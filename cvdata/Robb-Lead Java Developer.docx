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BE" w:rsidRPr="00611720" w:rsidRDefault="00DD7EB1" w:rsidP="004815E4">
      <w:pPr>
        <w:spacing w:before="0" w:line="240" w:lineRule="auto"/>
        <w:jc w:val="center"/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</w:pPr>
      <w:r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 xml:space="preserve">Resume of </w:t>
      </w:r>
      <w:proofErr w:type="spellStart"/>
      <w:r w:rsidR="00652B54"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>robert</w:t>
      </w:r>
      <w:proofErr w:type="spellEnd"/>
      <w:r w:rsidR="00652B54"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 xml:space="preserve"> </w:t>
      </w:r>
      <w:proofErr w:type="spellStart"/>
      <w:r w:rsidR="00652B54" w:rsidRPr="00652B54"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>moran</w:t>
      </w:r>
      <w:proofErr w:type="spellEnd"/>
    </w:p>
    <w:p w:rsidR="009A0DBE" w:rsidRPr="006B4160" w:rsidRDefault="009A0DBE" w:rsidP="00E23199">
      <w:pPr>
        <w:spacing w:before="0" w:line="240" w:lineRule="auto"/>
        <w:jc w:val="center"/>
        <w:rPr>
          <w:rFonts w:asciiTheme="minorHAnsi" w:hAnsiTheme="minorHAnsi" w:cs="Arial"/>
          <w:sz w:val="21"/>
          <w:szCs w:val="21"/>
          <w:lang w:val="en-US"/>
        </w:rPr>
      </w:pPr>
      <w:r w:rsidRPr="00611720">
        <w:rPr>
          <w:rFonts w:asciiTheme="minorHAnsi" w:hAnsiTheme="minorHAnsi"/>
          <w:b/>
          <w:spacing w:val="24"/>
          <w:sz w:val="21"/>
          <w:szCs w:val="21"/>
          <w:lang w:val="en-US"/>
        </w:rPr>
        <w:t>Email</w:t>
      </w:r>
      <w:r w:rsidRPr="00611720">
        <w:rPr>
          <w:rFonts w:asciiTheme="minorHAnsi" w:hAnsiTheme="minorHAnsi"/>
          <w:spacing w:val="24"/>
          <w:sz w:val="21"/>
          <w:szCs w:val="21"/>
          <w:lang w:val="en-US"/>
        </w:rPr>
        <w:t>:</w:t>
      </w:r>
      <w:r w:rsidR="00652B54" w:rsidRPr="00652B54">
        <w:t xml:space="preserve"> </w:t>
      </w:r>
      <w:r w:rsidR="00652B54" w:rsidRPr="00652B54">
        <w:rPr>
          <w:rFonts w:asciiTheme="minorHAnsi" w:hAnsiTheme="minorHAnsi"/>
          <w:noProof/>
          <w:color w:val="000000"/>
          <w:spacing w:val="24"/>
          <w:sz w:val="21"/>
          <w:szCs w:val="21"/>
          <w:lang w:val="en-US"/>
        </w:rPr>
        <w:t>robert.moran21@outlook.com</w:t>
      </w:r>
    </w:p>
    <w:p w:rsidR="003210B9" w:rsidRDefault="003210B9" w:rsidP="00E95533">
      <w:pPr>
        <w:spacing w:before="0" w:line="240" w:lineRule="auto"/>
        <w:rPr>
          <w:rFonts w:asciiTheme="minorHAnsi" w:hAnsiTheme="minorHAnsi" w:cs="Arial"/>
          <w:b/>
          <w:smallCaps/>
          <w:sz w:val="21"/>
          <w:szCs w:val="21"/>
          <w:lang w:val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10754"/>
      </w:tblGrid>
      <w:tr w:rsidR="00611720" w:rsidTr="00FA4C0D">
        <w:tc>
          <w:tcPr>
            <w:tcW w:w="10754" w:type="dxa"/>
            <w:shd w:val="clear" w:color="auto" w:fill="D9D9D9" w:themeFill="background1" w:themeFillShade="D9"/>
          </w:tcPr>
          <w:p w:rsidR="00316797" w:rsidRDefault="00316797" w:rsidP="00316797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15</w:t>
            </w: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+ years of versatile experience across diverse organizational domains</w:t>
            </w:r>
          </w:p>
          <w:p w:rsidR="005F552A" w:rsidRPr="00AF14DA" w:rsidRDefault="00AF14DA" w:rsidP="00AF14DA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Experienced in requirements analysis, design,</w:t>
            </w:r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development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unit test, production and test support</w:t>
            </w:r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of 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C, C++, Java EE,   and</w:t>
            </w:r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Ab</w:t>
            </w:r>
            <w:proofErr w:type="spellEnd"/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Initio, 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applications</w:t>
            </w:r>
          </w:p>
          <w:p w:rsidR="00CC2E5C" w:rsidRPr="00910078" w:rsidRDefault="005F552A" w:rsidP="00910078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/>
                <w:color w:val="000000" w:themeColor="text1"/>
                <w:sz w:val="21"/>
                <w:szCs w:val="21"/>
                <w:lang w:val="en-US"/>
              </w:rPr>
            </w:pP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Well versed with </w:t>
            </w:r>
            <w:r w:rsidR="00157DC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OOP concepts, 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Spring, Hibernate, SOAP</w:t>
            </w:r>
            <w:r w:rsidR="008724E5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REST</w:t>
            </w:r>
            <w:bookmarkStart w:id="0" w:name="_GoBack"/>
            <w:bookmarkEnd w:id="0"/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JMS, XM</w:t>
            </w:r>
            <w:r w:rsidR="00B20B50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L, XSLT, </w:t>
            </w:r>
            <w:proofErr w:type="spellStart"/>
            <w:r w:rsidR="00B20B50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Junit</w:t>
            </w:r>
            <w:proofErr w:type="spellEnd"/>
            <w:r w:rsidR="00B20B50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, Maven, Ant ,SQL, </w:t>
            </w: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PL/SQL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, CSS, HTML, </w:t>
            </w:r>
            <w:proofErr w:type="spellStart"/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Javascrip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t</w:t>
            </w:r>
            <w:proofErr w:type="spellEnd"/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Perl,</w:t>
            </w:r>
            <w:r w:rsid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shell script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s</w:t>
            </w:r>
          </w:p>
          <w:p w:rsidR="00CC2E5C" w:rsidRPr="00CC2E5C" w:rsidRDefault="00CC2E5C" w:rsidP="005F552A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/>
                <w:color w:val="000000" w:themeColor="text1"/>
                <w:sz w:val="21"/>
                <w:szCs w:val="21"/>
                <w:lang w:val="en-US"/>
              </w:rPr>
            </w:pP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Skilled in Relational databases</w:t>
            </w:r>
            <w:r w:rsidR="00F10910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(Sybase, Oracle, DB2)</w:t>
            </w: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UML, Design methodologies and Design Patterns</w:t>
            </w:r>
          </w:p>
          <w:p w:rsidR="009D59CC" w:rsidRDefault="00721349" w:rsidP="00721349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</w:pP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Industry expert having keen understanding of Project / Client Requirements coupled with hands-on exposure in handling all phases of Project / Program Life Cycle, right from requirement analysis, project scoping, planning &amp; scheduling to the implementation of robust technology solutions within time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and budget</w:t>
            </w:r>
          </w:p>
          <w:p w:rsidR="00611720" w:rsidRPr="00910078" w:rsidRDefault="009D59CC" w:rsidP="00910078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Experienced in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analyzing financial data, executive reports, addressing</w:t>
            </w:r>
            <w:r w:rsidR="00602867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and resolving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clinents</w:t>
            </w:r>
            <w:proofErr w:type="spellEnd"/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concerns</w:t>
            </w:r>
          </w:p>
          <w:p w:rsidR="007A5DF8" w:rsidRPr="00611720" w:rsidRDefault="007A5DF8" w:rsidP="00721349">
            <w:pPr>
              <w:spacing w:before="0" w:line="240" w:lineRule="auto"/>
              <w:ind w:left="360"/>
              <w:jc w:val="both"/>
              <w:rPr>
                <w:rFonts w:asciiTheme="minorHAnsi" w:hAnsiTheme="minorHAnsi" w:cs="Arial"/>
                <w:b/>
                <w:smallCaps/>
                <w:sz w:val="21"/>
                <w:szCs w:val="21"/>
                <w:lang w:val="en-US"/>
              </w:rPr>
            </w:pPr>
          </w:p>
        </w:tc>
      </w:tr>
    </w:tbl>
    <w:p w:rsidR="00611720" w:rsidRPr="006B4160" w:rsidRDefault="00611720" w:rsidP="00E95533">
      <w:pPr>
        <w:spacing w:before="0" w:line="240" w:lineRule="auto"/>
        <w:rPr>
          <w:rFonts w:asciiTheme="minorHAnsi" w:hAnsiTheme="minorHAnsi" w:cs="Arial"/>
          <w:b/>
          <w:smallCaps/>
          <w:sz w:val="21"/>
          <w:szCs w:val="21"/>
          <w:lang w:val="en-US"/>
        </w:rPr>
      </w:pPr>
    </w:p>
    <w:p w:rsidR="000C121E" w:rsidRPr="006B4160" w:rsidRDefault="00B52F8E" w:rsidP="004815E4">
      <w:pPr>
        <w:pBdr>
          <w:bottom w:val="single" w:sz="12" w:space="1" w:color="auto"/>
        </w:pBdr>
        <w:spacing w:before="0" w:line="240" w:lineRule="auto"/>
        <w:jc w:val="center"/>
        <w:rPr>
          <w:rFonts w:asciiTheme="minorHAnsi" w:hAnsiTheme="minorHAnsi" w:cs="Arial"/>
          <w:b/>
          <w:smallCaps/>
          <w:spacing w:val="22"/>
          <w:sz w:val="21"/>
          <w:szCs w:val="21"/>
          <w:lang w:val="en-US"/>
        </w:rPr>
      </w:pPr>
      <w:r w:rsidRPr="006B4160"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t>Professional Experience</w:t>
      </w:r>
    </w:p>
    <w:p w:rsidR="000C121E" w:rsidRPr="00611720" w:rsidRDefault="000C121E" w:rsidP="004815E4">
      <w:pPr>
        <w:spacing w:before="0" w:line="240" w:lineRule="auto"/>
        <w:ind w:left="3080" w:right="3069"/>
        <w:jc w:val="center"/>
        <w:rPr>
          <w:rFonts w:asciiTheme="minorHAnsi" w:hAnsiTheme="minorHAnsi" w:cs="Arial"/>
          <w:b/>
          <w:i/>
          <w:sz w:val="21"/>
          <w:szCs w:val="21"/>
          <w:lang w:val="en-US"/>
        </w:rPr>
      </w:pPr>
    </w:p>
    <w:p w:rsidR="007A5DF8" w:rsidRDefault="007A5DF8" w:rsidP="009011C6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9011C6" w:rsidRDefault="007703E8" w:rsidP="009011C6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  <w:t>Achievements</w:t>
      </w:r>
      <w:r w:rsidR="009011C6" w:rsidRPr="006B4160"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  <w:t>:</w:t>
      </w:r>
    </w:p>
    <w:p w:rsidR="007703E8" w:rsidRDefault="0075554C" w:rsidP="009011C6">
      <w:pPr>
        <w:spacing w:before="0" w:line="240" w:lineRule="auto"/>
        <w:jc w:val="both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Numerous</w:t>
      </w:r>
      <w:r w:rsidR="001948DD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“Bravo</w:t>
      </w:r>
      <w:proofErr w:type="spellEnd"/>
      <w:r w:rsidR="001948DD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 xml:space="preserve"> Zulu” i</w:t>
      </w:r>
      <w:r w:rsidR="007703E8" w:rsidRPr="000D3C5E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 xml:space="preserve">ndividual contribution awards </w:t>
      </w:r>
      <w:r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in different projects</w:t>
      </w:r>
      <w:r w:rsidR="007703E8" w:rsidRPr="000D3C5E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2A4338" w:rsidRDefault="002A4338" w:rsidP="009011C6">
      <w:pPr>
        <w:spacing w:before="0" w:line="240" w:lineRule="auto"/>
        <w:jc w:val="both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</w:p>
    <w:p w:rsidR="000D3C5E" w:rsidRDefault="000D3C5E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  <w:r w:rsidRPr="006B4160"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  <w:t>Projects:</w:t>
      </w:r>
    </w:p>
    <w:p w:rsidR="00C4790B" w:rsidRDefault="00C4790B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2B0436" w:rsidRPr="002A4338" w:rsidRDefault="007E1C35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Lead Java Developer/Architect</w:t>
      </w:r>
      <w:r w:rsidR="002B0436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, Learning Quadrant, </w:t>
      </w:r>
      <w:r w:rsidR="00DB4FF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Chantilly, Virginia Dec 2013</w:t>
      </w:r>
      <w:r w:rsidR="00A00BA7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- </w:t>
      </w:r>
      <w:proofErr w:type="spellStart"/>
      <w:r w:rsidR="00A00BA7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ToDate</w:t>
      </w:r>
      <w:proofErr w:type="spellEnd"/>
    </w:p>
    <w:p w:rsidR="002B0436" w:rsidRDefault="002B0436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Description:</w:t>
      </w:r>
      <w:r w:rsidR="00762327">
        <w:rPr>
          <w:rStyle w:val="apple-style-span"/>
          <w:rFonts w:asciiTheme="minorHAnsi" w:hAnsiTheme="minorHAnsi" w:cs="Tahoma"/>
          <w:sz w:val="21"/>
          <w:szCs w:val="21"/>
          <w:lang w:val="en-US"/>
        </w:rPr>
        <w:t>Learning</w:t>
      </w:r>
      <w:proofErr w:type="spellEnd"/>
      <w:r w:rsidR="00762327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Quadrant </w:t>
      </w:r>
      <w:proofErr w:type="spellStart"/>
      <w:r w:rsidR="00762327"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provideds</w:t>
      </w:r>
      <w:proofErr w:type="spellEnd"/>
      <w:r w:rsidR="00762327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technology solutions for educational institutions such as end to end school management, student assessment tools, system to send automated alerts/reminders to relevant parties, class registrations, attendance &amp; test management, progress reporting, revenue reporting.</w:t>
      </w:r>
    </w:p>
    <w:p w:rsidR="00762327" w:rsidRPr="006B4160" w:rsidRDefault="00762327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2B0436" w:rsidRPr="00B917DA" w:rsidRDefault="002B0436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Accountabilities</w:t>
      </w: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/Deliverables</w:t>
      </w: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: 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Performed on</w:t>
      </w:r>
      <w:r w:rsidR="00123F8A">
        <w:rPr>
          <w:rStyle w:val="apple-style-span"/>
          <w:rFonts w:asciiTheme="minorHAnsi" w:hAnsiTheme="minorHAnsi" w:cs="Tahoma"/>
          <w:sz w:val="21"/>
          <w:szCs w:val="21"/>
          <w:lang w:val="en-US"/>
        </w:rPr>
        <w:t>-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call support for </w:t>
      </w:r>
      <w:r w:rsidR="002B0436"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production and test systems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Developed software fixes by performing root-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cuase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analysis of production applications.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Performed troubleshooting of various layers of technology and frameworks</w:t>
      </w:r>
      <w:r w:rsidR="00123F8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performance tuning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Communicated actively with subject matter experts and delivery managers to understand scope and functionality of each release.</w:t>
      </w:r>
    </w:p>
    <w:p w:rsidR="00762327" w:rsidRDefault="0060286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Provided technical support to understand and resolve customer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issuesby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often analyzing the code and recreating the problems in-house.</w:t>
      </w:r>
    </w:p>
    <w:p w:rsidR="00602867" w:rsidRDefault="0060286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Analyzed the feedback and product issues reported by beta customers and tunneled the information down to appropriate subject mat</w:t>
      </w:r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>t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er experts.</w:t>
      </w:r>
    </w:p>
    <w:p w:rsidR="005230E7" w:rsidRDefault="005230E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Performed smoke testing after each bug fix release on weekly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baseis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to ensure core functionality is intact.</w:t>
      </w:r>
    </w:p>
    <w:p w:rsidR="002B0436" w:rsidRDefault="002B0436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602867" w:rsidRPr="00B917DA" w:rsidRDefault="00602867" w:rsidP="0060286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E92E13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C/C++,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Java EE</w:t>
      </w:r>
      <w:r w:rsidR="00C70F1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(J2EE),</w:t>
      </w:r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gramStart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Spring</w:t>
      </w:r>
      <w:proofErr w:type="gramEnd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Hibernate,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XML, XSLT, </w:t>
      </w:r>
      <w:proofErr w:type="spellStart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Jboss</w:t>
      </w:r>
      <w:proofErr w:type="spellEnd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Ant</w:t>
      </w:r>
      <w:r w:rsidR="00C70F1B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JMA, Oracle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r w:rsidR="00A26FEE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Perl, JSF</w:t>
      </w:r>
      <w:r w:rsidR="00C70F1B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Linux</w:t>
      </w:r>
    </w:p>
    <w:p w:rsidR="00602867" w:rsidRDefault="00602867" w:rsidP="00602867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602867" w:rsidRDefault="00602867" w:rsidP="00602867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602867" w:rsidRPr="00360396" w:rsidRDefault="007E1C35" w:rsidP="00602867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Lead Java </w:t>
      </w:r>
      <w:proofErr w:type="spellStart"/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Developer</w:t>
      </w:r>
      <w:proofErr w:type="gramStart"/>
      <w:r w:rsidR="00602867" w:rsidRPr="002A4338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,FedEx</w:t>
      </w:r>
      <w:proofErr w:type="spellEnd"/>
      <w:proofErr w:type="gramEnd"/>
      <w:r w:rsidR="00602867" w:rsidRPr="002A4338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Services, Orlando, </w:t>
      </w:r>
      <w:r w:rsidR="00602867" w:rsidRPr="008B4BEE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FL</w:t>
      </w:r>
      <w:r w:rsidR="00602867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 April 2001 – November 2013</w:t>
      </w:r>
    </w:p>
    <w:p w:rsidR="002B0436" w:rsidRDefault="002B0436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0D3C5E" w:rsidRPr="002A4338" w:rsidRDefault="007E1C35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Lead Java Developer</w:t>
      </w:r>
      <w:r w:rsidR="0024768F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, </w:t>
      </w:r>
      <w:r w:rsidR="00360396"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Revenue Cycle Controls &amp;</w:t>
      </w:r>
      <w:r w:rsidR="00360396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Reporting</w:t>
      </w:r>
      <w:r w:rsidR="003258FE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(RCCR)</w:t>
      </w:r>
    </w:p>
    <w:p w:rsidR="000D3C5E" w:rsidRDefault="00391978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</w:t>
      </w:r>
      <w:proofErr w:type="gram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:</w:t>
      </w:r>
      <w:r w:rsid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Track</w:t>
      </w:r>
      <w:proofErr w:type="spellEnd"/>
      <w:proofErr w:type="gramEnd"/>
      <w:r w:rsid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revenue at all stages and implement controls between different engines</w:t>
      </w:r>
      <w:r w:rsidR="000D3C5E" w:rsidRPr="006B416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</w:t>
      </w:r>
    </w:p>
    <w:p w:rsidR="00DD7EB1" w:rsidRPr="006B4160" w:rsidRDefault="00DD7EB1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B917DA" w:rsidRPr="00B917DA" w:rsidRDefault="000D3C5E" w:rsidP="00B917DA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Accountabilities</w:t>
      </w:r>
      <w:r w:rsid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/Deliverables</w:t>
      </w: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: </w:t>
      </w:r>
    </w:p>
    <w:p w:rsidR="005F5594" w:rsidRDefault="00D46489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 on-call support for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production and test systems</w:t>
      </w:r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0D3C5E" w:rsidRDefault="0024768F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 and developed many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C/C++ and</w:t>
      </w:r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Java modules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lead </w:t>
      </w:r>
      <w:proofErr w:type="spellStart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iniative</w:t>
      </w:r>
      <w:proofErr w:type="spellEnd"/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to convert</w:t>
      </w:r>
      <w:r w:rsid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Ab</w:t>
      </w:r>
      <w:proofErr w:type="spellEnd"/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Initio and C/C++ applications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to Java based applications wherever it was </w:t>
      </w:r>
      <w:proofErr w:type="spellStart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relavent</w:t>
      </w:r>
      <w:proofErr w:type="spellEnd"/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B917DA" w:rsidRDefault="00B917DA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Created single window system for </w:t>
      </w:r>
      <w:proofErr w:type="gram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Accounting</w:t>
      </w:r>
      <w:proofErr w:type="gram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teams to access numerous reports.</w:t>
      </w:r>
    </w:p>
    <w:p w:rsidR="0049066F" w:rsidRDefault="0049066F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2B14B7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ed and developed web services based REST software architectural style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for the use of accounting teams.</w:t>
      </w:r>
    </w:p>
    <w:p w:rsidR="00DB3C12" w:rsidRDefault="00D46489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lastRenderedPageBreak/>
        <w:t>Performed i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mplementation</w:t>
      </w:r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of secure </w:t>
      </w:r>
      <w:proofErr w:type="spellStart"/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>w</w:t>
      </w:r>
      <w:r w:rsidR="004F1BE6">
        <w:rPr>
          <w:rStyle w:val="apple-style-span"/>
          <w:rFonts w:asciiTheme="minorHAnsi" w:hAnsiTheme="minorHAnsi" w:cs="Tahoma"/>
          <w:sz w:val="21"/>
          <w:szCs w:val="21"/>
          <w:lang w:val="en-US"/>
        </w:rPr>
        <w:t>e</w:t>
      </w:r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>bservice</w:t>
      </w:r>
      <w:proofErr w:type="spellEnd"/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currency calls, certificates, renewal of certificates</w:t>
      </w:r>
      <w:r w:rsidR="0087674A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87674A" w:rsidRPr="005C30BD" w:rsidRDefault="005C30BD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Involved in re-architecture project as par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t of Sybase to Oracle migration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D722BF" w:rsidRDefault="0049066F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Created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Ab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Initio graphs to load large volumes of data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data</w:t>
      </w:r>
      <w:proofErr w:type="spellEnd"/>
      <w:r w:rsidR="0081491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into database, to </w:t>
      </w:r>
      <w:proofErr w:type="spellStart"/>
      <w:r w:rsidR="0081491B">
        <w:rPr>
          <w:rStyle w:val="apple-style-span"/>
          <w:rFonts w:asciiTheme="minorHAnsi" w:hAnsiTheme="minorHAnsi" w:cs="Tahoma"/>
          <w:sz w:val="21"/>
          <w:szCs w:val="21"/>
          <w:lang w:val="en-US"/>
        </w:rPr>
        <w:t>validate</w:t>
      </w:r>
      <w:proofErr w:type="gramStart"/>
      <w:r w:rsidR="0081491B">
        <w:rPr>
          <w:rStyle w:val="apple-style-span"/>
          <w:rFonts w:asciiTheme="minorHAnsi" w:hAnsiTheme="minorHAnsi" w:cs="Tahoma"/>
          <w:sz w:val="21"/>
          <w:szCs w:val="21"/>
          <w:lang w:val="en-US"/>
        </w:rPr>
        <w:t>,transform</w:t>
      </w:r>
      <w:proofErr w:type="spellEnd"/>
      <w:proofErr w:type="gramEnd"/>
      <w:r w:rsidR="0081491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write to files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4F1BE6" w:rsidRPr="002B14B7" w:rsidRDefault="004F1BE6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Co-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ordinated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 deploying applications, laying out file transfer protocols with business partners in Europe and Asia-Pacific regions.</w:t>
      </w:r>
    </w:p>
    <w:p w:rsidR="006E4605" w:rsidRDefault="006E4605" w:rsidP="00B917DA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2A4338" w:rsidRDefault="002A4338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="0049066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C, C++, Java </w:t>
      </w:r>
      <w:proofErr w:type="gramStart"/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EE</w:t>
      </w:r>
      <w:r w:rsidR="00D41D4F">
        <w:rPr>
          <w:rStyle w:val="apple-style-span"/>
          <w:rFonts w:asciiTheme="minorHAnsi" w:hAnsiTheme="minorHAnsi" w:cs="Tahoma"/>
          <w:sz w:val="21"/>
          <w:szCs w:val="21"/>
          <w:lang w:val="en-US"/>
        </w:rPr>
        <w:t>(</w:t>
      </w:r>
      <w:proofErr w:type="gramEnd"/>
      <w:r w:rsidR="00D41D4F">
        <w:rPr>
          <w:rStyle w:val="apple-style-span"/>
          <w:rFonts w:asciiTheme="minorHAnsi" w:hAnsiTheme="minorHAnsi" w:cs="Tahoma"/>
          <w:sz w:val="21"/>
          <w:szCs w:val="21"/>
          <w:lang w:val="en-US"/>
        </w:rPr>
        <w:t>J2EE)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Linux,</w:t>
      </w:r>
      <w:r w:rsidR="00B917DA"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S</w:t>
      </w:r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pring</w:t>
      </w:r>
      <w:proofErr w:type="spellEnd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r w:rsidR="00B917DA"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Hibernate, </w:t>
      </w:r>
      <w:r w:rsidR="008724E5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SOAP, 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XML, XSLT, </w:t>
      </w:r>
      <w:proofErr w:type="spellStart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Jboss</w:t>
      </w:r>
      <w:proofErr w:type="spellEnd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r w:rsidR="00B917DA"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Ant</w:t>
      </w:r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JMA</w:t>
      </w:r>
      <w:r w:rsidR="0087674A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Oracle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>Korn</w:t>
      </w:r>
      <w:proofErr w:type="spellEnd"/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Shell, Perl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JSF</w:t>
      </w:r>
    </w:p>
    <w:p w:rsidR="00C4790B" w:rsidRDefault="00C4790B" w:rsidP="00680BE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680BED" w:rsidRPr="006B4160" w:rsidRDefault="00680BED" w:rsidP="00680BE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Enterprise </w:t>
      </w:r>
      <w:r w:rsidR="003D44FB"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Revenue Transaction Edits</w:t>
      </w:r>
      <w:r w:rsidR="00E5698D"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&amp; Rate Quotes</w:t>
      </w:r>
    </w:p>
    <w:p w:rsidR="00680BED" w:rsidRPr="002B14B7" w:rsidRDefault="00680BED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2B14B7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Description: 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>Validation of data coming from different business partners/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systems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Retrieve customer, currency and legal entity information from different sources and apply it to validate the data and populate where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relevant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Provide rate quotes to domestic and international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customers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6E4605" w:rsidRDefault="006E4605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E5698D" w:rsidRPr="00E5698D" w:rsidRDefault="00680BED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Accountabilities</w:t>
      </w:r>
      <w:r w:rsid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/Deliverables</w:t>
      </w:r>
      <w:r w:rsidRP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: </w:t>
      </w:r>
    </w:p>
    <w:p w:rsidR="002138F2" w:rsidRDefault="00D46489" w:rsidP="002138F2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 s</w:t>
      </w:r>
      <w:r w:rsidR="002138F2">
        <w:rPr>
          <w:rStyle w:val="apple-style-span"/>
          <w:rFonts w:asciiTheme="minorHAnsi" w:hAnsiTheme="minorHAnsi" w:cs="Tahoma"/>
          <w:sz w:val="21"/>
          <w:szCs w:val="21"/>
          <w:lang w:val="en-US"/>
        </w:rPr>
        <w:t>upport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for </w:t>
      </w:r>
      <w:r w:rsidR="002138F2"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production processing and all test levels.</w:t>
      </w:r>
    </w:p>
    <w:p w:rsidR="002138F2" w:rsidRDefault="002138F2" w:rsidP="002138F2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Developed 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c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ommon C++ architecture to handle tuxedo views</w:t>
      </w:r>
    </w:p>
    <w:p w:rsidR="0003758D" w:rsidRDefault="002138F2" w:rsidP="0003758D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Designed and developed an IDE and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validator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for C, C++, Java rules based engines which cut down development time to 70% and </w:t>
      </w:r>
      <w:proofErr w:type="gram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quality  of</w:t>
      </w:r>
      <w:proofErr w:type="gram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code increased by 50%.</w:t>
      </w:r>
    </w:p>
    <w:p w:rsidR="002B14B7" w:rsidRDefault="0003758D" w:rsidP="002B14B7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Designed and developed </w:t>
      </w:r>
      <w:r w:rsid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Tuxedo services for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international</w:t>
      </w:r>
      <w:r w:rsidR="0035693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domestic </w:t>
      </w:r>
      <w:r w:rsid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rate quotes</w:t>
      </w:r>
      <w:r w:rsidR="002B14B7" w:rsidRPr="002B14B7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35693A" w:rsidRDefault="00686C18" w:rsidP="002B14B7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Developed </w:t>
      </w:r>
      <w:r w:rsidR="002138F2">
        <w:rPr>
          <w:rStyle w:val="apple-style-span"/>
          <w:rFonts w:asciiTheme="minorHAnsi" w:hAnsiTheme="minorHAnsi" w:cs="Tahoma"/>
          <w:sz w:val="21"/>
          <w:szCs w:val="21"/>
          <w:lang w:val="en-US"/>
        </w:rPr>
        <w:t>d</w:t>
      </w:r>
      <w:r w:rsidR="0035693A">
        <w:rPr>
          <w:rStyle w:val="apple-style-span"/>
          <w:rFonts w:asciiTheme="minorHAnsi" w:hAnsiTheme="minorHAnsi" w:cs="Tahoma"/>
          <w:sz w:val="21"/>
          <w:szCs w:val="21"/>
          <w:lang w:val="en-US"/>
        </w:rPr>
        <w:t>ata validation thru java application</w:t>
      </w:r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(international pre-processor)</w:t>
      </w:r>
    </w:p>
    <w:p w:rsidR="00C00EBB" w:rsidRPr="00C00EBB" w:rsidRDefault="00C00EBB" w:rsidP="00C00EBB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Worked with requirements team to develop engine interface specifications (EIS).</w:t>
      </w:r>
    </w:p>
    <w:p w:rsidR="00D722BF" w:rsidRPr="00D01508" w:rsidRDefault="00686C18" w:rsidP="00631DB6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Implemented </w:t>
      </w:r>
      <w:r w:rsidR="0087674A" w:rsidRP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>Sybase to Oracle migration.</w:t>
      </w:r>
    </w:p>
    <w:p w:rsidR="00D46489" w:rsidRDefault="00D46489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680BED" w:rsidRPr="00E5698D" w:rsidRDefault="00680BED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: Linux, Java,</w:t>
      </w:r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Weblogic</w:t>
      </w:r>
      <w:proofErr w:type="spellEnd"/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XML, XSLT, </w:t>
      </w:r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C/C++, </w:t>
      </w:r>
      <w:proofErr w:type="spellStart"/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Tangosol,</w:t>
      </w:r>
      <w:r w:rsidR="00A8285A">
        <w:rPr>
          <w:rStyle w:val="apple-style-span"/>
          <w:rFonts w:asciiTheme="minorHAnsi" w:hAnsiTheme="minorHAnsi" w:cs="Tahoma"/>
          <w:sz w:val="21"/>
          <w:szCs w:val="21"/>
          <w:lang w:val="en-US"/>
        </w:rPr>
        <w:t>gSOAP</w:t>
      </w:r>
      <w:proofErr w:type="spellEnd"/>
      <w:r w:rsidR="00A8285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A8285A">
        <w:rPr>
          <w:rStyle w:val="apple-style-span"/>
          <w:rFonts w:asciiTheme="minorHAnsi" w:hAnsiTheme="minorHAnsi" w:cs="Tahoma"/>
          <w:sz w:val="21"/>
          <w:szCs w:val="21"/>
          <w:lang w:val="en-US"/>
        </w:rPr>
        <w:t>SOAP</w:t>
      </w:r>
      <w:r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Ant</w:t>
      </w:r>
      <w:proofErr w:type="spellEnd"/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JMA</w:t>
      </w:r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Perl, HTML, </w:t>
      </w:r>
      <w:proofErr w:type="spellStart"/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>Javascript</w:t>
      </w:r>
      <w:proofErr w:type="spellEnd"/>
      <w:r w:rsidR="0087674A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Sybase, Oracle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>Korn</w:t>
      </w:r>
      <w:proofErr w:type="spellEnd"/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Shell, Perl</w:t>
      </w:r>
    </w:p>
    <w:p w:rsidR="00680BED" w:rsidRDefault="00680BED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2B14B7" w:rsidRPr="006B4160" w:rsidRDefault="003258FE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Distributed Load Revenue </w:t>
      </w:r>
      <w:r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Systems (DLRS)</w:t>
      </w:r>
    </w:p>
    <w:p w:rsidR="002B14B7" w:rsidRDefault="00391978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</w:t>
      </w:r>
      <w:proofErr w:type="gram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: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>Receive</w:t>
      </w:r>
      <w:proofErr w:type="spellEnd"/>
      <w:proofErr w:type="gramEnd"/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data from different streams, apply minimal edits, prepare invoices based on customer profiles,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and publish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transactions for the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downstream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engines.</w:t>
      </w:r>
    </w:p>
    <w:p w:rsidR="00D46489" w:rsidRDefault="00D46489" w:rsidP="00D722BF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D722BF" w:rsidRPr="00D722BF" w:rsidRDefault="002B14B7" w:rsidP="00D722BF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D722BF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Accountabilities: </w:t>
      </w:r>
    </w:p>
    <w:p w:rsidR="00594C2C" w:rsidRDefault="00594C2C" w:rsidP="00594C2C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 and developed C/C++ applications and tuxedo services.</w:t>
      </w:r>
    </w:p>
    <w:p w:rsidR="00594C2C" w:rsidRPr="002B14B7" w:rsidRDefault="00594C2C" w:rsidP="00594C2C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Supported production and test operations.</w:t>
      </w:r>
    </w:p>
    <w:p w:rsidR="00D722BF" w:rsidRDefault="00594C2C" w:rsidP="002B14B7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Desinged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developed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>Ab</w:t>
      </w:r>
      <w:proofErr w:type="spellEnd"/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Initio graphs to </w:t>
      </w:r>
      <w:proofErr w:type="gramStart"/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>validate,</w:t>
      </w:r>
      <w:proofErr w:type="gramEnd"/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retrieve relevant customer information to generate invoices</w:t>
      </w:r>
      <w:r w:rsidR="002B14B7" w:rsidRPr="002B14B7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C00EBB" w:rsidRDefault="00C00EBB" w:rsidP="002B14B7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Worked with requirements team to develop engine interface specifications (EIS).</w:t>
      </w:r>
    </w:p>
    <w:p w:rsidR="00D46489" w:rsidRDefault="00D46489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2B14B7" w:rsidRPr="00C00EBB" w:rsidRDefault="002B14B7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C00EBB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157DC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C/C++, Sybase, </w:t>
      </w:r>
      <w:r w:rsidR="005C30B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Sun Solaris, </w:t>
      </w:r>
      <w:r w:rsidR="00157DC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Linux, </w:t>
      </w:r>
      <w:proofErr w:type="spellStart"/>
      <w:r w:rsidR="00157DCA">
        <w:rPr>
          <w:rStyle w:val="apple-style-span"/>
          <w:rFonts w:asciiTheme="minorHAnsi" w:hAnsiTheme="minorHAnsi" w:cs="Tahoma"/>
          <w:sz w:val="21"/>
          <w:szCs w:val="21"/>
          <w:lang w:val="en-US"/>
        </w:rPr>
        <w:t>Ab</w:t>
      </w:r>
      <w:proofErr w:type="spellEnd"/>
      <w:r w:rsidR="00157DC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Initio,</w:t>
      </w:r>
      <w:r w:rsidR="00C00EBB"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C00EBB"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>Korn</w:t>
      </w:r>
      <w:proofErr w:type="spellEnd"/>
      <w:r w:rsidR="00C00EBB"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Shell</w:t>
      </w:r>
      <w:r w:rsidR="00594C2C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XML</w:t>
      </w:r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Java</w:t>
      </w:r>
    </w:p>
    <w:p w:rsidR="002B14B7" w:rsidRDefault="002B14B7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2B14B7" w:rsidRPr="006B4160" w:rsidRDefault="002B14B7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F</w:t>
      </w:r>
      <w:r w:rsidR="003258FE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ormat &amp; Distributed </w:t>
      </w:r>
      <w:r w:rsidR="00A970F3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Settlement (</w:t>
      </w:r>
      <w:r w:rsidR="003258FE"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FDS</w:t>
      </w:r>
      <w:r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)</w:t>
      </w:r>
      <w:proofErr w:type="gramStart"/>
      <w:r w:rsid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, </w:t>
      </w:r>
      <w:r w:rsidR="00405653"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</w:t>
      </w:r>
      <w:proofErr w:type="spellStart"/>
      <w:r w:rsidR="00405653"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Chronos</w:t>
      </w:r>
      <w:proofErr w:type="spellEnd"/>
      <w:proofErr w:type="gramEnd"/>
      <w:r w:rsidR="00405653"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Downstream Engines (CDE) &amp; Code Translation (CT)</w:t>
      </w:r>
    </w:p>
    <w:p w:rsidR="002B14B7" w:rsidRDefault="00391978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</w:t>
      </w:r>
      <w:proofErr w:type="gram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:</w:t>
      </w:r>
      <w:r w:rsidR="003258FE">
        <w:rPr>
          <w:rStyle w:val="apple-style-span"/>
          <w:rFonts w:asciiTheme="minorHAnsi" w:hAnsiTheme="minorHAnsi" w:cs="Tahoma"/>
          <w:sz w:val="21"/>
          <w:szCs w:val="21"/>
          <w:lang w:val="en-US"/>
        </w:rPr>
        <w:t>Subscribe</w:t>
      </w:r>
      <w:proofErr w:type="spellEnd"/>
      <w:proofErr w:type="gramEnd"/>
      <w:r w:rsidR="003258FE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to upstream engines, retrieve messages/transactions,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and format</w:t>
      </w:r>
      <w:r w:rsidR="003258FE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the invoices for print vendors and EDP services</w:t>
      </w:r>
      <w:r w:rsidR="002B14B7" w:rsidRPr="006B4160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0432BB" w:rsidRDefault="00A970F3" w:rsidP="000432B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 and development of applications to retrieve data from database, apply business rules and format invoices.</w:t>
      </w:r>
    </w:p>
    <w:p w:rsidR="00C00EBB" w:rsidRDefault="00C00EBB" w:rsidP="000432B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Supported production and test operations.</w:t>
      </w:r>
    </w:p>
    <w:p w:rsidR="00C97F1B" w:rsidRDefault="00C97F1B" w:rsidP="00C97F1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Worked with requirements team to develop engine interface specifications (EIS).</w:t>
      </w:r>
    </w:p>
    <w:p w:rsidR="00405653" w:rsidRDefault="00405653" w:rsidP="00C97F1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Supported production operations for down steam engines.</w:t>
      </w:r>
    </w:p>
    <w:p w:rsidR="00405653" w:rsidRPr="00C97F1B" w:rsidRDefault="00405653" w:rsidP="00C97F1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 C/C++ API’s for numerous code translation services.</w:t>
      </w:r>
    </w:p>
    <w:p w:rsidR="00D46489" w:rsidRDefault="00D46489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C00EBB" w:rsidRPr="00C00EBB" w:rsidRDefault="00C00EBB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C00EBB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B31965">
        <w:rPr>
          <w:rStyle w:val="apple-style-span"/>
          <w:rFonts w:asciiTheme="minorHAnsi" w:hAnsiTheme="minorHAnsi" w:cs="Tahoma"/>
          <w:sz w:val="21"/>
          <w:szCs w:val="21"/>
          <w:lang w:val="en-US"/>
        </w:rPr>
        <w:t>C/C++, Sybase, Sun Solaris</w:t>
      </w:r>
      <w:proofErr w:type="gramStart"/>
      <w:r w:rsidR="00B31965"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>+</w:t>
      </w:r>
      <w:proofErr w:type="gramEnd"/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>Korn</w:t>
      </w:r>
      <w:proofErr w:type="spellEnd"/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shell, Perl, Java</w:t>
      </w:r>
    </w:p>
    <w:p w:rsidR="00C00EBB" w:rsidRPr="00C00EBB" w:rsidRDefault="00C00EBB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405653" w:rsidRPr="00360396" w:rsidRDefault="005C30BD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lang w:val="en-US"/>
        </w:rPr>
      </w:pPr>
      <w:r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System</w:t>
      </w:r>
      <w:r w:rsidR="0040565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Analyst</w:t>
      </w:r>
      <w:r w:rsidR="0036441F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, </w:t>
      </w:r>
      <w:r w:rsidR="0040565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IBM, Austin, </w:t>
      </w:r>
      <w:r w:rsidR="00A970F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TX</w:t>
      </w:r>
      <w:r w:rsidR="00A970F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</w:t>
      </w:r>
      <w:r w:rsidR="0040565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March 1998 – March </w:t>
      </w:r>
      <w:r w:rsidR="00405653" w:rsidRPr="00B532C0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2001</w:t>
      </w:r>
    </w:p>
    <w:p w:rsidR="002A4338" w:rsidRPr="006B4160" w:rsidRDefault="00B532C0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 Planning &amp; Revenue Reporting (AP&amp;R), SDM Skills &amp; Education Training, Business Partner Connections</w:t>
      </w:r>
    </w:p>
    <w:p w:rsidR="002A4338" w:rsidRPr="006B4160" w:rsidRDefault="00391978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</w:t>
      </w:r>
      <w:proofErr w:type="gram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: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These</w:t>
      </w:r>
      <w:proofErr w:type="spellEnd"/>
      <w:proofErr w:type="gramEnd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application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sare</w:t>
      </w:r>
      <w:proofErr w:type="spellEnd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used to keep track of business partners, revenue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available training modules and their timeframes</w:t>
      </w:r>
      <w:r w:rsidR="002A4338" w:rsidRPr="006B416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</w:t>
      </w:r>
    </w:p>
    <w:p w:rsidR="006E4605" w:rsidRDefault="006E4605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B532C0" w:rsidRPr="00B532C0" w:rsidRDefault="002A4338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Accountabilities: </w:t>
      </w:r>
    </w:p>
    <w:p w:rsidR="005F1102" w:rsidRDefault="005F1102" w:rsidP="002B14B7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Research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ed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descrepancies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 revenue, revenue re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porting, </w:t>
      </w:r>
      <w:proofErr w:type="gramStart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data</w:t>
      </w:r>
      <w:proofErr w:type="gramEnd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descripancies</w:t>
      </w:r>
      <w:proofErr w:type="spellEnd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Raise trouble tickets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5F1102" w:rsidRDefault="005F1102" w:rsidP="002B14B7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Fix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ed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gram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bugs  and</w:t>
      </w:r>
      <w:proofErr w:type="gram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resolve</w:t>
      </w:r>
      <w:r w:rsidR="006E46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issues by working with business requirements and system requirement 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teams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A62DFA" w:rsidRDefault="00A62DFA" w:rsidP="002B14B7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Analyzed code to identify and improve performance bottlenecks. Streamlined the code wherever it was pertinent.</w:t>
      </w:r>
    </w:p>
    <w:p w:rsidR="00B532C0" w:rsidRPr="00A62DFA" w:rsidRDefault="00B532C0" w:rsidP="00A62DFA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ed and developed different modules, c</w:t>
      </w: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>oordinate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d</w:t>
      </w: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activities related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to 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backend and frontend Integration, resolving i</w:t>
      </w: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>nterface conflicts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B532C0" w:rsidRDefault="00B532C0" w:rsidP="00B532C0">
      <w:pPr>
        <w:pStyle w:val="ListParagraph"/>
        <w:spacing w:before="0" w:line="240" w:lineRule="auto"/>
        <w:ind w:left="360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680BED" w:rsidRDefault="00680BED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C, C++, 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Linux, AIX, J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ava</w:t>
      </w:r>
      <w:proofErr w:type="gramStart"/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DB2</w:t>
      </w:r>
      <w:proofErr w:type="gramEnd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Javascript</w:t>
      </w:r>
      <w:proofErr w:type="spellEnd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HTML, Perl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Shall scripts</w:t>
      </w:r>
    </w:p>
    <w:p w:rsidR="00B92A23" w:rsidRDefault="00B92A23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B92A23" w:rsidRPr="00360396" w:rsidRDefault="00D01508" w:rsidP="00B92A2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lang w:val="en-US"/>
        </w:rPr>
      </w:pPr>
      <w:r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Builder/</w:t>
      </w:r>
      <w:proofErr w:type="spellStart"/>
      <w:r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Archtect</w:t>
      </w:r>
      <w:proofErr w:type="spellEnd"/>
      <w:r w:rsidR="005E0B3F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 Magneto Integrated Systems</w:t>
      </w:r>
      <w:r w:rsidR="00B92A2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 Hyderabad, India</w:t>
      </w:r>
      <w:r w:rsidR="00B92A2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– </w:t>
      </w:r>
      <w:r w:rsidR="00381C36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Jun 1992</w:t>
      </w:r>
      <w:r w:rsidR="00E11FEE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–</w:t>
      </w:r>
      <w:r w:rsidR="00B92A2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Feb1998 </w:t>
      </w:r>
    </w:p>
    <w:p w:rsidR="00B92A23" w:rsidRPr="006B4160" w:rsidRDefault="00B92A23" w:rsidP="00B92A23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</w:t>
      </w:r>
      <w:proofErr w:type="gram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:</w:t>
      </w:r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</w:t>
      </w:r>
      <w:proofErr w:type="spellEnd"/>
      <w:proofErr w:type="gramEnd"/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developed</w:t>
      </w:r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introduced software engineering by providing appli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>cations for</w:t>
      </w:r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tech, sales, accounts &amp; receivables, personnel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(HR)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6E4605" w:rsidRDefault="006E4605" w:rsidP="00B92A23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B92A23" w:rsidRPr="00EB3827" w:rsidRDefault="00B92A23" w:rsidP="00B92A23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Accountabilities: </w:t>
      </w:r>
    </w:p>
    <w:p w:rsidR="00E41105" w:rsidRDefault="00791EA4" w:rsidP="00E41105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Collected requirements from different departments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analyzed, </w:t>
      </w:r>
      <w:proofErr w:type="gramStart"/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</w:t>
      </w:r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proofErr w:type="gramEnd"/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created </w:t>
      </w:r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and deployed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C/C++ applications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791EA4" w:rsidRDefault="00D01508" w:rsidP="00E41105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Maintained and enhanced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applications </w:t>
      </w:r>
      <w:r w:rsidR="005F110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as per the </w:t>
      </w:r>
      <w:proofErr w:type="spellStart"/>
      <w:r w:rsidR="005F1102">
        <w:rPr>
          <w:rStyle w:val="apple-style-span"/>
          <w:rFonts w:asciiTheme="minorHAnsi" w:hAnsiTheme="minorHAnsi" w:cs="Tahoma"/>
          <w:sz w:val="21"/>
          <w:szCs w:val="21"/>
          <w:lang w:val="en-US"/>
        </w:rPr>
        <w:t>feed back</w:t>
      </w:r>
      <w:proofErr w:type="spellEnd"/>
      <w:r w:rsidR="005F110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from the clients.</w:t>
      </w:r>
    </w:p>
    <w:p w:rsidR="00B92A23" w:rsidRPr="00A62DFA" w:rsidRDefault="00E11FEE" w:rsidP="00A62DFA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Created required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webpages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for the company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managed the site.</w:t>
      </w:r>
    </w:p>
    <w:p w:rsidR="00E11FEE" w:rsidRPr="00E11FEE" w:rsidRDefault="00E11FEE" w:rsidP="00E11FEE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E11FE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>: Linux, C/C++, HTML, Perl, shell scripts</w:t>
      </w:r>
    </w:p>
    <w:p w:rsidR="00D01508" w:rsidRPr="006B4160" w:rsidRDefault="00D01508" w:rsidP="000D4241">
      <w:pPr>
        <w:spacing w:before="0" w:line="240" w:lineRule="auto"/>
        <w:jc w:val="both"/>
        <w:rPr>
          <w:rFonts w:asciiTheme="minorHAnsi" w:hAnsiTheme="minorHAnsi"/>
          <w:bCs/>
          <w:sz w:val="21"/>
          <w:szCs w:val="21"/>
          <w:highlight w:val="lightGray"/>
          <w:lang w:val="en-US"/>
        </w:rPr>
      </w:pPr>
    </w:p>
    <w:p w:rsidR="0037429F" w:rsidRDefault="0037429F" w:rsidP="00805212">
      <w:pPr>
        <w:spacing w:before="0" w:line="240" w:lineRule="auto"/>
        <w:jc w:val="both"/>
        <w:rPr>
          <w:rFonts w:asciiTheme="minorHAnsi" w:hAnsiTheme="minorHAnsi"/>
          <w:b/>
          <w:bCs/>
          <w:sz w:val="21"/>
          <w:szCs w:val="21"/>
          <w:highlight w:val="lightGray"/>
          <w:lang w:val="en-US"/>
        </w:rPr>
      </w:pPr>
    </w:p>
    <w:p w:rsidR="00FE5E2A" w:rsidRPr="006B4160" w:rsidRDefault="00FE5E2A" w:rsidP="00FE5E2A">
      <w:pPr>
        <w:spacing w:before="0" w:line="240" w:lineRule="auto"/>
        <w:ind w:left="360"/>
        <w:jc w:val="both"/>
        <w:rPr>
          <w:rFonts w:asciiTheme="minorHAnsi" w:hAnsiTheme="minorHAnsi" w:cs="Garamond"/>
          <w:b/>
          <w:bCs/>
          <w:sz w:val="21"/>
          <w:szCs w:val="21"/>
          <w:lang w:val="en-US"/>
        </w:rPr>
      </w:pPr>
    </w:p>
    <w:p w:rsidR="00FE5E2A" w:rsidRDefault="00FE5E2A" w:rsidP="00FE5E2A">
      <w:pPr>
        <w:pBdr>
          <w:bottom w:val="single" w:sz="12" w:space="1" w:color="auto"/>
        </w:pBdr>
        <w:spacing w:before="0" w:line="240" w:lineRule="auto"/>
        <w:jc w:val="center"/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</w:pPr>
      <w:r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t>Professional Development</w:t>
      </w:r>
    </w:p>
    <w:p w:rsidR="00FE5E2A" w:rsidRPr="006B4160" w:rsidRDefault="00FE5E2A" w:rsidP="00FE5E2A">
      <w:pPr>
        <w:spacing w:before="0" w:line="240" w:lineRule="auto"/>
        <w:rPr>
          <w:rFonts w:asciiTheme="minorHAnsi" w:hAnsiTheme="minorHAnsi" w:cs="Arial"/>
          <w:b/>
          <w:smallCaps/>
          <w:sz w:val="21"/>
          <w:szCs w:val="21"/>
          <w:lang w:val="en-US"/>
        </w:rPr>
      </w:pPr>
    </w:p>
    <w:p w:rsidR="00C75601" w:rsidRPr="006B4160" w:rsidRDefault="00C75601" w:rsidP="00FE5E2A">
      <w:pPr>
        <w:spacing w:before="0" w:line="240" w:lineRule="auto"/>
        <w:ind w:left="360"/>
        <w:jc w:val="both"/>
        <w:rPr>
          <w:rFonts w:asciiTheme="minorHAnsi" w:hAnsiTheme="minorHAnsi"/>
          <w:sz w:val="21"/>
          <w:szCs w:val="21"/>
          <w:lang w:val="en-US"/>
        </w:rPr>
        <w:sectPr w:rsidR="00C75601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space="708"/>
          <w:titlePg/>
          <w:docGrid w:linePitch="272"/>
        </w:sectPr>
      </w:pPr>
    </w:p>
    <w:p w:rsidR="00284371" w:rsidRDefault="002E7803" w:rsidP="0028437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6B4160">
        <w:rPr>
          <w:rFonts w:asciiTheme="minorHAnsi" w:hAnsiTheme="minorHAnsi" w:cs="Times New Roman"/>
          <w:sz w:val="21"/>
          <w:szCs w:val="21"/>
        </w:rPr>
        <w:lastRenderedPageBreak/>
        <w:t>Dale Carnegie Training</w:t>
      </w:r>
    </w:p>
    <w:p w:rsidR="00465DFA" w:rsidRDefault="006E4605" w:rsidP="0028437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>JAVA Training,</w:t>
      </w:r>
      <w:r w:rsidR="00E41105">
        <w:rPr>
          <w:rFonts w:asciiTheme="minorHAnsi" w:hAnsiTheme="minorHAnsi" w:cs="Times New Roman"/>
          <w:sz w:val="21"/>
          <w:szCs w:val="21"/>
        </w:rPr>
        <w:t xml:space="preserve"> University of Central Florida</w:t>
      </w:r>
      <w:r>
        <w:rPr>
          <w:rFonts w:asciiTheme="minorHAnsi" w:hAnsiTheme="minorHAnsi" w:cs="Times New Roman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="Times New Roman"/>
          <w:sz w:val="21"/>
          <w:szCs w:val="21"/>
        </w:rPr>
        <w:t>Orlando</w:t>
      </w:r>
      <w:proofErr w:type="spellEnd"/>
      <w:r>
        <w:rPr>
          <w:rFonts w:asciiTheme="minorHAnsi" w:hAnsiTheme="minorHAnsi" w:cs="Times New Roman"/>
          <w:sz w:val="21"/>
          <w:szCs w:val="21"/>
        </w:rPr>
        <w:t>, Florida</w:t>
      </w:r>
    </w:p>
    <w:p w:rsidR="0075554C" w:rsidRPr="00E236AD" w:rsidRDefault="0075554C" w:rsidP="0075554C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75554C" w:rsidRPr="006B4160" w:rsidRDefault="0075554C" w:rsidP="0075554C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FE5E2A" w:rsidRDefault="00FE5E2A" w:rsidP="00FE5E2A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E236AD">
        <w:rPr>
          <w:rFonts w:asciiTheme="minorHAnsi" w:hAnsiTheme="minorHAnsi" w:cs="Times New Roman"/>
          <w:sz w:val="21"/>
          <w:szCs w:val="21"/>
        </w:rPr>
        <w:t>Secure Web Development</w:t>
      </w:r>
    </w:p>
    <w:p w:rsidR="002E7803" w:rsidRDefault="002E7803" w:rsidP="00284371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75554C" w:rsidRDefault="0075554C" w:rsidP="00284371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75554C" w:rsidRPr="006B4160" w:rsidRDefault="0075554C" w:rsidP="00284371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  <w:sectPr w:rsidR="0075554C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num="2" w:space="708"/>
          <w:titlePg/>
          <w:docGrid w:linePitch="272"/>
        </w:sectPr>
      </w:pPr>
    </w:p>
    <w:p w:rsidR="00850999" w:rsidRPr="006B4160" w:rsidRDefault="00C75601" w:rsidP="00673DCC">
      <w:pPr>
        <w:pBdr>
          <w:bottom w:val="single" w:sz="12" w:space="1" w:color="auto"/>
        </w:pBdr>
        <w:spacing w:before="0" w:line="240" w:lineRule="auto"/>
        <w:jc w:val="center"/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</w:pPr>
      <w:r w:rsidRPr="006B4160"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lastRenderedPageBreak/>
        <w:t>IT Forte</w:t>
      </w:r>
    </w:p>
    <w:p w:rsidR="00850999" w:rsidRPr="006B4160" w:rsidRDefault="00850999" w:rsidP="00850999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/>
          <w:sz w:val="21"/>
          <w:szCs w:val="21"/>
          <w:lang w:val="en-US"/>
        </w:rPr>
        <w:sectPr w:rsidR="00850999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space="708"/>
          <w:titlePg/>
          <w:docGrid w:linePitch="272"/>
        </w:sectPr>
      </w:pPr>
    </w:p>
    <w:p w:rsidR="00C75601" w:rsidRPr="006B4160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proofErr w:type="spellStart"/>
      <w:r w:rsidRPr="006B4160">
        <w:rPr>
          <w:rFonts w:asciiTheme="minorHAnsi" w:hAnsiTheme="minorHAnsi" w:cs="Times New Roman"/>
          <w:sz w:val="21"/>
          <w:szCs w:val="21"/>
        </w:rPr>
        <w:lastRenderedPageBreak/>
        <w:t>Tools:</w:t>
      </w:r>
      <w:r w:rsidR="002D5907">
        <w:rPr>
          <w:rFonts w:asciiTheme="minorHAnsi" w:hAnsiTheme="minorHAnsi" w:cs="Times New Roman"/>
          <w:sz w:val="21"/>
          <w:szCs w:val="21"/>
        </w:rPr>
        <w:t>Ab</w:t>
      </w:r>
      <w:proofErr w:type="spellEnd"/>
      <w:r w:rsidR="002D5907">
        <w:rPr>
          <w:rFonts w:asciiTheme="minorHAnsi" w:hAnsiTheme="minorHAnsi" w:cs="Times New Roman"/>
          <w:sz w:val="21"/>
          <w:szCs w:val="21"/>
        </w:rPr>
        <w:t xml:space="preserve"> Initio, </w:t>
      </w:r>
      <w:r w:rsidR="009140B6" w:rsidRPr="006B4160">
        <w:rPr>
          <w:rFonts w:asciiTheme="minorHAnsi" w:hAnsiTheme="minorHAnsi" w:cs="Times New Roman"/>
          <w:sz w:val="21"/>
          <w:szCs w:val="21"/>
        </w:rPr>
        <w:t>Rational</w:t>
      </w:r>
      <w:r w:rsidRPr="006B4160">
        <w:rPr>
          <w:rFonts w:asciiTheme="minorHAnsi" w:hAnsiTheme="minorHAnsi" w:cs="Times New Roman"/>
          <w:sz w:val="21"/>
          <w:szCs w:val="21"/>
        </w:rPr>
        <w:t xml:space="preserve"> Rose, SQL Devel</w:t>
      </w:r>
      <w:r w:rsidR="00E41105">
        <w:rPr>
          <w:rFonts w:asciiTheme="minorHAnsi" w:hAnsiTheme="minorHAnsi" w:cs="Times New Roman"/>
          <w:sz w:val="21"/>
          <w:szCs w:val="21"/>
        </w:rPr>
        <w:t>oper, XML Spy, Eclipse</w:t>
      </w:r>
      <w:r w:rsidRPr="006B4160">
        <w:rPr>
          <w:rFonts w:asciiTheme="minorHAnsi" w:hAnsiTheme="minorHAnsi" w:cs="Times New Roman"/>
          <w:sz w:val="21"/>
          <w:szCs w:val="21"/>
        </w:rPr>
        <w:t xml:space="preserve">, Maven, Ant,  </w:t>
      </w:r>
      <w:proofErr w:type="spellStart"/>
      <w:r w:rsidRPr="006B4160">
        <w:rPr>
          <w:rFonts w:asciiTheme="minorHAnsi" w:hAnsiTheme="minorHAnsi" w:cs="Times New Roman"/>
          <w:sz w:val="21"/>
          <w:szCs w:val="21"/>
        </w:rPr>
        <w:t>XMLSpy</w:t>
      </w:r>
      <w:proofErr w:type="spellEnd"/>
      <w:r w:rsidRPr="006B4160">
        <w:rPr>
          <w:rFonts w:asciiTheme="minorHAnsi" w:hAnsiTheme="minorHAnsi" w:cs="Times New Roman"/>
          <w:sz w:val="21"/>
          <w:szCs w:val="21"/>
        </w:rPr>
        <w:t xml:space="preserve">, Subversion, </w:t>
      </w:r>
      <w:proofErr w:type="spellStart"/>
      <w:r w:rsidRPr="006B4160">
        <w:rPr>
          <w:rFonts w:asciiTheme="minorHAnsi" w:hAnsiTheme="minorHAnsi" w:cs="Times New Roman"/>
          <w:sz w:val="21"/>
          <w:szCs w:val="21"/>
        </w:rPr>
        <w:t>ClearCase</w:t>
      </w:r>
      <w:proofErr w:type="spellEnd"/>
      <w:r w:rsidRPr="006B4160">
        <w:rPr>
          <w:rFonts w:asciiTheme="minorHAnsi" w:hAnsiTheme="minorHAnsi" w:cs="Times New Roman"/>
          <w:sz w:val="21"/>
          <w:szCs w:val="21"/>
        </w:rPr>
        <w:t>, CVS, PVCS, JBPM, , Emma, PMD and other J2EE tools</w:t>
      </w:r>
      <w:r w:rsidR="00365E34" w:rsidRPr="006B4160">
        <w:rPr>
          <w:rFonts w:asciiTheme="minorHAnsi" w:hAnsiTheme="minorHAnsi" w:cs="Times New Roman"/>
          <w:sz w:val="21"/>
          <w:szCs w:val="21"/>
        </w:rPr>
        <w:t>, Visio</w:t>
      </w:r>
    </w:p>
    <w:p w:rsidR="00C75601" w:rsidRPr="006B4160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6B4160">
        <w:rPr>
          <w:rFonts w:asciiTheme="minorHAnsi" w:hAnsiTheme="minorHAnsi" w:cs="Times New Roman"/>
          <w:sz w:val="21"/>
          <w:szCs w:val="21"/>
        </w:rPr>
        <w:t xml:space="preserve">Middleware: </w:t>
      </w:r>
      <w:proofErr w:type="spellStart"/>
      <w:r w:rsidRPr="006B4160">
        <w:rPr>
          <w:rFonts w:asciiTheme="minorHAnsi" w:hAnsiTheme="minorHAnsi" w:cs="Times New Roman"/>
          <w:sz w:val="21"/>
          <w:szCs w:val="21"/>
        </w:rPr>
        <w:t>Tuxedo,Weblogic</w:t>
      </w:r>
      <w:proofErr w:type="spellEnd"/>
      <w:r w:rsidRPr="006B4160">
        <w:rPr>
          <w:rFonts w:asciiTheme="minorHAnsi" w:hAnsiTheme="minorHAnsi" w:cs="Times New Roman"/>
          <w:sz w:val="21"/>
          <w:szCs w:val="21"/>
        </w:rPr>
        <w:t xml:space="preserve">, </w:t>
      </w:r>
      <w:proofErr w:type="spellStart"/>
      <w:r w:rsidRPr="006B4160">
        <w:rPr>
          <w:rFonts w:asciiTheme="minorHAnsi" w:hAnsiTheme="minorHAnsi" w:cs="Times New Roman"/>
          <w:sz w:val="21"/>
          <w:szCs w:val="21"/>
        </w:rPr>
        <w:t>Jboss</w:t>
      </w:r>
      <w:proofErr w:type="spellEnd"/>
      <w:r w:rsidRPr="006B4160">
        <w:rPr>
          <w:rFonts w:asciiTheme="minorHAnsi" w:hAnsiTheme="minorHAnsi" w:cs="Times New Roman"/>
          <w:sz w:val="21"/>
          <w:szCs w:val="21"/>
        </w:rPr>
        <w:t xml:space="preserve">, </w:t>
      </w:r>
      <w:r w:rsidR="009140B6" w:rsidRPr="006B4160">
        <w:rPr>
          <w:rFonts w:asciiTheme="minorHAnsi" w:hAnsiTheme="minorHAnsi" w:cs="Times New Roman"/>
          <w:sz w:val="21"/>
          <w:szCs w:val="21"/>
        </w:rPr>
        <w:t>Tomcat</w:t>
      </w:r>
    </w:p>
    <w:p w:rsidR="00E236AD" w:rsidRDefault="00E41105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>Databases: Oracle, Sybase, DB2</w:t>
      </w:r>
    </w:p>
    <w:p w:rsidR="00C75601" w:rsidRPr="00E236AD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E236AD">
        <w:rPr>
          <w:rFonts w:asciiTheme="minorHAnsi" w:hAnsiTheme="minorHAnsi" w:cs="Times New Roman"/>
          <w:sz w:val="21"/>
          <w:szCs w:val="21"/>
        </w:rPr>
        <w:lastRenderedPageBreak/>
        <w:t xml:space="preserve">Languages: C, C++, </w:t>
      </w:r>
      <w:proofErr w:type="spellStart"/>
      <w:r w:rsidRPr="00E236AD">
        <w:rPr>
          <w:rFonts w:asciiTheme="minorHAnsi" w:hAnsiTheme="minorHAnsi" w:cs="Times New Roman"/>
          <w:sz w:val="21"/>
          <w:szCs w:val="21"/>
        </w:rPr>
        <w:t>Java,XML</w:t>
      </w:r>
      <w:proofErr w:type="spellEnd"/>
      <w:r w:rsidRPr="00E236AD">
        <w:rPr>
          <w:rFonts w:asciiTheme="minorHAnsi" w:hAnsiTheme="minorHAnsi" w:cs="Times New Roman"/>
          <w:sz w:val="21"/>
          <w:szCs w:val="21"/>
        </w:rPr>
        <w:t xml:space="preserve">, XSLT,SQL, PL-SQL, HTML, CSS, JavaScript, </w:t>
      </w:r>
      <w:proofErr w:type="spellStart"/>
      <w:r w:rsidRPr="00E236AD">
        <w:rPr>
          <w:rFonts w:asciiTheme="minorHAnsi" w:hAnsiTheme="minorHAnsi" w:cs="Times New Roman"/>
          <w:sz w:val="21"/>
          <w:szCs w:val="21"/>
        </w:rPr>
        <w:t>Jquery</w:t>
      </w:r>
      <w:proofErr w:type="spellEnd"/>
      <w:r w:rsidRPr="00E236AD">
        <w:rPr>
          <w:rFonts w:asciiTheme="minorHAnsi" w:hAnsiTheme="minorHAnsi" w:cs="Times New Roman"/>
          <w:sz w:val="21"/>
          <w:szCs w:val="21"/>
        </w:rPr>
        <w:t>, Shell Scripting, Perl</w:t>
      </w:r>
    </w:p>
    <w:p w:rsidR="00C75601" w:rsidRPr="006B4160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6B4160">
        <w:rPr>
          <w:rFonts w:asciiTheme="minorHAnsi" w:hAnsiTheme="minorHAnsi" w:cs="Times New Roman"/>
          <w:sz w:val="21"/>
          <w:szCs w:val="21"/>
        </w:rPr>
        <w:t xml:space="preserve">Platform: </w:t>
      </w:r>
      <w:proofErr w:type="spellStart"/>
      <w:r w:rsidR="00D01508">
        <w:rPr>
          <w:rFonts w:asciiTheme="minorHAnsi" w:hAnsiTheme="minorHAnsi" w:cs="Times New Roman"/>
          <w:sz w:val="21"/>
          <w:szCs w:val="21"/>
        </w:rPr>
        <w:t>RedHat</w:t>
      </w:r>
      <w:proofErr w:type="spellEnd"/>
      <w:r w:rsidR="00D01508">
        <w:rPr>
          <w:rFonts w:asciiTheme="minorHAnsi" w:hAnsiTheme="minorHAnsi" w:cs="Times New Roman"/>
          <w:sz w:val="21"/>
          <w:szCs w:val="21"/>
        </w:rPr>
        <w:t xml:space="preserve"> Linux, </w:t>
      </w:r>
      <w:r w:rsidRPr="006B4160">
        <w:rPr>
          <w:rFonts w:asciiTheme="minorHAnsi" w:hAnsiTheme="minorHAnsi" w:cs="Times New Roman"/>
          <w:sz w:val="21"/>
          <w:szCs w:val="21"/>
        </w:rPr>
        <w:t xml:space="preserve">HP-UX, </w:t>
      </w:r>
      <w:r w:rsidR="00D01508">
        <w:rPr>
          <w:rFonts w:asciiTheme="minorHAnsi" w:hAnsiTheme="minorHAnsi" w:cs="Times New Roman"/>
          <w:sz w:val="21"/>
          <w:szCs w:val="21"/>
        </w:rPr>
        <w:t>Sun Solaris, Windows</w:t>
      </w:r>
    </w:p>
    <w:p w:rsidR="00EF3288" w:rsidRPr="00EF3288" w:rsidRDefault="00FC4E2D" w:rsidP="00EF3288">
      <w:pPr>
        <w:numPr>
          <w:ilvl w:val="0"/>
          <w:numId w:val="4"/>
        </w:numPr>
        <w:spacing w:before="0" w:line="240" w:lineRule="auto"/>
        <w:ind w:left="360"/>
        <w:rPr>
          <w:rFonts w:asciiTheme="minorHAnsi" w:hAnsiTheme="minorHAnsi" w:cs="Times New Roman"/>
          <w:sz w:val="21"/>
          <w:szCs w:val="21"/>
        </w:rPr>
        <w:sectPr w:rsidR="00EF3288" w:rsidRPr="00EF3288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num="2" w:space="708"/>
          <w:titlePg/>
          <w:docGrid w:linePitch="272"/>
        </w:sectPr>
      </w:pPr>
      <w:r>
        <w:rPr>
          <w:rFonts w:asciiTheme="minorHAnsi" w:hAnsiTheme="minorHAnsi" w:cs="Times New Roman"/>
          <w:sz w:val="21"/>
          <w:szCs w:val="21"/>
        </w:rPr>
        <w:t>Frameworks: Hibernate, Spring</w:t>
      </w:r>
      <w:r w:rsidR="00E41105">
        <w:rPr>
          <w:rFonts w:asciiTheme="minorHAnsi" w:hAnsiTheme="minorHAnsi" w:cs="Times New Roman"/>
          <w:sz w:val="21"/>
          <w:szCs w:val="21"/>
        </w:rPr>
        <w:t>,</w:t>
      </w:r>
    </w:p>
    <w:p w:rsidR="007346F7" w:rsidRPr="006B4160" w:rsidRDefault="007346F7" w:rsidP="00E236AD">
      <w:pPr>
        <w:spacing w:before="0" w:line="240" w:lineRule="auto"/>
        <w:jc w:val="both"/>
        <w:rPr>
          <w:rFonts w:asciiTheme="minorHAnsi" w:hAnsiTheme="minorHAnsi"/>
          <w:sz w:val="21"/>
          <w:szCs w:val="21"/>
          <w:lang w:val="en-US"/>
        </w:rPr>
      </w:pPr>
    </w:p>
    <w:sectPr w:rsidR="007346F7" w:rsidRPr="006B4160" w:rsidSect="00FA4C0D">
      <w:footerReference w:type="default" r:id="rId9"/>
      <w:type w:val="continuous"/>
      <w:pgSz w:w="12240" w:h="15840" w:code="1"/>
      <w:pgMar w:top="851" w:right="851" w:bottom="851" w:left="851" w:header="706" w:footer="706" w:gutter="0"/>
      <w:pgNumType w:start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702" w:rsidRDefault="00940702">
      <w:r>
        <w:separator/>
      </w:r>
    </w:p>
  </w:endnote>
  <w:endnote w:type="continuationSeparator" w:id="0">
    <w:p w:rsidR="00940702" w:rsidRDefault="00940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105" w:rsidRPr="009013B5" w:rsidRDefault="00F923FD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F923FD">
      <w:rPr>
        <w:b/>
        <w:noProof/>
        <w:color w:val="808080"/>
        <w:sz w:val="18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left:0;text-align:left;margin-left:195.15pt;margin-top:-22.5pt;width:78.1pt;height:25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/CtAIAALg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" filled="f" stroked="f">
          <v:textbox>
            <w:txbxContent>
              <w:p w:rsidR="00E41105" w:rsidRPr="000029D9" w:rsidRDefault="00E41105" w:rsidP="000C121E">
                <w:pPr>
                  <w:jc w:val="center"/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702" w:rsidRDefault="00940702">
      <w:r>
        <w:separator/>
      </w:r>
    </w:p>
  </w:footnote>
  <w:footnote w:type="continuationSeparator" w:id="0">
    <w:p w:rsidR="00940702" w:rsidRDefault="009407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D86"/>
      </v:shape>
    </w:pict>
  </w:numPicBullet>
  <w:abstractNum w:abstractNumId="0">
    <w:nsid w:val="0000000F"/>
    <w:multiLevelType w:val="multilevel"/>
    <w:tmpl w:val="0000000F"/>
    <w:lvl w:ilvl="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E57CFC"/>
    <w:multiLevelType w:val="hybridMultilevel"/>
    <w:tmpl w:val="13A4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82010"/>
    <w:multiLevelType w:val="hybridMultilevel"/>
    <w:tmpl w:val="86E4718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56419"/>
    <w:multiLevelType w:val="hybridMultilevel"/>
    <w:tmpl w:val="49D28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BC0A5E"/>
    <w:multiLevelType w:val="hybridMultilevel"/>
    <w:tmpl w:val="050E4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5D4B97"/>
    <w:multiLevelType w:val="hybridMultilevel"/>
    <w:tmpl w:val="27B0EF6C"/>
    <w:lvl w:ilvl="0" w:tplc="04090001">
      <w:start w:val="1"/>
      <w:numFmt w:val="bullet"/>
      <w:pStyle w:val="List2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454AE"/>
    <w:multiLevelType w:val="hybridMultilevel"/>
    <w:tmpl w:val="A0CC5DB2"/>
    <w:lvl w:ilvl="0" w:tplc="01FEC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95DAF"/>
    <w:multiLevelType w:val="hybridMultilevel"/>
    <w:tmpl w:val="0F92CA6C"/>
    <w:lvl w:ilvl="0" w:tplc="FFFFFFFF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88746C"/>
    <w:multiLevelType w:val="hybridMultilevel"/>
    <w:tmpl w:val="6B0C3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AD73BF"/>
    <w:multiLevelType w:val="hybridMultilevel"/>
    <w:tmpl w:val="B8A2B6CC"/>
    <w:lvl w:ilvl="0" w:tplc="8AC8938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65B0A74C">
      <w:start w:val="1"/>
      <w:numFmt w:val="bullet"/>
      <w:pStyle w:val="NoSpacing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F1376"/>
    <w:multiLevelType w:val="hybridMultilevel"/>
    <w:tmpl w:val="78C2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62DAA"/>
    <w:multiLevelType w:val="hybridMultilevel"/>
    <w:tmpl w:val="2CA08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C6C47"/>
    <w:multiLevelType w:val="hybridMultilevel"/>
    <w:tmpl w:val="3FF65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C25374"/>
    <w:multiLevelType w:val="hybridMultilevel"/>
    <w:tmpl w:val="932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14F7D"/>
    <w:multiLevelType w:val="hybridMultilevel"/>
    <w:tmpl w:val="66C6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F5AD5"/>
    <w:multiLevelType w:val="hybridMultilevel"/>
    <w:tmpl w:val="E6BA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06064"/>
    <w:multiLevelType w:val="hybridMultilevel"/>
    <w:tmpl w:val="2ABCE3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F8425C"/>
    <w:multiLevelType w:val="hybridMultilevel"/>
    <w:tmpl w:val="3FF65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A07000"/>
    <w:multiLevelType w:val="hybridMultilevel"/>
    <w:tmpl w:val="B5749C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310B04"/>
    <w:multiLevelType w:val="hybridMultilevel"/>
    <w:tmpl w:val="477CC7F6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784042B"/>
    <w:multiLevelType w:val="hybridMultilevel"/>
    <w:tmpl w:val="1222F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AB6357"/>
    <w:multiLevelType w:val="hybridMultilevel"/>
    <w:tmpl w:val="81365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B1320B"/>
    <w:multiLevelType w:val="hybridMultilevel"/>
    <w:tmpl w:val="4FE4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825EF8"/>
    <w:multiLevelType w:val="hybridMultilevel"/>
    <w:tmpl w:val="6574AE04"/>
    <w:lvl w:ilvl="0" w:tplc="01FECD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4959E2"/>
    <w:multiLevelType w:val="hybridMultilevel"/>
    <w:tmpl w:val="1222F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50C31E6"/>
    <w:multiLevelType w:val="hybridMultilevel"/>
    <w:tmpl w:val="228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5A5B"/>
    <w:multiLevelType w:val="hybridMultilevel"/>
    <w:tmpl w:val="41F60C60"/>
    <w:lvl w:ilvl="0" w:tplc="04090001">
      <w:start w:val="1"/>
      <w:numFmt w:val="bullet"/>
      <w:pStyle w:val="List3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ED6F05"/>
    <w:multiLevelType w:val="hybridMultilevel"/>
    <w:tmpl w:val="BF2ED4CC"/>
    <w:lvl w:ilvl="0" w:tplc="04090001">
      <w:start w:val="1"/>
      <w:numFmt w:val="bullet"/>
      <w:pStyle w:val="List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6E0795"/>
    <w:multiLevelType w:val="hybridMultilevel"/>
    <w:tmpl w:val="4AE232BE"/>
    <w:lvl w:ilvl="0" w:tplc="FFFFFFFF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80560A"/>
    <w:multiLevelType w:val="hybridMultilevel"/>
    <w:tmpl w:val="A76EACB0"/>
    <w:lvl w:ilvl="0" w:tplc="FFFFFFFF">
      <w:start w:val="1"/>
      <w:numFmt w:val="bullet"/>
      <w:pStyle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20"/>
      </w:rPr>
    </w:lvl>
    <w:lvl w:ilvl="1" w:tplc="FFFFFFFF" w:tentative="1">
      <w:start w:val="1"/>
      <w:numFmt w:val="bullet"/>
      <w:pStyle w:val="Subtitl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16767E"/>
    <w:multiLevelType w:val="hybridMultilevel"/>
    <w:tmpl w:val="69E6F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9A0EED"/>
    <w:multiLevelType w:val="hybridMultilevel"/>
    <w:tmpl w:val="235C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6D15BD"/>
    <w:multiLevelType w:val="hybridMultilevel"/>
    <w:tmpl w:val="2850C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C8875DB"/>
    <w:multiLevelType w:val="hybridMultilevel"/>
    <w:tmpl w:val="49D28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E56E9D"/>
    <w:multiLevelType w:val="hybridMultilevel"/>
    <w:tmpl w:val="9E06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D82DE3"/>
    <w:multiLevelType w:val="hybridMultilevel"/>
    <w:tmpl w:val="5E36B4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3936B6"/>
    <w:multiLevelType w:val="hybridMultilevel"/>
    <w:tmpl w:val="82DCC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E3915B9"/>
    <w:multiLevelType w:val="hybridMultilevel"/>
    <w:tmpl w:val="FF08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3"/>
  </w:num>
  <w:num w:numId="4">
    <w:abstractNumId w:val="22"/>
  </w:num>
  <w:num w:numId="5">
    <w:abstractNumId w:val="27"/>
  </w:num>
  <w:num w:numId="6">
    <w:abstractNumId w:val="9"/>
  </w:num>
  <w:num w:numId="7">
    <w:abstractNumId w:val="0"/>
  </w:num>
  <w:num w:numId="8">
    <w:abstractNumId w:val="28"/>
  </w:num>
  <w:num w:numId="9">
    <w:abstractNumId w:val="7"/>
  </w:num>
  <w:num w:numId="10">
    <w:abstractNumId w:val="5"/>
  </w:num>
  <w:num w:numId="11">
    <w:abstractNumId w:val="26"/>
  </w:num>
  <w:num w:numId="12">
    <w:abstractNumId w:val="14"/>
  </w:num>
  <w:num w:numId="13">
    <w:abstractNumId w:val="1"/>
  </w:num>
  <w:num w:numId="14">
    <w:abstractNumId w:val="25"/>
  </w:num>
  <w:num w:numId="15">
    <w:abstractNumId w:val="37"/>
  </w:num>
  <w:num w:numId="16">
    <w:abstractNumId w:val="13"/>
  </w:num>
  <w:num w:numId="17">
    <w:abstractNumId w:val="15"/>
  </w:num>
  <w:num w:numId="18">
    <w:abstractNumId w:val="10"/>
  </w:num>
  <w:num w:numId="19">
    <w:abstractNumId w:val="11"/>
  </w:num>
  <w:num w:numId="20">
    <w:abstractNumId w:val="4"/>
  </w:num>
  <w:num w:numId="21">
    <w:abstractNumId w:val="12"/>
  </w:num>
  <w:num w:numId="22">
    <w:abstractNumId w:val="36"/>
  </w:num>
  <w:num w:numId="23">
    <w:abstractNumId w:val="24"/>
  </w:num>
  <w:num w:numId="24">
    <w:abstractNumId w:val="6"/>
  </w:num>
  <w:num w:numId="25">
    <w:abstractNumId w:val="30"/>
  </w:num>
  <w:num w:numId="26">
    <w:abstractNumId w:val="18"/>
  </w:num>
  <w:num w:numId="27">
    <w:abstractNumId w:val="21"/>
  </w:num>
  <w:num w:numId="28">
    <w:abstractNumId w:val="35"/>
  </w:num>
  <w:num w:numId="29">
    <w:abstractNumId w:val="32"/>
  </w:num>
  <w:num w:numId="30">
    <w:abstractNumId w:val="8"/>
  </w:num>
  <w:num w:numId="31">
    <w:abstractNumId w:val="16"/>
  </w:num>
  <w:num w:numId="32">
    <w:abstractNumId w:val="34"/>
  </w:num>
  <w:num w:numId="33">
    <w:abstractNumId w:val="20"/>
  </w:num>
  <w:num w:numId="34">
    <w:abstractNumId w:val="31"/>
  </w:num>
  <w:num w:numId="35">
    <w:abstractNumId w:val="2"/>
  </w:num>
  <w:num w:numId="36">
    <w:abstractNumId w:val="33"/>
  </w:num>
  <w:num w:numId="37">
    <w:abstractNumId w:val="3"/>
  </w:num>
  <w:num w:numId="38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E534F"/>
    <w:rsid w:val="000019F3"/>
    <w:rsid w:val="00003A1D"/>
    <w:rsid w:val="00006040"/>
    <w:rsid w:val="0000638A"/>
    <w:rsid w:val="00015298"/>
    <w:rsid w:val="00017654"/>
    <w:rsid w:val="000178BF"/>
    <w:rsid w:val="000205A2"/>
    <w:rsid w:val="00021663"/>
    <w:rsid w:val="000221A7"/>
    <w:rsid w:val="00022C48"/>
    <w:rsid w:val="00026885"/>
    <w:rsid w:val="00026E28"/>
    <w:rsid w:val="00032872"/>
    <w:rsid w:val="000363CA"/>
    <w:rsid w:val="0003758D"/>
    <w:rsid w:val="000432BB"/>
    <w:rsid w:val="000469A0"/>
    <w:rsid w:val="00047BBD"/>
    <w:rsid w:val="000501D4"/>
    <w:rsid w:val="00050CC1"/>
    <w:rsid w:val="00051FE5"/>
    <w:rsid w:val="00052E13"/>
    <w:rsid w:val="000544D1"/>
    <w:rsid w:val="00056D34"/>
    <w:rsid w:val="0005781D"/>
    <w:rsid w:val="00060520"/>
    <w:rsid w:val="00060669"/>
    <w:rsid w:val="000611E1"/>
    <w:rsid w:val="00074414"/>
    <w:rsid w:val="00075C90"/>
    <w:rsid w:val="000806A0"/>
    <w:rsid w:val="00080C9F"/>
    <w:rsid w:val="00083217"/>
    <w:rsid w:val="00084329"/>
    <w:rsid w:val="00085B16"/>
    <w:rsid w:val="0008631D"/>
    <w:rsid w:val="00090B6A"/>
    <w:rsid w:val="00092BC3"/>
    <w:rsid w:val="00094779"/>
    <w:rsid w:val="00096675"/>
    <w:rsid w:val="00097812"/>
    <w:rsid w:val="000A1DED"/>
    <w:rsid w:val="000A347F"/>
    <w:rsid w:val="000B13A8"/>
    <w:rsid w:val="000B3A0F"/>
    <w:rsid w:val="000B4533"/>
    <w:rsid w:val="000C121E"/>
    <w:rsid w:val="000C4EC2"/>
    <w:rsid w:val="000D1BAD"/>
    <w:rsid w:val="000D20C6"/>
    <w:rsid w:val="000D3C5E"/>
    <w:rsid w:val="000D4241"/>
    <w:rsid w:val="000E175A"/>
    <w:rsid w:val="000E6E63"/>
    <w:rsid w:val="000F3F07"/>
    <w:rsid w:val="000F4CEA"/>
    <w:rsid w:val="001018E8"/>
    <w:rsid w:val="00102317"/>
    <w:rsid w:val="00105507"/>
    <w:rsid w:val="00110BBB"/>
    <w:rsid w:val="00112435"/>
    <w:rsid w:val="0011294A"/>
    <w:rsid w:val="00114C48"/>
    <w:rsid w:val="00123F8A"/>
    <w:rsid w:val="0012457B"/>
    <w:rsid w:val="001252A1"/>
    <w:rsid w:val="001303A6"/>
    <w:rsid w:val="00132F55"/>
    <w:rsid w:val="0013755C"/>
    <w:rsid w:val="00140E0F"/>
    <w:rsid w:val="00140FB9"/>
    <w:rsid w:val="00145651"/>
    <w:rsid w:val="001462B4"/>
    <w:rsid w:val="00151CF2"/>
    <w:rsid w:val="00157DCA"/>
    <w:rsid w:val="001659BD"/>
    <w:rsid w:val="00170E28"/>
    <w:rsid w:val="00175A97"/>
    <w:rsid w:val="001779E7"/>
    <w:rsid w:val="00181A49"/>
    <w:rsid w:val="001907F0"/>
    <w:rsid w:val="001910EE"/>
    <w:rsid w:val="001948DD"/>
    <w:rsid w:val="001A5888"/>
    <w:rsid w:val="001A7E08"/>
    <w:rsid w:val="001B4F51"/>
    <w:rsid w:val="001B5245"/>
    <w:rsid w:val="001C1B6F"/>
    <w:rsid w:val="001C595A"/>
    <w:rsid w:val="001C6366"/>
    <w:rsid w:val="001C7498"/>
    <w:rsid w:val="001D416E"/>
    <w:rsid w:val="001E2009"/>
    <w:rsid w:val="001E69B7"/>
    <w:rsid w:val="001F52E3"/>
    <w:rsid w:val="00203C41"/>
    <w:rsid w:val="00205ED6"/>
    <w:rsid w:val="002138F2"/>
    <w:rsid w:val="00214BE7"/>
    <w:rsid w:val="002160F2"/>
    <w:rsid w:val="002172DC"/>
    <w:rsid w:val="00217FCB"/>
    <w:rsid w:val="002209A2"/>
    <w:rsid w:val="00220D8D"/>
    <w:rsid w:val="0022375A"/>
    <w:rsid w:val="0023266C"/>
    <w:rsid w:val="00233E0C"/>
    <w:rsid w:val="00235567"/>
    <w:rsid w:val="002356DF"/>
    <w:rsid w:val="00241312"/>
    <w:rsid w:val="00241AE2"/>
    <w:rsid w:val="002445E7"/>
    <w:rsid w:val="002447AB"/>
    <w:rsid w:val="0024768F"/>
    <w:rsid w:val="0025185D"/>
    <w:rsid w:val="002555A6"/>
    <w:rsid w:val="002564A4"/>
    <w:rsid w:val="0026193A"/>
    <w:rsid w:val="002647C4"/>
    <w:rsid w:val="002737C9"/>
    <w:rsid w:val="00274EAD"/>
    <w:rsid w:val="00275A05"/>
    <w:rsid w:val="0028104D"/>
    <w:rsid w:val="00284371"/>
    <w:rsid w:val="00284DE4"/>
    <w:rsid w:val="002859B3"/>
    <w:rsid w:val="00287ECC"/>
    <w:rsid w:val="00290E08"/>
    <w:rsid w:val="002935C0"/>
    <w:rsid w:val="00296FF2"/>
    <w:rsid w:val="002A01D3"/>
    <w:rsid w:val="002A4338"/>
    <w:rsid w:val="002A4F18"/>
    <w:rsid w:val="002A63F4"/>
    <w:rsid w:val="002B0436"/>
    <w:rsid w:val="002B14B7"/>
    <w:rsid w:val="002B49A6"/>
    <w:rsid w:val="002D5907"/>
    <w:rsid w:val="002D63F0"/>
    <w:rsid w:val="002D6512"/>
    <w:rsid w:val="002E1E5A"/>
    <w:rsid w:val="002E2F6A"/>
    <w:rsid w:val="002E534F"/>
    <w:rsid w:val="002E67C0"/>
    <w:rsid w:val="002E7803"/>
    <w:rsid w:val="002F34C0"/>
    <w:rsid w:val="002F4E33"/>
    <w:rsid w:val="002F5CFE"/>
    <w:rsid w:val="00302C18"/>
    <w:rsid w:val="003039C2"/>
    <w:rsid w:val="00303E0E"/>
    <w:rsid w:val="00304B9F"/>
    <w:rsid w:val="0031286E"/>
    <w:rsid w:val="00316413"/>
    <w:rsid w:val="00316797"/>
    <w:rsid w:val="003210B9"/>
    <w:rsid w:val="003240E4"/>
    <w:rsid w:val="00324FEB"/>
    <w:rsid w:val="003258FE"/>
    <w:rsid w:val="003259BF"/>
    <w:rsid w:val="00331386"/>
    <w:rsid w:val="00332507"/>
    <w:rsid w:val="00341CDF"/>
    <w:rsid w:val="003503C9"/>
    <w:rsid w:val="00353AC9"/>
    <w:rsid w:val="00354574"/>
    <w:rsid w:val="0035614B"/>
    <w:rsid w:val="0035693A"/>
    <w:rsid w:val="00360396"/>
    <w:rsid w:val="00363331"/>
    <w:rsid w:val="00363B52"/>
    <w:rsid w:val="0036441F"/>
    <w:rsid w:val="00364E42"/>
    <w:rsid w:val="00365E34"/>
    <w:rsid w:val="003712B5"/>
    <w:rsid w:val="00372D0B"/>
    <w:rsid w:val="0037429F"/>
    <w:rsid w:val="003774E4"/>
    <w:rsid w:val="00377E6E"/>
    <w:rsid w:val="00380316"/>
    <w:rsid w:val="00381C36"/>
    <w:rsid w:val="00385182"/>
    <w:rsid w:val="00391978"/>
    <w:rsid w:val="003A48A5"/>
    <w:rsid w:val="003A7A84"/>
    <w:rsid w:val="003C31FF"/>
    <w:rsid w:val="003D0580"/>
    <w:rsid w:val="003D12A6"/>
    <w:rsid w:val="003D44FB"/>
    <w:rsid w:val="003D6FF4"/>
    <w:rsid w:val="003E1236"/>
    <w:rsid w:val="003E4809"/>
    <w:rsid w:val="003E4D49"/>
    <w:rsid w:val="003E4D72"/>
    <w:rsid w:val="003F2CCF"/>
    <w:rsid w:val="003F3DA8"/>
    <w:rsid w:val="004010A9"/>
    <w:rsid w:val="004026CF"/>
    <w:rsid w:val="00405653"/>
    <w:rsid w:val="004105CE"/>
    <w:rsid w:val="00412010"/>
    <w:rsid w:val="004126E0"/>
    <w:rsid w:val="0041384A"/>
    <w:rsid w:val="004140A4"/>
    <w:rsid w:val="004169E7"/>
    <w:rsid w:val="00417AA9"/>
    <w:rsid w:val="00420D9A"/>
    <w:rsid w:val="00421629"/>
    <w:rsid w:val="004256EF"/>
    <w:rsid w:val="00427C8D"/>
    <w:rsid w:val="00434DF4"/>
    <w:rsid w:val="00436618"/>
    <w:rsid w:val="004432BB"/>
    <w:rsid w:val="0044560D"/>
    <w:rsid w:val="00445BC1"/>
    <w:rsid w:val="00446A13"/>
    <w:rsid w:val="004507DA"/>
    <w:rsid w:val="0045327A"/>
    <w:rsid w:val="00456A29"/>
    <w:rsid w:val="00457437"/>
    <w:rsid w:val="00461D09"/>
    <w:rsid w:val="00461DC1"/>
    <w:rsid w:val="0046418E"/>
    <w:rsid w:val="00464E70"/>
    <w:rsid w:val="00465558"/>
    <w:rsid w:val="00465DFA"/>
    <w:rsid w:val="00467811"/>
    <w:rsid w:val="00470D6B"/>
    <w:rsid w:val="00471AE0"/>
    <w:rsid w:val="004738E2"/>
    <w:rsid w:val="004815E4"/>
    <w:rsid w:val="00487A2F"/>
    <w:rsid w:val="0049066F"/>
    <w:rsid w:val="00493D80"/>
    <w:rsid w:val="004A108E"/>
    <w:rsid w:val="004A7E58"/>
    <w:rsid w:val="004B15F0"/>
    <w:rsid w:val="004B1683"/>
    <w:rsid w:val="004C1A6B"/>
    <w:rsid w:val="004C5B00"/>
    <w:rsid w:val="004C637C"/>
    <w:rsid w:val="004D1693"/>
    <w:rsid w:val="004D6E20"/>
    <w:rsid w:val="004F17CD"/>
    <w:rsid w:val="004F1BE6"/>
    <w:rsid w:val="005051E5"/>
    <w:rsid w:val="005110D9"/>
    <w:rsid w:val="0051161C"/>
    <w:rsid w:val="00511F84"/>
    <w:rsid w:val="005142B8"/>
    <w:rsid w:val="005171E9"/>
    <w:rsid w:val="005219A2"/>
    <w:rsid w:val="005223D1"/>
    <w:rsid w:val="005230E7"/>
    <w:rsid w:val="00523585"/>
    <w:rsid w:val="00523675"/>
    <w:rsid w:val="005249A9"/>
    <w:rsid w:val="00525F89"/>
    <w:rsid w:val="00530A82"/>
    <w:rsid w:val="00532080"/>
    <w:rsid w:val="00533AD4"/>
    <w:rsid w:val="0053508C"/>
    <w:rsid w:val="00537196"/>
    <w:rsid w:val="00545B55"/>
    <w:rsid w:val="00550146"/>
    <w:rsid w:val="00552765"/>
    <w:rsid w:val="0055357D"/>
    <w:rsid w:val="005562E8"/>
    <w:rsid w:val="0055648C"/>
    <w:rsid w:val="005611A1"/>
    <w:rsid w:val="00562BB5"/>
    <w:rsid w:val="005674AD"/>
    <w:rsid w:val="00572216"/>
    <w:rsid w:val="00574DCB"/>
    <w:rsid w:val="00576222"/>
    <w:rsid w:val="005804EF"/>
    <w:rsid w:val="005824CB"/>
    <w:rsid w:val="00584E67"/>
    <w:rsid w:val="00584EF5"/>
    <w:rsid w:val="00593B6C"/>
    <w:rsid w:val="00594C2C"/>
    <w:rsid w:val="005B0F70"/>
    <w:rsid w:val="005B1B21"/>
    <w:rsid w:val="005B1CA5"/>
    <w:rsid w:val="005B3633"/>
    <w:rsid w:val="005C2090"/>
    <w:rsid w:val="005C30BD"/>
    <w:rsid w:val="005C3FA3"/>
    <w:rsid w:val="005C5EE1"/>
    <w:rsid w:val="005C68D8"/>
    <w:rsid w:val="005D5BEF"/>
    <w:rsid w:val="005D67B1"/>
    <w:rsid w:val="005E0B3F"/>
    <w:rsid w:val="005E1464"/>
    <w:rsid w:val="005F1102"/>
    <w:rsid w:val="005F552A"/>
    <w:rsid w:val="005F5594"/>
    <w:rsid w:val="005F7E0A"/>
    <w:rsid w:val="005F7F24"/>
    <w:rsid w:val="00600BFF"/>
    <w:rsid w:val="00602867"/>
    <w:rsid w:val="00605447"/>
    <w:rsid w:val="00611720"/>
    <w:rsid w:val="006137E1"/>
    <w:rsid w:val="00613AE6"/>
    <w:rsid w:val="00614ACF"/>
    <w:rsid w:val="00620BB6"/>
    <w:rsid w:val="00622D4B"/>
    <w:rsid w:val="006249BB"/>
    <w:rsid w:val="00630CAB"/>
    <w:rsid w:val="00636C55"/>
    <w:rsid w:val="0063762B"/>
    <w:rsid w:val="006376BD"/>
    <w:rsid w:val="00641ADB"/>
    <w:rsid w:val="00645065"/>
    <w:rsid w:val="0065148F"/>
    <w:rsid w:val="00652B54"/>
    <w:rsid w:val="00653F97"/>
    <w:rsid w:val="00654A71"/>
    <w:rsid w:val="00655310"/>
    <w:rsid w:val="00660C94"/>
    <w:rsid w:val="006641A6"/>
    <w:rsid w:val="00665103"/>
    <w:rsid w:val="0066623A"/>
    <w:rsid w:val="00673DCC"/>
    <w:rsid w:val="00674C0D"/>
    <w:rsid w:val="0067605F"/>
    <w:rsid w:val="00677A54"/>
    <w:rsid w:val="00680BED"/>
    <w:rsid w:val="00686C18"/>
    <w:rsid w:val="00690BF4"/>
    <w:rsid w:val="00693CFB"/>
    <w:rsid w:val="006976F5"/>
    <w:rsid w:val="00697D97"/>
    <w:rsid w:val="006A1B64"/>
    <w:rsid w:val="006A31B0"/>
    <w:rsid w:val="006A4DD5"/>
    <w:rsid w:val="006A69AC"/>
    <w:rsid w:val="006A73B0"/>
    <w:rsid w:val="006A76AD"/>
    <w:rsid w:val="006B4160"/>
    <w:rsid w:val="006B48BD"/>
    <w:rsid w:val="006B542A"/>
    <w:rsid w:val="006C1AD0"/>
    <w:rsid w:val="006C1D37"/>
    <w:rsid w:val="006C4F88"/>
    <w:rsid w:val="006E0BE7"/>
    <w:rsid w:val="006E1F9B"/>
    <w:rsid w:val="006E3E7D"/>
    <w:rsid w:val="006E4605"/>
    <w:rsid w:val="006E4DAD"/>
    <w:rsid w:val="006F6145"/>
    <w:rsid w:val="006F77FE"/>
    <w:rsid w:val="00703DDB"/>
    <w:rsid w:val="0070457B"/>
    <w:rsid w:val="007115DA"/>
    <w:rsid w:val="0071249F"/>
    <w:rsid w:val="007155C0"/>
    <w:rsid w:val="0071658C"/>
    <w:rsid w:val="00717A6C"/>
    <w:rsid w:val="00721349"/>
    <w:rsid w:val="00721C48"/>
    <w:rsid w:val="007346F7"/>
    <w:rsid w:val="007366EE"/>
    <w:rsid w:val="007410E3"/>
    <w:rsid w:val="00742173"/>
    <w:rsid w:val="007428D4"/>
    <w:rsid w:val="00747860"/>
    <w:rsid w:val="00750082"/>
    <w:rsid w:val="00750E0F"/>
    <w:rsid w:val="00750F42"/>
    <w:rsid w:val="00751093"/>
    <w:rsid w:val="00751914"/>
    <w:rsid w:val="0075554C"/>
    <w:rsid w:val="00762327"/>
    <w:rsid w:val="00765F03"/>
    <w:rsid w:val="00766545"/>
    <w:rsid w:val="007703E8"/>
    <w:rsid w:val="00771526"/>
    <w:rsid w:val="00775F29"/>
    <w:rsid w:val="00776546"/>
    <w:rsid w:val="00776E8C"/>
    <w:rsid w:val="00777339"/>
    <w:rsid w:val="0078305B"/>
    <w:rsid w:val="007840C7"/>
    <w:rsid w:val="00791EA4"/>
    <w:rsid w:val="0079773E"/>
    <w:rsid w:val="007A0563"/>
    <w:rsid w:val="007A5DF8"/>
    <w:rsid w:val="007B0E22"/>
    <w:rsid w:val="007C010E"/>
    <w:rsid w:val="007C01D6"/>
    <w:rsid w:val="007C5142"/>
    <w:rsid w:val="007D3871"/>
    <w:rsid w:val="007D7CB4"/>
    <w:rsid w:val="007E1C35"/>
    <w:rsid w:val="007E1FE7"/>
    <w:rsid w:val="007E39A2"/>
    <w:rsid w:val="007E7AD1"/>
    <w:rsid w:val="007F14F0"/>
    <w:rsid w:val="007F7E3F"/>
    <w:rsid w:val="00800938"/>
    <w:rsid w:val="00805212"/>
    <w:rsid w:val="00806AE3"/>
    <w:rsid w:val="0081491B"/>
    <w:rsid w:val="00815234"/>
    <w:rsid w:val="00815B01"/>
    <w:rsid w:val="00817442"/>
    <w:rsid w:val="00820784"/>
    <w:rsid w:val="00820AEE"/>
    <w:rsid w:val="00823E36"/>
    <w:rsid w:val="0082479D"/>
    <w:rsid w:val="00825000"/>
    <w:rsid w:val="0082534F"/>
    <w:rsid w:val="00827F68"/>
    <w:rsid w:val="00830659"/>
    <w:rsid w:val="00830D3F"/>
    <w:rsid w:val="00843829"/>
    <w:rsid w:val="0084495E"/>
    <w:rsid w:val="00845EF1"/>
    <w:rsid w:val="008470D2"/>
    <w:rsid w:val="00850999"/>
    <w:rsid w:val="00850C85"/>
    <w:rsid w:val="0085159C"/>
    <w:rsid w:val="00853BAD"/>
    <w:rsid w:val="00853E5F"/>
    <w:rsid w:val="00854FCC"/>
    <w:rsid w:val="00863453"/>
    <w:rsid w:val="00865859"/>
    <w:rsid w:val="00866B5D"/>
    <w:rsid w:val="008700BC"/>
    <w:rsid w:val="008715A2"/>
    <w:rsid w:val="008724E5"/>
    <w:rsid w:val="00873674"/>
    <w:rsid w:val="00875971"/>
    <w:rsid w:val="0087674A"/>
    <w:rsid w:val="008769F0"/>
    <w:rsid w:val="00876CA1"/>
    <w:rsid w:val="00877F01"/>
    <w:rsid w:val="008817E5"/>
    <w:rsid w:val="00884F77"/>
    <w:rsid w:val="00885DF2"/>
    <w:rsid w:val="00891B10"/>
    <w:rsid w:val="0089237A"/>
    <w:rsid w:val="008964CB"/>
    <w:rsid w:val="00896B07"/>
    <w:rsid w:val="008A074D"/>
    <w:rsid w:val="008A31B9"/>
    <w:rsid w:val="008A4ABA"/>
    <w:rsid w:val="008A4C57"/>
    <w:rsid w:val="008B3C07"/>
    <w:rsid w:val="008B4BEE"/>
    <w:rsid w:val="008B72A1"/>
    <w:rsid w:val="008C361F"/>
    <w:rsid w:val="008C67A2"/>
    <w:rsid w:val="008C70AF"/>
    <w:rsid w:val="008D0F00"/>
    <w:rsid w:val="008E125A"/>
    <w:rsid w:val="008E2A31"/>
    <w:rsid w:val="008F3B3F"/>
    <w:rsid w:val="008F7A10"/>
    <w:rsid w:val="009011C6"/>
    <w:rsid w:val="009013B5"/>
    <w:rsid w:val="00901581"/>
    <w:rsid w:val="00906988"/>
    <w:rsid w:val="00907BEF"/>
    <w:rsid w:val="00910078"/>
    <w:rsid w:val="00913A91"/>
    <w:rsid w:val="009140B6"/>
    <w:rsid w:val="009205E7"/>
    <w:rsid w:val="00922EFA"/>
    <w:rsid w:val="00925CEF"/>
    <w:rsid w:val="00925D77"/>
    <w:rsid w:val="009277B1"/>
    <w:rsid w:val="00932FB8"/>
    <w:rsid w:val="00935FEA"/>
    <w:rsid w:val="00936011"/>
    <w:rsid w:val="009374D4"/>
    <w:rsid w:val="00940702"/>
    <w:rsid w:val="0094432E"/>
    <w:rsid w:val="00945A15"/>
    <w:rsid w:val="00950E06"/>
    <w:rsid w:val="00951969"/>
    <w:rsid w:val="009525ED"/>
    <w:rsid w:val="00952E14"/>
    <w:rsid w:val="009544F4"/>
    <w:rsid w:val="00954E57"/>
    <w:rsid w:val="009551A9"/>
    <w:rsid w:val="009629A1"/>
    <w:rsid w:val="00966273"/>
    <w:rsid w:val="00967701"/>
    <w:rsid w:val="00973A3D"/>
    <w:rsid w:val="00974D15"/>
    <w:rsid w:val="009767B0"/>
    <w:rsid w:val="00976F03"/>
    <w:rsid w:val="00977ED5"/>
    <w:rsid w:val="0098131C"/>
    <w:rsid w:val="00985BD5"/>
    <w:rsid w:val="00986DF2"/>
    <w:rsid w:val="00990790"/>
    <w:rsid w:val="0099380D"/>
    <w:rsid w:val="00997170"/>
    <w:rsid w:val="009A0391"/>
    <w:rsid w:val="009A0DBE"/>
    <w:rsid w:val="009A3BCE"/>
    <w:rsid w:val="009B067B"/>
    <w:rsid w:val="009B0C33"/>
    <w:rsid w:val="009B3386"/>
    <w:rsid w:val="009B7397"/>
    <w:rsid w:val="009B7847"/>
    <w:rsid w:val="009D3075"/>
    <w:rsid w:val="009D3F2D"/>
    <w:rsid w:val="009D4CBC"/>
    <w:rsid w:val="009D59CC"/>
    <w:rsid w:val="009E0571"/>
    <w:rsid w:val="009E1C63"/>
    <w:rsid w:val="009E20D7"/>
    <w:rsid w:val="009E2FB0"/>
    <w:rsid w:val="009E5752"/>
    <w:rsid w:val="009E7CE8"/>
    <w:rsid w:val="009F48A9"/>
    <w:rsid w:val="00A002B8"/>
    <w:rsid w:val="00A00BA7"/>
    <w:rsid w:val="00A04F2F"/>
    <w:rsid w:val="00A0624C"/>
    <w:rsid w:val="00A147B1"/>
    <w:rsid w:val="00A158F1"/>
    <w:rsid w:val="00A215EA"/>
    <w:rsid w:val="00A2423D"/>
    <w:rsid w:val="00A24AA7"/>
    <w:rsid w:val="00A259A6"/>
    <w:rsid w:val="00A26FEE"/>
    <w:rsid w:val="00A31100"/>
    <w:rsid w:val="00A355F9"/>
    <w:rsid w:val="00A3572D"/>
    <w:rsid w:val="00A3696D"/>
    <w:rsid w:val="00A37C14"/>
    <w:rsid w:val="00A47AEC"/>
    <w:rsid w:val="00A53AC5"/>
    <w:rsid w:val="00A543C5"/>
    <w:rsid w:val="00A62DFA"/>
    <w:rsid w:val="00A63D5D"/>
    <w:rsid w:val="00A6737E"/>
    <w:rsid w:val="00A71C5A"/>
    <w:rsid w:val="00A77673"/>
    <w:rsid w:val="00A80B57"/>
    <w:rsid w:val="00A812DC"/>
    <w:rsid w:val="00A82427"/>
    <w:rsid w:val="00A8285A"/>
    <w:rsid w:val="00A82AFD"/>
    <w:rsid w:val="00A85AEA"/>
    <w:rsid w:val="00A92C3D"/>
    <w:rsid w:val="00A946EC"/>
    <w:rsid w:val="00A949D8"/>
    <w:rsid w:val="00A970F3"/>
    <w:rsid w:val="00A97644"/>
    <w:rsid w:val="00AA7F69"/>
    <w:rsid w:val="00AB0925"/>
    <w:rsid w:val="00AB1C45"/>
    <w:rsid w:val="00AB21CE"/>
    <w:rsid w:val="00AB65D6"/>
    <w:rsid w:val="00AC24AF"/>
    <w:rsid w:val="00AC27C9"/>
    <w:rsid w:val="00AC3073"/>
    <w:rsid w:val="00AD16AF"/>
    <w:rsid w:val="00AD513B"/>
    <w:rsid w:val="00AD665D"/>
    <w:rsid w:val="00AD66DB"/>
    <w:rsid w:val="00AE3953"/>
    <w:rsid w:val="00AE40AA"/>
    <w:rsid w:val="00AE4251"/>
    <w:rsid w:val="00AF14DA"/>
    <w:rsid w:val="00AF215F"/>
    <w:rsid w:val="00AF6A7C"/>
    <w:rsid w:val="00B019EC"/>
    <w:rsid w:val="00B01BA3"/>
    <w:rsid w:val="00B06C1F"/>
    <w:rsid w:val="00B1213A"/>
    <w:rsid w:val="00B13301"/>
    <w:rsid w:val="00B20B50"/>
    <w:rsid w:val="00B21313"/>
    <w:rsid w:val="00B24234"/>
    <w:rsid w:val="00B25BBF"/>
    <w:rsid w:val="00B3077E"/>
    <w:rsid w:val="00B30A14"/>
    <w:rsid w:val="00B315A6"/>
    <w:rsid w:val="00B31965"/>
    <w:rsid w:val="00B33628"/>
    <w:rsid w:val="00B34B01"/>
    <w:rsid w:val="00B3599D"/>
    <w:rsid w:val="00B52CA2"/>
    <w:rsid w:val="00B52F8E"/>
    <w:rsid w:val="00B532C0"/>
    <w:rsid w:val="00B560A4"/>
    <w:rsid w:val="00B63F9F"/>
    <w:rsid w:val="00B64BEC"/>
    <w:rsid w:val="00B70CB3"/>
    <w:rsid w:val="00B71260"/>
    <w:rsid w:val="00B73212"/>
    <w:rsid w:val="00B835A7"/>
    <w:rsid w:val="00B917DA"/>
    <w:rsid w:val="00B92A23"/>
    <w:rsid w:val="00B92C59"/>
    <w:rsid w:val="00B969AA"/>
    <w:rsid w:val="00B96C92"/>
    <w:rsid w:val="00BA245B"/>
    <w:rsid w:val="00BA75A7"/>
    <w:rsid w:val="00BA7913"/>
    <w:rsid w:val="00BB5B0E"/>
    <w:rsid w:val="00BC38AA"/>
    <w:rsid w:val="00BD0D10"/>
    <w:rsid w:val="00BD2B86"/>
    <w:rsid w:val="00BE6608"/>
    <w:rsid w:val="00BE6CA3"/>
    <w:rsid w:val="00BF04BE"/>
    <w:rsid w:val="00BF4E2F"/>
    <w:rsid w:val="00C00EBB"/>
    <w:rsid w:val="00C01839"/>
    <w:rsid w:val="00C02309"/>
    <w:rsid w:val="00C101A8"/>
    <w:rsid w:val="00C11C97"/>
    <w:rsid w:val="00C137AF"/>
    <w:rsid w:val="00C139FE"/>
    <w:rsid w:val="00C16185"/>
    <w:rsid w:val="00C21452"/>
    <w:rsid w:val="00C2793C"/>
    <w:rsid w:val="00C31323"/>
    <w:rsid w:val="00C34D44"/>
    <w:rsid w:val="00C358D4"/>
    <w:rsid w:val="00C363C4"/>
    <w:rsid w:val="00C36BF7"/>
    <w:rsid w:val="00C40E3C"/>
    <w:rsid w:val="00C46F24"/>
    <w:rsid w:val="00C4790B"/>
    <w:rsid w:val="00C507E1"/>
    <w:rsid w:val="00C52773"/>
    <w:rsid w:val="00C53D76"/>
    <w:rsid w:val="00C602A6"/>
    <w:rsid w:val="00C61626"/>
    <w:rsid w:val="00C617AE"/>
    <w:rsid w:val="00C70F1B"/>
    <w:rsid w:val="00C71A2C"/>
    <w:rsid w:val="00C75601"/>
    <w:rsid w:val="00C80C12"/>
    <w:rsid w:val="00C85593"/>
    <w:rsid w:val="00C86612"/>
    <w:rsid w:val="00C8723B"/>
    <w:rsid w:val="00C90408"/>
    <w:rsid w:val="00C928D0"/>
    <w:rsid w:val="00C9360D"/>
    <w:rsid w:val="00C93ECA"/>
    <w:rsid w:val="00C97F1B"/>
    <w:rsid w:val="00CA1B2F"/>
    <w:rsid w:val="00CA1FA7"/>
    <w:rsid w:val="00CA516A"/>
    <w:rsid w:val="00CA6F33"/>
    <w:rsid w:val="00CB27F7"/>
    <w:rsid w:val="00CC0308"/>
    <w:rsid w:val="00CC1E81"/>
    <w:rsid w:val="00CC2E5C"/>
    <w:rsid w:val="00CC433A"/>
    <w:rsid w:val="00CD629E"/>
    <w:rsid w:val="00CD6CB2"/>
    <w:rsid w:val="00CD6F70"/>
    <w:rsid w:val="00CD7325"/>
    <w:rsid w:val="00CD7809"/>
    <w:rsid w:val="00CF03F9"/>
    <w:rsid w:val="00CF0FD6"/>
    <w:rsid w:val="00CF2601"/>
    <w:rsid w:val="00CF2846"/>
    <w:rsid w:val="00D01508"/>
    <w:rsid w:val="00D02572"/>
    <w:rsid w:val="00D0506E"/>
    <w:rsid w:val="00D06903"/>
    <w:rsid w:val="00D07A71"/>
    <w:rsid w:val="00D101F2"/>
    <w:rsid w:val="00D10B26"/>
    <w:rsid w:val="00D11F02"/>
    <w:rsid w:val="00D151A3"/>
    <w:rsid w:val="00D1689E"/>
    <w:rsid w:val="00D311AC"/>
    <w:rsid w:val="00D37514"/>
    <w:rsid w:val="00D3775E"/>
    <w:rsid w:val="00D4184F"/>
    <w:rsid w:val="00D41A9E"/>
    <w:rsid w:val="00D41CBF"/>
    <w:rsid w:val="00D41D4F"/>
    <w:rsid w:val="00D4331C"/>
    <w:rsid w:val="00D452AE"/>
    <w:rsid w:val="00D46489"/>
    <w:rsid w:val="00D52ED9"/>
    <w:rsid w:val="00D537FA"/>
    <w:rsid w:val="00D56A40"/>
    <w:rsid w:val="00D644F4"/>
    <w:rsid w:val="00D64B19"/>
    <w:rsid w:val="00D65365"/>
    <w:rsid w:val="00D669F0"/>
    <w:rsid w:val="00D71175"/>
    <w:rsid w:val="00D722BF"/>
    <w:rsid w:val="00D80423"/>
    <w:rsid w:val="00D82303"/>
    <w:rsid w:val="00D873BB"/>
    <w:rsid w:val="00D87525"/>
    <w:rsid w:val="00DA1D78"/>
    <w:rsid w:val="00DA519E"/>
    <w:rsid w:val="00DA52D9"/>
    <w:rsid w:val="00DA6E52"/>
    <w:rsid w:val="00DA722D"/>
    <w:rsid w:val="00DB1F76"/>
    <w:rsid w:val="00DB3C12"/>
    <w:rsid w:val="00DB4594"/>
    <w:rsid w:val="00DB4FFA"/>
    <w:rsid w:val="00DB5AC5"/>
    <w:rsid w:val="00DC114E"/>
    <w:rsid w:val="00DD2638"/>
    <w:rsid w:val="00DD3378"/>
    <w:rsid w:val="00DD39BC"/>
    <w:rsid w:val="00DD4A59"/>
    <w:rsid w:val="00DD64F2"/>
    <w:rsid w:val="00DD7EB1"/>
    <w:rsid w:val="00DE0F4B"/>
    <w:rsid w:val="00DE409B"/>
    <w:rsid w:val="00DE483F"/>
    <w:rsid w:val="00DF0DEA"/>
    <w:rsid w:val="00DF1B37"/>
    <w:rsid w:val="00DF233E"/>
    <w:rsid w:val="00DF2E5C"/>
    <w:rsid w:val="00DF5994"/>
    <w:rsid w:val="00DF7212"/>
    <w:rsid w:val="00E02138"/>
    <w:rsid w:val="00E068AE"/>
    <w:rsid w:val="00E06F38"/>
    <w:rsid w:val="00E078B4"/>
    <w:rsid w:val="00E07A72"/>
    <w:rsid w:val="00E11FEE"/>
    <w:rsid w:val="00E12A43"/>
    <w:rsid w:val="00E21E66"/>
    <w:rsid w:val="00E2202D"/>
    <w:rsid w:val="00E23199"/>
    <w:rsid w:val="00E236AD"/>
    <w:rsid w:val="00E24498"/>
    <w:rsid w:val="00E34578"/>
    <w:rsid w:val="00E346A0"/>
    <w:rsid w:val="00E34D6A"/>
    <w:rsid w:val="00E40F19"/>
    <w:rsid w:val="00E41105"/>
    <w:rsid w:val="00E50461"/>
    <w:rsid w:val="00E53242"/>
    <w:rsid w:val="00E535FC"/>
    <w:rsid w:val="00E5698D"/>
    <w:rsid w:val="00E609D5"/>
    <w:rsid w:val="00E60DA0"/>
    <w:rsid w:val="00E62B18"/>
    <w:rsid w:val="00E65479"/>
    <w:rsid w:val="00E67AA4"/>
    <w:rsid w:val="00E67C58"/>
    <w:rsid w:val="00E730AC"/>
    <w:rsid w:val="00E73996"/>
    <w:rsid w:val="00E75002"/>
    <w:rsid w:val="00E7531E"/>
    <w:rsid w:val="00E77AF2"/>
    <w:rsid w:val="00E77E85"/>
    <w:rsid w:val="00E80FB0"/>
    <w:rsid w:val="00E83419"/>
    <w:rsid w:val="00E84664"/>
    <w:rsid w:val="00E90CE9"/>
    <w:rsid w:val="00E92677"/>
    <w:rsid w:val="00E92E13"/>
    <w:rsid w:val="00E949F8"/>
    <w:rsid w:val="00E95533"/>
    <w:rsid w:val="00E961A2"/>
    <w:rsid w:val="00E978E3"/>
    <w:rsid w:val="00EA0276"/>
    <w:rsid w:val="00EA7218"/>
    <w:rsid w:val="00EB1D75"/>
    <w:rsid w:val="00EB2BC2"/>
    <w:rsid w:val="00EB6EA5"/>
    <w:rsid w:val="00EC1836"/>
    <w:rsid w:val="00EC3FE3"/>
    <w:rsid w:val="00EC5F5B"/>
    <w:rsid w:val="00ED0E45"/>
    <w:rsid w:val="00ED27B6"/>
    <w:rsid w:val="00ED6B2E"/>
    <w:rsid w:val="00ED75A7"/>
    <w:rsid w:val="00EE6C22"/>
    <w:rsid w:val="00EE7219"/>
    <w:rsid w:val="00EE7559"/>
    <w:rsid w:val="00EF0E21"/>
    <w:rsid w:val="00EF3288"/>
    <w:rsid w:val="00EF678E"/>
    <w:rsid w:val="00F10910"/>
    <w:rsid w:val="00F1346E"/>
    <w:rsid w:val="00F1349B"/>
    <w:rsid w:val="00F1364F"/>
    <w:rsid w:val="00F13BBE"/>
    <w:rsid w:val="00F14613"/>
    <w:rsid w:val="00F1635D"/>
    <w:rsid w:val="00F16994"/>
    <w:rsid w:val="00F17C37"/>
    <w:rsid w:val="00F204D0"/>
    <w:rsid w:val="00F208DB"/>
    <w:rsid w:val="00F20DF2"/>
    <w:rsid w:val="00F25DDB"/>
    <w:rsid w:val="00F30523"/>
    <w:rsid w:val="00F31005"/>
    <w:rsid w:val="00F3364B"/>
    <w:rsid w:val="00F35DAE"/>
    <w:rsid w:val="00F35DE2"/>
    <w:rsid w:val="00F3651C"/>
    <w:rsid w:val="00F4214E"/>
    <w:rsid w:val="00F455CA"/>
    <w:rsid w:val="00F574FA"/>
    <w:rsid w:val="00F60508"/>
    <w:rsid w:val="00F64C95"/>
    <w:rsid w:val="00F803B7"/>
    <w:rsid w:val="00F819F1"/>
    <w:rsid w:val="00F86EBA"/>
    <w:rsid w:val="00F923BE"/>
    <w:rsid w:val="00F923DB"/>
    <w:rsid w:val="00F923FD"/>
    <w:rsid w:val="00F95E22"/>
    <w:rsid w:val="00FA2C42"/>
    <w:rsid w:val="00FA4C0D"/>
    <w:rsid w:val="00FA55F6"/>
    <w:rsid w:val="00FB1497"/>
    <w:rsid w:val="00FB1FA2"/>
    <w:rsid w:val="00FB2C8B"/>
    <w:rsid w:val="00FB4A10"/>
    <w:rsid w:val="00FB6C29"/>
    <w:rsid w:val="00FC20AD"/>
    <w:rsid w:val="00FC4E2D"/>
    <w:rsid w:val="00FD6090"/>
    <w:rsid w:val="00FE126E"/>
    <w:rsid w:val="00FE22DC"/>
    <w:rsid w:val="00FE3B1C"/>
    <w:rsid w:val="00FE5E2A"/>
    <w:rsid w:val="00FE7810"/>
    <w:rsid w:val="00FF1FB1"/>
    <w:rsid w:val="00FF5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E9"/>
    <w:pPr>
      <w:spacing w:before="120" w:line="216" w:lineRule="auto"/>
    </w:pPr>
    <w:rPr>
      <w:rFonts w:ascii="Century Schoolbook" w:hAnsi="Century Schoolbook" w:cs="Century Schoolbook"/>
      <w:lang w:val="en-AU"/>
    </w:rPr>
  </w:style>
  <w:style w:type="paragraph" w:styleId="Heading1">
    <w:name w:val="heading 1"/>
    <w:basedOn w:val="Normal"/>
    <w:next w:val="Normal"/>
    <w:link w:val="Heading1Char"/>
    <w:qFormat/>
    <w:rsid w:val="00C7560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37AF"/>
    <w:pPr>
      <w:tabs>
        <w:tab w:val="right" w:pos="6480"/>
      </w:tabs>
      <w:spacing w:before="20" w:line="240" w:lineRule="auto"/>
      <w:outlineLvl w:val="1"/>
    </w:pPr>
    <w:rPr>
      <w:rFonts w:ascii="Garamond" w:hAnsi="Garamond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601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D78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C79E9"/>
    <w:rPr>
      <w:b/>
      <w:bCs/>
    </w:rPr>
  </w:style>
  <w:style w:type="paragraph" w:styleId="Header">
    <w:name w:val="header"/>
    <w:basedOn w:val="Normal"/>
    <w:link w:val="HeaderChar"/>
    <w:rsid w:val="004C79E9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semiHidden/>
    <w:rsid w:val="004C79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9E9"/>
  </w:style>
  <w:style w:type="paragraph" w:customStyle="1" w:styleId="Achievement">
    <w:name w:val="Achievement"/>
    <w:basedOn w:val="Normal"/>
    <w:rsid w:val="004C79E9"/>
    <w:pPr>
      <w:spacing w:before="0" w:after="80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rsid w:val="004C79E9"/>
    <w:rPr>
      <w:color w:val="0000FF"/>
      <w:u w:val="single"/>
    </w:rPr>
  </w:style>
  <w:style w:type="character" w:styleId="Emphasis">
    <w:name w:val="Emphasis"/>
    <w:qFormat/>
    <w:rsid w:val="004C79E9"/>
    <w:rPr>
      <w:i/>
      <w:iCs/>
    </w:rPr>
  </w:style>
  <w:style w:type="paragraph" w:customStyle="1" w:styleId="distance">
    <w:name w:val="distance"/>
    <w:basedOn w:val="Normal"/>
    <w:rsid w:val="004C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ate1">
    <w:name w:val="Date1"/>
    <w:basedOn w:val="DefaultParagraphFont"/>
    <w:rsid w:val="004C79E9"/>
  </w:style>
  <w:style w:type="character" w:customStyle="1" w:styleId="text1">
    <w:name w:val="text1"/>
    <w:rsid w:val="00427C8D"/>
    <w:rPr>
      <w:rFonts w:ascii="Verdana" w:hAnsi="Verdana" w:hint="default"/>
      <w:sz w:val="22"/>
      <w:szCs w:val="22"/>
    </w:rPr>
  </w:style>
  <w:style w:type="paragraph" w:styleId="BalloonText">
    <w:name w:val="Balloon Text"/>
    <w:basedOn w:val="Normal"/>
    <w:semiHidden/>
    <w:rsid w:val="005219A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A2C42"/>
    <w:rPr>
      <w:sz w:val="16"/>
      <w:szCs w:val="16"/>
    </w:rPr>
  </w:style>
  <w:style w:type="paragraph" w:styleId="CommentText">
    <w:name w:val="annotation text"/>
    <w:basedOn w:val="Normal"/>
    <w:semiHidden/>
    <w:rsid w:val="00FA2C42"/>
  </w:style>
  <w:style w:type="paragraph" w:styleId="CommentSubject">
    <w:name w:val="annotation subject"/>
    <w:basedOn w:val="CommentText"/>
    <w:next w:val="CommentText"/>
    <w:semiHidden/>
    <w:rsid w:val="00FA2C42"/>
    <w:rPr>
      <w:b/>
      <w:bCs/>
    </w:rPr>
  </w:style>
  <w:style w:type="character" w:customStyle="1" w:styleId="Heading2Char">
    <w:name w:val="Heading 2 Char"/>
    <w:link w:val="Heading2"/>
    <w:rsid w:val="00C137AF"/>
    <w:rPr>
      <w:rFonts w:ascii="Garamond" w:hAnsi="Garamond" w:cs="Arial"/>
      <w:b/>
      <w:bCs/>
      <w:lang w:val="en-US" w:eastAsia="en-US" w:bidi="ar-SA"/>
    </w:rPr>
  </w:style>
  <w:style w:type="character" w:styleId="FollowedHyperlink">
    <w:name w:val="FollowedHyperlink"/>
    <w:rsid w:val="000501D4"/>
    <w:rPr>
      <w:color w:val="800080"/>
      <w:u w:val="single"/>
    </w:rPr>
  </w:style>
  <w:style w:type="character" w:customStyle="1" w:styleId="pc-rtg-body1">
    <w:name w:val="pc-rtg-body1"/>
    <w:rsid w:val="00845EF1"/>
    <w:rPr>
      <w:color w:val="333333"/>
      <w:sz w:val="17"/>
      <w:szCs w:val="17"/>
    </w:rPr>
  </w:style>
  <w:style w:type="paragraph" w:styleId="ListBullet">
    <w:name w:val="List Bullet"/>
    <w:basedOn w:val="Normal"/>
    <w:autoRedefine/>
    <w:rsid w:val="00E75002"/>
    <w:pPr>
      <w:numPr>
        <w:numId w:val="2"/>
      </w:numPr>
      <w:tabs>
        <w:tab w:val="left" w:pos="3600"/>
        <w:tab w:val="left" w:pos="4140"/>
        <w:tab w:val="left" w:pos="7020"/>
      </w:tabs>
      <w:spacing w:before="0" w:line="240" w:lineRule="auto"/>
    </w:pPr>
    <w:rPr>
      <w:rFonts w:ascii="Arial" w:hAnsi="Arial" w:cs="Arial"/>
      <w:b/>
      <w:bCs/>
      <w:u w:val="single"/>
      <w:lang w:val="en-US"/>
    </w:rPr>
  </w:style>
  <w:style w:type="character" w:customStyle="1" w:styleId="apple-style-span">
    <w:name w:val="apple-style-span"/>
    <w:basedOn w:val="DefaultParagraphFont"/>
    <w:rsid w:val="004A108E"/>
  </w:style>
  <w:style w:type="character" w:customStyle="1" w:styleId="apple-converted-space">
    <w:name w:val="apple-converted-space"/>
    <w:basedOn w:val="DefaultParagraphFont"/>
    <w:rsid w:val="004A108E"/>
  </w:style>
  <w:style w:type="paragraph" w:customStyle="1" w:styleId="Default">
    <w:name w:val="Default"/>
    <w:rsid w:val="007346F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NoSpacing">
    <w:name w:val="No Spacing"/>
    <w:basedOn w:val="ListParagraph"/>
    <w:uiPriority w:val="1"/>
    <w:qFormat/>
    <w:rsid w:val="00F803B7"/>
    <w:pPr>
      <w:numPr>
        <w:ilvl w:val="1"/>
        <w:numId w:val="6"/>
      </w:numPr>
      <w:tabs>
        <w:tab w:val="right" w:pos="10440"/>
      </w:tabs>
      <w:autoSpaceDE w:val="0"/>
      <w:autoSpaceDN w:val="0"/>
      <w:adjustRightInd w:val="0"/>
      <w:spacing w:before="0" w:line="276" w:lineRule="auto"/>
      <w:ind w:left="720" w:hanging="180"/>
      <w:contextualSpacing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3B7"/>
    <w:pPr>
      <w:ind w:left="72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F803B7"/>
    <w:pPr>
      <w:numPr>
        <w:numId w:val="1"/>
      </w:numPr>
      <w:ind w:left="1080" w:hanging="180"/>
    </w:pPr>
    <w:rPr>
      <w:rFonts w:cs="Times New Roman"/>
    </w:rPr>
  </w:style>
  <w:style w:type="character" w:customStyle="1" w:styleId="SubtitleChar">
    <w:name w:val="Subtitle Char"/>
    <w:link w:val="Subtitle"/>
    <w:uiPriority w:val="11"/>
    <w:rsid w:val="00F803B7"/>
    <w:rPr>
      <w:rFonts w:ascii="Calibri" w:eastAsia="Calibri" w:hAnsi="Calibri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F0FD6"/>
    <w:pPr>
      <w:spacing w:before="0" w:line="240" w:lineRule="auto"/>
    </w:pPr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BodyText2Char">
    <w:name w:val="Body Text 2 Char"/>
    <w:link w:val="BodyText2"/>
    <w:rsid w:val="00CF0FD6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link w:val="Heading4"/>
    <w:semiHidden/>
    <w:rsid w:val="00DA1D7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paragraph" w:customStyle="1" w:styleId="NormalWeb858D7CFB-ED40-4347-BF05-701D383B685F858D7CFB-ED40-4347-BF05-701D383B685F">
    <w:name w:val="Normal (Web)[858D7CFB-ED40-4347-BF05-701D383B685F][858D7CFB-ED40-4347-BF05-701D383B685F]"/>
    <w:rsid w:val="00BF4E2F"/>
    <w:pPr>
      <w:jc w:val="both"/>
    </w:pPr>
    <w:rPr>
      <w:sz w:val="24"/>
      <w:szCs w:val="24"/>
      <w:lang w:val="en-IN" w:eastAsia="en-IN"/>
    </w:rPr>
  </w:style>
  <w:style w:type="paragraph" w:customStyle="1" w:styleId="ExperienceBullets">
    <w:name w:val="Experience_Bullets"/>
    <w:basedOn w:val="Normal"/>
    <w:rsid w:val="00BF4E2F"/>
    <w:pPr>
      <w:widowControl w:val="0"/>
      <w:numPr>
        <w:numId w:val="7"/>
      </w:numPr>
      <w:tabs>
        <w:tab w:val="left" w:pos="2160"/>
      </w:tabs>
      <w:adjustRightInd w:val="0"/>
      <w:spacing w:before="0" w:line="240" w:lineRule="auto"/>
      <w:ind w:right="540"/>
      <w:textAlignment w:val="baseline"/>
    </w:pPr>
    <w:rPr>
      <w:rFonts w:ascii="Verdana" w:hAnsi="Verdana" w:cs="Times New Roman"/>
      <w:sz w:val="18"/>
      <w:szCs w:val="18"/>
      <w:lang w:val="en-US"/>
    </w:rPr>
  </w:style>
  <w:style w:type="paragraph" w:styleId="NormalWeb">
    <w:name w:val="Normal (Web)"/>
    <w:basedOn w:val="Normal"/>
    <w:rsid w:val="00BF4E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D732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CD7325"/>
    <w:rPr>
      <w:rFonts w:ascii="Century Schoolbook" w:hAnsi="Century Schoolbook" w:cs="Century Schoolbook"/>
      <w:lang w:val="en-AU" w:eastAsia="en-US"/>
    </w:rPr>
  </w:style>
  <w:style w:type="paragraph" w:customStyle="1" w:styleId="CVexperience">
    <w:name w:val="CV experience"/>
    <w:basedOn w:val="Normal"/>
    <w:rsid w:val="004C5B00"/>
    <w:pPr>
      <w:numPr>
        <w:numId w:val="8"/>
      </w:numPr>
      <w:spacing w:before="0" w:after="120" w:line="240" w:lineRule="auto"/>
    </w:pPr>
    <w:rPr>
      <w:rFonts w:ascii="Verdana" w:hAnsi="Verdana" w:cs="Times New Roman"/>
      <w:b/>
      <w:spacing w:val="10"/>
      <w:lang w:val="en-GB"/>
    </w:rPr>
  </w:style>
  <w:style w:type="paragraph" w:customStyle="1" w:styleId="CVbullets">
    <w:name w:val="CV bullets"/>
    <w:basedOn w:val="Normal"/>
    <w:rsid w:val="00BD0D10"/>
    <w:pPr>
      <w:numPr>
        <w:numId w:val="9"/>
      </w:numPr>
      <w:spacing w:before="0" w:after="120" w:line="240" w:lineRule="auto"/>
    </w:pPr>
    <w:rPr>
      <w:rFonts w:ascii="Verdana" w:hAnsi="Verdana" w:cs="Times New Roman"/>
      <w:spacing w:val="-8"/>
      <w:lang w:val="en-GB"/>
    </w:rPr>
  </w:style>
  <w:style w:type="character" w:styleId="HTMLTypewriter">
    <w:name w:val="HTML Typewriter"/>
    <w:rsid w:val="00BD0D10"/>
    <w:rPr>
      <w:rFonts w:ascii="Courier New" w:eastAsia="Courier New" w:hAnsi="Courier New" w:cs="Wingdings"/>
      <w:sz w:val="20"/>
      <w:szCs w:val="20"/>
    </w:rPr>
  </w:style>
  <w:style w:type="paragraph" w:styleId="Title">
    <w:name w:val="Title"/>
    <w:basedOn w:val="Normal"/>
    <w:link w:val="TitleChar"/>
    <w:qFormat/>
    <w:rsid w:val="00C11C97"/>
    <w:pPr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Verdana" w:hAnsi="Verdana" w:cs="Times New Roman"/>
      <w:b/>
      <w:sz w:val="28"/>
      <w:lang w:val="en-US"/>
    </w:rPr>
  </w:style>
  <w:style w:type="character" w:customStyle="1" w:styleId="TitleChar">
    <w:name w:val="Title Char"/>
    <w:link w:val="Title"/>
    <w:rsid w:val="00C11C97"/>
    <w:rPr>
      <w:rFonts w:ascii="Verdana" w:hAnsi="Verdana"/>
      <w:b/>
      <w:sz w:val="28"/>
      <w:lang w:val="en-US" w:eastAsia="en-US"/>
    </w:rPr>
  </w:style>
  <w:style w:type="table" w:styleId="TableGrid">
    <w:name w:val="Table Grid"/>
    <w:basedOn w:val="TableNormal"/>
    <w:rsid w:val="00C928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autoRedefine/>
    <w:rsid w:val="00E955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lang w:val="en-US"/>
    </w:rPr>
  </w:style>
  <w:style w:type="paragraph" w:customStyle="1" w:styleId="AchievementChar">
    <w:name w:val="Achievement Char"/>
    <w:basedOn w:val="BodyText"/>
    <w:rsid w:val="00E95533"/>
    <w:pPr>
      <w:tabs>
        <w:tab w:val="num" w:pos="360"/>
      </w:tabs>
      <w:spacing w:before="0" w:after="60" w:line="220" w:lineRule="atLeast"/>
      <w:ind w:left="245" w:right="245" w:hanging="245"/>
      <w:jc w:val="both"/>
    </w:pPr>
    <w:rPr>
      <w:rFonts w:ascii="Arial" w:eastAsia="Batang" w:hAnsi="Arial"/>
      <w:spacing w:val="-5"/>
      <w:lang w:val="en-US"/>
    </w:rPr>
  </w:style>
  <w:style w:type="character" w:customStyle="1" w:styleId="HeaderChar">
    <w:name w:val="Header Char"/>
    <w:link w:val="Header"/>
    <w:rsid w:val="005051E5"/>
    <w:rPr>
      <w:rFonts w:ascii="Century Schoolbook" w:hAnsi="Century Schoolbook" w:cs="Century Schoolbook"/>
      <w:lang w:val="en-AU" w:eastAsia="en-US"/>
    </w:rPr>
  </w:style>
  <w:style w:type="character" w:customStyle="1" w:styleId="HTMLPreformattedChar">
    <w:name w:val="HTML Preformatted Char"/>
    <w:rsid w:val="003E4809"/>
    <w:rPr>
      <w:rFonts w:ascii="Courier New" w:eastAsia="Courier New" w:hAnsi="Courier New" w:cs="Courier New"/>
      <w:sz w:val="24"/>
      <w:szCs w:val="24"/>
      <w:lang w:val="en-US" w:eastAsia="ar-SA" w:bidi="ar-SA"/>
    </w:rPr>
  </w:style>
  <w:style w:type="paragraph" w:customStyle="1" w:styleId="PageNumber1">
    <w:name w:val="Page Number1"/>
    <w:basedOn w:val="Normal"/>
    <w:rsid w:val="00A812DC"/>
    <w:pPr>
      <w:spacing w:before="0" w:line="240" w:lineRule="auto"/>
    </w:pPr>
    <w:rPr>
      <w:rFonts w:ascii="MS Serif" w:hAnsi="MS Serif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3210B9"/>
    <w:pPr>
      <w:spacing w:before="0" w:line="240" w:lineRule="auto"/>
    </w:pPr>
    <w:rPr>
      <w:rFonts w:ascii="Consolas" w:eastAsia="Calibri" w:hAnsi="Consolas" w:cs="Times New Roman"/>
      <w:sz w:val="21"/>
      <w:szCs w:val="21"/>
      <w:lang w:val="en-GB"/>
    </w:rPr>
  </w:style>
  <w:style w:type="character" w:customStyle="1" w:styleId="PlainTextChar">
    <w:name w:val="Plain Text Char"/>
    <w:link w:val="PlainText"/>
    <w:uiPriority w:val="99"/>
    <w:rsid w:val="003210B9"/>
    <w:rPr>
      <w:rFonts w:ascii="Consolas" w:eastAsia="Calibri" w:hAnsi="Consolas" w:cs="Consolas"/>
      <w:sz w:val="21"/>
      <w:szCs w:val="21"/>
      <w:lang w:val="en-GB" w:eastAsia="en-US"/>
    </w:rPr>
  </w:style>
  <w:style w:type="paragraph" w:customStyle="1" w:styleId="Body1">
    <w:name w:val="Body 1"/>
    <w:autoRedefine/>
    <w:rsid w:val="002F5CFE"/>
    <w:pPr>
      <w:jc w:val="right"/>
      <w:outlineLvl w:val="0"/>
    </w:pPr>
    <w:rPr>
      <w:rFonts w:eastAsia="Arial Unicode MS"/>
      <w:color w:val="000000"/>
      <w:u w:color="000000"/>
      <w:lang w:val="en-IN" w:eastAsia="en-IN"/>
    </w:rPr>
  </w:style>
  <w:style w:type="paragraph" w:customStyle="1" w:styleId="List0">
    <w:name w:val="List 0"/>
    <w:basedOn w:val="Normal"/>
    <w:semiHidden/>
    <w:rsid w:val="002F5CFE"/>
    <w:pPr>
      <w:numPr>
        <w:numId w:val="5"/>
      </w:numPr>
      <w:spacing w:before="0" w:line="240" w:lineRule="auto"/>
    </w:pPr>
    <w:rPr>
      <w:rFonts w:ascii="Times New Roman" w:hAnsi="Times New Roman" w:cs="Times New Roman"/>
      <w:lang w:val="en-IN" w:eastAsia="en-IN"/>
    </w:rPr>
  </w:style>
  <w:style w:type="paragraph" w:customStyle="1" w:styleId="List1">
    <w:name w:val="List 1"/>
    <w:basedOn w:val="Normal"/>
    <w:semiHidden/>
    <w:rsid w:val="002F5CFE"/>
    <w:pPr>
      <w:tabs>
        <w:tab w:val="num" w:pos="720"/>
      </w:tabs>
      <w:spacing w:before="0" w:line="240" w:lineRule="auto"/>
      <w:ind w:left="648" w:hanging="288"/>
    </w:pPr>
    <w:rPr>
      <w:rFonts w:ascii="Times New Roman" w:hAnsi="Times New Roman" w:cs="Times New Roman"/>
      <w:lang w:val="en-IN" w:eastAsia="en-IN"/>
    </w:rPr>
  </w:style>
  <w:style w:type="paragraph" w:customStyle="1" w:styleId="Bullet">
    <w:name w:val="Bullet"/>
    <w:rsid w:val="00421629"/>
    <w:pPr>
      <w:numPr>
        <w:numId w:val="1"/>
      </w:numPr>
    </w:pPr>
    <w:rPr>
      <w:lang w:val="en-IN" w:eastAsia="en-IN"/>
    </w:rPr>
  </w:style>
  <w:style w:type="paragraph" w:customStyle="1" w:styleId="List21">
    <w:name w:val="List 21"/>
    <w:basedOn w:val="Normal"/>
    <w:semiHidden/>
    <w:rsid w:val="00421629"/>
    <w:pPr>
      <w:numPr>
        <w:numId w:val="10"/>
      </w:numPr>
      <w:spacing w:before="0" w:line="240" w:lineRule="auto"/>
    </w:pPr>
    <w:rPr>
      <w:rFonts w:ascii="Times New Roman" w:hAnsi="Times New Roman" w:cs="Times New Roman"/>
      <w:lang w:val="en-IN" w:eastAsia="en-IN"/>
    </w:rPr>
  </w:style>
  <w:style w:type="paragraph" w:customStyle="1" w:styleId="List31">
    <w:name w:val="List 31"/>
    <w:basedOn w:val="Normal"/>
    <w:semiHidden/>
    <w:rsid w:val="00421629"/>
    <w:pPr>
      <w:numPr>
        <w:numId w:val="11"/>
      </w:numPr>
      <w:spacing w:before="0" w:line="240" w:lineRule="auto"/>
    </w:pPr>
    <w:rPr>
      <w:rFonts w:ascii="Times New Roman" w:hAnsi="Times New Roman" w:cs="Times New Roman"/>
      <w:lang w:val="en-IN" w:eastAsia="en-IN"/>
    </w:rPr>
  </w:style>
  <w:style w:type="character" w:customStyle="1" w:styleId="Heading3Char">
    <w:name w:val="Heading 3 Char"/>
    <w:basedOn w:val="DefaultParagraphFont"/>
    <w:link w:val="Heading3"/>
    <w:semiHidden/>
    <w:rsid w:val="00C75601"/>
    <w:rPr>
      <w:rFonts w:ascii="Cambria" w:eastAsia="Times New Roman" w:hAnsi="Cambria" w:cs="Times New Roman"/>
      <w:b/>
      <w:bCs/>
      <w:sz w:val="26"/>
      <w:szCs w:val="26"/>
      <w:lang w:val="en-AU" w:eastAsia="en-US"/>
    </w:rPr>
  </w:style>
  <w:style w:type="paragraph" w:styleId="BodyTextIndent2">
    <w:name w:val="Body Text Indent 2"/>
    <w:basedOn w:val="Normal"/>
    <w:link w:val="BodyTextIndent2Char"/>
    <w:rsid w:val="00C7560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75601"/>
    <w:rPr>
      <w:rFonts w:ascii="Century Schoolbook" w:hAnsi="Century Schoolbook" w:cs="Century Schoolbook"/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C75601"/>
    <w:rPr>
      <w:rFonts w:ascii="Cambria" w:eastAsia="Times New Roman" w:hAnsi="Cambria" w:cs="Times New Roman"/>
      <w:b/>
      <w:bCs/>
      <w:kern w:val="32"/>
      <w:sz w:val="32"/>
      <w:szCs w:val="32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6771">
                      <w:marLeft w:val="-1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g\AppData\Roaming\Microsoft\Templates\CSC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76E3-46A0-44CF-9CAC-D139E689E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16F21-4A42-44ED-986D-9BC9A6B9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CSC(2)</Template>
  <TotalTime>2</TotalTime>
  <Pages>3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3</cp:revision>
  <cp:lastPrinted>2010-01-01T03:30:00Z</cp:lastPrinted>
  <dcterms:created xsi:type="dcterms:W3CDTF">2019-01-23T22:01:00Z</dcterms:created>
  <dcterms:modified xsi:type="dcterms:W3CDTF">2019-02-01T21:19:00Z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TC300086519990</vt:lpwstr>
  </property>
</Properties>
</file>