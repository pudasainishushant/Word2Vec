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57D04" w14:textId="679CEE5C" w:rsidR="00A6678C" w:rsidRPr="00A6678C" w:rsidRDefault="00A6678C" w:rsidP="00A6678C">
      <w:pPr>
        <w:pBdr>
          <w:bottom w:val="single" w:sz="4" w:space="1" w:color="auto"/>
        </w:pBdr>
        <w:spacing w:after="0"/>
        <w:ind w:right="126"/>
        <w:jc w:val="center"/>
        <w:rPr>
          <w:rFonts w:cs="Calibri"/>
          <w:b/>
          <w:bCs/>
          <w:color w:val="auto"/>
        </w:rPr>
      </w:pPr>
      <w:bookmarkStart w:id="0" w:name="_GoBack"/>
      <w:bookmarkEnd w:id="0"/>
      <w:r w:rsidRPr="00A6678C">
        <w:rPr>
          <w:rFonts w:cs="Calibri"/>
          <w:b/>
          <w:bCs/>
          <w:color w:val="auto"/>
        </w:rPr>
        <w:t>B</w:t>
      </w:r>
      <w:r w:rsidRPr="00A6678C">
        <w:rPr>
          <w:rFonts w:cs="Calibri"/>
          <w:b/>
          <w:bCs/>
          <w:color w:val="auto"/>
        </w:rPr>
        <w:t>ell Njiomegni</w:t>
      </w:r>
    </w:p>
    <w:p w14:paraId="0F645F8C" w14:textId="0A711F7C" w:rsidR="00A6678C" w:rsidRPr="00A6678C" w:rsidRDefault="00A6678C" w:rsidP="00A6678C">
      <w:pPr>
        <w:pBdr>
          <w:bottom w:val="single" w:sz="4" w:space="1" w:color="auto"/>
        </w:pBdr>
        <w:spacing w:after="0"/>
        <w:ind w:right="126"/>
        <w:jc w:val="center"/>
        <w:rPr>
          <w:rFonts w:cs="Calibri"/>
          <w:bCs/>
          <w:color w:val="auto"/>
        </w:rPr>
      </w:pPr>
      <w:r w:rsidRPr="00A6678C">
        <w:rPr>
          <w:rFonts w:cs="Calibri"/>
          <w:bCs/>
          <w:color w:val="auto"/>
        </w:rPr>
        <w:t>Oracle Database Administrator</w:t>
      </w:r>
    </w:p>
    <w:p w14:paraId="76EE85E7" w14:textId="6606EDBD" w:rsidR="00A6678C" w:rsidRPr="00A6678C" w:rsidRDefault="00A6678C" w:rsidP="00A6678C">
      <w:pPr>
        <w:shd w:val="clear" w:color="auto" w:fill="FFFFFF"/>
        <w:spacing w:after="0"/>
        <w:ind w:right="13"/>
        <w:rPr>
          <w:b/>
          <w:color w:val="002060"/>
          <w:u w:val="single"/>
        </w:rPr>
      </w:pPr>
      <w:r w:rsidRPr="00A6678C">
        <w:rPr>
          <w:b/>
          <w:color w:val="002060"/>
          <w:u w:val="single"/>
        </w:rPr>
        <w:t xml:space="preserve">Summary: </w:t>
      </w:r>
    </w:p>
    <w:p w14:paraId="1C46DBFE" w14:textId="2545333F" w:rsidR="00A0750F" w:rsidRPr="00A6678C" w:rsidRDefault="00A0750F" w:rsidP="00A6678C">
      <w:pPr>
        <w:pStyle w:val="ListParagraph"/>
        <w:numPr>
          <w:ilvl w:val="0"/>
          <w:numId w:val="4"/>
        </w:numPr>
        <w:spacing w:after="0"/>
        <w:ind w:right="126"/>
        <w:rPr>
          <w:rFonts w:cs="Calibri"/>
          <w:b/>
          <w:bCs/>
          <w:color w:val="auto"/>
        </w:rPr>
      </w:pPr>
      <w:r w:rsidRPr="00A6678C">
        <w:rPr>
          <w:rFonts w:cs="Calibri"/>
          <w:b/>
          <w:bCs/>
          <w:color w:val="auto"/>
        </w:rPr>
        <w:t>6</w:t>
      </w:r>
      <w:r w:rsidR="00E25EE5" w:rsidRPr="00A6678C">
        <w:rPr>
          <w:rFonts w:cs="Calibri"/>
          <w:b/>
          <w:bCs/>
          <w:color w:val="auto"/>
        </w:rPr>
        <w:t>+</w:t>
      </w:r>
      <w:r w:rsidRPr="00A6678C">
        <w:rPr>
          <w:rFonts w:cs="Calibri"/>
          <w:b/>
          <w:bCs/>
          <w:color w:val="auto"/>
        </w:rPr>
        <w:t xml:space="preserve"> years</w:t>
      </w:r>
      <w:r w:rsidRPr="00A6678C">
        <w:rPr>
          <w:rFonts w:cs="Calibri"/>
          <w:color w:val="auto"/>
        </w:rPr>
        <w:t xml:space="preserve"> of experience as an </w:t>
      </w:r>
      <w:r w:rsidRPr="00A6678C">
        <w:rPr>
          <w:rFonts w:cs="Calibri"/>
          <w:b/>
          <w:bCs/>
          <w:color w:val="auto"/>
        </w:rPr>
        <w:t>Oracle DBA</w:t>
      </w:r>
      <w:r w:rsidR="00D26219" w:rsidRPr="00A6678C">
        <w:rPr>
          <w:rFonts w:cs="Calibri"/>
          <w:color w:val="auto"/>
        </w:rPr>
        <w:t>,</w:t>
      </w:r>
      <w:r w:rsidRPr="00A6678C">
        <w:rPr>
          <w:rFonts w:cs="Calibri"/>
          <w:color w:val="auto"/>
        </w:rPr>
        <w:t xml:space="preserve"> </w:t>
      </w:r>
      <w:r w:rsidRPr="00A6678C">
        <w:rPr>
          <w:rFonts w:cs="Calibri"/>
          <w:b/>
          <w:bCs/>
          <w:color w:val="auto"/>
        </w:rPr>
        <w:t xml:space="preserve">database administration, production support, installation, upgrades, patches, performance tuning, backup </w:t>
      </w:r>
      <w:r w:rsidRPr="00A6678C">
        <w:rPr>
          <w:rFonts w:cs="Calibri"/>
          <w:color w:val="auto"/>
        </w:rPr>
        <w:t>and</w:t>
      </w:r>
      <w:r w:rsidRPr="00A6678C">
        <w:rPr>
          <w:rFonts w:cs="Calibri"/>
          <w:b/>
          <w:bCs/>
          <w:color w:val="auto"/>
        </w:rPr>
        <w:t xml:space="preserve"> recovery, troubleshooting database design </w:t>
      </w:r>
      <w:r w:rsidRPr="00A6678C">
        <w:rPr>
          <w:rFonts w:cs="Calibri"/>
          <w:color w:val="auto"/>
        </w:rPr>
        <w:t>and</w:t>
      </w:r>
      <w:r w:rsidRPr="00A6678C">
        <w:rPr>
          <w:rFonts w:cs="Calibri"/>
          <w:b/>
          <w:bCs/>
          <w:color w:val="auto"/>
        </w:rPr>
        <w:t xml:space="preserve"> documentation.</w:t>
      </w:r>
    </w:p>
    <w:p w14:paraId="692CA6A4" w14:textId="77777777" w:rsidR="00A0750F" w:rsidRPr="00A6678C" w:rsidRDefault="00A0750F" w:rsidP="00A6678C">
      <w:pPr>
        <w:pStyle w:val="ListParagraph"/>
        <w:numPr>
          <w:ilvl w:val="0"/>
          <w:numId w:val="4"/>
        </w:numPr>
        <w:spacing w:after="0"/>
        <w:ind w:right="12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Extensive experience in using </w:t>
      </w:r>
      <w:r w:rsidRPr="00A6678C">
        <w:rPr>
          <w:rFonts w:cs="Calibri"/>
          <w:b/>
          <w:bCs/>
          <w:color w:val="auto"/>
        </w:rPr>
        <w:t>T-SQL</w:t>
      </w:r>
      <w:r w:rsidRPr="00A6678C">
        <w:rPr>
          <w:rFonts w:cs="Calibri"/>
          <w:color w:val="auto"/>
        </w:rPr>
        <w:t xml:space="preserve"> for developing complex </w:t>
      </w:r>
      <w:r w:rsidRPr="00A6678C">
        <w:rPr>
          <w:rFonts w:cs="Calibri"/>
          <w:b/>
          <w:bCs/>
          <w:color w:val="auto"/>
        </w:rPr>
        <w:t>stored procedures, triggers, tables, views, user functions, user profiles, relational database models</w:t>
      </w:r>
      <w:r w:rsidRPr="00A6678C">
        <w:rPr>
          <w:rFonts w:cs="Calibri"/>
          <w:color w:val="auto"/>
        </w:rPr>
        <w:t xml:space="preserve"> and </w:t>
      </w:r>
      <w:r w:rsidRPr="00A6678C">
        <w:rPr>
          <w:rFonts w:cs="Calibri"/>
          <w:b/>
          <w:bCs/>
          <w:color w:val="auto"/>
        </w:rPr>
        <w:t>data integrity, SQL joins and query writing.</w:t>
      </w:r>
      <w:r w:rsidRPr="00A6678C">
        <w:rPr>
          <w:rFonts w:cs="Calibri"/>
          <w:color w:val="auto"/>
        </w:rPr>
        <w:t xml:space="preserve"> </w:t>
      </w:r>
    </w:p>
    <w:p w14:paraId="58E02876" w14:textId="2A7D27B6" w:rsidR="00515F20" w:rsidRPr="00A6678C" w:rsidRDefault="00515F20" w:rsidP="00A6678C">
      <w:pPr>
        <w:pStyle w:val="ListParagraph"/>
        <w:numPr>
          <w:ilvl w:val="0"/>
          <w:numId w:val="4"/>
        </w:numPr>
        <w:spacing w:after="0"/>
        <w:ind w:right="12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Responsible for </w:t>
      </w:r>
      <w:r w:rsidRPr="00A6678C">
        <w:rPr>
          <w:rFonts w:cs="Calibri"/>
          <w:b/>
          <w:bCs/>
          <w:color w:val="auto"/>
        </w:rPr>
        <w:t>database maintenance, backups, recovery, patching, upgrades</w:t>
      </w:r>
      <w:r w:rsidRPr="00A6678C">
        <w:rPr>
          <w:rFonts w:cs="Calibri"/>
          <w:color w:val="auto"/>
        </w:rPr>
        <w:t xml:space="preserve"> and </w:t>
      </w:r>
      <w:r w:rsidRPr="00A6678C">
        <w:rPr>
          <w:rFonts w:cs="Calibri"/>
          <w:b/>
          <w:bCs/>
          <w:color w:val="auto"/>
        </w:rPr>
        <w:t>performance tuning, user access control</w:t>
      </w:r>
      <w:r w:rsidRPr="00A6678C">
        <w:rPr>
          <w:rFonts w:cs="Calibri"/>
          <w:color w:val="auto"/>
        </w:rPr>
        <w:t>.</w:t>
      </w:r>
    </w:p>
    <w:p w14:paraId="49A9A684" w14:textId="0C65FC15" w:rsidR="00515F20" w:rsidRPr="00A6678C" w:rsidRDefault="00515F20" w:rsidP="00A6678C">
      <w:pPr>
        <w:pStyle w:val="ListParagraph"/>
        <w:numPr>
          <w:ilvl w:val="0"/>
          <w:numId w:val="4"/>
        </w:numPr>
        <w:spacing w:after="0"/>
        <w:ind w:right="12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Developed Complex database objects like </w:t>
      </w:r>
      <w:r w:rsidRPr="00A6678C">
        <w:rPr>
          <w:rFonts w:cs="Calibri"/>
          <w:b/>
          <w:bCs/>
          <w:color w:val="auto"/>
        </w:rPr>
        <w:t>Stored Procedures, Functions, Packages and Triggers</w:t>
      </w:r>
      <w:r w:rsidRPr="00A6678C">
        <w:rPr>
          <w:rFonts w:cs="Calibri"/>
          <w:color w:val="auto"/>
        </w:rPr>
        <w:t xml:space="preserve"> using </w:t>
      </w:r>
      <w:r w:rsidRPr="00A6678C">
        <w:rPr>
          <w:rFonts w:cs="Calibri"/>
          <w:b/>
          <w:bCs/>
          <w:color w:val="auto"/>
        </w:rPr>
        <w:t xml:space="preserve">SQL </w:t>
      </w:r>
      <w:r w:rsidRPr="00A6678C">
        <w:rPr>
          <w:rFonts w:cs="Calibri"/>
          <w:color w:val="auto"/>
        </w:rPr>
        <w:t>and</w:t>
      </w:r>
      <w:r w:rsidRPr="00A6678C">
        <w:rPr>
          <w:rFonts w:cs="Calibri"/>
          <w:b/>
          <w:bCs/>
          <w:color w:val="auto"/>
        </w:rPr>
        <w:t xml:space="preserve"> PL/SQL.</w:t>
      </w:r>
    </w:p>
    <w:p w14:paraId="55AED8E8" w14:textId="17F4E2C6" w:rsidR="000A2DEF" w:rsidRPr="00A6678C" w:rsidRDefault="000A2DEF" w:rsidP="00A6678C">
      <w:pPr>
        <w:pStyle w:val="ListParagraph"/>
        <w:numPr>
          <w:ilvl w:val="0"/>
          <w:numId w:val="4"/>
        </w:numPr>
        <w:spacing w:after="0"/>
        <w:ind w:right="12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Performed backups and tested crash recoveries using </w:t>
      </w:r>
      <w:r w:rsidRPr="00A6678C">
        <w:rPr>
          <w:rFonts w:cs="Calibri"/>
          <w:b/>
          <w:bCs/>
          <w:color w:val="auto"/>
        </w:rPr>
        <w:t xml:space="preserve">Cold, Hot backups </w:t>
      </w:r>
      <w:r w:rsidRPr="00A6678C">
        <w:rPr>
          <w:rFonts w:cs="Calibri"/>
          <w:color w:val="auto"/>
        </w:rPr>
        <w:t>and</w:t>
      </w:r>
      <w:r w:rsidRPr="00A6678C">
        <w:rPr>
          <w:rFonts w:cs="Calibri"/>
          <w:b/>
          <w:bCs/>
          <w:color w:val="auto"/>
        </w:rPr>
        <w:t xml:space="preserve"> RMAN</w:t>
      </w:r>
      <w:r w:rsidRPr="00A6678C">
        <w:rPr>
          <w:rFonts w:cs="Calibri"/>
          <w:color w:val="auto"/>
        </w:rPr>
        <w:t xml:space="preserve"> and also tested various recovery procedures.</w:t>
      </w:r>
    </w:p>
    <w:p w14:paraId="633DFDD5" w14:textId="77777777" w:rsidR="000A2DEF" w:rsidRPr="00A6678C" w:rsidRDefault="000A2DEF" w:rsidP="00A6678C">
      <w:pPr>
        <w:pStyle w:val="ListParagraph"/>
        <w:numPr>
          <w:ilvl w:val="0"/>
          <w:numId w:val="4"/>
        </w:numPr>
        <w:spacing w:after="0"/>
        <w:ind w:right="12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Monitoring the </w:t>
      </w:r>
      <w:r w:rsidRPr="00A6678C">
        <w:rPr>
          <w:rFonts w:cs="Calibri"/>
          <w:b/>
          <w:bCs/>
          <w:color w:val="auto"/>
        </w:rPr>
        <w:t>ASM</w:t>
      </w:r>
      <w:r w:rsidRPr="00A6678C">
        <w:rPr>
          <w:rFonts w:cs="Calibri"/>
          <w:color w:val="auto"/>
        </w:rPr>
        <w:t xml:space="preserve"> instances on the multiple nodes and adding the disk to the disk group when required. </w:t>
      </w:r>
    </w:p>
    <w:p w14:paraId="12D2F747" w14:textId="23CD70E4" w:rsidR="000A2DEF" w:rsidRPr="00A6678C" w:rsidRDefault="000A2DEF" w:rsidP="00A6678C">
      <w:pPr>
        <w:pStyle w:val="ListParagraph"/>
        <w:numPr>
          <w:ilvl w:val="0"/>
          <w:numId w:val="4"/>
        </w:numPr>
        <w:spacing w:after="0"/>
        <w:ind w:right="12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Extensively implemented </w:t>
      </w:r>
      <w:r w:rsidRPr="00A6678C">
        <w:rPr>
          <w:rFonts w:cs="Calibri"/>
          <w:b/>
          <w:bCs/>
          <w:color w:val="auto"/>
        </w:rPr>
        <w:t>Data pump</w:t>
      </w:r>
      <w:r w:rsidRPr="00A6678C">
        <w:rPr>
          <w:rFonts w:cs="Calibri"/>
          <w:color w:val="auto"/>
        </w:rPr>
        <w:t xml:space="preserve">, conventional </w:t>
      </w:r>
      <w:r w:rsidRPr="00A6678C">
        <w:rPr>
          <w:rFonts w:cs="Calibri"/>
          <w:b/>
          <w:bCs/>
          <w:color w:val="auto"/>
        </w:rPr>
        <w:t>Export/Import</w:t>
      </w:r>
      <w:r w:rsidRPr="00A6678C">
        <w:rPr>
          <w:rFonts w:cs="Calibri"/>
          <w:color w:val="auto"/>
        </w:rPr>
        <w:t xml:space="preserve"> for </w:t>
      </w:r>
      <w:r w:rsidRPr="00A6678C">
        <w:rPr>
          <w:rFonts w:cs="Calibri"/>
          <w:b/>
          <w:bCs/>
          <w:color w:val="auto"/>
        </w:rPr>
        <w:t>migration</w:t>
      </w:r>
      <w:r w:rsidRPr="00A6678C">
        <w:rPr>
          <w:rFonts w:cs="Calibri"/>
          <w:color w:val="auto"/>
        </w:rPr>
        <w:t xml:space="preserve"> and </w:t>
      </w:r>
      <w:r w:rsidRPr="00A6678C">
        <w:rPr>
          <w:rFonts w:cs="Calibri"/>
          <w:b/>
          <w:bCs/>
          <w:color w:val="auto"/>
        </w:rPr>
        <w:t>logical backup</w:t>
      </w:r>
      <w:r w:rsidRPr="00A6678C">
        <w:rPr>
          <w:rFonts w:cs="Calibri"/>
          <w:color w:val="auto"/>
        </w:rPr>
        <w:t xml:space="preserve"> of database.</w:t>
      </w:r>
    </w:p>
    <w:p w14:paraId="1B709A72" w14:textId="6A1CCBA1" w:rsidR="000401CD" w:rsidRPr="00A6678C" w:rsidRDefault="000401CD" w:rsidP="00A6678C">
      <w:pPr>
        <w:pStyle w:val="ListParagraph"/>
        <w:numPr>
          <w:ilvl w:val="0"/>
          <w:numId w:val="4"/>
        </w:numPr>
        <w:spacing w:after="0"/>
        <w:ind w:right="126"/>
        <w:rPr>
          <w:rFonts w:cs="Calibri"/>
          <w:color w:val="000000" w:themeColor="text1"/>
        </w:rPr>
      </w:pPr>
      <w:r w:rsidRPr="00A6678C">
        <w:rPr>
          <w:rFonts w:cs="Calibri"/>
          <w:color w:val="000000" w:themeColor="text1"/>
        </w:rPr>
        <w:t xml:space="preserve">Experience with </w:t>
      </w:r>
      <w:r w:rsidRPr="00A6678C">
        <w:rPr>
          <w:rFonts w:cs="Calibri"/>
          <w:b/>
          <w:bCs/>
          <w:color w:val="000000" w:themeColor="text1"/>
        </w:rPr>
        <w:t>Oracle</w:t>
      </w:r>
      <w:r w:rsidRPr="00A6678C">
        <w:rPr>
          <w:rFonts w:cs="Calibri"/>
          <w:color w:val="000000" w:themeColor="text1"/>
        </w:rPr>
        <w:t xml:space="preserve"> Supplied Packages such as </w:t>
      </w:r>
      <w:r w:rsidRPr="00A6678C">
        <w:rPr>
          <w:rFonts w:cs="Calibri"/>
          <w:b/>
          <w:bCs/>
          <w:color w:val="000000" w:themeColor="text1"/>
        </w:rPr>
        <w:t>DBMS.</w:t>
      </w:r>
    </w:p>
    <w:p w14:paraId="6DBCBFFE" w14:textId="624759BD" w:rsidR="000401CD" w:rsidRPr="00A6678C" w:rsidRDefault="000401CD" w:rsidP="00A6678C">
      <w:pPr>
        <w:pStyle w:val="ListParagraph"/>
        <w:numPr>
          <w:ilvl w:val="0"/>
          <w:numId w:val="4"/>
        </w:numPr>
        <w:spacing w:after="0"/>
        <w:rPr>
          <w:rFonts w:cs="Calibri"/>
          <w:color w:val="000000" w:themeColor="text1"/>
        </w:rPr>
      </w:pPr>
      <w:r w:rsidRPr="00A6678C">
        <w:rPr>
          <w:rFonts w:cs="Calibri"/>
          <w:color w:val="000000" w:themeColor="text1"/>
        </w:rPr>
        <w:t xml:space="preserve">Good knowledge of key </w:t>
      </w:r>
      <w:r w:rsidRPr="00A6678C">
        <w:rPr>
          <w:rFonts w:cs="Calibri"/>
          <w:b/>
          <w:bCs/>
          <w:color w:val="000000" w:themeColor="text1"/>
        </w:rPr>
        <w:t>Oracle</w:t>
      </w:r>
      <w:r w:rsidRPr="00A6678C">
        <w:rPr>
          <w:rFonts w:cs="Calibri"/>
          <w:color w:val="000000" w:themeColor="text1"/>
        </w:rPr>
        <w:t xml:space="preserve"> performance related features such as </w:t>
      </w:r>
      <w:r w:rsidRPr="00A6678C">
        <w:rPr>
          <w:rFonts w:cs="Calibri"/>
          <w:b/>
          <w:bCs/>
          <w:color w:val="000000" w:themeColor="text1"/>
        </w:rPr>
        <w:t>Query Optimizer, Execution Plans</w:t>
      </w:r>
      <w:r w:rsidRPr="00A6678C">
        <w:rPr>
          <w:rFonts w:cs="Calibri"/>
          <w:color w:val="000000" w:themeColor="text1"/>
        </w:rPr>
        <w:t xml:space="preserve"> and </w:t>
      </w:r>
      <w:r w:rsidRPr="00A6678C">
        <w:rPr>
          <w:rFonts w:cs="Calibri"/>
          <w:b/>
          <w:bCs/>
          <w:color w:val="000000" w:themeColor="text1"/>
        </w:rPr>
        <w:t>Indexes.</w:t>
      </w:r>
    </w:p>
    <w:p w14:paraId="3C8C114F" w14:textId="3F96B4F1" w:rsidR="000A2DEF" w:rsidRPr="00A6678C" w:rsidRDefault="00D26219" w:rsidP="00A6678C">
      <w:pPr>
        <w:pStyle w:val="ListParagraph"/>
        <w:numPr>
          <w:ilvl w:val="0"/>
          <w:numId w:val="4"/>
        </w:numPr>
        <w:spacing w:after="0"/>
        <w:ind w:right="126"/>
        <w:rPr>
          <w:rFonts w:cs="Calibri"/>
          <w:color w:val="auto"/>
        </w:rPr>
      </w:pPr>
      <w:r w:rsidRPr="00A6678C">
        <w:rPr>
          <w:rFonts w:cs="Calibri"/>
          <w:color w:val="auto"/>
        </w:rPr>
        <w:t>Knowledge of p</w:t>
      </w:r>
      <w:r w:rsidR="00711A85" w:rsidRPr="00A6678C">
        <w:rPr>
          <w:rFonts w:cs="Calibri"/>
          <w:color w:val="auto"/>
        </w:rPr>
        <w:t>lann</w:t>
      </w:r>
      <w:r w:rsidRPr="00A6678C">
        <w:rPr>
          <w:rFonts w:cs="Calibri"/>
          <w:color w:val="auto"/>
        </w:rPr>
        <w:t>ing</w:t>
      </w:r>
      <w:r w:rsidR="00711A85" w:rsidRPr="00A6678C">
        <w:rPr>
          <w:rFonts w:cs="Calibri"/>
          <w:color w:val="auto"/>
        </w:rPr>
        <w:t xml:space="preserve"> disaster recovery scenarios with different recovery procedures and methods like </w:t>
      </w:r>
      <w:r w:rsidR="00711A85" w:rsidRPr="00A6678C">
        <w:rPr>
          <w:rFonts w:cs="Calibri"/>
          <w:b/>
          <w:bCs/>
          <w:color w:val="auto"/>
        </w:rPr>
        <w:t>Data Guard</w:t>
      </w:r>
      <w:r w:rsidR="00711A85" w:rsidRPr="00A6678C">
        <w:rPr>
          <w:rFonts w:cs="Calibri"/>
          <w:color w:val="auto"/>
        </w:rPr>
        <w:t xml:space="preserve"> &amp; </w:t>
      </w:r>
      <w:r w:rsidR="00711A85" w:rsidRPr="00A6678C">
        <w:rPr>
          <w:rFonts w:cs="Calibri"/>
          <w:b/>
          <w:bCs/>
          <w:color w:val="auto"/>
        </w:rPr>
        <w:t>Standby Database</w:t>
      </w:r>
      <w:r w:rsidR="00711A85" w:rsidRPr="00A6678C">
        <w:rPr>
          <w:rFonts w:cs="Calibri"/>
          <w:color w:val="auto"/>
        </w:rPr>
        <w:t xml:space="preserve">. </w:t>
      </w:r>
    </w:p>
    <w:p w14:paraId="08F9407E" w14:textId="18A857E7" w:rsidR="000A2DEF" w:rsidRPr="00A6678C" w:rsidRDefault="00D26219" w:rsidP="00A6678C">
      <w:pPr>
        <w:pStyle w:val="ListParagraph"/>
        <w:numPr>
          <w:ilvl w:val="0"/>
          <w:numId w:val="4"/>
        </w:numPr>
        <w:spacing w:after="0"/>
        <w:ind w:right="126"/>
        <w:rPr>
          <w:rFonts w:cs="Calibri"/>
          <w:color w:val="auto"/>
        </w:rPr>
      </w:pPr>
      <w:r w:rsidRPr="00A6678C">
        <w:rPr>
          <w:rFonts w:cs="Calibri"/>
          <w:color w:val="auto"/>
        </w:rPr>
        <w:t>G</w:t>
      </w:r>
      <w:r w:rsidR="000A2DEF" w:rsidRPr="00A6678C">
        <w:rPr>
          <w:rFonts w:cs="Calibri"/>
          <w:color w:val="auto"/>
        </w:rPr>
        <w:t xml:space="preserve">ood experience in configuring </w:t>
      </w:r>
      <w:r w:rsidR="000A2DEF" w:rsidRPr="00A6678C">
        <w:rPr>
          <w:rFonts w:cs="Calibri"/>
          <w:b/>
          <w:bCs/>
          <w:color w:val="auto"/>
        </w:rPr>
        <w:t>Grid</w:t>
      </w:r>
      <w:r w:rsidR="000A2DEF" w:rsidRPr="00A6678C">
        <w:rPr>
          <w:rFonts w:cs="Calibri"/>
          <w:color w:val="auto"/>
        </w:rPr>
        <w:t xml:space="preserve"> </w:t>
      </w:r>
      <w:r w:rsidR="000A2DEF" w:rsidRPr="00A6678C">
        <w:rPr>
          <w:rFonts w:cs="Calibri"/>
          <w:b/>
          <w:bCs/>
          <w:color w:val="auto"/>
        </w:rPr>
        <w:t>OEM</w:t>
      </w:r>
      <w:r w:rsidR="000A2DEF" w:rsidRPr="00A6678C">
        <w:rPr>
          <w:rFonts w:cs="Calibri"/>
          <w:color w:val="auto"/>
        </w:rPr>
        <w:t xml:space="preserve"> and </w:t>
      </w:r>
      <w:r w:rsidR="000A2DEF" w:rsidRPr="00A6678C">
        <w:rPr>
          <w:rFonts w:cs="Calibri"/>
          <w:b/>
          <w:bCs/>
          <w:color w:val="auto"/>
        </w:rPr>
        <w:t>Oracle Enterprise Manager (OEM)</w:t>
      </w:r>
      <w:r w:rsidR="000A2DEF" w:rsidRPr="00A6678C">
        <w:rPr>
          <w:rFonts w:cs="Calibri"/>
          <w:color w:val="auto"/>
        </w:rPr>
        <w:t xml:space="preserve"> for </w:t>
      </w:r>
      <w:r w:rsidR="000A2DEF" w:rsidRPr="00A6678C">
        <w:rPr>
          <w:rFonts w:cs="Calibri"/>
          <w:b/>
          <w:bCs/>
          <w:color w:val="auto"/>
        </w:rPr>
        <w:t>maintaining</w:t>
      </w:r>
      <w:r w:rsidR="000A2DEF" w:rsidRPr="00A6678C">
        <w:rPr>
          <w:rFonts w:cs="Calibri"/>
          <w:color w:val="auto"/>
        </w:rPr>
        <w:t xml:space="preserve"> and </w:t>
      </w:r>
      <w:r w:rsidR="000A2DEF" w:rsidRPr="00A6678C">
        <w:rPr>
          <w:rFonts w:cs="Calibri"/>
          <w:b/>
          <w:bCs/>
          <w:color w:val="auto"/>
        </w:rPr>
        <w:t>monitoring</w:t>
      </w:r>
      <w:r w:rsidR="000A2DEF" w:rsidRPr="00A6678C">
        <w:rPr>
          <w:rFonts w:cs="Calibri"/>
          <w:color w:val="auto"/>
        </w:rPr>
        <w:t xml:space="preserve"> databases.</w:t>
      </w:r>
    </w:p>
    <w:p w14:paraId="7B3D0E1F" w14:textId="0806E165" w:rsidR="000A2DEF" w:rsidRPr="00A6678C" w:rsidRDefault="000A2DEF" w:rsidP="00A6678C">
      <w:pPr>
        <w:pStyle w:val="ListParagraph"/>
        <w:numPr>
          <w:ilvl w:val="0"/>
          <w:numId w:val="4"/>
        </w:numPr>
        <w:spacing w:after="0"/>
        <w:ind w:right="12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Good knowledge of key </w:t>
      </w:r>
      <w:r w:rsidRPr="00A6678C">
        <w:rPr>
          <w:rFonts w:cs="Calibri"/>
          <w:b/>
          <w:bCs/>
          <w:color w:val="auto"/>
        </w:rPr>
        <w:t xml:space="preserve">Oracle </w:t>
      </w:r>
      <w:r w:rsidRPr="00A6678C">
        <w:rPr>
          <w:rFonts w:cs="Calibri"/>
          <w:color w:val="auto"/>
        </w:rPr>
        <w:t xml:space="preserve">performance related features such as </w:t>
      </w:r>
      <w:r w:rsidRPr="00A6678C">
        <w:rPr>
          <w:rFonts w:cs="Calibri"/>
          <w:b/>
          <w:bCs/>
          <w:color w:val="auto"/>
        </w:rPr>
        <w:t>Query Optimizer, Execution Plans</w:t>
      </w:r>
      <w:r w:rsidRPr="00A6678C">
        <w:rPr>
          <w:rFonts w:cs="Calibri"/>
          <w:color w:val="auto"/>
        </w:rPr>
        <w:t xml:space="preserve"> and </w:t>
      </w:r>
      <w:r w:rsidRPr="00A6678C">
        <w:rPr>
          <w:rFonts w:cs="Calibri"/>
          <w:b/>
          <w:bCs/>
          <w:color w:val="auto"/>
        </w:rPr>
        <w:t>Indexes.</w:t>
      </w:r>
    </w:p>
    <w:p w14:paraId="57801E65" w14:textId="7EA62199" w:rsidR="00711A85" w:rsidRPr="00A6678C" w:rsidRDefault="00711A85" w:rsidP="00A6678C">
      <w:pPr>
        <w:pStyle w:val="ListParagraph"/>
        <w:numPr>
          <w:ilvl w:val="0"/>
          <w:numId w:val="4"/>
        </w:numPr>
        <w:spacing w:after="0"/>
        <w:ind w:right="12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Starting/Shutting down the </w:t>
      </w:r>
      <w:r w:rsidRPr="00A6678C">
        <w:rPr>
          <w:rFonts w:cs="Calibri"/>
          <w:b/>
          <w:bCs/>
          <w:color w:val="auto"/>
        </w:rPr>
        <w:t>RAC</w:t>
      </w:r>
      <w:r w:rsidRPr="00A6678C">
        <w:rPr>
          <w:rFonts w:cs="Calibri"/>
          <w:color w:val="auto"/>
        </w:rPr>
        <w:t xml:space="preserve"> databases and </w:t>
      </w:r>
      <w:r w:rsidRPr="00A6678C">
        <w:rPr>
          <w:rFonts w:cs="Calibri"/>
          <w:b/>
          <w:bCs/>
          <w:color w:val="auto"/>
        </w:rPr>
        <w:t>Creating and Relocating</w:t>
      </w:r>
      <w:r w:rsidRPr="00A6678C">
        <w:rPr>
          <w:rFonts w:cs="Calibri"/>
          <w:color w:val="auto"/>
        </w:rPr>
        <w:t xml:space="preserve"> </w:t>
      </w:r>
      <w:r w:rsidRPr="00A6678C">
        <w:rPr>
          <w:rFonts w:cs="Calibri"/>
          <w:b/>
          <w:bCs/>
          <w:color w:val="auto"/>
        </w:rPr>
        <w:t>RAC</w:t>
      </w:r>
      <w:r w:rsidRPr="00A6678C">
        <w:rPr>
          <w:rFonts w:cs="Calibri"/>
          <w:color w:val="auto"/>
        </w:rPr>
        <w:t xml:space="preserve"> database services to instances. </w:t>
      </w:r>
    </w:p>
    <w:p w14:paraId="4663E431" w14:textId="09C47F90" w:rsidR="000401CD" w:rsidRPr="00A6678C" w:rsidRDefault="000401CD" w:rsidP="00A6678C">
      <w:pPr>
        <w:pStyle w:val="ListParagraph"/>
        <w:numPr>
          <w:ilvl w:val="0"/>
          <w:numId w:val="4"/>
        </w:numPr>
        <w:spacing w:after="0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Expertise concerning </w:t>
      </w:r>
      <w:r w:rsidRPr="00A6678C">
        <w:rPr>
          <w:rFonts w:cs="Calibri"/>
          <w:b/>
          <w:bCs/>
          <w:color w:val="auto"/>
        </w:rPr>
        <w:t>migration/consolidation</w:t>
      </w:r>
      <w:r w:rsidRPr="00A6678C">
        <w:rPr>
          <w:rFonts w:cs="Calibri"/>
          <w:color w:val="auto"/>
        </w:rPr>
        <w:t xml:space="preserve"> of </w:t>
      </w:r>
      <w:r w:rsidRPr="00A6678C">
        <w:rPr>
          <w:rFonts w:cs="Calibri"/>
          <w:b/>
          <w:bCs/>
          <w:color w:val="auto"/>
        </w:rPr>
        <w:t>databases</w:t>
      </w:r>
      <w:r w:rsidRPr="00A6678C">
        <w:rPr>
          <w:rFonts w:cs="Calibri"/>
          <w:color w:val="auto"/>
        </w:rPr>
        <w:t xml:space="preserve"> using </w:t>
      </w:r>
      <w:r w:rsidRPr="00A6678C">
        <w:rPr>
          <w:rFonts w:cs="Calibri"/>
          <w:b/>
          <w:bCs/>
          <w:color w:val="auto"/>
        </w:rPr>
        <w:t>Oracle</w:t>
      </w:r>
      <w:r w:rsidRPr="00A6678C">
        <w:rPr>
          <w:rFonts w:cs="Calibri"/>
          <w:color w:val="auto"/>
        </w:rPr>
        <w:t xml:space="preserve"> multitenant. </w:t>
      </w:r>
    </w:p>
    <w:p w14:paraId="2BBC0C36" w14:textId="6614F7C3" w:rsidR="002B5B6C" w:rsidRPr="00A6678C" w:rsidRDefault="002B5B6C" w:rsidP="00A6678C">
      <w:pPr>
        <w:pStyle w:val="ListParagraph"/>
        <w:numPr>
          <w:ilvl w:val="0"/>
          <w:numId w:val="4"/>
        </w:numPr>
        <w:spacing w:after="0"/>
        <w:ind w:right="12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Implementing Best Practices for migration regular databases to </w:t>
      </w:r>
      <w:r w:rsidRPr="00A6678C">
        <w:rPr>
          <w:rFonts w:cs="Calibri"/>
          <w:b/>
          <w:bCs/>
          <w:color w:val="auto"/>
        </w:rPr>
        <w:t>Oracle Exadata</w:t>
      </w:r>
      <w:r w:rsidR="00D26219" w:rsidRPr="00A6678C">
        <w:rPr>
          <w:rFonts w:cs="Calibri"/>
          <w:b/>
          <w:bCs/>
          <w:color w:val="auto"/>
        </w:rPr>
        <w:t>.</w:t>
      </w:r>
      <w:r w:rsidRPr="00A6678C">
        <w:rPr>
          <w:rFonts w:cs="Calibri"/>
          <w:color w:val="auto"/>
        </w:rPr>
        <w:t xml:space="preserve"> </w:t>
      </w:r>
    </w:p>
    <w:p w14:paraId="46BE8E29" w14:textId="7B4546DA" w:rsidR="008203A3" w:rsidRPr="00A6678C" w:rsidRDefault="008203A3" w:rsidP="00A6678C">
      <w:pPr>
        <w:pStyle w:val="ListParagraph"/>
        <w:numPr>
          <w:ilvl w:val="0"/>
          <w:numId w:val="4"/>
        </w:numPr>
        <w:spacing w:after="0"/>
        <w:ind w:right="12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Hands on experience in </w:t>
      </w:r>
      <w:r w:rsidRPr="00A6678C">
        <w:rPr>
          <w:rFonts w:cs="Calibri"/>
          <w:b/>
          <w:bCs/>
          <w:color w:val="auto"/>
        </w:rPr>
        <w:t>OEM Grid Control</w:t>
      </w:r>
      <w:r w:rsidRPr="00A6678C">
        <w:rPr>
          <w:rFonts w:cs="Calibri"/>
          <w:color w:val="auto"/>
        </w:rPr>
        <w:t xml:space="preserve"> and Installed </w:t>
      </w:r>
      <w:r w:rsidRPr="00A6678C">
        <w:rPr>
          <w:rFonts w:cs="Calibri"/>
          <w:b/>
          <w:bCs/>
          <w:color w:val="auto"/>
        </w:rPr>
        <w:t>OEM Cloud Control</w:t>
      </w:r>
      <w:r w:rsidRPr="00A6678C">
        <w:rPr>
          <w:rFonts w:cs="Calibri"/>
          <w:color w:val="auto"/>
        </w:rPr>
        <w:t xml:space="preserve"> for database </w:t>
      </w:r>
      <w:r w:rsidRPr="00A6678C">
        <w:rPr>
          <w:rFonts w:cs="Calibri"/>
          <w:b/>
          <w:bCs/>
          <w:color w:val="auto"/>
        </w:rPr>
        <w:t>Monitoring/Performance/Diagnostics.</w:t>
      </w:r>
    </w:p>
    <w:p w14:paraId="0A294FE3" w14:textId="77777777" w:rsidR="008203A3" w:rsidRPr="00A6678C" w:rsidRDefault="008203A3" w:rsidP="00A6678C">
      <w:pPr>
        <w:pStyle w:val="ListParagraph"/>
        <w:numPr>
          <w:ilvl w:val="0"/>
          <w:numId w:val="4"/>
        </w:numPr>
        <w:spacing w:after="0"/>
        <w:ind w:right="12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Used </w:t>
      </w:r>
      <w:r w:rsidRPr="00A6678C">
        <w:rPr>
          <w:rFonts w:cs="Calibri"/>
          <w:b/>
          <w:bCs/>
          <w:color w:val="auto"/>
        </w:rPr>
        <w:t>TOAD for ERWIN</w:t>
      </w:r>
      <w:r w:rsidRPr="00A6678C">
        <w:rPr>
          <w:rFonts w:cs="Calibri"/>
          <w:color w:val="auto"/>
        </w:rPr>
        <w:t xml:space="preserve"> as tools to manage databases.</w:t>
      </w:r>
    </w:p>
    <w:p w14:paraId="0B019A10" w14:textId="6AB15CE5" w:rsidR="00711A85" w:rsidRPr="00A6678C" w:rsidRDefault="008203A3" w:rsidP="00A6678C">
      <w:pPr>
        <w:pStyle w:val="ListParagraph"/>
        <w:numPr>
          <w:ilvl w:val="0"/>
          <w:numId w:val="4"/>
        </w:numPr>
        <w:spacing w:after="0"/>
        <w:ind w:right="12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Experienced in Performance Tuning of </w:t>
      </w:r>
      <w:r w:rsidRPr="00A6678C">
        <w:rPr>
          <w:rFonts w:cs="Calibri"/>
          <w:b/>
          <w:bCs/>
          <w:color w:val="auto"/>
        </w:rPr>
        <w:t>SQL Server</w:t>
      </w:r>
      <w:r w:rsidRPr="00A6678C">
        <w:rPr>
          <w:rFonts w:cs="Calibri"/>
          <w:color w:val="auto"/>
        </w:rPr>
        <w:t xml:space="preserve"> Databases Using </w:t>
      </w:r>
      <w:r w:rsidRPr="00A6678C">
        <w:rPr>
          <w:rFonts w:cs="Calibri"/>
          <w:b/>
          <w:bCs/>
          <w:color w:val="auto"/>
        </w:rPr>
        <w:t xml:space="preserve">Explain Plan, </w:t>
      </w:r>
      <w:r w:rsidR="0094534F" w:rsidRPr="00A6678C">
        <w:rPr>
          <w:rFonts w:cs="Calibri"/>
          <w:b/>
          <w:bCs/>
          <w:color w:val="auto"/>
        </w:rPr>
        <w:t xml:space="preserve">ADDM, </w:t>
      </w:r>
      <w:r w:rsidRPr="00A6678C">
        <w:rPr>
          <w:rFonts w:eastAsia="Times New Roman" w:cs="Calibri"/>
          <w:b/>
          <w:bCs/>
          <w:color w:val="auto"/>
          <w:lang w:val="en-IN" w:eastAsia="en-IN"/>
        </w:rPr>
        <w:t>TKPROF</w:t>
      </w:r>
      <w:r w:rsidR="00B35750" w:rsidRPr="00A6678C">
        <w:rPr>
          <w:rFonts w:eastAsia="Times New Roman" w:cs="Calibri"/>
          <w:b/>
          <w:bCs/>
          <w:color w:val="auto"/>
          <w:lang w:val="en-IN" w:eastAsia="en-IN"/>
        </w:rPr>
        <w:t>,</w:t>
      </w:r>
      <w:r w:rsidR="00B35750" w:rsidRPr="00A6678C">
        <w:rPr>
          <w:rFonts w:cs="Calibri"/>
          <w:b/>
          <w:bCs/>
          <w:color w:val="auto"/>
        </w:rPr>
        <w:t xml:space="preserve"> STATSPACK</w:t>
      </w:r>
      <w:r w:rsidRPr="00A6678C">
        <w:rPr>
          <w:rFonts w:cs="Calibri"/>
          <w:b/>
          <w:bCs/>
          <w:color w:val="auto"/>
        </w:rPr>
        <w:t xml:space="preserve"> </w:t>
      </w:r>
      <w:r w:rsidRPr="00A6678C">
        <w:rPr>
          <w:rFonts w:cs="Calibri"/>
          <w:color w:val="auto"/>
        </w:rPr>
        <w:t>and</w:t>
      </w:r>
      <w:r w:rsidRPr="00A6678C">
        <w:rPr>
          <w:rFonts w:cs="Calibri"/>
          <w:b/>
          <w:bCs/>
          <w:color w:val="auto"/>
        </w:rPr>
        <w:t xml:space="preserve"> AWR.</w:t>
      </w:r>
    </w:p>
    <w:p w14:paraId="49422103" w14:textId="4C80038C" w:rsidR="000A2DEF" w:rsidRPr="00A6678C" w:rsidRDefault="00793D3D" w:rsidP="00A6678C">
      <w:pPr>
        <w:pStyle w:val="ListParagraph"/>
        <w:numPr>
          <w:ilvl w:val="0"/>
          <w:numId w:val="4"/>
        </w:numPr>
        <w:spacing w:after="0"/>
        <w:ind w:right="12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Experienced in Database optimization and developing </w:t>
      </w:r>
      <w:r w:rsidRPr="00A6678C">
        <w:rPr>
          <w:rFonts w:cs="Calibri"/>
          <w:b/>
          <w:bCs/>
          <w:color w:val="auto"/>
        </w:rPr>
        <w:t>stored procedures, Triggers, Cursors, Joins, Views,</w:t>
      </w:r>
      <w:r w:rsidRPr="00A6678C">
        <w:rPr>
          <w:rFonts w:cs="Calibri"/>
          <w:color w:val="auto"/>
        </w:rPr>
        <w:t xml:space="preserve"> </w:t>
      </w:r>
      <w:r w:rsidRPr="00A6678C">
        <w:rPr>
          <w:rFonts w:cs="Calibri"/>
          <w:b/>
          <w:bCs/>
          <w:color w:val="auto"/>
        </w:rPr>
        <w:t>Cursors</w:t>
      </w:r>
      <w:r w:rsidRPr="00A6678C">
        <w:rPr>
          <w:rFonts w:cs="Calibri"/>
          <w:color w:val="auto"/>
        </w:rPr>
        <w:t xml:space="preserve"> and </w:t>
      </w:r>
      <w:r w:rsidRPr="00A6678C">
        <w:rPr>
          <w:rFonts w:cs="Calibri"/>
          <w:b/>
          <w:bCs/>
          <w:color w:val="auto"/>
        </w:rPr>
        <w:t>SQL</w:t>
      </w:r>
      <w:r w:rsidRPr="00A6678C">
        <w:rPr>
          <w:rFonts w:cs="Calibri"/>
          <w:color w:val="auto"/>
        </w:rPr>
        <w:t xml:space="preserve"> on databases: </w:t>
      </w:r>
      <w:r w:rsidRPr="00A6678C">
        <w:rPr>
          <w:rFonts w:cs="Calibri"/>
          <w:b/>
          <w:bCs/>
          <w:color w:val="auto"/>
        </w:rPr>
        <w:t xml:space="preserve">MySQL, Oracle </w:t>
      </w:r>
      <w:r w:rsidRPr="00A6678C">
        <w:rPr>
          <w:rFonts w:cs="Calibri"/>
          <w:color w:val="auto"/>
        </w:rPr>
        <w:t>and</w:t>
      </w:r>
      <w:r w:rsidRPr="00A6678C">
        <w:rPr>
          <w:rFonts w:cs="Calibri"/>
          <w:b/>
          <w:bCs/>
          <w:color w:val="auto"/>
        </w:rPr>
        <w:t xml:space="preserve"> DB2</w:t>
      </w:r>
      <w:r w:rsidR="00FA6DD1" w:rsidRPr="00A6678C">
        <w:rPr>
          <w:rFonts w:cs="Calibri"/>
          <w:b/>
          <w:bCs/>
          <w:color w:val="auto"/>
        </w:rPr>
        <w:t>.</w:t>
      </w:r>
    </w:p>
    <w:p w14:paraId="037FA6FA" w14:textId="32E9AADA" w:rsidR="005A6A6B" w:rsidRPr="00A6678C" w:rsidRDefault="0053237B" w:rsidP="00A6678C">
      <w:pPr>
        <w:pStyle w:val="ListParagraph"/>
        <w:numPr>
          <w:ilvl w:val="0"/>
          <w:numId w:val="4"/>
        </w:numPr>
        <w:spacing w:after="0"/>
        <w:ind w:right="126"/>
        <w:rPr>
          <w:rStyle w:val="Strong"/>
          <w:rFonts w:cs="Calibri"/>
          <w:color w:val="auto"/>
          <w:shd w:val="clear" w:color="auto" w:fill="FFFFFF"/>
        </w:rPr>
      </w:pPr>
      <w:r w:rsidRPr="00A6678C">
        <w:rPr>
          <w:rStyle w:val="Strong"/>
          <w:rFonts w:cs="Calibri"/>
          <w:b w:val="0"/>
          <w:bCs w:val="0"/>
          <w:color w:val="auto"/>
          <w:shd w:val="clear" w:color="auto" w:fill="FFFFFF"/>
        </w:rPr>
        <w:t xml:space="preserve">Experienced in Administration of Production, Development and Test environments carrying different </w:t>
      </w:r>
      <w:r w:rsidRPr="00A6678C">
        <w:rPr>
          <w:rStyle w:val="Strong"/>
          <w:rFonts w:cs="Calibri"/>
          <w:color w:val="auto"/>
          <w:shd w:val="clear" w:color="auto" w:fill="FFFFFF"/>
        </w:rPr>
        <w:t>operating system</w:t>
      </w:r>
      <w:r w:rsidRPr="00A6678C">
        <w:rPr>
          <w:rStyle w:val="Strong"/>
          <w:rFonts w:cs="Calibri"/>
          <w:b w:val="0"/>
          <w:bCs w:val="0"/>
          <w:color w:val="auto"/>
          <w:shd w:val="clear" w:color="auto" w:fill="FFFFFF"/>
        </w:rPr>
        <w:t xml:space="preserve"> platforms like </w:t>
      </w:r>
      <w:r w:rsidRPr="00A6678C">
        <w:rPr>
          <w:rStyle w:val="Strong"/>
          <w:rFonts w:cs="Calibri"/>
          <w:color w:val="auto"/>
          <w:shd w:val="clear" w:color="auto" w:fill="FFFFFF"/>
        </w:rPr>
        <w:t>Windows, Linux</w:t>
      </w:r>
      <w:r w:rsidR="00496F1A" w:rsidRPr="00A6678C">
        <w:rPr>
          <w:rStyle w:val="Strong"/>
          <w:rFonts w:cs="Calibri"/>
          <w:color w:val="auto"/>
          <w:shd w:val="clear" w:color="auto" w:fill="FFFFFF"/>
        </w:rPr>
        <w:t>.</w:t>
      </w:r>
    </w:p>
    <w:p w14:paraId="1FDAECE5" w14:textId="453BEB91" w:rsidR="00A0750F" w:rsidRPr="00A6678C" w:rsidRDefault="006A76CC" w:rsidP="00A6678C">
      <w:pPr>
        <w:pStyle w:val="ListParagraph"/>
        <w:numPr>
          <w:ilvl w:val="0"/>
          <w:numId w:val="4"/>
        </w:numPr>
        <w:spacing w:after="0"/>
        <w:ind w:right="126"/>
        <w:rPr>
          <w:rStyle w:val="Strong"/>
          <w:rFonts w:cs="Calibri"/>
          <w:b w:val="0"/>
          <w:bCs w:val="0"/>
          <w:color w:val="auto"/>
          <w:shd w:val="clear" w:color="auto" w:fill="FFFFFF"/>
        </w:rPr>
      </w:pPr>
      <w:r w:rsidRPr="00A6678C">
        <w:rPr>
          <w:rStyle w:val="Strong"/>
          <w:rFonts w:cs="Calibri"/>
          <w:b w:val="0"/>
          <w:bCs w:val="0"/>
          <w:color w:val="auto"/>
          <w:shd w:val="clear" w:color="auto" w:fill="FFFFFF"/>
        </w:rPr>
        <w:t>Good Interpersonal Skills, team-working attitude, takes initiatives and very proactive in solving problems and providing best solutions.</w:t>
      </w:r>
    </w:p>
    <w:p w14:paraId="7B0D7E93" w14:textId="77777777" w:rsidR="00A6678C" w:rsidRPr="00A6678C" w:rsidRDefault="00A6678C" w:rsidP="00A6678C">
      <w:pPr>
        <w:pStyle w:val="Heading1"/>
        <w:tabs>
          <w:tab w:val="left" w:pos="1954"/>
        </w:tabs>
        <w:spacing w:before="0" w:after="0"/>
        <w:ind w:right="306"/>
        <w:rPr>
          <w:rFonts w:asciiTheme="minorHAnsi" w:hAnsiTheme="minorHAnsi"/>
          <w:color w:val="002060"/>
          <w:sz w:val="22"/>
          <w:szCs w:val="22"/>
        </w:rPr>
      </w:pPr>
      <w:bookmarkStart w:id="1" w:name="_Hlk23988338"/>
    </w:p>
    <w:p w14:paraId="6C2C1645" w14:textId="3FDBC12D" w:rsidR="00A0750F" w:rsidRPr="00A6678C" w:rsidRDefault="00F500CD" w:rsidP="00A6678C">
      <w:pPr>
        <w:shd w:val="clear" w:color="auto" w:fill="FFFFFF"/>
        <w:spacing w:after="0"/>
        <w:ind w:right="13"/>
        <w:rPr>
          <w:b/>
          <w:color w:val="002060"/>
          <w:u w:val="single"/>
        </w:rPr>
      </w:pPr>
      <w:r w:rsidRPr="00A6678C">
        <w:rPr>
          <w:b/>
          <w:color w:val="002060"/>
          <w:u w:val="single"/>
        </w:rPr>
        <w:t>Skills</w:t>
      </w:r>
      <w:r w:rsidR="00A6678C" w:rsidRPr="00A6678C">
        <w:rPr>
          <w:b/>
          <w:color w:val="002060"/>
          <w:u w:val="single"/>
        </w:rPr>
        <w:t>:</w:t>
      </w:r>
    </w:p>
    <w:bookmarkEnd w:id="1"/>
    <w:p w14:paraId="2D36A6C3" w14:textId="77777777" w:rsidR="00A6678C" w:rsidRPr="00A6678C" w:rsidRDefault="00F87434" w:rsidP="00A6678C">
      <w:pPr>
        <w:shd w:val="clear" w:color="auto" w:fill="FFFFFF"/>
        <w:spacing w:after="0"/>
        <w:ind w:left="600" w:right="13"/>
        <w:rPr>
          <w:rFonts w:eastAsia="Times New Roman" w:cs="Calibri"/>
          <w:color w:val="auto"/>
          <w:lang w:val="en-IN" w:eastAsia="en-IN"/>
        </w:rPr>
      </w:pPr>
      <w:r w:rsidRPr="00A6678C">
        <w:rPr>
          <w:rFonts w:eastAsia="Times New Roman" w:cs="Calibri"/>
          <w:color w:val="auto"/>
          <w:lang w:val="en-IN" w:eastAsia="en-IN"/>
        </w:rPr>
        <w:t xml:space="preserve">SQL, PL/SQL, T-SQL, DB2, MS SQL Server, MySQL, MS Office, Oracle, RMAN, Golden gate, Oracle Exadata, OEM, TOAD, ERWIN, ASM, AWR, </w:t>
      </w:r>
      <w:r w:rsidR="008203A3" w:rsidRPr="00A6678C">
        <w:rPr>
          <w:rFonts w:eastAsia="Times New Roman" w:cs="Calibri"/>
          <w:color w:val="auto"/>
          <w:lang w:val="en-IN" w:eastAsia="en-IN"/>
        </w:rPr>
        <w:t xml:space="preserve">Explain Plan, </w:t>
      </w:r>
      <w:r w:rsidRPr="00A6678C">
        <w:rPr>
          <w:rFonts w:eastAsia="Times New Roman" w:cs="Calibri"/>
          <w:color w:val="auto"/>
          <w:lang w:val="en-IN" w:eastAsia="en-IN"/>
        </w:rPr>
        <w:t>ADDM</w:t>
      </w:r>
      <w:r w:rsidR="008203A3" w:rsidRPr="00A6678C">
        <w:rPr>
          <w:rFonts w:eastAsia="Times New Roman" w:cs="Calibri"/>
          <w:color w:val="auto"/>
          <w:lang w:val="en-IN" w:eastAsia="en-IN"/>
        </w:rPr>
        <w:t>,</w:t>
      </w:r>
      <w:r w:rsidRPr="00A6678C">
        <w:rPr>
          <w:rFonts w:eastAsia="Times New Roman" w:cs="Calibri"/>
          <w:color w:val="auto"/>
          <w:lang w:val="en-IN" w:eastAsia="en-IN"/>
        </w:rPr>
        <w:t xml:space="preserve"> Data Pump,</w:t>
      </w:r>
      <w:r w:rsidRPr="00A6678C">
        <w:t xml:space="preserve"> </w:t>
      </w:r>
      <w:r w:rsidRPr="00A6678C">
        <w:rPr>
          <w:rFonts w:eastAsia="Times New Roman" w:cs="Calibri"/>
          <w:color w:val="auto"/>
          <w:lang w:val="en-IN" w:eastAsia="en-IN"/>
        </w:rPr>
        <w:t>TKPROF,</w:t>
      </w:r>
      <w:r w:rsidR="00B35750" w:rsidRPr="00A6678C">
        <w:t xml:space="preserve"> </w:t>
      </w:r>
      <w:r w:rsidR="00B35750" w:rsidRPr="00A6678C">
        <w:rPr>
          <w:rFonts w:eastAsia="Times New Roman" w:cs="Calibri"/>
          <w:color w:val="auto"/>
          <w:lang w:val="en-IN" w:eastAsia="en-IN"/>
        </w:rPr>
        <w:t>STATSPACK,</w:t>
      </w:r>
      <w:r w:rsidRPr="00A6678C">
        <w:rPr>
          <w:rFonts w:eastAsia="Times New Roman" w:cs="Calibri"/>
          <w:color w:val="auto"/>
          <w:lang w:val="en-IN" w:eastAsia="en-IN"/>
        </w:rPr>
        <w:t xml:space="preserve"> Data Guard,</w:t>
      </w:r>
      <w:r w:rsidRPr="00A6678C">
        <w:t xml:space="preserve"> </w:t>
      </w:r>
      <w:r w:rsidRPr="00A6678C">
        <w:rPr>
          <w:rFonts w:eastAsia="Times New Roman" w:cs="Calibri"/>
          <w:color w:val="auto"/>
          <w:lang w:val="en-IN" w:eastAsia="en-IN"/>
        </w:rPr>
        <w:t>Backup Recovery, Migration, RAC, Windows, Linux</w:t>
      </w:r>
    </w:p>
    <w:p w14:paraId="6AD6C1C7" w14:textId="77777777" w:rsidR="00A6678C" w:rsidRPr="00A6678C" w:rsidRDefault="00A6678C" w:rsidP="00A6678C">
      <w:pPr>
        <w:shd w:val="clear" w:color="auto" w:fill="FFFFFF"/>
        <w:spacing w:after="0"/>
        <w:ind w:left="600" w:right="13"/>
        <w:rPr>
          <w:rFonts w:eastAsia="Times New Roman" w:cs="Calibri"/>
          <w:color w:val="auto"/>
          <w:lang w:val="en-IN" w:eastAsia="en-IN"/>
        </w:rPr>
      </w:pPr>
    </w:p>
    <w:p w14:paraId="3F9093F1" w14:textId="68EE8B2A" w:rsidR="00A6678C" w:rsidRPr="00A6678C" w:rsidRDefault="00AF5660" w:rsidP="00A6678C">
      <w:pPr>
        <w:shd w:val="clear" w:color="auto" w:fill="FFFFFF"/>
        <w:spacing w:after="0"/>
        <w:ind w:right="13"/>
        <w:rPr>
          <w:b/>
          <w:color w:val="002060"/>
          <w:u w:val="single"/>
        </w:rPr>
      </w:pPr>
      <w:r w:rsidRPr="00A6678C">
        <w:rPr>
          <w:b/>
          <w:color w:val="002060"/>
          <w:u w:val="single"/>
        </w:rPr>
        <w:t>Education</w:t>
      </w:r>
      <w:r w:rsidR="00A6678C" w:rsidRPr="00A6678C">
        <w:rPr>
          <w:b/>
          <w:color w:val="002060"/>
          <w:u w:val="single"/>
        </w:rPr>
        <w:t>:</w:t>
      </w:r>
    </w:p>
    <w:p w14:paraId="7E762D25" w14:textId="77777777" w:rsidR="00A6678C" w:rsidRPr="00A6678C" w:rsidRDefault="00CA13D5" w:rsidP="00A6678C">
      <w:pPr>
        <w:shd w:val="clear" w:color="auto" w:fill="FFFFFF"/>
        <w:spacing w:after="0"/>
        <w:ind w:left="600" w:right="13"/>
        <w:rPr>
          <w:rFonts w:cs="Calibri"/>
          <w:color w:val="000000"/>
        </w:rPr>
      </w:pPr>
      <w:r w:rsidRPr="00A6678C">
        <w:rPr>
          <w:rFonts w:cs="Calibri"/>
          <w:bCs/>
          <w:color w:val="000000" w:themeColor="text1"/>
        </w:rPr>
        <w:t>Bachelor</w:t>
      </w:r>
      <w:r w:rsidR="004E2580" w:rsidRPr="00A6678C">
        <w:rPr>
          <w:rFonts w:cstheme="minorHAnsi"/>
          <w:color w:val="000000"/>
        </w:rPr>
        <w:t xml:space="preserve"> in </w:t>
      </w:r>
      <w:r w:rsidR="004E2580" w:rsidRPr="00A6678C">
        <w:rPr>
          <w:rFonts w:cs="Calibri"/>
          <w:color w:val="000000"/>
        </w:rPr>
        <w:t>Computer Science</w:t>
      </w:r>
    </w:p>
    <w:p w14:paraId="17D30B5C" w14:textId="16AEDB35" w:rsidR="00AF5660" w:rsidRPr="00A6678C" w:rsidRDefault="004E2580" w:rsidP="00A6678C">
      <w:pPr>
        <w:shd w:val="clear" w:color="auto" w:fill="FFFFFF"/>
        <w:spacing w:after="0"/>
        <w:ind w:left="600" w:right="13"/>
        <w:rPr>
          <w:rFonts w:eastAsia="Times New Roman" w:cs="Calibri"/>
          <w:color w:val="auto"/>
          <w:lang w:val="en-IN" w:eastAsia="en-IN"/>
        </w:rPr>
      </w:pPr>
      <w:r w:rsidRPr="00A6678C">
        <w:rPr>
          <w:rFonts w:cs="Calibri"/>
          <w:bCs/>
          <w:color w:val="000000" w:themeColor="text1"/>
        </w:rPr>
        <w:t>University of Douala, Douala, Cameroon</w:t>
      </w:r>
      <w:r w:rsidR="00590E5B" w:rsidRPr="00A6678C">
        <w:rPr>
          <w:rFonts w:eastAsia="Times New Roman" w:cs="Calibri"/>
          <w:color w:val="auto"/>
          <w:lang w:val="en-IN" w:eastAsia="en-IN"/>
        </w:rPr>
        <w:tab/>
      </w:r>
    </w:p>
    <w:p w14:paraId="68D87620" w14:textId="5895C869" w:rsidR="007420A9" w:rsidRPr="00A6678C" w:rsidRDefault="007420A9" w:rsidP="00A6678C">
      <w:pPr>
        <w:pStyle w:val="Heading1"/>
        <w:tabs>
          <w:tab w:val="left" w:pos="1954"/>
        </w:tabs>
        <w:spacing w:before="0" w:after="0"/>
        <w:rPr>
          <w:rFonts w:asciiTheme="minorHAnsi" w:hAnsiTheme="minorHAnsi" w:cs="Calibri"/>
          <w:b w:val="0"/>
          <w:bCs/>
          <w:color w:val="002060"/>
          <w:sz w:val="22"/>
          <w:szCs w:val="22"/>
        </w:rPr>
      </w:pPr>
    </w:p>
    <w:p w14:paraId="77B57DC8" w14:textId="77777777" w:rsidR="00A6678C" w:rsidRPr="00A6678C" w:rsidRDefault="00A6678C">
      <w:pPr>
        <w:rPr>
          <w:b/>
          <w:color w:val="002060"/>
          <w:u w:val="single"/>
        </w:rPr>
      </w:pPr>
      <w:r w:rsidRPr="00A6678C">
        <w:rPr>
          <w:b/>
          <w:color w:val="002060"/>
          <w:u w:val="single"/>
        </w:rPr>
        <w:br w:type="page"/>
      </w:r>
    </w:p>
    <w:p w14:paraId="429F48CA" w14:textId="76961BCD" w:rsidR="00B004AB" w:rsidRPr="00A6678C" w:rsidRDefault="00A93AE0" w:rsidP="00A6678C">
      <w:pPr>
        <w:shd w:val="clear" w:color="auto" w:fill="FFFFFF"/>
        <w:spacing w:after="0"/>
        <w:ind w:right="13"/>
        <w:rPr>
          <w:b/>
          <w:color w:val="002060"/>
          <w:u w:val="single"/>
        </w:rPr>
      </w:pPr>
      <w:r w:rsidRPr="00A6678C">
        <w:rPr>
          <w:b/>
          <w:color w:val="002060"/>
          <w:u w:val="single"/>
        </w:rPr>
        <w:lastRenderedPageBreak/>
        <w:t>Experience</w:t>
      </w:r>
    </w:p>
    <w:p w14:paraId="2EBF1CCD" w14:textId="77777777" w:rsidR="005A5248" w:rsidRPr="00A6678C" w:rsidRDefault="005A5248" w:rsidP="00A6678C">
      <w:pPr>
        <w:pStyle w:val="Heading1"/>
        <w:tabs>
          <w:tab w:val="left" w:pos="1954"/>
        </w:tabs>
        <w:spacing w:before="0" w:after="0"/>
        <w:rPr>
          <w:rFonts w:asciiTheme="minorHAnsi" w:hAnsiTheme="minorHAnsi"/>
          <w:color w:val="002060"/>
          <w:sz w:val="22"/>
          <w:szCs w:val="22"/>
        </w:rPr>
      </w:pPr>
    </w:p>
    <w:p w14:paraId="5BA645E3" w14:textId="0D0627C9" w:rsidR="007F1CFC" w:rsidRPr="00A6678C" w:rsidRDefault="007F1CFC" w:rsidP="00A6678C">
      <w:pPr>
        <w:pStyle w:val="Heading1"/>
        <w:tabs>
          <w:tab w:val="left" w:pos="1954"/>
        </w:tabs>
        <w:spacing w:before="0" w:after="0"/>
        <w:ind w:right="126"/>
        <w:rPr>
          <w:rFonts w:asciiTheme="minorHAnsi" w:hAnsiTheme="minorHAnsi" w:cs="Calibri"/>
          <w:color w:val="002060"/>
          <w:sz w:val="22"/>
          <w:szCs w:val="22"/>
        </w:rPr>
      </w:pPr>
      <w:r w:rsidRPr="00A6678C">
        <w:rPr>
          <w:rFonts w:asciiTheme="minorHAnsi" w:hAnsiTheme="minorHAnsi" w:cs="Calibri"/>
          <w:color w:val="002060"/>
          <w:sz w:val="22"/>
          <w:szCs w:val="22"/>
        </w:rPr>
        <w:t xml:space="preserve">Piper Jaffray, IL </w:t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D26219" w:rsidRPr="00A6678C">
        <w:rPr>
          <w:rFonts w:asciiTheme="minorHAnsi" w:hAnsiTheme="minorHAnsi" w:cs="Calibri"/>
          <w:color w:val="002060"/>
          <w:sz w:val="22"/>
          <w:szCs w:val="22"/>
        </w:rPr>
        <w:t xml:space="preserve">         </w:t>
      </w:r>
      <w:r w:rsidRPr="00A6678C">
        <w:rPr>
          <w:rFonts w:asciiTheme="minorHAnsi" w:hAnsiTheme="minorHAnsi" w:cs="Calibri"/>
          <w:color w:val="002060"/>
          <w:sz w:val="22"/>
          <w:szCs w:val="22"/>
        </w:rPr>
        <w:t>March 2018 – Current</w:t>
      </w:r>
    </w:p>
    <w:p w14:paraId="32B7938D" w14:textId="29AE7194" w:rsidR="00BF28CF" w:rsidRPr="00A6678C" w:rsidRDefault="00B03BC7" w:rsidP="00A6678C">
      <w:pPr>
        <w:pStyle w:val="Heading1"/>
        <w:tabs>
          <w:tab w:val="left" w:pos="1954"/>
        </w:tabs>
        <w:spacing w:before="0" w:after="0"/>
        <w:rPr>
          <w:rFonts w:asciiTheme="minorHAnsi" w:hAnsiTheme="minorHAnsi" w:cs="Calibri"/>
          <w:color w:val="002060"/>
          <w:sz w:val="22"/>
          <w:szCs w:val="22"/>
        </w:rPr>
      </w:pPr>
      <w:r w:rsidRPr="00A6678C">
        <w:rPr>
          <w:rFonts w:asciiTheme="minorHAnsi" w:hAnsiTheme="minorHAnsi" w:cs="Calibri"/>
          <w:color w:val="002060"/>
          <w:sz w:val="22"/>
          <w:szCs w:val="22"/>
        </w:rPr>
        <w:t xml:space="preserve">Oracle </w:t>
      </w:r>
      <w:r w:rsidR="00420BF3" w:rsidRPr="00A6678C">
        <w:rPr>
          <w:rFonts w:asciiTheme="minorHAnsi" w:hAnsiTheme="minorHAnsi" w:cs="Calibri"/>
          <w:color w:val="002060"/>
          <w:sz w:val="22"/>
          <w:szCs w:val="22"/>
        </w:rPr>
        <w:t>Database Administrator</w:t>
      </w:r>
      <w:r w:rsidR="00BF28CF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BF28CF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BF28CF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BF28CF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BF28CF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BF28CF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BF28CF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BF28CF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BC2FD2" w:rsidRPr="00A6678C">
        <w:rPr>
          <w:rFonts w:asciiTheme="minorHAnsi" w:hAnsiTheme="minorHAnsi" w:cs="Calibri"/>
          <w:color w:val="002060"/>
          <w:sz w:val="22"/>
          <w:szCs w:val="22"/>
        </w:rPr>
        <w:t xml:space="preserve">                              </w:t>
      </w:r>
    </w:p>
    <w:p w14:paraId="08A75AAB" w14:textId="77777777" w:rsidR="00A6678C" w:rsidRPr="00A6678C" w:rsidRDefault="00A6678C" w:rsidP="00A6678C">
      <w:pPr>
        <w:pStyle w:val="Heading1"/>
        <w:tabs>
          <w:tab w:val="left" w:pos="1954"/>
        </w:tabs>
        <w:spacing w:before="0" w:after="0"/>
        <w:rPr>
          <w:rFonts w:asciiTheme="minorHAnsi" w:hAnsiTheme="minorHAnsi" w:cs="Calibri"/>
          <w:color w:val="002060"/>
          <w:sz w:val="22"/>
          <w:szCs w:val="22"/>
        </w:rPr>
      </w:pPr>
    </w:p>
    <w:p w14:paraId="715ADBF0" w14:textId="174E1316" w:rsidR="00B54F51" w:rsidRPr="00A6678C" w:rsidRDefault="00BF28CF" w:rsidP="00A6678C">
      <w:pPr>
        <w:pStyle w:val="Heading1"/>
        <w:tabs>
          <w:tab w:val="left" w:pos="1954"/>
        </w:tabs>
        <w:spacing w:before="0" w:after="0"/>
        <w:rPr>
          <w:rFonts w:asciiTheme="minorHAnsi" w:hAnsiTheme="minorHAnsi" w:cs="Calibri"/>
          <w:sz w:val="22"/>
          <w:szCs w:val="22"/>
        </w:rPr>
      </w:pPr>
      <w:r w:rsidRPr="00A6678C">
        <w:rPr>
          <w:rFonts w:asciiTheme="minorHAnsi" w:hAnsiTheme="minorHAnsi" w:cs="Calibri"/>
          <w:color w:val="002060"/>
          <w:sz w:val="22"/>
          <w:szCs w:val="22"/>
        </w:rPr>
        <w:t>Roles &amp; Responsibilities:</w:t>
      </w:r>
    </w:p>
    <w:p w14:paraId="3E3B5D5B" w14:textId="2CC717E5" w:rsidR="0094534F" w:rsidRPr="00A6678C" w:rsidRDefault="0094534F" w:rsidP="00A6678C">
      <w:pPr>
        <w:numPr>
          <w:ilvl w:val="0"/>
          <w:numId w:val="5"/>
        </w:numPr>
        <w:shd w:val="clear" w:color="auto" w:fill="FFFFFF"/>
        <w:spacing w:after="0"/>
        <w:ind w:right="216"/>
        <w:rPr>
          <w:rFonts w:eastAsia="Times New Roman" w:cs="Calibri"/>
          <w:color w:val="auto"/>
          <w:lang w:eastAsia="en-IN"/>
        </w:rPr>
      </w:pPr>
      <w:r w:rsidRPr="00A6678C">
        <w:rPr>
          <w:rFonts w:cs="Calibri"/>
          <w:color w:val="auto"/>
        </w:rPr>
        <w:t xml:space="preserve">Develop </w:t>
      </w:r>
      <w:r w:rsidRPr="00A6678C">
        <w:rPr>
          <w:rFonts w:cs="Calibri"/>
          <w:b/>
          <w:bCs/>
          <w:color w:val="auto"/>
        </w:rPr>
        <w:t xml:space="preserve">database Backup and Recovery </w:t>
      </w:r>
      <w:r w:rsidRPr="00A6678C">
        <w:rPr>
          <w:rFonts w:cs="Calibri"/>
          <w:color w:val="auto"/>
        </w:rPr>
        <w:t>and</w:t>
      </w:r>
      <w:r w:rsidRPr="00A6678C">
        <w:rPr>
          <w:rFonts w:cs="Calibri"/>
          <w:b/>
          <w:bCs/>
          <w:color w:val="auto"/>
        </w:rPr>
        <w:t xml:space="preserve"> Disaster recovery</w:t>
      </w:r>
      <w:r w:rsidRPr="00A6678C">
        <w:rPr>
          <w:rFonts w:cs="Calibri"/>
          <w:color w:val="auto"/>
        </w:rPr>
        <w:t xml:space="preserve"> strategies scheduling full and incremental backups using </w:t>
      </w:r>
      <w:r w:rsidRPr="00A6678C">
        <w:rPr>
          <w:rFonts w:cs="Calibri"/>
          <w:b/>
          <w:bCs/>
          <w:color w:val="auto"/>
        </w:rPr>
        <w:t>RMAN</w:t>
      </w:r>
      <w:r w:rsidRPr="00A6678C">
        <w:rPr>
          <w:rFonts w:cs="Calibri"/>
          <w:color w:val="auto"/>
        </w:rPr>
        <w:t>.</w:t>
      </w:r>
    </w:p>
    <w:p w14:paraId="0E5EB8C2" w14:textId="77777777" w:rsidR="005F071C" w:rsidRPr="00A6678C" w:rsidRDefault="008203A3" w:rsidP="00A6678C">
      <w:pPr>
        <w:pStyle w:val="ListParagraph"/>
        <w:numPr>
          <w:ilvl w:val="0"/>
          <w:numId w:val="5"/>
        </w:numPr>
        <w:spacing w:after="0"/>
        <w:ind w:right="216"/>
        <w:rPr>
          <w:rFonts w:cs="Calibri"/>
          <w:b/>
          <w:bCs/>
          <w:color w:val="0D0D0D" w:themeColor="text1" w:themeTint="F2"/>
        </w:rPr>
      </w:pPr>
      <w:r w:rsidRPr="00A6678C">
        <w:rPr>
          <w:rFonts w:cs="Calibri"/>
          <w:color w:val="0D0D0D" w:themeColor="text1" w:themeTint="F2"/>
        </w:rPr>
        <w:t xml:space="preserve">Trouble shooting performance issues using </w:t>
      </w:r>
      <w:r w:rsidRPr="00A6678C">
        <w:rPr>
          <w:rFonts w:cs="Calibri"/>
          <w:b/>
          <w:bCs/>
          <w:color w:val="0D0D0D" w:themeColor="text1" w:themeTint="F2"/>
        </w:rPr>
        <w:t xml:space="preserve">Explain Plan </w:t>
      </w:r>
      <w:r w:rsidRPr="00A6678C">
        <w:rPr>
          <w:rFonts w:cs="Calibri"/>
          <w:color w:val="0D0D0D" w:themeColor="text1" w:themeTint="F2"/>
        </w:rPr>
        <w:t>and</w:t>
      </w:r>
      <w:r w:rsidRPr="00A6678C">
        <w:rPr>
          <w:rFonts w:cs="Calibri"/>
          <w:b/>
          <w:bCs/>
          <w:color w:val="0D0D0D" w:themeColor="text1" w:themeTint="F2"/>
        </w:rPr>
        <w:t xml:space="preserve"> TKprof.</w:t>
      </w:r>
    </w:p>
    <w:p w14:paraId="42E2361E" w14:textId="05EACB1C" w:rsidR="005F071C" w:rsidRPr="00A6678C" w:rsidRDefault="005F071C" w:rsidP="00A6678C">
      <w:pPr>
        <w:pStyle w:val="ListParagraph"/>
        <w:numPr>
          <w:ilvl w:val="0"/>
          <w:numId w:val="5"/>
        </w:numPr>
        <w:spacing w:after="0"/>
        <w:ind w:right="216"/>
        <w:rPr>
          <w:rFonts w:cs="Calibri"/>
          <w:b/>
          <w:bCs/>
          <w:color w:val="auto"/>
        </w:rPr>
      </w:pPr>
      <w:r w:rsidRPr="00A6678C">
        <w:rPr>
          <w:rFonts w:cs="Calibri"/>
          <w:color w:val="auto"/>
        </w:rPr>
        <w:t xml:space="preserve">Worked on </w:t>
      </w:r>
      <w:r w:rsidRPr="00A6678C">
        <w:rPr>
          <w:rFonts w:cs="Calibri"/>
          <w:b/>
          <w:bCs/>
          <w:color w:val="auto"/>
        </w:rPr>
        <w:t>Database Migrations</w:t>
      </w:r>
      <w:r w:rsidRPr="00A6678C">
        <w:rPr>
          <w:rFonts w:cs="Calibri"/>
          <w:color w:val="auto"/>
        </w:rPr>
        <w:t xml:space="preserve"> from one datacenter to another datacenter on Quarter Rack on </w:t>
      </w:r>
      <w:r w:rsidRPr="00A6678C">
        <w:rPr>
          <w:rFonts w:cs="Calibri"/>
          <w:b/>
          <w:bCs/>
          <w:color w:val="auto"/>
        </w:rPr>
        <w:t>oracle</w:t>
      </w:r>
      <w:r w:rsidRPr="00A6678C">
        <w:rPr>
          <w:rFonts w:cs="Calibri"/>
          <w:color w:val="auto"/>
        </w:rPr>
        <w:t xml:space="preserve"> </w:t>
      </w:r>
      <w:r w:rsidRPr="00A6678C">
        <w:rPr>
          <w:rFonts w:cs="Calibri"/>
          <w:b/>
          <w:bCs/>
          <w:color w:val="auto"/>
        </w:rPr>
        <w:t>Exadata.</w:t>
      </w:r>
    </w:p>
    <w:p w14:paraId="58A812B3" w14:textId="39C09B93" w:rsidR="005F071C" w:rsidRPr="00A6678C" w:rsidRDefault="00740A70" w:rsidP="00A6678C">
      <w:pPr>
        <w:pStyle w:val="ListParagraph"/>
        <w:numPr>
          <w:ilvl w:val="0"/>
          <w:numId w:val="5"/>
        </w:numPr>
        <w:spacing w:after="0"/>
        <w:ind w:right="21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Used </w:t>
      </w:r>
      <w:r w:rsidRPr="00A6678C">
        <w:rPr>
          <w:rFonts w:cs="Calibri"/>
          <w:b/>
          <w:bCs/>
          <w:color w:val="auto"/>
        </w:rPr>
        <w:t>Export/Import, Data Pump</w:t>
      </w:r>
      <w:r w:rsidRPr="00A6678C">
        <w:rPr>
          <w:rFonts w:cs="Calibri"/>
          <w:color w:val="auto"/>
        </w:rPr>
        <w:t xml:space="preserve"> Utilities to move the data between different databases and for backups.</w:t>
      </w:r>
    </w:p>
    <w:p w14:paraId="2D1D23F4" w14:textId="085813E5" w:rsidR="00740A70" w:rsidRPr="00A6678C" w:rsidRDefault="00740A70" w:rsidP="00A6678C">
      <w:pPr>
        <w:pStyle w:val="ListParagraph"/>
        <w:numPr>
          <w:ilvl w:val="0"/>
          <w:numId w:val="5"/>
        </w:numPr>
        <w:spacing w:after="0"/>
        <w:ind w:right="21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Managing databases and instances using </w:t>
      </w:r>
      <w:r w:rsidRPr="00A6678C">
        <w:rPr>
          <w:rFonts w:cs="Calibri"/>
          <w:b/>
          <w:bCs/>
          <w:color w:val="auto"/>
        </w:rPr>
        <w:t>Data Guard, RAC</w:t>
      </w:r>
      <w:r w:rsidRPr="00A6678C">
        <w:rPr>
          <w:rFonts w:cs="Calibri"/>
          <w:color w:val="auto"/>
        </w:rPr>
        <w:t xml:space="preserve"> in a real time production, testing, and Development environment.</w:t>
      </w:r>
    </w:p>
    <w:p w14:paraId="35FFFB67" w14:textId="24A371E4" w:rsidR="00045A86" w:rsidRPr="00A6678C" w:rsidRDefault="00045A86" w:rsidP="00A6678C">
      <w:pPr>
        <w:pStyle w:val="ListParagraph"/>
        <w:numPr>
          <w:ilvl w:val="0"/>
          <w:numId w:val="5"/>
        </w:numPr>
        <w:spacing w:after="0"/>
        <w:ind w:right="21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Experience in implementation of </w:t>
      </w:r>
      <w:r w:rsidRPr="00A6678C">
        <w:rPr>
          <w:rFonts w:cs="Calibri"/>
          <w:b/>
          <w:bCs/>
          <w:color w:val="auto"/>
        </w:rPr>
        <w:t>Golden Gate</w:t>
      </w:r>
      <w:r w:rsidRPr="00A6678C">
        <w:rPr>
          <w:rFonts w:cs="Calibri"/>
          <w:color w:val="auto"/>
        </w:rPr>
        <w:t xml:space="preserve"> features to extract and replicate the data between various topologies</w:t>
      </w:r>
    </w:p>
    <w:p w14:paraId="38068A48" w14:textId="2DE0FA32" w:rsidR="00740A70" w:rsidRPr="00A6678C" w:rsidRDefault="00740A70" w:rsidP="00A6678C">
      <w:pPr>
        <w:pStyle w:val="ListParagraph"/>
        <w:numPr>
          <w:ilvl w:val="0"/>
          <w:numId w:val="5"/>
        </w:numPr>
        <w:spacing w:after="0"/>
        <w:ind w:right="21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Implementing </w:t>
      </w:r>
      <w:r w:rsidRPr="00A6678C">
        <w:rPr>
          <w:rFonts w:cs="Calibri"/>
          <w:b/>
          <w:bCs/>
          <w:color w:val="auto"/>
        </w:rPr>
        <w:t>Oracle ASM</w:t>
      </w:r>
      <w:r w:rsidRPr="00A6678C">
        <w:rPr>
          <w:rFonts w:cs="Calibri"/>
          <w:color w:val="auto"/>
        </w:rPr>
        <w:t xml:space="preserve"> and resolving</w:t>
      </w:r>
      <w:r w:rsidRPr="00A6678C">
        <w:rPr>
          <w:rFonts w:cs="Calibri"/>
          <w:b/>
          <w:bCs/>
          <w:color w:val="auto"/>
        </w:rPr>
        <w:t xml:space="preserve"> ASM</w:t>
      </w:r>
      <w:r w:rsidRPr="00A6678C">
        <w:rPr>
          <w:rFonts w:cs="Calibri"/>
          <w:color w:val="auto"/>
        </w:rPr>
        <w:t xml:space="preserve"> related issues.</w:t>
      </w:r>
    </w:p>
    <w:p w14:paraId="405F2755" w14:textId="0616C314" w:rsidR="000036DB" w:rsidRPr="00A6678C" w:rsidRDefault="000036DB" w:rsidP="00A6678C">
      <w:pPr>
        <w:pStyle w:val="ListParagraph"/>
        <w:numPr>
          <w:ilvl w:val="0"/>
          <w:numId w:val="5"/>
        </w:numPr>
        <w:spacing w:after="0"/>
        <w:ind w:right="21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Analyze data requirements, application and </w:t>
      </w:r>
      <w:r w:rsidRPr="00A6678C">
        <w:rPr>
          <w:rFonts w:cs="Calibri"/>
          <w:b/>
          <w:bCs/>
          <w:color w:val="auto"/>
        </w:rPr>
        <w:t>processing architectures, data dictionaries</w:t>
      </w:r>
      <w:r w:rsidRPr="00A6678C">
        <w:rPr>
          <w:rFonts w:cs="Calibri"/>
          <w:color w:val="auto"/>
        </w:rPr>
        <w:t xml:space="preserve"> and </w:t>
      </w:r>
      <w:r w:rsidRPr="00A6678C">
        <w:rPr>
          <w:rFonts w:cs="Calibri"/>
          <w:b/>
          <w:bCs/>
          <w:color w:val="auto"/>
        </w:rPr>
        <w:t>database</w:t>
      </w:r>
      <w:r w:rsidRPr="00A6678C">
        <w:rPr>
          <w:rFonts w:cs="Calibri"/>
          <w:color w:val="auto"/>
        </w:rPr>
        <w:t xml:space="preserve"> </w:t>
      </w:r>
      <w:r w:rsidRPr="00A6678C">
        <w:rPr>
          <w:rFonts w:cs="Calibri"/>
          <w:b/>
          <w:bCs/>
          <w:color w:val="auto"/>
        </w:rPr>
        <w:t>schemas.</w:t>
      </w:r>
    </w:p>
    <w:p w14:paraId="32468DB7" w14:textId="25A4A837" w:rsidR="009F5052" w:rsidRPr="00A6678C" w:rsidRDefault="009F5052" w:rsidP="00A6678C">
      <w:pPr>
        <w:pStyle w:val="ListParagraph"/>
        <w:numPr>
          <w:ilvl w:val="0"/>
          <w:numId w:val="5"/>
        </w:numPr>
        <w:spacing w:after="0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Database monitoring/maintenance, replication process and performance tuning are done using </w:t>
      </w:r>
      <w:r w:rsidRPr="00A6678C">
        <w:rPr>
          <w:rFonts w:cs="Calibri"/>
          <w:b/>
          <w:bCs/>
          <w:color w:val="auto"/>
        </w:rPr>
        <w:t xml:space="preserve">OEM </w:t>
      </w:r>
      <w:r w:rsidRPr="00A6678C">
        <w:rPr>
          <w:rFonts w:cs="Calibri"/>
          <w:color w:val="auto"/>
        </w:rPr>
        <w:t>(</w:t>
      </w:r>
      <w:r w:rsidRPr="00A6678C">
        <w:rPr>
          <w:rFonts w:cs="Calibri"/>
          <w:b/>
          <w:bCs/>
          <w:color w:val="auto"/>
        </w:rPr>
        <w:t>Oracle Enterprise Manager).</w:t>
      </w:r>
    </w:p>
    <w:p w14:paraId="7A211A74" w14:textId="286C5D52" w:rsidR="00B77167" w:rsidRPr="00A6678C" w:rsidRDefault="00B77167" w:rsidP="00A6678C">
      <w:pPr>
        <w:pStyle w:val="ListParagraph"/>
        <w:numPr>
          <w:ilvl w:val="0"/>
          <w:numId w:val="5"/>
        </w:numPr>
        <w:spacing w:after="0"/>
        <w:rPr>
          <w:rFonts w:cs="Calibri"/>
          <w:b/>
          <w:bCs/>
          <w:color w:val="auto"/>
        </w:rPr>
      </w:pPr>
      <w:r w:rsidRPr="00A6678C">
        <w:rPr>
          <w:rFonts w:cs="Calibri"/>
          <w:color w:val="auto"/>
        </w:rPr>
        <w:t xml:space="preserve">Performed database migration from </w:t>
      </w:r>
      <w:r w:rsidRPr="00A6678C">
        <w:rPr>
          <w:rFonts w:cs="Calibri"/>
          <w:b/>
          <w:bCs/>
          <w:color w:val="auto"/>
        </w:rPr>
        <w:t>DB2 to Oracle database.</w:t>
      </w:r>
    </w:p>
    <w:p w14:paraId="2AEB1613" w14:textId="4626FA38" w:rsidR="000036DB" w:rsidRPr="00A6678C" w:rsidRDefault="00D121D7" w:rsidP="00A6678C">
      <w:pPr>
        <w:pStyle w:val="ListParagraph"/>
        <w:numPr>
          <w:ilvl w:val="0"/>
          <w:numId w:val="5"/>
        </w:numPr>
        <w:spacing w:after="0"/>
        <w:ind w:right="21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Set up and administered </w:t>
      </w:r>
      <w:r w:rsidRPr="00A6678C">
        <w:rPr>
          <w:rFonts w:cs="Calibri"/>
          <w:b/>
          <w:bCs/>
          <w:color w:val="auto"/>
        </w:rPr>
        <w:t xml:space="preserve">tablespaces, data files, tables, indexes, views </w:t>
      </w:r>
      <w:r w:rsidRPr="00A6678C">
        <w:rPr>
          <w:rFonts w:cs="Calibri"/>
          <w:color w:val="auto"/>
        </w:rPr>
        <w:t>and</w:t>
      </w:r>
      <w:r w:rsidRPr="00A6678C">
        <w:rPr>
          <w:rFonts w:cs="Calibri"/>
          <w:b/>
          <w:bCs/>
          <w:color w:val="auto"/>
        </w:rPr>
        <w:t xml:space="preserve"> sequences Configured</w:t>
      </w:r>
      <w:r w:rsidRPr="00A6678C">
        <w:rPr>
          <w:rFonts w:cs="Calibri"/>
          <w:color w:val="auto"/>
        </w:rPr>
        <w:t xml:space="preserve"> and </w:t>
      </w:r>
      <w:r w:rsidRPr="00A6678C">
        <w:rPr>
          <w:rFonts w:cs="Calibri"/>
          <w:b/>
          <w:bCs/>
          <w:color w:val="auto"/>
        </w:rPr>
        <w:t xml:space="preserve">managed users, security </w:t>
      </w:r>
      <w:r w:rsidRPr="00A6678C">
        <w:rPr>
          <w:rFonts w:cs="Calibri"/>
          <w:color w:val="auto"/>
        </w:rPr>
        <w:t>and</w:t>
      </w:r>
      <w:r w:rsidRPr="00A6678C">
        <w:rPr>
          <w:rFonts w:cs="Calibri"/>
          <w:b/>
          <w:bCs/>
          <w:color w:val="auto"/>
        </w:rPr>
        <w:t xml:space="preserve"> </w:t>
      </w:r>
      <w:r w:rsidR="00D26219" w:rsidRPr="00A6678C">
        <w:rPr>
          <w:rFonts w:cs="Calibri"/>
          <w:b/>
          <w:bCs/>
          <w:color w:val="auto"/>
        </w:rPr>
        <w:t>Redo logs.</w:t>
      </w:r>
    </w:p>
    <w:p w14:paraId="3B0A939F" w14:textId="0019F2CB" w:rsidR="00740A70" w:rsidRPr="00A6678C" w:rsidRDefault="00D121D7" w:rsidP="00A6678C">
      <w:pPr>
        <w:pStyle w:val="ListParagraph"/>
        <w:numPr>
          <w:ilvl w:val="0"/>
          <w:numId w:val="5"/>
        </w:numPr>
        <w:spacing w:after="0"/>
        <w:ind w:right="21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Created and maintained </w:t>
      </w:r>
      <w:r w:rsidRPr="00A6678C">
        <w:rPr>
          <w:rFonts w:cs="Calibri"/>
          <w:b/>
          <w:bCs/>
          <w:color w:val="auto"/>
        </w:rPr>
        <w:t>read-only users</w:t>
      </w:r>
      <w:r w:rsidRPr="00A6678C">
        <w:rPr>
          <w:rFonts w:cs="Calibri"/>
          <w:color w:val="auto"/>
        </w:rPr>
        <w:t xml:space="preserve"> for non-dev databases and scheduled jobs to set read-only access for </w:t>
      </w:r>
      <w:r w:rsidRPr="00A6678C">
        <w:rPr>
          <w:rFonts w:cs="Calibri"/>
          <w:b/>
          <w:bCs/>
          <w:color w:val="auto"/>
        </w:rPr>
        <w:t>new tables.</w:t>
      </w:r>
    </w:p>
    <w:p w14:paraId="293EF8FA" w14:textId="77777777" w:rsidR="00A6678C" w:rsidRPr="00A6678C" w:rsidRDefault="00A6678C" w:rsidP="00A6678C">
      <w:pPr>
        <w:pStyle w:val="Heading1"/>
        <w:tabs>
          <w:tab w:val="left" w:pos="1954"/>
        </w:tabs>
        <w:spacing w:before="0" w:after="0"/>
        <w:rPr>
          <w:rFonts w:asciiTheme="minorHAnsi" w:hAnsiTheme="minorHAnsi" w:cs="Calibri"/>
          <w:color w:val="002060"/>
          <w:sz w:val="22"/>
          <w:szCs w:val="22"/>
        </w:rPr>
      </w:pPr>
      <w:bookmarkStart w:id="2" w:name="_Hlk23991997"/>
    </w:p>
    <w:p w14:paraId="2D841210" w14:textId="4B988ACF" w:rsidR="007F1CFC" w:rsidRPr="00A6678C" w:rsidRDefault="007F1CFC" w:rsidP="00A6678C">
      <w:pPr>
        <w:pStyle w:val="Heading1"/>
        <w:tabs>
          <w:tab w:val="left" w:pos="1954"/>
        </w:tabs>
        <w:spacing w:before="0" w:after="0"/>
        <w:rPr>
          <w:rFonts w:asciiTheme="minorHAnsi" w:hAnsiTheme="minorHAnsi" w:cs="Calibri"/>
          <w:color w:val="002060"/>
          <w:sz w:val="22"/>
          <w:szCs w:val="22"/>
        </w:rPr>
      </w:pPr>
      <w:r w:rsidRPr="00A6678C">
        <w:rPr>
          <w:rFonts w:asciiTheme="minorHAnsi" w:hAnsiTheme="minorHAnsi" w:cs="Calibri"/>
          <w:color w:val="002060"/>
          <w:sz w:val="22"/>
          <w:szCs w:val="22"/>
        </w:rPr>
        <w:t xml:space="preserve">Fifth </w:t>
      </w:r>
      <w:r w:rsidR="00A6678C" w:rsidRPr="00A6678C">
        <w:rPr>
          <w:rFonts w:asciiTheme="minorHAnsi" w:hAnsiTheme="minorHAnsi" w:cs="Calibri"/>
          <w:color w:val="002060"/>
          <w:sz w:val="22"/>
          <w:szCs w:val="22"/>
        </w:rPr>
        <w:t>T</w:t>
      </w:r>
      <w:r w:rsidRPr="00A6678C">
        <w:rPr>
          <w:rFonts w:asciiTheme="minorHAnsi" w:hAnsiTheme="minorHAnsi" w:cs="Calibri"/>
          <w:color w:val="002060"/>
          <w:sz w:val="22"/>
          <w:szCs w:val="22"/>
        </w:rPr>
        <w:t xml:space="preserve">hird </w:t>
      </w:r>
      <w:r w:rsidR="00A6678C" w:rsidRPr="00A6678C">
        <w:rPr>
          <w:rFonts w:asciiTheme="minorHAnsi" w:hAnsiTheme="minorHAnsi" w:cs="Calibri"/>
          <w:color w:val="002060"/>
          <w:sz w:val="22"/>
          <w:szCs w:val="22"/>
        </w:rPr>
        <w:t>B</w:t>
      </w:r>
      <w:r w:rsidRPr="00A6678C">
        <w:rPr>
          <w:rFonts w:asciiTheme="minorHAnsi" w:hAnsiTheme="minorHAnsi" w:cs="Calibri"/>
          <w:color w:val="002060"/>
          <w:sz w:val="22"/>
          <w:szCs w:val="22"/>
        </w:rPr>
        <w:t xml:space="preserve">ank, GA </w:t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  <w:t>Jan 2016 - Feb 2018</w:t>
      </w:r>
    </w:p>
    <w:p w14:paraId="54D6A064" w14:textId="0F80BE25" w:rsidR="00233B01" w:rsidRPr="00A6678C" w:rsidRDefault="00B03BC7" w:rsidP="00A6678C">
      <w:pPr>
        <w:pStyle w:val="Heading1"/>
        <w:tabs>
          <w:tab w:val="left" w:pos="1954"/>
        </w:tabs>
        <w:spacing w:before="0" w:after="0"/>
        <w:rPr>
          <w:rFonts w:asciiTheme="minorHAnsi" w:hAnsiTheme="minorHAnsi" w:cs="Calibri"/>
          <w:color w:val="002060"/>
          <w:sz w:val="22"/>
          <w:szCs w:val="22"/>
        </w:rPr>
      </w:pPr>
      <w:r w:rsidRPr="00A6678C">
        <w:rPr>
          <w:rFonts w:asciiTheme="minorHAnsi" w:hAnsiTheme="minorHAnsi" w:cs="Calibri"/>
          <w:color w:val="002060"/>
          <w:sz w:val="22"/>
          <w:szCs w:val="22"/>
        </w:rPr>
        <w:t xml:space="preserve">Oracle </w:t>
      </w:r>
      <w:r w:rsidR="00420BF3" w:rsidRPr="00A6678C">
        <w:rPr>
          <w:rFonts w:asciiTheme="minorHAnsi" w:hAnsiTheme="minorHAnsi" w:cs="Calibri"/>
          <w:color w:val="002060"/>
          <w:sz w:val="22"/>
          <w:szCs w:val="22"/>
        </w:rPr>
        <w:t>Database Administrator</w:t>
      </w:r>
      <w:r w:rsidR="00233B01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233B01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233B01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233B01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233B01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233B01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233B01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0F6C91" w:rsidRPr="00A6678C">
        <w:rPr>
          <w:rFonts w:asciiTheme="minorHAnsi" w:hAnsiTheme="minorHAnsi" w:cs="Calibri"/>
          <w:color w:val="002060"/>
          <w:sz w:val="22"/>
          <w:szCs w:val="22"/>
        </w:rPr>
        <w:tab/>
      </w:r>
    </w:p>
    <w:p w14:paraId="3611FFFD" w14:textId="77777777" w:rsidR="00A6678C" w:rsidRPr="00A6678C" w:rsidRDefault="00A6678C" w:rsidP="00A6678C">
      <w:pPr>
        <w:pStyle w:val="Heading1"/>
        <w:tabs>
          <w:tab w:val="left" w:pos="1954"/>
        </w:tabs>
        <w:spacing w:before="0" w:after="0"/>
        <w:rPr>
          <w:rFonts w:asciiTheme="minorHAnsi" w:hAnsiTheme="minorHAnsi" w:cs="Calibri"/>
          <w:color w:val="002060"/>
          <w:sz w:val="22"/>
          <w:szCs w:val="22"/>
        </w:rPr>
      </w:pPr>
    </w:p>
    <w:p w14:paraId="7D5B38DC" w14:textId="0557F543" w:rsidR="005F071C" w:rsidRPr="00A6678C" w:rsidRDefault="00233B01" w:rsidP="00A6678C">
      <w:pPr>
        <w:pStyle w:val="Heading1"/>
        <w:tabs>
          <w:tab w:val="left" w:pos="1954"/>
        </w:tabs>
        <w:spacing w:before="0" w:after="0"/>
        <w:rPr>
          <w:rFonts w:asciiTheme="minorHAnsi" w:hAnsiTheme="minorHAnsi" w:cs="Calibri"/>
          <w:color w:val="002060"/>
          <w:sz w:val="22"/>
          <w:szCs w:val="22"/>
        </w:rPr>
      </w:pPr>
      <w:r w:rsidRPr="00A6678C">
        <w:rPr>
          <w:rFonts w:asciiTheme="minorHAnsi" w:hAnsiTheme="minorHAnsi" w:cs="Calibri"/>
          <w:color w:val="002060"/>
          <w:sz w:val="22"/>
          <w:szCs w:val="22"/>
        </w:rPr>
        <w:t>Roles &amp; Responsibilities</w:t>
      </w:r>
      <w:r w:rsidR="00A6678C" w:rsidRPr="00A6678C">
        <w:rPr>
          <w:rFonts w:asciiTheme="minorHAnsi" w:hAnsiTheme="minorHAnsi" w:cs="Calibri"/>
          <w:color w:val="002060"/>
          <w:sz w:val="22"/>
          <w:szCs w:val="22"/>
        </w:rPr>
        <w:t>:</w:t>
      </w:r>
    </w:p>
    <w:bookmarkEnd w:id="2"/>
    <w:p w14:paraId="6F1322F2" w14:textId="77777777" w:rsidR="005F071C" w:rsidRPr="00A6678C" w:rsidRDefault="0031230B" w:rsidP="00A6678C">
      <w:pPr>
        <w:pStyle w:val="ListParagraph"/>
        <w:numPr>
          <w:ilvl w:val="0"/>
          <w:numId w:val="6"/>
        </w:numPr>
        <w:spacing w:after="0"/>
        <w:ind w:right="216"/>
        <w:rPr>
          <w:rFonts w:eastAsia="Times New Roman" w:cs="Calibri"/>
          <w:color w:val="auto"/>
        </w:rPr>
      </w:pPr>
      <w:r w:rsidRPr="00A6678C">
        <w:rPr>
          <w:rFonts w:eastAsia="Times New Roman" w:cs="Calibri"/>
          <w:color w:val="auto"/>
        </w:rPr>
        <w:t xml:space="preserve">Extensively used </w:t>
      </w:r>
      <w:r w:rsidRPr="00A6678C">
        <w:rPr>
          <w:rFonts w:eastAsia="Times New Roman" w:cs="Calibri"/>
          <w:b/>
          <w:bCs/>
          <w:color w:val="auto"/>
        </w:rPr>
        <w:t>AWR, ADDM</w:t>
      </w:r>
      <w:r w:rsidRPr="00A6678C">
        <w:rPr>
          <w:rFonts w:eastAsia="Times New Roman" w:cs="Calibri"/>
          <w:color w:val="auto"/>
        </w:rPr>
        <w:t xml:space="preserve"> and </w:t>
      </w:r>
      <w:r w:rsidRPr="00A6678C">
        <w:rPr>
          <w:rFonts w:eastAsia="Times New Roman" w:cs="Calibri"/>
          <w:b/>
          <w:bCs/>
          <w:color w:val="auto"/>
        </w:rPr>
        <w:t>Explain plan</w:t>
      </w:r>
      <w:r w:rsidRPr="00A6678C">
        <w:rPr>
          <w:rFonts w:eastAsia="Times New Roman" w:cs="Calibri"/>
          <w:color w:val="auto"/>
        </w:rPr>
        <w:t xml:space="preserve"> for periodic performance tuning.</w:t>
      </w:r>
    </w:p>
    <w:p w14:paraId="1F94DA13" w14:textId="502D25E2" w:rsidR="005F071C" w:rsidRPr="00A6678C" w:rsidRDefault="005F071C" w:rsidP="00A6678C">
      <w:pPr>
        <w:pStyle w:val="ListParagraph"/>
        <w:numPr>
          <w:ilvl w:val="0"/>
          <w:numId w:val="6"/>
        </w:numPr>
        <w:spacing w:after="0"/>
        <w:ind w:right="216"/>
        <w:rPr>
          <w:rFonts w:eastAsia="Times New Roman" w:cs="Calibri"/>
          <w:color w:val="auto"/>
        </w:rPr>
      </w:pPr>
      <w:r w:rsidRPr="00A6678C">
        <w:rPr>
          <w:rFonts w:cs="Calibri"/>
          <w:color w:val="000000"/>
        </w:rPr>
        <w:t xml:space="preserve">Creating logical and physical database design as per application requirement with </w:t>
      </w:r>
      <w:r w:rsidRPr="00A6678C">
        <w:rPr>
          <w:rFonts w:cs="Calibri"/>
          <w:b/>
          <w:color w:val="000000"/>
        </w:rPr>
        <w:t>E/R models</w:t>
      </w:r>
      <w:r w:rsidRPr="00A6678C">
        <w:rPr>
          <w:rFonts w:cs="Calibri"/>
          <w:color w:val="000000"/>
        </w:rPr>
        <w:t xml:space="preserve"> and normalization using </w:t>
      </w:r>
      <w:r w:rsidRPr="00A6678C">
        <w:rPr>
          <w:rFonts w:cs="Calibri"/>
          <w:b/>
          <w:color w:val="000000"/>
        </w:rPr>
        <w:t>Erwin Data Modeler.</w:t>
      </w:r>
    </w:p>
    <w:p w14:paraId="6D7F7590" w14:textId="5D589809" w:rsidR="00B5096E" w:rsidRPr="00A6678C" w:rsidRDefault="00B5096E" w:rsidP="00A6678C">
      <w:pPr>
        <w:pStyle w:val="ListParagraph"/>
        <w:numPr>
          <w:ilvl w:val="0"/>
          <w:numId w:val="6"/>
        </w:numPr>
        <w:spacing w:after="0"/>
        <w:ind w:right="216"/>
        <w:rPr>
          <w:rFonts w:eastAsia="Times New Roman" w:cs="Calibri"/>
          <w:color w:val="auto"/>
        </w:rPr>
      </w:pPr>
      <w:r w:rsidRPr="00A6678C">
        <w:rPr>
          <w:rFonts w:eastAsia="Times New Roman" w:cs="Calibri"/>
          <w:color w:val="auto"/>
        </w:rPr>
        <w:t xml:space="preserve">Responsible for setting and managing </w:t>
      </w:r>
      <w:r w:rsidRPr="00A6678C">
        <w:rPr>
          <w:rFonts w:eastAsia="Times New Roman" w:cs="Calibri"/>
          <w:b/>
          <w:bCs/>
          <w:color w:val="auto"/>
        </w:rPr>
        <w:t>user management, space management</w:t>
      </w:r>
      <w:r w:rsidRPr="00A6678C">
        <w:rPr>
          <w:rFonts w:eastAsia="Times New Roman" w:cs="Calibri"/>
          <w:color w:val="auto"/>
        </w:rPr>
        <w:t xml:space="preserve"> Granting required privileges to users.</w:t>
      </w:r>
    </w:p>
    <w:p w14:paraId="2ACD6B2F" w14:textId="3178E98F" w:rsidR="00084F24" w:rsidRPr="00A6678C" w:rsidRDefault="00084F24" w:rsidP="00A6678C">
      <w:pPr>
        <w:pStyle w:val="ListParagraph"/>
        <w:numPr>
          <w:ilvl w:val="0"/>
          <w:numId w:val="6"/>
        </w:numPr>
        <w:spacing w:after="0"/>
        <w:ind w:right="216"/>
        <w:rPr>
          <w:rFonts w:eastAsia="Times New Roman" w:cs="Calibri"/>
          <w:color w:val="auto"/>
        </w:rPr>
      </w:pPr>
      <w:r w:rsidRPr="00A6678C">
        <w:rPr>
          <w:rFonts w:eastAsia="Times New Roman" w:cs="Calibri"/>
          <w:color w:val="auto"/>
        </w:rPr>
        <w:t xml:space="preserve">Knowledge in </w:t>
      </w:r>
      <w:r w:rsidRPr="00A6678C">
        <w:rPr>
          <w:rFonts w:eastAsia="Times New Roman" w:cs="Calibri"/>
          <w:b/>
          <w:bCs/>
          <w:color w:val="auto"/>
        </w:rPr>
        <w:t>Oracle</w:t>
      </w:r>
      <w:r w:rsidRPr="00A6678C">
        <w:rPr>
          <w:rFonts w:eastAsia="Times New Roman" w:cs="Calibri"/>
          <w:color w:val="auto"/>
        </w:rPr>
        <w:t xml:space="preserve"> </w:t>
      </w:r>
      <w:r w:rsidRPr="00A6678C">
        <w:rPr>
          <w:rFonts w:eastAsia="Times New Roman" w:cs="Calibri"/>
          <w:b/>
          <w:bCs/>
          <w:color w:val="auto"/>
        </w:rPr>
        <w:t>Data warehouse DBA</w:t>
      </w:r>
      <w:r w:rsidRPr="00A6678C">
        <w:rPr>
          <w:rFonts w:eastAsia="Times New Roman" w:cs="Calibri"/>
          <w:color w:val="auto"/>
        </w:rPr>
        <w:t xml:space="preserve"> skills relating to administration and management of </w:t>
      </w:r>
      <w:r w:rsidRPr="00A6678C">
        <w:rPr>
          <w:rFonts w:eastAsia="Times New Roman" w:cs="Calibri"/>
          <w:b/>
          <w:bCs/>
          <w:color w:val="auto"/>
        </w:rPr>
        <w:t xml:space="preserve">VLDB </w:t>
      </w:r>
      <w:r w:rsidRPr="00A6678C">
        <w:rPr>
          <w:rFonts w:eastAsia="Times New Roman" w:cs="Calibri"/>
          <w:color w:val="auto"/>
        </w:rPr>
        <w:t xml:space="preserve">environments </w:t>
      </w:r>
      <w:r w:rsidRPr="00A6678C">
        <w:rPr>
          <w:rFonts w:eastAsia="Times New Roman" w:cs="Calibri"/>
          <w:b/>
          <w:bCs/>
          <w:color w:val="auto"/>
        </w:rPr>
        <w:t>Oracle</w:t>
      </w:r>
      <w:r w:rsidRPr="00A6678C">
        <w:rPr>
          <w:rFonts w:eastAsia="Times New Roman" w:cs="Calibri"/>
          <w:color w:val="auto"/>
        </w:rPr>
        <w:t>.</w:t>
      </w:r>
    </w:p>
    <w:p w14:paraId="7770F107" w14:textId="108D9259" w:rsidR="00BF710D" w:rsidRPr="00A6678C" w:rsidRDefault="00BF710D" w:rsidP="00A6678C">
      <w:pPr>
        <w:pStyle w:val="ListParagraph"/>
        <w:numPr>
          <w:ilvl w:val="0"/>
          <w:numId w:val="6"/>
        </w:numPr>
        <w:spacing w:after="0"/>
        <w:ind w:right="216"/>
        <w:rPr>
          <w:rFonts w:eastAsia="Times New Roman" w:cs="Calibri"/>
          <w:color w:val="auto"/>
        </w:rPr>
      </w:pPr>
      <w:r w:rsidRPr="00A6678C">
        <w:rPr>
          <w:rFonts w:eastAsia="Times New Roman" w:cs="Calibri"/>
          <w:color w:val="auto"/>
        </w:rPr>
        <w:t xml:space="preserve">Translated business requirements into creation and alteration of database objects: </w:t>
      </w:r>
      <w:r w:rsidRPr="00A6678C">
        <w:rPr>
          <w:rFonts w:eastAsia="Times New Roman" w:cs="Calibri"/>
          <w:b/>
          <w:bCs/>
          <w:color w:val="auto"/>
        </w:rPr>
        <w:t>tables, indexes, constraints, triggers and stored procedures.</w:t>
      </w:r>
    </w:p>
    <w:p w14:paraId="22340F04" w14:textId="457B4808" w:rsidR="00084F24" w:rsidRPr="00A6678C" w:rsidRDefault="00084F24" w:rsidP="00A6678C">
      <w:pPr>
        <w:pStyle w:val="ListParagraph"/>
        <w:numPr>
          <w:ilvl w:val="0"/>
          <w:numId w:val="6"/>
        </w:numPr>
        <w:spacing w:after="0"/>
        <w:ind w:right="216"/>
        <w:rPr>
          <w:rFonts w:eastAsia="Times New Roman" w:cs="Calibri"/>
          <w:color w:val="auto"/>
        </w:rPr>
      </w:pPr>
      <w:r w:rsidRPr="00A6678C">
        <w:rPr>
          <w:rFonts w:eastAsia="Times New Roman" w:cs="Calibri"/>
          <w:color w:val="auto"/>
        </w:rPr>
        <w:t xml:space="preserve">Configure </w:t>
      </w:r>
      <w:r w:rsidRPr="00A6678C">
        <w:rPr>
          <w:rFonts w:eastAsia="Times New Roman" w:cs="Calibri"/>
          <w:b/>
          <w:bCs/>
          <w:color w:val="auto"/>
        </w:rPr>
        <w:t>Oracle</w:t>
      </w:r>
      <w:r w:rsidRPr="00A6678C">
        <w:rPr>
          <w:rFonts w:eastAsia="Times New Roman" w:cs="Calibri"/>
          <w:color w:val="auto"/>
        </w:rPr>
        <w:t xml:space="preserve"> Advanced Security on </w:t>
      </w:r>
      <w:r w:rsidRPr="00A6678C">
        <w:rPr>
          <w:rFonts w:eastAsia="Times New Roman" w:cs="Calibri"/>
          <w:b/>
          <w:bCs/>
          <w:color w:val="auto"/>
        </w:rPr>
        <w:t>databases</w:t>
      </w:r>
      <w:r w:rsidRPr="00A6678C">
        <w:rPr>
          <w:rFonts w:eastAsia="Times New Roman" w:cs="Calibri"/>
          <w:color w:val="auto"/>
        </w:rPr>
        <w:t xml:space="preserve"> to implement Transparent </w:t>
      </w:r>
      <w:r w:rsidRPr="00A6678C">
        <w:rPr>
          <w:rFonts w:eastAsia="Times New Roman" w:cs="Calibri"/>
          <w:b/>
          <w:bCs/>
          <w:color w:val="auto"/>
        </w:rPr>
        <w:t>Data</w:t>
      </w:r>
      <w:r w:rsidRPr="00A6678C">
        <w:rPr>
          <w:rFonts w:eastAsia="Times New Roman" w:cs="Calibri"/>
          <w:color w:val="auto"/>
        </w:rPr>
        <w:t xml:space="preserve"> </w:t>
      </w:r>
      <w:r w:rsidRPr="00A6678C">
        <w:rPr>
          <w:rFonts w:eastAsia="Times New Roman" w:cs="Calibri"/>
          <w:b/>
          <w:bCs/>
          <w:color w:val="auto"/>
        </w:rPr>
        <w:t>Encryption</w:t>
      </w:r>
      <w:r w:rsidRPr="00A6678C">
        <w:rPr>
          <w:rFonts w:eastAsia="Times New Roman" w:cs="Calibri"/>
          <w:color w:val="auto"/>
        </w:rPr>
        <w:t xml:space="preserve"> at </w:t>
      </w:r>
      <w:r w:rsidRPr="00A6678C">
        <w:rPr>
          <w:rFonts w:eastAsia="Times New Roman" w:cs="Calibri"/>
          <w:b/>
          <w:bCs/>
          <w:color w:val="auto"/>
        </w:rPr>
        <w:t>tablespace, table and column levels</w:t>
      </w:r>
      <w:r w:rsidRPr="00A6678C">
        <w:rPr>
          <w:rFonts w:eastAsia="Times New Roman" w:cs="Calibri"/>
          <w:color w:val="auto"/>
        </w:rPr>
        <w:t xml:space="preserve">. Also configured Redaction using </w:t>
      </w:r>
      <w:r w:rsidRPr="00A6678C">
        <w:rPr>
          <w:rFonts w:eastAsia="Times New Roman" w:cs="Calibri"/>
          <w:b/>
          <w:bCs/>
          <w:color w:val="auto"/>
        </w:rPr>
        <w:t>OEM's</w:t>
      </w:r>
      <w:r w:rsidRPr="00A6678C">
        <w:rPr>
          <w:rFonts w:eastAsia="Times New Roman" w:cs="Calibri"/>
          <w:color w:val="auto"/>
        </w:rPr>
        <w:t xml:space="preserve"> Policy expression builder</w:t>
      </w:r>
    </w:p>
    <w:p w14:paraId="00E41171" w14:textId="77777777" w:rsidR="00740A70" w:rsidRPr="00A6678C" w:rsidRDefault="00740A70" w:rsidP="00A6678C">
      <w:pPr>
        <w:pStyle w:val="ListParagraph"/>
        <w:numPr>
          <w:ilvl w:val="0"/>
          <w:numId w:val="6"/>
        </w:numPr>
        <w:spacing w:after="0"/>
        <w:ind w:right="216"/>
        <w:rPr>
          <w:rFonts w:eastAsia="Times New Roman" w:cs="Calibri"/>
          <w:color w:val="auto"/>
        </w:rPr>
      </w:pPr>
      <w:r w:rsidRPr="00A6678C">
        <w:rPr>
          <w:rFonts w:eastAsia="Times New Roman" w:cs="Calibri"/>
          <w:color w:val="auto"/>
        </w:rPr>
        <w:t xml:space="preserve">Exported the </w:t>
      </w:r>
      <w:r w:rsidRPr="00A6678C">
        <w:rPr>
          <w:rFonts w:eastAsia="Times New Roman" w:cs="Calibri"/>
          <w:b/>
          <w:bCs/>
          <w:color w:val="auto"/>
        </w:rPr>
        <w:t>data required</w:t>
      </w:r>
      <w:r w:rsidRPr="00A6678C">
        <w:rPr>
          <w:rFonts w:eastAsia="Times New Roman" w:cs="Calibri"/>
          <w:color w:val="auto"/>
        </w:rPr>
        <w:t xml:space="preserve"> information to </w:t>
      </w:r>
      <w:r w:rsidRPr="00A6678C">
        <w:rPr>
          <w:rFonts w:eastAsia="Times New Roman" w:cs="Calibri"/>
          <w:b/>
          <w:bCs/>
          <w:color w:val="auto"/>
        </w:rPr>
        <w:t>RDBMS</w:t>
      </w:r>
      <w:r w:rsidRPr="00A6678C">
        <w:rPr>
          <w:rFonts w:eastAsia="Times New Roman" w:cs="Calibri"/>
          <w:color w:val="auto"/>
        </w:rPr>
        <w:t xml:space="preserve"> using database to make the data available for the claims processing team to assist in processing a claim based on the </w:t>
      </w:r>
      <w:r w:rsidRPr="00A6678C">
        <w:rPr>
          <w:rFonts w:eastAsia="Times New Roman" w:cs="Calibri"/>
          <w:b/>
          <w:bCs/>
          <w:color w:val="auto"/>
        </w:rPr>
        <w:t>data</w:t>
      </w:r>
      <w:r w:rsidRPr="00A6678C">
        <w:rPr>
          <w:rFonts w:eastAsia="Times New Roman" w:cs="Calibri"/>
          <w:color w:val="auto"/>
        </w:rPr>
        <w:t>.</w:t>
      </w:r>
    </w:p>
    <w:p w14:paraId="5F6D1292" w14:textId="77777777" w:rsidR="00045A86" w:rsidRPr="00A6678C" w:rsidRDefault="00045A86" w:rsidP="00A6678C">
      <w:pPr>
        <w:pStyle w:val="ListParagraph"/>
        <w:numPr>
          <w:ilvl w:val="0"/>
          <w:numId w:val="6"/>
        </w:numPr>
        <w:spacing w:after="0"/>
        <w:ind w:right="216"/>
        <w:rPr>
          <w:rFonts w:cs="Calibri"/>
          <w:color w:val="auto"/>
        </w:rPr>
      </w:pPr>
      <w:r w:rsidRPr="00A6678C">
        <w:rPr>
          <w:color w:val="auto"/>
        </w:rPr>
        <w:t xml:space="preserve">Made performance improvements to the </w:t>
      </w:r>
      <w:r w:rsidRPr="00A6678C">
        <w:rPr>
          <w:b/>
          <w:bCs/>
          <w:color w:val="auto"/>
        </w:rPr>
        <w:t>database</w:t>
      </w:r>
      <w:r w:rsidRPr="00A6678C">
        <w:rPr>
          <w:color w:val="auto"/>
        </w:rPr>
        <w:t xml:space="preserve"> by building </w:t>
      </w:r>
      <w:r w:rsidRPr="00A6678C">
        <w:rPr>
          <w:b/>
          <w:bCs/>
          <w:color w:val="auto"/>
        </w:rPr>
        <w:t>Partitioned tables, Index Organized Tables,</w:t>
      </w:r>
      <w:r w:rsidRPr="00A6678C">
        <w:rPr>
          <w:color w:val="auto"/>
        </w:rPr>
        <w:t xml:space="preserve"> </w:t>
      </w:r>
      <w:r w:rsidRPr="00A6678C">
        <w:rPr>
          <w:b/>
          <w:bCs/>
          <w:color w:val="auto"/>
        </w:rPr>
        <w:t>Materialized Views</w:t>
      </w:r>
      <w:r w:rsidRPr="00A6678C">
        <w:rPr>
          <w:color w:val="auto"/>
        </w:rPr>
        <w:t>.</w:t>
      </w:r>
    </w:p>
    <w:p w14:paraId="5857A7AE" w14:textId="77777777" w:rsidR="00045A86" w:rsidRPr="00A6678C" w:rsidRDefault="00045A86" w:rsidP="00A6678C">
      <w:pPr>
        <w:numPr>
          <w:ilvl w:val="0"/>
          <w:numId w:val="6"/>
        </w:numPr>
        <w:shd w:val="clear" w:color="auto" w:fill="FFFFFF"/>
        <w:spacing w:after="0"/>
        <w:ind w:right="216"/>
        <w:rPr>
          <w:rFonts w:eastAsia="Times New Roman" w:cs="Calibri"/>
          <w:color w:val="auto"/>
          <w:lang w:eastAsia="en-IN"/>
        </w:rPr>
      </w:pPr>
      <w:r w:rsidRPr="00A6678C">
        <w:rPr>
          <w:rFonts w:cs="Calibri"/>
          <w:color w:val="auto"/>
        </w:rPr>
        <w:t xml:space="preserve">Involved in requirement </w:t>
      </w:r>
      <w:r w:rsidRPr="00A6678C">
        <w:rPr>
          <w:rFonts w:cs="Calibri"/>
          <w:b/>
          <w:bCs/>
          <w:color w:val="auto"/>
        </w:rPr>
        <w:t>gathering and data analysis</w:t>
      </w:r>
      <w:r w:rsidRPr="00A6678C">
        <w:rPr>
          <w:rFonts w:cs="Calibri"/>
          <w:color w:val="auto"/>
        </w:rPr>
        <w:t xml:space="preserve"> and Interacted with Business users to understand the reporting requirements.</w:t>
      </w:r>
    </w:p>
    <w:p w14:paraId="11D60E6D" w14:textId="77777777" w:rsidR="000036DB" w:rsidRPr="00A6678C" w:rsidRDefault="000036DB" w:rsidP="00A6678C">
      <w:pPr>
        <w:pStyle w:val="ListParagraph"/>
        <w:numPr>
          <w:ilvl w:val="0"/>
          <w:numId w:val="6"/>
        </w:numPr>
        <w:spacing w:after="0"/>
        <w:ind w:right="216"/>
        <w:rPr>
          <w:rFonts w:eastAsia="Times New Roman" w:cs="Calibri"/>
          <w:color w:val="auto"/>
        </w:rPr>
      </w:pPr>
      <w:r w:rsidRPr="00A6678C">
        <w:rPr>
          <w:rFonts w:eastAsia="Times New Roman" w:cs="Calibri"/>
          <w:color w:val="auto"/>
        </w:rPr>
        <w:t xml:space="preserve">Use tools as </w:t>
      </w:r>
      <w:r w:rsidRPr="00A6678C">
        <w:rPr>
          <w:rFonts w:eastAsia="Times New Roman" w:cs="Calibri"/>
          <w:b/>
          <w:bCs/>
          <w:color w:val="auto"/>
        </w:rPr>
        <w:t>SQL developer</w:t>
      </w:r>
      <w:r w:rsidRPr="00A6678C">
        <w:rPr>
          <w:rFonts w:eastAsia="Times New Roman" w:cs="Calibri"/>
          <w:color w:val="auto"/>
        </w:rPr>
        <w:t xml:space="preserve"> and custom scripts; while creating users and maintaining password rights.</w:t>
      </w:r>
    </w:p>
    <w:p w14:paraId="6CECF10D" w14:textId="3C6BE251" w:rsidR="000036DB" w:rsidRPr="00A6678C" w:rsidRDefault="000036DB" w:rsidP="00A6678C">
      <w:pPr>
        <w:pStyle w:val="ListParagraph"/>
        <w:numPr>
          <w:ilvl w:val="0"/>
          <w:numId w:val="6"/>
        </w:numPr>
        <w:spacing w:after="0"/>
        <w:ind w:right="216"/>
        <w:rPr>
          <w:rFonts w:eastAsia="Times New Roman" w:cs="Calibri"/>
          <w:color w:val="auto"/>
        </w:rPr>
      </w:pPr>
      <w:r w:rsidRPr="00A6678C">
        <w:rPr>
          <w:rFonts w:cs="Calibri"/>
          <w:color w:val="000000"/>
        </w:rPr>
        <w:t xml:space="preserve">Experienced in debugging the </w:t>
      </w:r>
      <w:r w:rsidRPr="00A6678C">
        <w:rPr>
          <w:rFonts w:cs="Calibri"/>
          <w:b/>
          <w:bCs/>
          <w:color w:val="000000"/>
        </w:rPr>
        <w:t>stored procedures, and modifying</w:t>
      </w:r>
      <w:r w:rsidRPr="00A6678C">
        <w:rPr>
          <w:rFonts w:cs="Calibri"/>
          <w:color w:val="000000"/>
        </w:rPr>
        <w:t xml:space="preserve"> them as per the business needs.</w:t>
      </w:r>
    </w:p>
    <w:p w14:paraId="61DAB2A7" w14:textId="47A83A61" w:rsidR="00740A70" w:rsidRPr="00A6678C" w:rsidRDefault="00D121D7" w:rsidP="00A6678C">
      <w:pPr>
        <w:pStyle w:val="ListParagraph"/>
        <w:numPr>
          <w:ilvl w:val="0"/>
          <w:numId w:val="6"/>
        </w:numPr>
        <w:spacing w:after="0"/>
        <w:ind w:right="216"/>
        <w:rPr>
          <w:rFonts w:eastAsia="Times New Roman" w:cs="Calibri"/>
          <w:color w:val="auto"/>
        </w:rPr>
      </w:pPr>
      <w:r w:rsidRPr="00A6678C">
        <w:rPr>
          <w:rFonts w:eastAsia="Times New Roman" w:cs="Calibri"/>
          <w:color w:val="auto"/>
        </w:rPr>
        <w:t xml:space="preserve">Maintained all documents of </w:t>
      </w:r>
      <w:r w:rsidRPr="00A6678C">
        <w:rPr>
          <w:rFonts w:eastAsia="Times New Roman" w:cs="Calibri"/>
          <w:b/>
          <w:bCs/>
          <w:color w:val="auto"/>
        </w:rPr>
        <w:t>Oracle Database</w:t>
      </w:r>
      <w:r w:rsidRPr="00A6678C">
        <w:rPr>
          <w:rFonts w:eastAsia="Times New Roman" w:cs="Calibri"/>
          <w:color w:val="auto"/>
        </w:rPr>
        <w:t xml:space="preserve"> operations. Prepared documentation of database </w:t>
      </w:r>
      <w:r w:rsidRPr="00A6678C">
        <w:rPr>
          <w:rFonts w:eastAsia="Times New Roman" w:cs="Calibri"/>
          <w:b/>
          <w:bCs/>
          <w:color w:val="auto"/>
        </w:rPr>
        <w:t>backup and recovery</w:t>
      </w:r>
      <w:r w:rsidRPr="00A6678C">
        <w:rPr>
          <w:rFonts w:eastAsia="Times New Roman" w:cs="Calibri"/>
          <w:color w:val="auto"/>
        </w:rPr>
        <w:t xml:space="preserve"> </w:t>
      </w:r>
      <w:r w:rsidRPr="00A6678C">
        <w:rPr>
          <w:rFonts w:eastAsia="Times New Roman" w:cs="Calibri"/>
          <w:b/>
          <w:bCs/>
          <w:color w:val="auto"/>
        </w:rPr>
        <w:t>standards.</w:t>
      </w:r>
    </w:p>
    <w:p w14:paraId="1BD47B13" w14:textId="6D95001A" w:rsidR="009F5052" w:rsidRPr="00A6678C" w:rsidRDefault="009F5052" w:rsidP="00A6678C">
      <w:pPr>
        <w:pStyle w:val="ListParagraph"/>
        <w:numPr>
          <w:ilvl w:val="0"/>
          <w:numId w:val="6"/>
        </w:numPr>
        <w:spacing w:after="0"/>
        <w:ind w:right="216"/>
        <w:rPr>
          <w:rFonts w:eastAsia="Times New Roman" w:cs="Calibri"/>
          <w:color w:val="auto"/>
        </w:rPr>
      </w:pPr>
      <w:r w:rsidRPr="00A6678C">
        <w:rPr>
          <w:rFonts w:eastAsia="Times New Roman" w:cs="Calibri"/>
          <w:color w:val="auto"/>
        </w:rPr>
        <w:lastRenderedPageBreak/>
        <w:t xml:space="preserve">Implementing </w:t>
      </w:r>
      <w:r w:rsidRPr="00A6678C">
        <w:rPr>
          <w:rFonts w:eastAsia="Times New Roman" w:cs="Calibri"/>
          <w:b/>
          <w:bCs/>
          <w:color w:val="auto"/>
        </w:rPr>
        <w:t xml:space="preserve">Data pump, </w:t>
      </w:r>
      <w:r w:rsidRPr="00A6678C">
        <w:rPr>
          <w:rFonts w:eastAsia="Times New Roman" w:cs="Calibri"/>
          <w:color w:val="auto"/>
        </w:rPr>
        <w:t xml:space="preserve">conventional </w:t>
      </w:r>
      <w:r w:rsidRPr="00A6678C">
        <w:rPr>
          <w:rFonts w:eastAsia="Times New Roman" w:cs="Calibri"/>
          <w:b/>
          <w:bCs/>
          <w:color w:val="auto"/>
        </w:rPr>
        <w:t>export/import</w:t>
      </w:r>
      <w:r w:rsidRPr="00A6678C">
        <w:rPr>
          <w:rFonts w:eastAsia="Times New Roman" w:cs="Calibri"/>
          <w:color w:val="auto"/>
        </w:rPr>
        <w:t xml:space="preserve"> utility of </w:t>
      </w:r>
      <w:r w:rsidRPr="00A6678C">
        <w:rPr>
          <w:rFonts w:eastAsia="Times New Roman" w:cs="Calibri"/>
          <w:b/>
          <w:bCs/>
          <w:color w:val="auto"/>
        </w:rPr>
        <w:t>Oracle</w:t>
      </w:r>
      <w:r w:rsidRPr="00A6678C">
        <w:rPr>
          <w:rFonts w:eastAsia="Times New Roman" w:cs="Calibri"/>
          <w:color w:val="auto"/>
        </w:rPr>
        <w:t xml:space="preserve"> for re-organizing Databases/Schemas/Tables to improve the performance.</w:t>
      </w:r>
    </w:p>
    <w:p w14:paraId="2DE18F80" w14:textId="2D77FB1E" w:rsidR="00B77167" w:rsidRPr="00A6678C" w:rsidRDefault="00B77167" w:rsidP="00A6678C">
      <w:pPr>
        <w:pStyle w:val="ListParagraph"/>
        <w:numPr>
          <w:ilvl w:val="0"/>
          <w:numId w:val="6"/>
        </w:numPr>
        <w:spacing w:after="0"/>
        <w:ind w:right="216"/>
        <w:rPr>
          <w:rFonts w:eastAsia="Times New Roman" w:cs="Calibri"/>
          <w:color w:val="auto"/>
        </w:rPr>
      </w:pPr>
      <w:r w:rsidRPr="00A6678C">
        <w:rPr>
          <w:rFonts w:eastAsia="Times New Roman" w:cs="Calibri"/>
          <w:color w:val="auto"/>
        </w:rPr>
        <w:t xml:space="preserve">Performing the daily Maintenance tasks and interacting with </w:t>
      </w:r>
      <w:r w:rsidRPr="00A6678C">
        <w:rPr>
          <w:rFonts w:eastAsia="Times New Roman" w:cs="Calibri"/>
          <w:b/>
          <w:bCs/>
          <w:color w:val="auto"/>
        </w:rPr>
        <w:t>Oracle Customer service</w:t>
      </w:r>
      <w:r w:rsidRPr="00A6678C">
        <w:rPr>
          <w:rFonts w:eastAsia="Times New Roman" w:cs="Calibri"/>
          <w:color w:val="auto"/>
        </w:rPr>
        <w:t xml:space="preserve"> when required</w:t>
      </w:r>
    </w:p>
    <w:p w14:paraId="3BD38D17" w14:textId="4BFDFF90" w:rsidR="00D121D7" w:rsidRPr="00A6678C" w:rsidRDefault="00D121D7" w:rsidP="00A6678C">
      <w:pPr>
        <w:pStyle w:val="ListParagraph"/>
        <w:spacing w:after="0"/>
        <w:rPr>
          <w:rFonts w:eastAsia="Times New Roman" w:cs="Calibri"/>
          <w:color w:val="auto"/>
        </w:rPr>
      </w:pPr>
    </w:p>
    <w:p w14:paraId="6A420BFB" w14:textId="77777777" w:rsidR="004E2580" w:rsidRPr="00A6678C" w:rsidRDefault="004E2580" w:rsidP="00A6678C">
      <w:pPr>
        <w:pStyle w:val="ListParagraph"/>
        <w:spacing w:after="0"/>
        <w:rPr>
          <w:rFonts w:eastAsia="Times New Roman" w:cs="Calibri"/>
          <w:color w:val="auto"/>
        </w:rPr>
      </w:pPr>
    </w:p>
    <w:p w14:paraId="28DF5A11" w14:textId="30D70706" w:rsidR="007F1CFC" w:rsidRPr="00A6678C" w:rsidRDefault="007F1CFC" w:rsidP="00A6678C">
      <w:pPr>
        <w:pStyle w:val="Heading1"/>
        <w:tabs>
          <w:tab w:val="left" w:pos="1954"/>
        </w:tabs>
        <w:spacing w:before="0" w:after="0"/>
        <w:rPr>
          <w:rFonts w:asciiTheme="minorHAnsi" w:hAnsiTheme="minorHAnsi" w:cs="Calibri"/>
          <w:color w:val="002060"/>
          <w:sz w:val="22"/>
          <w:szCs w:val="22"/>
        </w:rPr>
      </w:pPr>
      <w:r w:rsidRPr="00A6678C">
        <w:rPr>
          <w:rFonts w:asciiTheme="minorHAnsi" w:hAnsiTheme="minorHAnsi" w:cs="Calibri"/>
          <w:color w:val="002060"/>
          <w:sz w:val="22"/>
          <w:szCs w:val="22"/>
        </w:rPr>
        <w:t xml:space="preserve">UnitedHealth Group, VT </w:t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D26219" w:rsidRPr="00A6678C">
        <w:rPr>
          <w:rFonts w:asciiTheme="minorHAnsi" w:hAnsiTheme="minorHAnsi" w:cs="Calibri"/>
          <w:color w:val="002060"/>
          <w:sz w:val="22"/>
          <w:szCs w:val="22"/>
        </w:rPr>
        <w:t xml:space="preserve">                       </w:t>
      </w:r>
      <w:r w:rsidRPr="00A6678C">
        <w:rPr>
          <w:rFonts w:asciiTheme="minorHAnsi" w:hAnsiTheme="minorHAnsi" w:cs="Calibri"/>
          <w:color w:val="002060"/>
          <w:sz w:val="22"/>
          <w:szCs w:val="22"/>
        </w:rPr>
        <w:t>July 2013 to Dec 2015</w:t>
      </w:r>
    </w:p>
    <w:p w14:paraId="35F39594" w14:textId="2BE6BA9C" w:rsidR="00F87434" w:rsidRPr="00A6678C" w:rsidRDefault="00B03BC7" w:rsidP="00A6678C">
      <w:pPr>
        <w:pStyle w:val="Heading1"/>
        <w:tabs>
          <w:tab w:val="left" w:pos="1954"/>
        </w:tabs>
        <w:spacing w:before="0" w:after="0"/>
        <w:rPr>
          <w:rFonts w:asciiTheme="minorHAnsi" w:hAnsiTheme="minorHAnsi" w:cs="Calibri"/>
          <w:color w:val="002060"/>
          <w:sz w:val="22"/>
          <w:szCs w:val="22"/>
        </w:rPr>
      </w:pPr>
      <w:r w:rsidRPr="00A6678C">
        <w:rPr>
          <w:rFonts w:asciiTheme="minorHAnsi" w:hAnsiTheme="minorHAnsi" w:cs="Calibri"/>
          <w:color w:val="002060"/>
          <w:sz w:val="22"/>
          <w:szCs w:val="22"/>
        </w:rPr>
        <w:t xml:space="preserve">Oracle </w:t>
      </w:r>
      <w:r w:rsidR="00420BF3" w:rsidRPr="00A6678C">
        <w:rPr>
          <w:rFonts w:asciiTheme="minorHAnsi" w:hAnsiTheme="minorHAnsi" w:cs="Calibri"/>
          <w:color w:val="002060"/>
          <w:sz w:val="22"/>
          <w:szCs w:val="22"/>
        </w:rPr>
        <w:t>Database Administrator</w:t>
      </w:r>
      <w:r w:rsidR="00F87434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F87434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F87434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F87434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F87434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F87434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F87434" w:rsidRPr="00A6678C">
        <w:rPr>
          <w:rFonts w:asciiTheme="minorHAnsi" w:hAnsiTheme="minorHAnsi" w:cs="Calibri"/>
          <w:color w:val="002060"/>
          <w:sz w:val="22"/>
          <w:szCs w:val="22"/>
        </w:rPr>
        <w:tab/>
      </w:r>
      <w:r w:rsidR="00F87434" w:rsidRPr="00A6678C">
        <w:rPr>
          <w:rFonts w:asciiTheme="minorHAnsi" w:hAnsiTheme="minorHAnsi" w:cs="Calibri"/>
          <w:color w:val="002060"/>
          <w:sz w:val="22"/>
          <w:szCs w:val="22"/>
        </w:rPr>
        <w:tab/>
      </w:r>
    </w:p>
    <w:p w14:paraId="1A68AE09" w14:textId="77777777" w:rsidR="00A6678C" w:rsidRPr="00A6678C" w:rsidRDefault="00A6678C" w:rsidP="00A6678C">
      <w:pPr>
        <w:pStyle w:val="Heading1"/>
        <w:tabs>
          <w:tab w:val="left" w:pos="1954"/>
        </w:tabs>
        <w:spacing w:before="0" w:after="0"/>
        <w:rPr>
          <w:rFonts w:asciiTheme="minorHAnsi" w:hAnsiTheme="minorHAnsi" w:cs="Calibri"/>
          <w:color w:val="002060"/>
          <w:sz w:val="22"/>
          <w:szCs w:val="22"/>
        </w:rPr>
      </w:pPr>
    </w:p>
    <w:p w14:paraId="3FB9CFA4" w14:textId="5C450476" w:rsidR="0094534F" w:rsidRPr="00A6678C" w:rsidRDefault="00F87434" w:rsidP="00A6678C">
      <w:pPr>
        <w:pStyle w:val="Heading1"/>
        <w:tabs>
          <w:tab w:val="left" w:pos="1954"/>
        </w:tabs>
        <w:spacing w:before="0" w:after="0"/>
        <w:rPr>
          <w:rFonts w:asciiTheme="minorHAnsi" w:hAnsiTheme="minorHAnsi" w:cs="Calibri"/>
          <w:color w:val="002060"/>
          <w:sz w:val="22"/>
          <w:szCs w:val="22"/>
        </w:rPr>
      </w:pPr>
      <w:r w:rsidRPr="00A6678C">
        <w:rPr>
          <w:rFonts w:asciiTheme="minorHAnsi" w:hAnsiTheme="minorHAnsi" w:cs="Calibri"/>
          <w:color w:val="002060"/>
          <w:sz w:val="22"/>
          <w:szCs w:val="22"/>
        </w:rPr>
        <w:t>Roles &amp; Responsibilities</w:t>
      </w:r>
      <w:r w:rsidR="00A6678C" w:rsidRPr="00A6678C">
        <w:rPr>
          <w:rFonts w:asciiTheme="minorHAnsi" w:hAnsiTheme="minorHAnsi" w:cs="Calibri"/>
          <w:color w:val="002060"/>
          <w:sz w:val="22"/>
          <w:szCs w:val="22"/>
        </w:rPr>
        <w:t>:</w:t>
      </w:r>
    </w:p>
    <w:p w14:paraId="6BA55E92" w14:textId="77777777" w:rsidR="005F071C" w:rsidRPr="00A6678C" w:rsidRDefault="0094534F" w:rsidP="00A6678C">
      <w:pPr>
        <w:pStyle w:val="ListParagraph"/>
        <w:numPr>
          <w:ilvl w:val="0"/>
          <w:numId w:val="6"/>
        </w:numPr>
        <w:spacing w:after="0"/>
        <w:ind w:right="216"/>
        <w:rPr>
          <w:rFonts w:eastAsia="Times New Roman" w:cs="Calibri"/>
          <w:color w:val="auto"/>
        </w:rPr>
      </w:pPr>
      <w:r w:rsidRPr="00A6678C">
        <w:rPr>
          <w:rFonts w:eastAsia="Times New Roman" w:cs="Calibri"/>
          <w:color w:val="auto"/>
        </w:rPr>
        <w:t xml:space="preserve">Creation or modification of </w:t>
      </w:r>
      <w:r w:rsidRPr="00A6678C">
        <w:rPr>
          <w:rFonts w:eastAsia="Times New Roman" w:cs="Calibri"/>
          <w:b/>
          <w:bCs/>
          <w:color w:val="auto"/>
        </w:rPr>
        <w:t xml:space="preserve">custom tables, views, sequences, procedures, functions, indexes, tablespaces </w:t>
      </w:r>
      <w:r w:rsidRPr="00A6678C">
        <w:rPr>
          <w:rFonts w:eastAsia="Times New Roman" w:cs="Calibri"/>
          <w:color w:val="auto"/>
        </w:rPr>
        <w:t xml:space="preserve">and other </w:t>
      </w:r>
      <w:r w:rsidRPr="00A6678C">
        <w:rPr>
          <w:rFonts w:eastAsia="Times New Roman" w:cs="Calibri"/>
          <w:b/>
          <w:bCs/>
          <w:color w:val="auto"/>
        </w:rPr>
        <w:t>DDL requests</w:t>
      </w:r>
      <w:r w:rsidRPr="00A6678C">
        <w:rPr>
          <w:rFonts w:eastAsia="Times New Roman" w:cs="Calibri"/>
          <w:color w:val="auto"/>
        </w:rPr>
        <w:t>.</w:t>
      </w:r>
    </w:p>
    <w:p w14:paraId="670C8B8D" w14:textId="009B82F9" w:rsidR="005F071C" w:rsidRPr="00A6678C" w:rsidRDefault="005F071C" w:rsidP="00A6678C">
      <w:pPr>
        <w:pStyle w:val="ListParagraph"/>
        <w:numPr>
          <w:ilvl w:val="0"/>
          <w:numId w:val="6"/>
        </w:numPr>
        <w:spacing w:after="0"/>
        <w:ind w:right="216"/>
        <w:rPr>
          <w:rFonts w:eastAsia="Times New Roman" w:cs="Calibri"/>
          <w:color w:val="auto"/>
        </w:rPr>
      </w:pPr>
      <w:r w:rsidRPr="00A6678C">
        <w:rPr>
          <w:rFonts w:cs="Calibri"/>
          <w:color w:val="auto"/>
        </w:rPr>
        <w:t xml:space="preserve">Involved in Configuration and maintenance of Standby databases for High availability using </w:t>
      </w:r>
      <w:r w:rsidRPr="00A6678C">
        <w:rPr>
          <w:rFonts w:cs="Calibri"/>
          <w:b/>
          <w:bCs/>
          <w:color w:val="auto"/>
        </w:rPr>
        <w:t>Oracle Data Guard</w:t>
      </w:r>
      <w:r w:rsidRPr="00A6678C">
        <w:rPr>
          <w:rFonts w:cs="Calibri"/>
          <w:color w:val="auto"/>
        </w:rPr>
        <w:t xml:space="preserve"> for one of critical application at Enterprise level.</w:t>
      </w:r>
    </w:p>
    <w:p w14:paraId="0167456C" w14:textId="77777777" w:rsidR="00BF710D" w:rsidRPr="00A6678C" w:rsidRDefault="00BF710D" w:rsidP="00A6678C">
      <w:pPr>
        <w:pStyle w:val="ListParagraph"/>
        <w:numPr>
          <w:ilvl w:val="0"/>
          <w:numId w:val="6"/>
        </w:numPr>
        <w:spacing w:after="0"/>
        <w:ind w:right="216"/>
        <w:rPr>
          <w:rFonts w:eastAsia="Times New Roman" w:cs="Calibri"/>
          <w:color w:val="auto"/>
        </w:rPr>
      </w:pPr>
      <w:r w:rsidRPr="00A6678C">
        <w:rPr>
          <w:rFonts w:eastAsia="Times New Roman" w:cs="Calibri"/>
          <w:color w:val="auto"/>
        </w:rPr>
        <w:t xml:space="preserve">Worked with application teams in preparing database design using </w:t>
      </w:r>
      <w:r w:rsidRPr="00A6678C">
        <w:rPr>
          <w:rFonts w:eastAsia="Times New Roman" w:cs="Calibri"/>
          <w:b/>
          <w:bCs/>
          <w:color w:val="auto"/>
        </w:rPr>
        <w:t>TOAD</w:t>
      </w:r>
      <w:r w:rsidRPr="00A6678C">
        <w:rPr>
          <w:rFonts w:eastAsia="Times New Roman" w:cs="Calibri"/>
          <w:color w:val="auto"/>
        </w:rPr>
        <w:t xml:space="preserve"> Data Modeler.</w:t>
      </w:r>
    </w:p>
    <w:p w14:paraId="74B125C7" w14:textId="77777777" w:rsidR="00BF710D" w:rsidRPr="00A6678C" w:rsidRDefault="00BF710D" w:rsidP="00A6678C">
      <w:pPr>
        <w:pStyle w:val="ListParagraph"/>
        <w:numPr>
          <w:ilvl w:val="0"/>
          <w:numId w:val="6"/>
        </w:numPr>
        <w:spacing w:after="0"/>
        <w:ind w:right="216"/>
        <w:rPr>
          <w:rFonts w:eastAsia="Times New Roman" w:cs="Calibri"/>
          <w:b/>
          <w:bCs/>
          <w:color w:val="auto"/>
        </w:rPr>
      </w:pPr>
      <w:r w:rsidRPr="00A6678C">
        <w:rPr>
          <w:rFonts w:eastAsia="Times New Roman" w:cs="Calibri"/>
          <w:color w:val="auto"/>
        </w:rPr>
        <w:t xml:space="preserve">Database monitoring/maintenance, replication process and performance tuning are done using </w:t>
      </w:r>
      <w:r w:rsidRPr="00A6678C">
        <w:rPr>
          <w:rFonts w:eastAsia="Times New Roman" w:cs="Calibri"/>
          <w:b/>
          <w:bCs/>
          <w:color w:val="auto"/>
        </w:rPr>
        <w:t xml:space="preserve">OEM </w:t>
      </w:r>
      <w:r w:rsidRPr="00A6678C">
        <w:rPr>
          <w:rFonts w:eastAsia="Times New Roman" w:cs="Calibri"/>
          <w:color w:val="auto"/>
        </w:rPr>
        <w:t>(</w:t>
      </w:r>
      <w:r w:rsidRPr="00A6678C">
        <w:rPr>
          <w:rFonts w:eastAsia="Times New Roman" w:cs="Calibri"/>
          <w:b/>
          <w:bCs/>
          <w:color w:val="auto"/>
        </w:rPr>
        <w:t>Oracle Enterprise Manager).</w:t>
      </w:r>
    </w:p>
    <w:p w14:paraId="68FC492B" w14:textId="6C252038" w:rsidR="00BF710D" w:rsidRPr="00A6678C" w:rsidRDefault="00740A70" w:rsidP="00A6678C">
      <w:pPr>
        <w:pStyle w:val="ListParagraph"/>
        <w:numPr>
          <w:ilvl w:val="0"/>
          <w:numId w:val="6"/>
        </w:numPr>
        <w:spacing w:after="0"/>
        <w:ind w:right="216"/>
        <w:rPr>
          <w:rFonts w:eastAsia="Times New Roman" w:cs="Calibri"/>
          <w:color w:val="auto"/>
        </w:rPr>
      </w:pPr>
      <w:r w:rsidRPr="00A6678C">
        <w:rPr>
          <w:rFonts w:eastAsia="Times New Roman" w:cs="Calibri"/>
          <w:b/>
          <w:bCs/>
          <w:color w:val="auto"/>
        </w:rPr>
        <w:t>Developing, Testing and Implementing</w:t>
      </w:r>
      <w:r w:rsidRPr="00A6678C">
        <w:rPr>
          <w:rFonts w:eastAsia="Times New Roman" w:cs="Calibri"/>
          <w:color w:val="auto"/>
        </w:rPr>
        <w:t xml:space="preserve"> Sound </w:t>
      </w:r>
      <w:r w:rsidRPr="00A6678C">
        <w:rPr>
          <w:rFonts w:eastAsia="Times New Roman" w:cs="Calibri"/>
          <w:b/>
          <w:bCs/>
          <w:color w:val="auto"/>
        </w:rPr>
        <w:t>Backup and Recovery Strategy.</w:t>
      </w:r>
    </w:p>
    <w:p w14:paraId="62433FB6" w14:textId="6751FAF4" w:rsidR="005F071C" w:rsidRPr="00A6678C" w:rsidRDefault="005F071C" w:rsidP="00A6678C">
      <w:pPr>
        <w:pStyle w:val="ListParagraph"/>
        <w:numPr>
          <w:ilvl w:val="0"/>
          <w:numId w:val="6"/>
        </w:numPr>
        <w:spacing w:after="0"/>
        <w:ind w:right="21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Creating and managing schema objects such as </w:t>
      </w:r>
      <w:r w:rsidRPr="00A6678C">
        <w:rPr>
          <w:rFonts w:cs="Calibri"/>
          <w:b/>
          <w:bCs/>
          <w:color w:val="auto"/>
        </w:rPr>
        <w:t>Tables, Views, Indexes, Stored Procedures and User-Defined Functions</w:t>
      </w:r>
      <w:r w:rsidRPr="00A6678C">
        <w:rPr>
          <w:rFonts w:cs="Calibri"/>
          <w:color w:val="auto"/>
        </w:rPr>
        <w:t xml:space="preserve"> depending on the Requirements Using </w:t>
      </w:r>
      <w:r w:rsidRPr="00A6678C">
        <w:rPr>
          <w:rFonts w:cs="Calibri"/>
          <w:b/>
          <w:bCs/>
          <w:color w:val="auto"/>
        </w:rPr>
        <w:t>T- SQL</w:t>
      </w:r>
      <w:r w:rsidRPr="00A6678C">
        <w:rPr>
          <w:rFonts w:cs="Calibri"/>
          <w:color w:val="auto"/>
        </w:rPr>
        <w:t>.</w:t>
      </w:r>
    </w:p>
    <w:p w14:paraId="4F155129" w14:textId="5944D3AE" w:rsidR="00740A70" w:rsidRPr="00A6678C" w:rsidRDefault="00740A70" w:rsidP="00A6678C">
      <w:pPr>
        <w:pStyle w:val="ListParagraph"/>
        <w:numPr>
          <w:ilvl w:val="0"/>
          <w:numId w:val="6"/>
        </w:numPr>
        <w:spacing w:after="0"/>
        <w:ind w:right="21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Proficient in </w:t>
      </w:r>
      <w:r w:rsidRPr="00A6678C">
        <w:rPr>
          <w:rFonts w:cs="Calibri"/>
          <w:b/>
          <w:bCs/>
          <w:color w:val="auto"/>
        </w:rPr>
        <w:t>developing and maintaining</w:t>
      </w:r>
      <w:r w:rsidRPr="00A6678C">
        <w:rPr>
          <w:rFonts w:cs="Calibri"/>
          <w:color w:val="auto"/>
        </w:rPr>
        <w:t xml:space="preserve"> of </w:t>
      </w:r>
      <w:r w:rsidRPr="00A6678C">
        <w:rPr>
          <w:rFonts w:cs="Calibri"/>
          <w:b/>
          <w:bCs/>
          <w:color w:val="auto"/>
        </w:rPr>
        <w:t>functions, procedures, triggers, indexes using MYSQL</w:t>
      </w:r>
      <w:r w:rsidRPr="00A6678C">
        <w:rPr>
          <w:rFonts w:cs="Calibri"/>
          <w:color w:val="auto"/>
        </w:rPr>
        <w:t xml:space="preserve"> database.</w:t>
      </w:r>
    </w:p>
    <w:p w14:paraId="407995EC" w14:textId="767D1257" w:rsidR="00B35750" w:rsidRPr="00A6678C" w:rsidRDefault="00B35750" w:rsidP="00A6678C">
      <w:pPr>
        <w:pStyle w:val="ListParagraph"/>
        <w:numPr>
          <w:ilvl w:val="0"/>
          <w:numId w:val="6"/>
        </w:numPr>
        <w:spacing w:after="0"/>
        <w:ind w:right="21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Involved in </w:t>
      </w:r>
      <w:r w:rsidRPr="00A6678C">
        <w:rPr>
          <w:rFonts w:cs="Calibri"/>
          <w:b/>
          <w:bCs/>
          <w:color w:val="auto"/>
        </w:rPr>
        <w:t>Performance tuning, database monitoring</w:t>
      </w:r>
      <w:r w:rsidRPr="00A6678C">
        <w:rPr>
          <w:rFonts w:cs="Calibri"/>
          <w:color w:val="auto"/>
        </w:rPr>
        <w:t xml:space="preserve"> activities using </w:t>
      </w:r>
      <w:r w:rsidRPr="00A6678C">
        <w:rPr>
          <w:rFonts w:cs="Calibri"/>
          <w:b/>
          <w:bCs/>
          <w:color w:val="auto"/>
        </w:rPr>
        <w:t>STATSPACK</w:t>
      </w:r>
      <w:r w:rsidR="00D26219" w:rsidRPr="00A6678C">
        <w:rPr>
          <w:rFonts w:cs="Calibri"/>
          <w:b/>
          <w:bCs/>
          <w:color w:val="auto"/>
        </w:rPr>
        <w:t>.</w:t>
      </w:r>
      <w:r w:rsidRPr="00A6678C">
        <w:rPr>
          <w:rFonts w:cs="Calibri"/>
          <w:color w:val="auto"/>
        </w:rPr>
        <w:t xml:space="preserve"> </w:t>
      </w:r>
    </w:p>
    <w:p w14:paraId="200B489B" w14:textId="04F501FD" w:rsidR="00B35750" w:rsidRPr="00A6678C" w:rsidRDefault="00B35750" w:rsidP="00A6678C">
      <w:pPr>
        <w:pStyle w:val="ListParagraph"/>
        <w:numPr>
          <w:ilvl w:val="0"/>
          <w:numId w:val="6"/>
        </w:numPr>
        <w:spacing w:after="0"/>
        <w:ind w:right="21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Performed </w:t>
      </w:r>
      <w:r w:rsidRPr="00A6678C">
        <w:rPr>
          <w:rFonts w:cs="Calibri"/>
          <w:b/>
          <w:bCs/>
          <w:color w:val="auto"/>
        </w:rPr>
        <w:t>database cloning</w:t>
      </w:r>
      <w:r w:rsidRPr="00A6678C">
        <w:rPr>
          <w:rFonts w:cs="Calibri"/>
          <w:color w:val="auto"/>
        </w:rPr>
        <w:t xml:space="preserve"> from </w:t>
      </w:r>
      <w:r w:rsidRPr="00A6678C">
        <w:rPr>
          <w:rFonts w:cs="Calibri"/>
          <w:b/>
          <w:bCs/>
          <w:color w:val="auto"/>
        </w:rPr>
        <w:t>old system</w:t>
      </w:r>
      <w:r w:rsidRPr="00A6678C">
        <w:rPr>
          <w:rFonts w:cs="Calibri"/>
          <w:color w:val="auto"/>
        </w:rPr>
        <w:t xml:space="preserve"> to </w:t>
      </w:r>
      <w:r w:rsidRPr="00A6678C">
        <w:rPr>
          <w:rFonts w:cs="Calibri"/>
          <w:b/>
          <w:bCs/>
          <w:color w:val="auto"/>
        </w:rPr>
        <w:t>new system.</w:t>
      </w:r>
    </w:p>
    <w:p w14:paraId="4659FB96" w14:textId="534684BB" w:rsidR="009F5052" w:rsidRPr="00A6678C" w:rsidRDefault="009F5052" w:rsidP="00A6678C">
      <w:pPr>
        <w:pStyle w:val="ListParagraph"/>
        <w:numPr>
          <w:ilvl w:val="0"/>
          <w:numId w:val="6"/>
        </w:numPr>
        <w:spacing w:after="0"/>
        <w:ind w:right="216"/>
        <w:rPr>
          <w:rFonts w:cs="Calibri"/>
          <w:color w:val="auto"/>
        </w:rPr>
      </w:pPr>
      <w:r w:rsidRPr="00A6678C">
        <w:rPr>
          <w:rFonts w:cs="Calibri"/>
          <w:color w:val="auto"/>
        </w:rPr>
        <w:t xml:space="preserve">Implemented </w:t>
      </w:r>
      <w:r w:rsidRPr="00A6678C">
        <w:rPr>
          <w:rFonts w:cs="Calibri"/>
          <w:b/>
          <w:bCs/>
          <w:color w:val="auto"/>
        </w:rPr>
        <w:t>Flashback</w:t>
      </w:r>
      <w:r w:rsidRPr="00A6678C">
        <w:rPr>
          <w:rFonts w:cs="Calibri"/>
          <w:color w:val="auto"/>
        </w:rPr>
        <w:t xml:space="preserve"> </w:t>
      </w:r>
      <w:r w:rsidRPr="00A6678C">
        <w:rPr>
          <w:rFonts w:cs="Calibri"/>
          <w:b/>
          <w:bCs/>
          <w:color w:val="auto"/>
        </w:rPr>
        <w:t>technology</w:t>
      </w:r>
      <w:r w:rsidRPr="00A6678C">
        <w:rPr>
          <w:rFonts w:cs="Calibri"/>
          <w:color w:val="auto"/>
        </w:rPr>
        <w:t xml:space="preserve"> of the </w:t>
      </w:r>
      <w:r w:rsidRPr="00A6678C">
        <w:rPr>
          <w:rFonts w:cs="Calibri"/>
          <w:b/>
          <w:bCs/>
          <w:color w:val="auto"/>
        </w:rPr>
        <w:t>Oracle</w:t>
      </w:r>
      <w:r w:rsidRPr="00A6678C">
        <w:rPr>
          <w:rFonts w:cs="Calibri"/>
          <w:color w:val="auto"/>
        </w:rPr>
        <w:t xml:space="preserve"> along with Recyclebin for a </w:t>
      </w:r>
      <w:r w:rsidRPr="00A6678C">
        <w:rPr>
          <w:rFonts w:cs="Calibri"/>
          <w:b/>
          <w:bCs/>
          <w:color w:val="auto"/>
        </w:rPr>
        <w:t>faster recovery</w:t>
      </w:r>
      <w:r w:rsidRPr="00A6678C">
        <w:rPr>
          <w:rFonts w:cs="Calibri"/>
          <w:color w:val="auto"/>
        </w:rPr>
        <w:t xml:space="preserve"> of the </w:t>
      </w:r>
      <w:r w:rsidRPr="00A6678C">
        <w:rPr>
          <w:rFonts w:cs="Calibri"/>
          <w:b/>
          <w:bCs/>
          <w:color w:val="auto"/>
        </w:rPr>
        <w:t xml:space="preserve">databases </w:t>
      </w:r>
      <w:r w:rsidRPr="00A6678C">
        <w:rPr>
          <w:rFonts w:cs="Calibri"/>
          <w:color w:val="auto"/>
        </w:rPr>
        <w:t>and</w:t>
      </w:r>
      <w:r w:rsidRPr="00A6678C">
        <w:rPr>
          <w:rFonts w:cs="Calibri"/>
          <w:b/>
          <w:bCs/>
          <w:color w:val="auto"/>
        </w:rPr>
        <w:t xml:space="preserve"> database objects.</w:t>
      </w:r>
    </w:p>
    <w:p w14:paraId="50451D84" w14:textId="2879EC4A" w:rsidR="0094534F" w:rsidRPr="00A6678C" w:rsidRDefault="00D121D7" w:rsidP="00A6678C">
      <w:pPr>
        <w:pStyle w:val="ListParagraph"/>
        <w:numPr>
          <w:ilvl w:val="0"/>
          <w:numId w:val="6"/>
        </w:numPr>
        <w:spacing w:after="0"/>
        <w:ind w:right="216"/>
        <w:rPr>
          <w:rFonts w:eastAsia="Times New Roman" w:cs="Calibri"/>
          <w:color w:val="auto"/>
        </w:rPr>
      </w:pPr>
      <w:r w:rsidRPr="00A6678C">
        <w:rPr>
          <w:rFonts w:eastAsia="Times New Roman" w:cs="Calibri"/>
          <w:color w:val="auto"/>
        </w:rPr>
        <w:t xml:space="preserve">Responsible for setting and managing </w:t>
      </w:r>
      <w:r w:rsidRPr="00A6678C">
        <w:rPr>
          <w:rFonts w:eastAsia="Times New Roman" w:cs="Calibri"/>
          <w:b/>
          <w:bCs/>
          <w:color w:val="auto"/>
        </w:rPr>
        <w:t>user accounts, Granting</w:t>
      </w:r>
      <w:r w:rsidRPr="00A6678C">
        <w:rPr>
          <w:rFonts w:eastAsia="Times New Roman" w:cs="Calibri"/>
          <w:color w:val="auto"/>
        </w:rPr>
        <w:t xml:space="preserve"> required privileges to </w:t>
      </w:r>
      <w:r w:rsidRPr="00A6678C">
        <w:rPr>
          <w:rFonts w:eastAsia="Times New Roman" w:cs="Calibri"/>
          <w:b/>
          <w:bCs/>
          <w:color w:val="auto"/>
        </w:rPr>
        <w:t>users.</w:t>
      </w:r>
    </w:p>
    <w:p w14:paraId="686AA18E" w14:textId="338BD8A9" w:rsidR="00B35750" w:rsidRPr="00A6678C" w:rsidRDefault="00B35750" w:rsidP="00A6678C">
      <w:pPr>
        <w:pStyle w:val="ListParagraph"/>
        <w:numPr>
          <w:ilvl w:val="0"/>
          <w:numId w:val="6"/>
        </w:numPr>
        <w:spacing w:after="0"/>
        <w:ind w:right="216"/>
        <w:rPr>
          <w:rFonts w:eastAsia="Times New Roman" w:cs="Calibri"/>
          <w:color w:val="auto"/>
        </w:rPr>
      </w:pPr>
      <w:r w:rsidRPr="00A6678C">
        <w:rPr>
          <w:rFonts w:eastAsia="Times New Roman" w:cs="Calibri"/>
          <w:color w:val="auto"/>
        </w:rPr>
        <w:t xml:space="preserve">Other duties include applying </w:t>
      </w:r>
      <w:r w:rsidRPr="00A6678C">
        <w:rPr>
          <w:rFonts w:eastAsia="Times New Roman" w:cs="Calibri"/>
          <w:b/>
          <w:bCs/>
          <w:color w:val="auto"/>
        </w:rPr>
        <w:t>oracle database</w:t>
      </w:r>
      <w:r w:rsidRPr="00A6678C">
        <w:rPr>
          <w:rFonts w:eastAsia="Times New Roman" w:cs="Calibri"/>
          <w:color w:val="auto"/>
        </w:rPr>
        <w:t xml:space="preserve"> </w:t>
      </w:r>
      <w:r w:rsidRPr="00A6678C">
        <w:rPr>
          <w:rFonts w:eastAsia="Times New Roman" w:cs="Calibri"/>
          <w:b/>
          <w:bCs/>
          <w:color w:val="auto"/>
        </w:rPr>
        <w:t xml:space="preserve">patches, creation of database users, monitoring, tuning, troubleshooting, </w:t>
      </w:r>
      <w:r w:rsidRPr="00A6678C">
        <w:rPr>
          <w:rFonts w:eastAsia="Times New Roman" w:cs="Calibri"/>
          <w:color w:val="auto"/>
        </w:rPr>
        <w:t>and</w:t>
      </w:r>
      <w:r w:rsidRPr="00A6678C">
        <w:rPr>
          <w:rFonts w:eastAsia="Times New Roman" w:cs="Calibri"/>
          <w:b/>
          <w:bCs/>
          <w:color w:val="auto"/>
        </w:rPr>
        <w:t xml:space="preserve"> backup </w:t>
      </w:r>
      <w:r w:rsidRPr="00A6678C">
        <w:rPr>
          <w:rFonts w:eastAsia="Times New Roman" w:cs="Calibri"/>
          <w:color w:val="auto"/>
        </w:rPr>
        <w:t>and</w:t>
      </w:r>
      <w:r w:rsidRPr="00A6678C">
        <w:rPr>
          <w:rFonts w:eastAsia="Times New Roman" w:cs="Calibri"/>
          <w:b/>
          <w:bCs/>
          <w:color w:val="auto"/>
        </w:rPr>
        <w:t xml:space="preserve"> recoveries, monitoring </w:t>
      </w:r>
      <w:r w:rsidRPr="00A6678C">
        <w:rPr>
          <w:rFonts w:eastAsia="Times New Roman" w:cs="Calibri"/>
          <w:color w:val="auto"/>
        </w:rPr>
        <w:t>and</w:t>
      </w:r>
      <w:r w:rsidRPr="00A6678C">
        <w:rPr>
          <w:rFonts w:eastAsia="Times New Roman" w:cs="Calibri"/>
          <w:b/>
          <w:bCs/>
          <w:color w:val="auto"/>
        </w:rPr>
        <w:t xml:space="preserve"> optimizing database performance</w:t>
      </w:r>
      <w:r w:rsidRPr="00A6678C">
        <w:rPr>
          <w:rFonts w:eastAsia="Times New Roman" w:cs="Calibri"/>
          <w:color w:val="auto"/>
        </w:rPr>
        <w:t>.</w:t>
      </w:r>
    </w:p>
    <w:p w14:paraId="156582A5" w14:textId="373596BB" w:rsidR="00B35750" w:rsidRPr="00A6678C" w:rsidRDefault="00B35750" w:rsidP="00A6678C">
      <w:pPr>
        <w:pStyle w:val="ListParagraph"/>
        <w:numPr>
          <w:ilvl w:val="0"/>
          <w:numId w:val="6"/>
        </w:numPr>
        <w:spacing w:after="0"/>
        <w:ind w:right="216"/>
        <w:rPr>
          <w:rFonts w:eastAsia="Times New Roman" w:cs="Calibri"/>
          <w:color w:val="auto"/>
        </w:rPr>
      </w:pPr>
      <w:r w:rsidRPr="00A6678C">
        <w:rPr>
          <w:rFonts w:eastAsia="Times New Roman" w:cs="Calibri"/>
          <w:color w:val="auto"/>
        </w:rPr>
        <w:t xml:space="preserve">Active Participation in the </w:t>
      </w:r>
      <w:r w:rsidRPr="00A6678C">
        <w:rPr>
          <w:rFonts w:eastAsia="Times New Roman" w:cs="Calibri"/>
          <w:b/>
          <w:bCs/>
          <w:color w:val="auto"/>
        </w:rPr>
        <w:t xml:space="preserve">System Study Created tables, indexes </w:t>
      </w:r>
      <w:r w:rsidRPr="00A6678C">
        <w:rPr>
          <w:rFonts w:eastAsia="Times New Roman" w:cs="Calibri"/>
          <w:color w:val="auto"/>
        </w:rPr>
        <w:t>and</w:t>
      </w:r>
      <w:r w:rsidRPr="00A6678C">
        <w:rPr>
          <w:rFonts w:eastAsia="Times New Roman" w:cs="Calibri"/>
          <w:b/>
          <w:bCs/>
          <w:color w:val="auto"/>
        </w:rPr>
        <w:t xml:space="preserve"> views</w:t>
      </w:r>
      <w:r w:rsidR="00D26219" w:rsidRPr="00A6678C">
        <w:rPr>
          <w:rFonts w:eastAsia="Times New Roman" w:cs="Calibri"/>
          <w:b/>
          <w:bCs/>
          <w:color w:val="auto"/>
        </w:rPr>
        <w:t>.</w:t>
      </w:r>
    </w:p>
    <w:p w14:paraId="57F2463E" w14:textId="77777777" w:rsidR="00F87434" w:rsidRPr="00A6678C" w:rsidRDefault="00F87434" w:rsidP="00A6678C">
      <w:pPr>
        <w:spacing w:after="0"/>
        <w:ind w:right="216"/>
      </w:pPr>
    </w:p>
    <w:p w14:paraId="0A61C9D2" w14:textId="77777777" w:rsidR="00F87434" w:rsidRPr="00A6678C" w:rsidRDefault="00F87434" w:rsidP="00A6678C">
      <w:pPr>
        <w:spacing w:after="0"/>
        <w:ind w:right="216"/>
      </w:pPr>
    </w:p>
    <w:p w14:paraId="78D1D019" w14:textId="7292F22E" w:rsidR="00A83977" w:rsidRPr="00A6678C" w:rsidRDefault="00A83977" w:rsidP="00A6678C">
      <w:pPr>
        <w:spacing w:after="0"/>
        <w:ind w:right="216"/>
        <w:rPr>
          <w:rFonts w:cs="Calibri"/>
          <w:bCs/>
          <w:color w:val="0D0D0D" w:themeColor="text1" w:themeTint="F2"/>
        </w:rPr>
      </w:pPr>
      <w:r w:rsidRPr="00A6678C">
        <w:tab/>
      </w:r>
    </w:p>
    <w:sectPr w:rsidR="00A83977" w:rsidRPr="00A6678C" w:rsidSect="00A6678C"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BB884" w14:textId="77777777" w:rsidR="00BF2A5B" w:rsidRDefault="00BF2A5B">
      <w:pPr>
        <w:spacing w:after="0"/>
      </w:pPr>
      <w:r>
        <w:separator/>
      </w:r>
    </w:p>
  </w:endnote>
  <w:endnote w:type="continuationSeparator" w:id="0">
    <w:p w14:paraId="02301EA7" w14:textId="77777777" w:rsidR="00BF2A5B" w:rsidRDefault="00BF2A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2C2AF" w14:textId="77777777" w:rsidR="00BF2A5B" w:rsidRDefault="00BF2A5B">
      <w:pPr>
        <w:spacing w:after="0"/>
      </w:pPr>
      <w:r>
        <w:separator/>
      </w:r>
    </w:p>
  </w:footnote>
  <w:footnote w:type="continuationSeparator" w:id="0">
    <w:p w14:paraId="3D4E7B26" w14:textId="77777777" w:rsidR="00BF2A5B" w:rsidRDefault="00BF2A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72070"/>
    <w:multiLevelType w:val="hybridMultilevel"/>
    <w:tmpl w:val="3C78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>
    <w:nsid w:val="0AB6266E"/>
    <w:multiLevelType w:val="hybridMultilevel"/>
    <w:tmpl w:val="F6B06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14304"/>
    <w:multiLevelType w:val="multilevel"/>
    <w:tmpl w:val="9CA4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F97ADB"/>
    <w:multiLevelType w:val="hybridMultilevel"/>
    <w:tmpl w:val="D49AC82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>
    <w:nsid w:val="14CC10F4"/>
    <w:multiLevelType w:val="hybridMultilevel"/>
    <w:tmpl w:val="38A0B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01717"/>
    <w:multiLevelType w:val="hybridMultilevel"/>
    <w:tmpl w:val="E38C0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B7800"/>
    <w:multiLevelType w:val="hybridMultilevel"/>
    <w:tmpl w:val="E7C2A0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E57C8F"/>
    <w:multiLevelType w:val="hybridMultilevel"/>
    <w:tmpl w:val="93A005B0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>
    <w:nsid w:val="25F55B52"/>
    <w:multiLevelType w:val="hybridMultilevel"/>
    <w:tmpl w:val="430A23B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</w:abstractNum>
  <w:abstractNum w:abstractNumId="10">
    <w:nsid w:val="26930CC2"/>
    <w:multiLevelType w:val="multilevel"/>
    <w:tmpl w:val="24EA96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B235DD"/>
    <w:multiLevelType w:val="hybridMultilevel"/>
    <w:tmpl w:val="2D6C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A7EFB"/>
    <w:multiLevelType w:val="multilevel"/>
    <w:tmpl w:val="53C2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D2036B"/>
    <w:multiLevelType w:val="hybridMultilevel"/>
    <w:tmpl w:val="65F0492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>
    <w:nsid w:val="473F11AE"/>
    <w:multiLevelType w:val="hybridMultilevel"/>
    <w:tmpl w:val="CD36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0C6D57"/>
    <w:multiLevelType w:val="hybridMultilevel"/>
    <w:tmpl w:val="EA40620C"/>
    <w:lvl w:ilvl="0" w:tplc="A7085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414816"/>
    <w:multiLevelType w:val="hybridMultilevel"/>
    <w:tmpl w:val="565A2CF4"/>
    <w:lvl w:ilvl="0" w:tplc="A7085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233E58"/>
    <w:multiLevelType w:val="multilevel"/>
    <w:tmpl w:val="F70C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A8039D"/>
    <w:multiLevelType w:val="hybridMultilevel"/>
    <w:tmpl w:val="A9746654"/>
    <w:lvl w:ilvl="0" w:tplc="FF82E79C">
      <w:numFmt w:val="bullet"/>
      <w:lvlText w:val=""/>
      <w:lvlJc w:val="left"/>
      <w:pPr>
        <w:ind w:left="879" w:hanging="28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3909D70">
      <w:numFmt w:val="bullet"/>
      <w:lvlText w:val=""/>
      <w:lvlJc w:val="left"/>
      <w:pPr>
        <w:ind w:left="1165" w:hanging="428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553E9156">
      <w:numFmt w:val="bullet"/>
      <w:lvlText w:val="•"/>
      <w:lvlJc w:val="left"/>
      <w:pPr>
        <w:ind w:left="2353" w:hanging="428"/>
      </w:pPr>
      <w:rPr>
        <w:rFonts w:hint="default"/>
        <w:lang w:val="en-US" w:eastAsia="en-US" w:bidi="en-US"/>
      </w:rPr>
    </w:lvl>
    <w:lvl w:ilvl="3" w:tplc="0190744C">
      <w:numFmt w:val="bullet"/>
      <w:lvlText w:val="•"/>
      <w:lvlJc w:val="left"/>
      <w:pPr>
        <w:ind w:left="3546" w:hanging="428"/>
      </w:pPr>
      <w:rPr>
        <w:rFonts w:hint="default"/>
        <w:lang w:val="en-US" w:eastAsia="en-US" w:bidi="en-US"/>
      </w:rPr>
    </w:lvl>
    <w:lvl w:ilvl="4" w:tplc="246A723A">
      <w:numFmt w:val="bullet"/>
      <w:lvlText w:val="•"/>
      <w:lvlJc w:val="left"/>
      <w:pPr>
        <w:ind w:left="4740" w:hanging="428"/>
      </w:pPr>
      <w:rPr>
        <w:rFonts w:hint="default"/>
        <w:lang w:val="en-US" w:eastAsia="en-US" w:bidi="en-US"/>
      </w:rPr>
    </w:lvl>
    <w:lvl w:ilvl="5" w:tplc="BD1C8B48">
      <w:numFmt w:val="bullet"/>
      <w:lvlText w:val="•"/>
      <w:lvlJc w:val="left"/>
      <w:pPr>
        <w:ind w:left="5933" w:hanging="428"/>
      </w:pPr>
      <w:rPr>
        <w:rFonts w:hint="default"/>
        <w:lang w:val="en-US" w:eastAsia="en-US" w:bidi="en-US"/>
      </w:rPr>
    </w:lvl>
    <w:lvl w:ilvl="6" w:tplc="C3AC5660">
      <w:numFmt w:val="bullet"/>
      <w:lvlText w:val="•"/>
      <w:lvlJc w:val="left"/>
      <w:pPr>
        <w:ind w:left="7126" w:hanging="428"/>
      </w:pPr>
      <w:rPr>
        <w:rFonts w:hint="default"/>
        <w:lang w:val="en-US" w:eastAsia="en-US" w:bidi="en-US"/>
      </w:rPr>
    </w:lvl>
    <w:lvl w:ilvl="7" w:tplc="373A2050">
      <w:numFmt w:val="bullet"/>
      <w:lvlText w:val="•"/>
      <w:lvlJc w:val="left"/>
      <w:pPr>
        <w:ind w:left="8320" w:hanging="428"/>
      </w:pPr>
      <w:rPr>
        <w:rFonts w:hint="default"/>
        <w:lang w:val="en-US" w:eastAsia="en-US" w:bidi="en-US"/>
      </w:rPr>
    </w:lvl>
    <w:lvl w:ilvl="8" w:tplc="12A81C86">
      <w:numFmt w:val="bullet"/>
      <w:lvlText w:val="•"/>
      <w:lvlJc w:val="left"/>
      <w:pPr>
        <w:ind w:left="9513" w:hanging="428"/>
      </w:pPr>
      <w:rPr>
        <w:rFonts w:hint="default"/>
        <w:lang w:val="en-US" w:eastAsia="en-US" w:bidi="en-US"/>
      </w:rPr>
    </w:lvl>
  </w:abstractNum>
  <w:abstractNum w:abstractNumId="19">
    <w:nsid w:val="59FF55D1"/>
    <w:multiLevelType w:val="hybridMultilevel"/>
    <w:tmpl w:val="F8FEC8BA"/>
    <w:lvl w:ilvl="0" w:tplc="A7085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997166"/>
    <w:multiLevelType w:val="multilevel"/>
    <w:tmpl w:val="58E2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0212DA3"/>
    <w:multiLevelType w:val="hybridMultilevel"/>
    <w:tmpl w:val="F2A41344"/>
    <w:lvl w:ilvl="0" w:tplc="A7085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D058BE"/>
    <w:multiLevelType w:val="hybridMultilevel"/>
    <w:tmpl w:val="7F849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E82955"/>
    <w:multiLevelType w:val="multilevel"/>
    <w:tmpl w:val="9CA4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57514D"/>
    <w:multiLevelType w:val="multilevel"/>
    <w:tmpl w:val="9CA4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C07455"/>
    <w:multiLevelType w:val="hybridMultilevel"/>
    <w:tmpl w:val="68EA5A6C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6">
    <w:nsid w:val="6BA908A3"/>
    <w:multiLevelType w:val="multilevel"/>
    <w:tmpl w:val="265CF6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7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>
    <w:nsid w:val="73B64F43"/>
    <w:multiLevelType w:val="multilevel"/>
    <w:tmpl w:val="FB2E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BB34A9"/>
    <w:multiLevelType w:val="multilevel"/>
    <w:tmpl w:val="DAD8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7"/>
  </w:num>
  <w:num w:numId="3">
    <w:abstractNumId w:val="20"/>
  </w:num>
  <w:num w:numId="4">
    <w:abstractNumId w:val="21"/>
  </w:num>
  <w:num w:numId="5">
    <w:abstractNumId w:val="16"/>
  </w:num>
  <w:num w:numId="6">
    <w:abstractNumId w:val="15"/>
  </w:num>
  <w:num w:numId="7">
    <w:abstractNumId w:val="19"/>
  </w:num>
  <w:num w:numId="8">
    <w:abstractNumId w:val="3"/>
  </w:num>
  <w:num w:numId="9">
    <w:abstractNumId w:val="23"/>
  </w:num>
  <w:num w:numId="10">
    <w:abstractNumId w:val="24"/>
  </w:num>
  <w:num w:numId="11">
    <w:abstractNumId w:val="17"/>
  </w:num>
  <w:num w:numId="12">
    <w:abstractNumId w:val="6"/>
  </w:num>
  <w:num w:numId="13">
    <w:abstractNumId w:val="7"/>
  </w:num>
  <w:num w:numId="14">
    <w:abstractNumId w:val="8"/>
  </w:num>
  <w:num w:numId="15">
    <w:abstractNumId w:val="5"/>
  </w:num>
  <w:num w:numId="16">
    <w:abstractNumId w:val="2"/>
  </w:num>
  <w:num w:numId="17">
    <w:abstractNumId w:val="18"/>
  </w:num>
  <w:num w:numId="18">
    <w:abstractNumId w:val="11"/>
  </w:num>
  <w:num w:numId="19">
    <w:abstractNumId w:val="26"/>
  </w:num>
  <w:num w:numId="20">
    <w:abstractNumId w:val="0"/>
  </w:num>
  <w:num w:numId="21">
    <w:abstractNumId w:val="29"/>
  </w:num>
  <w:num w:numId="22">
    <w:abstractNumId w:val="9"/>
  </w:num>
  <w:num w:numId="23">
    <w:abstractNumId w:val="12"/>
  </w:num>
  <w:num w:numId="24">
    <w:abstractNumId w:val="13"/>
  </w:num>
  <w:num w:numId="25">
    <w:abstractNumId w:val="22"/>
  </w:num>
  <w:num w:numId="26">
    <w:abstractNumId w:val="28"/>
  </w:num>
  <w:num w:numId="27">
    <w:abstractNumId w:val="10"/>
  </w:num>
  <w:num w:numId="28">
    <w:abstractNumId w:val="25"/>
  </w:num>
  <w:num w:numId="29">
    <w:abstractNumId w:val="4"/>
  </w:num>
  <w:num w:numId="30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7F"/>
    <w:rsid w:val="000036DB"/>
    <w:rsid w:val="000044E6"/>
    <w:rsid w:val="00013D1A"/>
    <w:rsid w:val="00025531"/>
    <w:rsid w:val="00025CFF"/>
    <w:rsid w:val="000267D1"/>
    <w:rsid w:val="000401CD"/>
    <w:rsid w:val="00040E12"/>
    <w:rsid w:val="00042FCD"/>
    <w:rsid w:val="00045A86"/>
    <w:rsid w:val="00053360"/>
    <w:rsid w:val="00071093"/>
    <w:rsid w:val="000758C0"/>
    <w:rsid w:val="0008185F"/>
    <w:rsid w:val="00084F24"/>
    <w:rsid w:val="00092042"/>
    <w:rsid w:val="00093861"/>
    <w:rsid w:val="00096941"/>
    <w:rsid w:val="000A2DEF"/>
    <w:rsid w:val="000A4F59"/>
    <w:rsid w:val="000A6F0F"/>
    <w:rsid w:val="000B261B"/>
    <w:rsid w:val="000B34C3"/>
    <w:rsid w:val="000B4DFD"/>
    <w:rsid w:val="000C2740"/>
    <w:rsid w:val="000C6862"/>
    <w:rsid w:val="000D600A"/>
    <w:rsid w:val="000F1DAB"/>
    <w:rsid w:val="000F6C91"/>
    <w:rsid w:val="0010356A"/>
    <w:rsid w:val="001058D5"/>
    <w:rsid w:val="00124199"/>
    <w:rsid w:val="00131148"/>
    <w:rsid w:val="00141A4C"/>
    <w:rsid w:val="001439DB"/>
    <w:rsid w:val="00145002"/>
    <w:rsid w:val="0017061E"/>
    <w:rsid w:val="00186F20"/>
    <w:rsid w:val="001A78EE"/>
    <w:rsid w:val="001B29CF"/>
    <w:rsid w:val="001E07EA"/>
    <w:rsid w:val="001E38B3"/>
    <w:rsid w:val="001F422B"/>
    <w:rsid w:val="00212C2A"/>
    <w:rsid w:val="00230E41"/>
    <w:rsid w:val="00233B01"/>
    <w:rsid w:val="00262A14"/>
    <w:rsid w:val="0028220F"/>
    <w:rsid w:val="00296E82"/>
    <w:rsid w:val="002A0212"/>
    <w:rsid w:val="002B5AD6"/>
    <w:rsid w:val="002B5B6C"/>
    <w:rsid w:val="002B78BF"/>
    <w:rsid w:val="002C3406"/>
    <w:rsid w:val="002C76F9"/>
    <w:rsid w:val="002E00F7"/>
    <w:rsid w:val="002E06C9"/>
    <w:rsid w:val="002F20CC"/>
    <w:rsid w:val="00310923"/>
    <w:rsid w:val="0031230B"/>
    <w:rsid w:val="00313F55"/>
    <w:rsid w:val="00322548"/>
    <w:rsid w:val="00333189"/>
    <w:rsid w:val="00342ED7"/>
    <w:rsid w:val="003526F4"/>
    <w:rsid w:val="003552A7"/>
    <w:rsid w:val="00356C14"/>
    <w:rsid w:val="00362E20"/>
    <w:rsid w:val="00371393"/>
    <w:rsid w:val="003B43DE"/>
    <w:rsid w:val="003B4461"/>
    <w:rsid w:val="003C0FB5"/>
    <w:rsid w:val="003E799D"/>
    <w:rsid w:val="004043FC"/>
    <w:rsid w:val="004106A9"/>
    <w:rsid w:val="00411EDC"/>
    <w:rsid w:val="004129FC"/>
    <w:rsid w:val="004138E8"/>
    <w:rsid w:val="00416BA0"/>
    <w:rsid w:val="00420BF3"/>
    <w:rsid w:val="00427A7B"/>
    <w:rsid w:val="004458B0"/>
    <w:rsid w:val="00475741"/>
    <w:rsid w:val="00486B40"/>
    <w:rsid w:val="00496ED9"/>
    <w:rsid w:val="00496F1A"/>
    <w:rsid w:val="004B7F02"/>
    <w:rsid w:val="004C0F4C"/>
    <w:rsid w:val="004D2912"/>
    <w:rsid w:val="004D2BD2"/>
    <w:rsid w:val="004D3567"/>
    <w:rsid w:val="004D78EF"/>
    <w:rsid w:val="004E1C47"/>
    <w:rsid w:val="004E2580"/>
    <w:rsid w:val="004F3219"/>
    <w:rsid w:val="004F6E10"/>
    <w:rsid w:val="00513265"/>
    <w:rsid w:val="00515F20"/>
    <w:rsid w:val="005178AB"/>
    <w:rsid w:val="005216B4"/>
    <w:rsid w:val="00523484"/>
    <w:rsid w:val="00527E2F"/>
    <w:rsid w:val="00531909"/>
    <w:rsid w:val="00531F97"/>
    <w:rsid w:val="0053237B"/>
    <w:rsid w:val="00544C03"/>
    <w:rsid w:val="0054539A"/>
    <w:rsid w:val="00545B40"/>
    <w:rsid w:val="00571150"/>
    <w:rsid w:val="00574691"/>
    <w:rsid w:val="005856C5"/>
    <w:rsid w:val="00590E5B"/>
    <w:rsid w:val="005A053E"/>
    <w:rsid w:val="005A0F9F"/>
    <w:rsid w:val="005A45F3"/>
    <w:rsid w:val="005A51E5"/>
    <w:rsid w:val="005A5248"/>
    <w:rsid w:val="005A6A6B"/>
    <w:rsid w:val="005A7AF2"/>
    <w:rsid w:val="005C53EF"/>
    <w:rsid w:val="005C7C02"/>
    <w:rsid w:val="005D42B0"/>
    <w:rsid w:val="005D4EB6"/>
    <w:rsid w:val="005D6651"/>
    <w:rsid w:val="005F071C"/>
    <w:rsid w:val="005F757F"/>
    <w:rsid w:val="006012BC"/>
    <w:rsid w:val="0060345E"/>
    <w:rsid w:val="00611BF1"/>
    <w:rsid w:val="00617B26"/>
    <w:rsid w:val="006270A9"/>
    <w:rsid w:val="00634E83"/>
    <w:rsid w:val="0065166B"/>
    <w:rsid w:val="0066302D"/>
    <w:rsid w:val="0066315E"/>
    <w:rsid w:val="00675956"/>
    <w:rsid w:val="006759FF"/>
    <w:rsid w:val="00677702"/>
    <w:rsid w:val="00677A33"/>
    <w:rsid w:val="0068067E"/>
    <w:rsid w:val="00681034"/>
    <w:rsid w:val="00681EDB"/>
    <w:rsid w:val="006A0B0F"/>
    <w:rsid w:val="006A1676"/>
    <w:rsid w:val="006A76CC"/>
    <w:rsid w:val="006B3E52"/>
    <w:rsid w:val="006C2B64"/>
    <w:rsid w:val="006D235C"/>
    <w:rsid w:val="006D76AB"/>
    <w:rsid w:val="006F631E"/>
    <w:rsid w:val="0070135A"/>
    <w:rsid w:val="00711A85"/>
    <w:rsid w:val="00717990"/>
    <w:rsid w:val="00717D11"/>
    <w:rsid w:val="0073363C"/>
    <w:rsid w:val="00740A70"/>
    <w:rsid w:val="007420A9"/>
    <w:rsid w:val="007554A6"/>
    <w:rsid w:val="00764C2C"/>
    <w:rsid w:val="007735A6"/>
    <w:rsid w:val="007773E2"/>
    <w:rsid w:val="00780F75"/>
    <w:rsid w:val="00793D3D"/>
    <w:rsid w:val="00794D1B"/>
    <w:rsid w:val="007A1388"/>
    <w:rsid w:val="007B1C27"/>
    <w:rsid w:val="007B6153"/>
    <w:rsid w:val="007C48AC"/>
    <w:rsid w:val="007E0806"/>
    <w:rsid w:val="007E146F"/>
    <w:rsid w:val="007F1CFC"/>
    <w:rsid w:val="00805997"/>
    <w:rsid w:val="008151D4"/>
    <w:rsid w:val="00815843"/>
    <w:rsid w:val="00816175"/>
    <w:rsid w:val="00816216"/>
    <w:rsid w:val="008203A3"/>
    <w:rsid w:val="00827780"/>
    <w:rsid w:val="008319CC"/>
    <w:rsid w:val="008540E9"/>
    <w:rsid w:val="008662A5"/>
    <w:rsid w:val="00866FCB"/>
    <w:rsid w:val="0087734B"/>
    <w:rsid w:val="00881FF8"/>
    <w:rsid w:val="00885D27"/>
    <w:rsid w:val="00892D89"/>
    <w:rsid w:val="008B2B4E"/>
    <w:rsid w:val="008B6859"/>
    <w:rsid w:val="008C0AF6"/>
    <w:rsid w:val="008C30B0"/>
    <w:rsid w:val="008C536C"/>
    <w:rsid w:val="008E077F"/>
    <w:rsid w:val="008E4486"/>
    <w:rsid w:val="008E75E8"/>
    <w:rsid w:val="008F3DC7"/>
    <w:rsid w:val="00900888"/>
    <w:rsid w:val="00900C79"/>
    <w:rsid w:val="0091017E"/>
    <w:rsid w:val="009222FF"/>
    <w:rsid w:val="00931450"/>
    <w:rsid w:val="00941406"/>
    <w:rsid w:val="009415ED"/>
    <w:rsid w:val="0094234E"/>
    <w:rsid w:val="0094534F"/>
    <w:rsid w:val="0094651E"/>
    <w:rsid w:val="0096767A"/>
    <w:rsid w:val="0097243B"/>
    <w:rsid w:val="009746B5"/>
    <w:rsid w:val="009755CB"/>
    <w:rsid w:val="00991702"/>
    <w:rsid w:val="00991B63"/>
    <w:rsid w:val="009A4340"/>
    <w:rsid w:val="009C11C6"/>
    <w:rsid w:val="009C5509"/>
    <w:rsid w:val="009C5CAE"/>
    <w:rsid w:val="009D16E5"/>
    <w:rsid w:val="009D5933"/>
    <w:rsid w:val="009E1637"/>
    <w:rsid w:val="009E3BFA"/>
    <w:rsid w:val="009E53E4"/>
    <w:rsid w:val="009E652A"/>
    <w:rsid w:val="009F5052"/>
    <w:rsid w:val="009F5837"/>
    <w:rsid w:val="00A00663"/>
    <w:rsid w:val="00A03444"/>
    <w:rsid w:val="00A04D8B"/>
    <w:rsid w:val="00A0750F"/>
    <w:rsid w:val="00A321F3"/>
    <w:rsid w:val="00A3230C"/>
    <w:rsid w:val="00A347AF"/>
    <w:rsid w:val="00A36996"/>
    <w:rsid w:val="00A5763E"/>
    <w:rsid w:val="00A6178E"/>
    <w:rsid w:val="00A6678C"/>
    <w:rsid w:val="00A67F77"/>
    <w:rsid w:val="00A75696"/>
    <w:rsid w:val="00A779B6"/>
    <w:rsid w:val="00A809EE"/>
    <w:rsid w:val="00A82B69"/>
    <w:rsid w:val="00A83977"/>
    <w:rsid w:val="00A87CCC"/>
    <w:rsid w:val="00A93AE0"/>
    <w:rsid w:val="00AA213E"/>
    <w:rsid w:val="00AC3E75"/>
    <w:rsid w:val="00AD0605"/>
    <w:rsid w:val="00AF1AE2"/>
    <w:rsid w:val="00AF3746"/>
    <w:rsid w:val="00AF5660"/>
    <w:rsid w:val="00B004AB"/>
    <w:rsid w:val="00B03BC7"/>
    <w:rsid w:val="00B10CBA"/>
    <w:rsid w:val="00B10F08"/>
    <w:rsid w:val="00B1314F"/>
    <w:rsid w:val="00B229BD"/>
    <w:rsid w:val="00B26687"/>
    <w:rsid w:val="00B31B10"/>
    <w:rsid w:val="00B331E3"/>
    <w:rsid w:val="00B332CE"/>
    <w:rsid w:val="00B35750"/>
    <w:rsid w:val="00B42440"/>
    <w:rsid w:val="00B5096E"/>
    <w:rsid w:val="00B54F51"/>
    <w:rsid w:val="00B60344"/>
    <w:rsid w:val="00B636E3"/>
    <w:rsid w:val="00B70972"/>
    <w:rsid w:val="00B71D00"/>
    <w:rsid w:val="00B77167"/>
    <w:rsid w:val="00B950C4"/>
    <w:rsid w:val="00BA2059"/>
    <w:rsid w:val="00BA5D4E"/>
    <w:rsid w:val="00BA7309"/>
    <w:rsid w:val="00BA7C0F"/>
    <w:rsid w:val="00BB785D"/>
    <w:rsid w:val="00BC2787"/>
    <w:rsid w:val="00BC2FD2"/>
    <w:rsid w:val="00BD768D"/>
    <w:rsid w:val="00BF235A"/>
    <w:rsid w:val="00BF28CF"/>
    <w:rsid w:val="00BF2A5B"/>
    <w:rsid w:val="00BF710D"/>
    <w:rsid w:val="00C10DB9"/>
    <w:rsid w:val="00C250A0"/>
    <w:rsid w:val="00C31B15"/>
    <w:rsid w:val="00C5693D"/>
    <w:rsid w:val="00C61F8E"/>
    <w:rsid w:val="00C63FC6"/>
    <w:rsid w:val="00C74048"/>
    <w:rsid w:val="00C963E7"/>
    <w:rsid w:val="00C973EB"/>
    <w:rsid w:val="00C978B3"/>
    <w:rsid w:val="00CA13D5"/>
    <w:rsid w:val="00CA678D"/>
    <w:rsid w:val="00CB039F"/>
    <w:rsid w:val="00CB31E8"/>
    <w:rsid w:val="00CD4D35"/>
    <w:rsid w:val="00CE297F"/>
    <w:rsid w:val="00CF14DD"/>
    <w:rsid w:val="00CF2B8A"/>
    <w:rsid w:val="00CF5981"/>
    <w:rsid w:val="00D004CE"/>
    <w:rsid w:val="00D062D8"/>
    <w:rsid w:val="00D121D7"/>
    <w:rsid w:val="00D13C2C"/>
    <w:rsid w:val="00D2539C"/>
    <w:rsid w:val="00D26219"/>
    <w:rsid w:val="00D27B48"/>
    <w:rsid w:val="00D30F1B"/>
    <w:rsid w:val="00D470B8"/>
    <w:rsid w:val="00D60783"/>
    <w:rsid w:val="00D6376E"/>
    <w:rsid w:val="00D77181"/>
    <w:rsid w:val="00DA2226"/>
    <w:rsid w:val="00DA6104"/>
    <w:rsid w:val="00DB0466"/>
    <w:rsid w:val="00DC134E"/>
    <w:rsid w:val="00DC5329"/>
    <w:rsid w:val="00DD449F"/>
    <w:rsid w:val="00E11452"/>
    <w:rsid w:val="00E2116F"/>
    <w:rsid w:val="00E25EE5"/>
    <w:rsid w:val="00E52EAF"/>
    <w:rsid w:val="00E625A6"/>
    <w:rsid w:val="00E660B9"/>
    <w:rsid w:val="00E70454"/>
    <w:rsid w:val="00E83E4B"/>
    <w:rsid w:val="00E90195"/>
    <w:rsid w:val="00E9564D"/>
    <w:rsid w:val="00E96EB4"/>
    <w:rsid w:val="00EB3908"/>
    <w:rsid w:val="00EC339F"/>
    <w:rsid w:val="00ED2A41"/>
    <w:rsid w:val="00ED6DA5"/>
    <w:rsid w:val="00EE7160"/>
    <w:rsid w:val="00EF42E7"/>
    <w:rsid w:val="00F02EE5"/>
    <w:rsid w:val="00F10951"/>
    <w:rsid w:val="00F120A7"/>
    <w:rsid w:val="00F139AD"/>
    <w:rsid w:val="00F172D1"/>
    <w:rsid w:val="00F221DA"/>
    <w:rsid w:val="00F3183A"/>
    <w:rsid w:val="00F3451E"/>
    <w:rsid w:val="00F353C9"/>
    <w:rsid w:val="00F40A22"/>
    <w:rsid w:val="00F500CD"/>
    <w:rsid w:val="00F759D3"/>
    <w:rsid w:val="00F87434"/>
    <w:rsid w:val="00F97165"/>
    <w:rsid w:val="00FA633C"/>
    <w:rsid w:val="00FA6DD1"/>
    <w:rsid w:val="00FB38ED"/>
    <w:rsid w:val="00FB5B3E"/>
    <w:rsid w:val="00FC4C84"/>
    <w:rsid w:val="00FD1246"/>
    <w:rsid w:val="00FD4BEE"/>
    <w:rsid w:val="00FD7F75"/>
    <w:rsid w:val="00FE17C8"/>
    <w:rsid w:val="00FF2B9B"/>
    <w:rsid w:val="00FF368E"/>
    <w:rsid w:val="00FF6099"/>
    <w:rsid w:val="00FF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1AEC3"/>
  <w15:docId w15:val="{C81A1484-C96B-4E7F-90B5-65C61B35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4C3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34C3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34C3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0B34C3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B34C3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B34C3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34C3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aliases w:val="Indented Paragraph,Bullet 1,Use Case List Paragraph,b1,Bullet for no #'s,B1"/>
    <w:basedOn w:val="Normal"/>
    <w:link w:val="ListParagraphChar"/>
    <w:uiPriority w:val="34"/>
    <w:unhideWhenUsed/>
    <w:qFormat/>
    <w:rsid w:val="00BF23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33189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A839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83977"/>
  </w:style>
  <w:style w:type="character" w:customStyle="1" w:styleId="ListParagraphChar">
    <w:name w:val="List Paragraph Char"/>
    <w:aliases w:val="Indented Paragraph Char,Bullet 1 Char,Use Case List Paragraph Char,b1 Char,Bullet for no #'s Char,B1 Char"/>
    <w:basedOn w:val="DefaultParagraphFont"/>
    <w:link w:val="ListParagraph"/>
    <w:uiPriority w:val="34"/>
    <w:qFormat/>
    <w:locked/>
    <w:rsid w:val="00831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2823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7744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843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99462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453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7875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3179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322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4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38D00-D1E8-4EBF-9BC5-20F93090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</TotalTime>
  <Pages>3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</dc:creator>
  <cp:lastModifiedBy>Akash Gupta</cp:lastModifiedBy>
  <cp:revision>2</cp:revision>
  <cp:lastPrinted>2017-07-13T18:24:00Z</cp:lastPrinted>
  <dcterms:created xsi:type="dcterms:W3CDTF">2020-01-28T16:38:00Z</dcterms:created>
  <dcterms:modified xsi:type="dcterms:W3CDTF">2020-01-28T16:38:00Z</dcterms:modified>
  <cp:version/>
</cp:coreProperties>
</file>