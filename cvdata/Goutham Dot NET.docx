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Pr>
      <w:tblGrid>
        <w:gridCol w:w="2970"/>
        <w:gridCol w:w="836"/>
        <w:gridCol w:w="6130"/>
      </w:tblGrid>
      <w:tr w:rsidR="00B93310" w:rsidRPr="006E170F" w:rsidTr="00AC15A9">
        <w:tc>
          <w:tcPr>
            <w:tcW w:w="2970" w:type="dxa"/>
          </w:tcPr>
          <w:p w:rsidR="00B93310" w:rsidRPr="006E170F" w:rsidRDefault="00A17D6A" w:rsidP="00AC15A9">
            <w:pPr>
              <w:pStyle w:val="Heading1"/>
              <w:jc w:val="both"/>
              <w:rPr>
                <w:rFonts w:ascii="Calibri" w:hAnsi="Calibri" w:cs="Calibri"/>
                <w:sz w:val="22"/>
                <w:szCs w:val="22"/>
              </w:rPr>
            </w:pPr>
            <w:r w:rsidRPr="006E170F">
              <w:rPr>
                <w:rFonts w:ascii="Calibri" w:hAnsi="Calibri" w:cs="Calibri"/>
                <w:sz w:val="22"/>
                <w:szCs w:val="22"/>
              </w:rPr>
              <w:t xml:space="preserve">       </w:t>
            </w:r>
            <w:r w:rsidR="004A0468" w:rsidRPr="006E170F">
              <w:rPr>
                <w:rFonts w:ascii="Calibri" w:hAnsi="Calibri" w:cs="Calibri"/>
                <w:sz w:val="22"/>
                <w:szCs w:val="22"/>
              </w:rPr>
              <w:t>GOUTHAM</w:t>
            </w:r>
            <w:r w:rsidR="006E170F" w:rsidRPr="006E170F">
              <w:rPr>
                <w:rFonts w:ascii="Calibri" w:hAnsi="Calibri" w:cs="Calibri"/>
                <w:sz w:val="22"/>
                <w:szCs w:val="22"/>
              </w:rPr>
              <w:t xml:space="preserve"> </w:t>
            </w:r>
          </w:p>
          <w:tbl>
            <w:tblPr>
              <w:tblW w:w="3007" w:type="dxa"/>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Pr>
            <w:tblGrid>
              <w:gridCol w:w="3007"/>
            </w:tblGrid>
            <w:tr w:rsidR="00441EB9" w:rsidRPr="006E170F" w:rsidTr="00A80840">
              <w:trPr>
                <w:trHeight w:val="588"/>
              </w:trPr>
              <w:tc>
                <w:tcPr>
                  <w:tcW w:w="3007" w:type="dxa"/>
                  <w:tcBorders>
                    <w:top w:val="nil"/>
                    <w:bottom w:val="nil"/>
                  </w:tcBorders>
                  <w:tcMar>
                    <w:top w:w="360" w:type="dxa"/>
                    <w:bottom w:w="0" w:type="dxa"/>
                  </w:tcMar>
                </w:tcPr>
                <w:p w:rsidR="00441EB9" w:rsidRPr="006E170F" w:rsidRDefault="00A80840" w:rsidP="00441EB9">
                  <w:pPr>
                    <w:pStyle w:val="Heading3"/>
                    <w:rPr>
                      <w:rFonts w:ascii="Calibri" w:hAnsi="Calibri" w:cs="Calibri"/>
                      <w:sz w:val="22"/>
                      <w:szCs w:val="22"/>
                    </w:rPr>
                  </w:pPr>
                  <w:r w:rsidRPr="006E170F">
                    <w:rPr>
                      <w:rFonts w:ascii="Calibri" w:hAnsi="Calibri" w:cs="Calibri"/>
                      <w:noProof/>
                      <w:sz w:val="22"/>
                      <w:szCs w:val="22"/>
                    </w:rPr>
                    <mc:AlternateContent>
                      <mc:Choice Requires="wpg">
                        <w:drawing>
                          <wp:inline distT="0" distB="0" distL="0" distR="0">
                            <wp:extent cx="328930" cy="328930"/>
                            <wp:effectExtent l="13970" t="17145" r="19050" b="15875"/>
                            <wp:docPr id="6" name="Group 43" descr="Email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7" name="Freeform 2"/>
                                    <wps:cNvSpPr>
                                      <a:spLocks noEditPoints="1"/>
                                    </wps:cNvSpPr>
                                    <wps:spPr bwMode="auto">
                                      <a:xfrm>
                                        <a:off x="39" y="55"/>
                                        <a:ext cx="130" cy="97"/>
                                      </a:xfrm>
                                      <a:custGeom>
                                        <a:avLst/>
                                        <a:gdLst>
                                          <a:gd name="T0" fmla="*/ 3 w 2082"/>
                                          <a:gd name="T1" fmla="*/ 77 h 1560"/>
                                          <a:gd name="T2" fmla="*/ 4 w 2082"/>
                                          <a:gd name="T3" fmla="*/ 82 h 1560"/>
                                          <a:gd name="T4" fmla="*/ 6 w 2082"/>
                                          <a:gd name="T5" fmla="*/ 86 h 1560"/>
                                          <a:gd name="T6" fmla="*/ 9 w 2082"/>
                                          <a:gd name="T7" fmla="*/ 89 h 1560"/>
                                          <a:gd name="T8" fmla="*/ 13 w 2082"/>
                                          <a:gd name="T9" fmla="*/ 92 h 1560"/>
                                          <a:gd name="T10" fmla="*/ 18 w 2082"/>
                                          <a:gd name="T11" fmla="*/ 93 h 1560"/>
                                          <a:gd name="T12" fmla="*/ 110 w 2082"/>
                                          <a:gd name="T13" fmla="*/ 93 h 1560"/>
                                          <a:gd name="T14" fmla="*/ 115 w 2082"/>
                                          <a:gd name="T15" fmla="*/ 93 h 1560"/>
                                          <a:gd name="T16" fmla="*/ 119 w 2082"/>
                                          <a:gd name="T17" fmla="*/ 91 h 1560"/>
                                          <a:gd name="T18" fmla="*/ 122 w 2082"/>
                                          <a:gd name="T19" fmla="*/ 88 h 1560"/>
                                          <a:gd name="T20" fmla="*/ 125 w 2082"/>
                                          <a:gd name="T21" fmla="*/ 84 h 1560"/>
                                          <a:gd name="T22" fmla="*/ 126 w 2082"/>
                                          <a:gd name="T23" fmla="*/ 79 h 1560"/>
                                          <a:gd name="T24" fmla="*/ 127 w 2082"/>
                                          <a:gd name="T25" fmla="*/ 30 h 1560"/>
                                          <a:gd name="T26" fmla="*/ 65 w 2082"/>
                                          <a:gd name="T27" fmla="*/ 63 h 1560"/>
                                          <a:gd name="T28" fmla="*/ 20 w 2082"/>
                                          <a:gd name="T29" fmla="*/ 3 h 1560"/>
                                          <a:gd name="T30" fmla="*/ 15 w 2082"/>
                                          <a:gd name="T31" fmla="*/ 4 h 1560"/>
                                          <a:gd name="T32" fmla="*/ 11 w 2082"/>
                                          <a:gd name="T33" fmla="*/ 6 h 1560"/>
                                          <a:gd name="T34" fmla="*/ 8 w 2082"/>
                                          <a:gd name="T35" fmla="*/ 9 h 1560"/>
                                          <a:gd name="T36" fmla="*/ 5 w 2082"/>
                                          <a:gd name="T37" fmla="*/ 13 h 1560"/>
                                          <a:gd name="T38" fmla="*/ 4 w 2082"/>
                                          <a:gd name="T39" fmla="*/ 18 h 1560"/>
                                          <a:gd name="T40" fmla="*/ 3 w 2082"/>
                                          <a:gd name="T41" fmla="*/ 28 h 1560"/>
                                          <a:gd name="T42" fmla="*/ 127 w 2082"/>
                                          <a:gd name="T43" fmla="*/ 28 h 1560"/>
                                          <a:gd name="T44" fmla="*/ 126 w 2082"/>
                                          <a:gd name="T45" fmla="*/ 18 h 1560"/>
                                          <a:gd name="T46" fmla="*/ 125 w 2082"/>
                                          <a:gd name="T47" fmla="*/ 13 h 1560"/>
                                          <a:gd name="T48" fmla="*/ 122 w 2082"/>
                                          <a:gd name="T49" fmla="*/ 9 h 1560"/>
                                          <a:gd name="T50" fmla="*/ 119 w 2082"/>
                                          <a:gd name="T51" fmla="*/ 6 h 1560"/>
                                          <a:gd name="T52" fmla="*/ 115 w 2082"/>
                                          <a:gd name="T53" fmla="*/ 4 h 1560"/>
                                          <a:gd name="T54" fmla="*/ 110 w 2082"/>
                                          <a:gd name="T55" fmla="*/ 3 h 1560"/>
                                          <a:gd name="T56" fmla="*/ 20 w 2082"/>
                                          <a:gd name="T57" fmla="*/ 0 h 1560"/>
                                          <a:gd name="T58" fmla="*/ 113 w 2082"/>
                                          <a:gd name="T59" fmla="*/ 0 h 1560"/>
                                          <a:gd name="T60" fmla="*/ 118 w 2082"/>
                                          <a:gd name="T61" fmla="*/ 2 h 1560"/>
                                          <a:gd name="T62" fmla="*/ 122 w 2082"/>
                                          <a:gd name="T63" fmla="*/ 4 h 1560"/>
                                          <a:gd name="T64" fmla="*/ 126 w 2082"/>
                                          <a:gd name="T65" fmla="*/ 8 h 1560"/>
                                          <a:gd name="T66" fmla="*/ 129 w 2082"/>
                                          <a:gd name="T67" fmla="*/ 12 h 1560"/>
                                          <a:gd name="T68" fmla="*/ 130 w 2082"/>
                                          <a:gd name="T69" fmla="*/ 17 h 1560"/>
                                          <a:gd name="T70" fmla="*/ 130 w 2082"/>
                                          <a:gd name="T71" fmla="*/ 77 h 1560"/>
                                          <a:gd name="T72" fmla="*/ 130 w 2082"/>
                                          <a:gd name="T73" fmla="*/ 81 h 1560"/>
                                          <a:gd name="T74" fmla="*/ 128 w 2082"/>
                                          <a:gd name="T75" fmla="*/ 86 h 1560"/>
                                          <a:gd name="T76" fmla="*/ 126 w 2082"/>
                                          <a:gd name="T77" fmla="*/ 89 h 1560"/>
                                          <a:gd name="T78" fmla="*/ 122 w 2082"/>
                                          <a:gd name="T79" fmla="*/ 93 h 1560"/>
                                          <a:gd name="T80" fmla="*/ 119 w 2082"/>
                                          <a:gd name="T81" fmla="*/ 95 h 1560"/>
                                          <a:gd name="T82" fmla="*/ 114 w 2082"/>
                                          <a:gd name="T83" fmla="*/ 96 h 1560"/>
                                          <a:gd name="T84" fmla="*/ 110 w 2082"/>
                                          <a:gd name="T85" fmla="*/ 97 h 1560"/>
                                          <a:gd name="T86" fmla="*/ 17 w 2082"/>
                                          <a:gd name="T87" fmla="*/ 97 h 1560"/>
                                          <a:gd name="T88" fmla="*/ 12 w 2082"/>
                                          <a:gd name="T89" fmla="*/ 95 h 1560"/>
                                          <a:gd name="T90" fmla="*/ 8 w 2082"/>
                                          <a:gd name="T91" fmla="*/ 93 h 1560"/>
                                          <a:gd name="T92" fmla="*/ 4 w 2082"/>
                                          <a:gd name="T93" fmla="*/ 89 h 1560"/>
                                          <a:gd name="T94" fmla="*/ 1 w 2082"/>
                                          <a:gd name="T95" fmla="*/ 85 h 1560"/>
                                          <a:gd name="T96" fmla="*/ 0 w 2082"/>
                                          <a:gd name="T97" fmla="*/ 80 h 1560"/>
                                          <a:gd name="T98" fmla="*/ 0 w 2082"/>
                                          <a:gd name="T99" fmla="*/ 20 h 1560"/>
                                          <a:gd name="T100" fmla="*/ 1 w 2082"/>
                                          <a:gd name="T101" fmla="*/ 15 h 1560"/>
                                          <a:gd name="T102" fmla="*/ 3 w 2082"/>
                                          <a:gd name="T103" fmla="*/ 10 h 1560"/>
                                          <a:gd name="T104" fmla="*/ 6 w 2082"/>
                                          <a:gd name="T105" fmla="*/ 6 h 1560"/>
                                          <a:gd name="T106" fmla="*/ 10 w 2082"/>
                                          <a:gd name="T107" fmla="*/ 3 h 1560"/>
                                          <a:gd name="T108" fmla="*/ 15 w 2082"/>
                                          <a:gd name="T109" fmla="*/ 1 h 1560"/>
                                          <a:gd name="T110" fmla="*/ 20 w 2082"/>
                                          <a:gd name="T111" fmla="*/ 0 h 156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s:wsp>
                                    <wps:cNvPr id="8" name="Freeform 3"/>
                                    <wps:cNvSpPr>
                                      <a:spLocks noEditPoints="1"/>
                                    </wps:cNvSpPr>
                                    <wps:spPr bwMode="auto">
                                      <a:xfrm>
                                        <a:off x="0" y="0"/>
                                        <a:ext cx="208" cy="208"/>
                                      </a:xfrm>
                                      <a:custGeom>
                                        <a:avLst/>
                                        <a:gdLst>
                                          <a:gd name="T0" fmla="*/ 85 w 3324"/>
                                          <a:gd name="T1" fmla="*/ 5 h 3324"/>
                                          <a:gd name="T2" fmla="*/ 62 w 3324"/>
                                          <a:gd name="T3" fmla="*/ 12 h 3324"/>
                                          <a:gd name="T4" fmla="*/ 42 w 3324"/>
                                          <a:gd name="T5" fmla="*/ 25 h 3324"/>
                                          <a:gd name="T6" fmla="*/ 25 w 3324"/>
                                          <a:gd name="T7" fmla="*/ 42 h 3324"/>
                                          <a:gd name="T8" fmla="*/ 12 w 3324"/>
                                          <a:gd name="T9" fmla="*/ 62 h 3324"/>
                                          <a:gd name="T10" fmla="*/ 5 w 3324"/>
                                          <a:gd name="T11" fmla="*/ 85 h 3324"/>
                                          <a:gd name="T12" fmla="*/ 4 w 3324"/>
                                          <a:gd name="T13" fmla="*/ 110 h 3324"/>
                                          <a:gd name="T14" fmla="*/ 8 w 3324"/>
                                          <a:gd name="T15" fmla="*/ 135 h 3324"/>
                                          <a:gd name="T16" fmla="*/ 18 w 3324"/>
                                          <a:gd name="T17" fmla="*/ 157 h 3324"/>
                                          <a:gd name="T18" fmla="*/ 33 w 3324"/>
                                          <a:gd name="T19" fmla="*/ 175 h 3324"/>
                                          <a:gd name="T20" fmla="*/ 51 w 3324"/>
                                          <a:gd name="T21" fmla="*/ 190 h 3324"/>
                                          <a:gd name="T22" fmla="*/ 73 w 3324"/>
                                          <a:gd name="T23" fmla="*/ 200 h 3324"/>
                                          <a:gd name="T24" fmla="*/ 98 w 3324"/>
                                          <a:gd name="T25" fmla="*/ 204 h 3324"/>
                                          <a:gd name="T26" fmla="*/ 123 w 3324"/>
                                          <a:gd name="T27" fmla="*/ 203 h 3324"/>
                                          <a:gd name="T28" fmla="*/ 146 w 3324"/>
                                          <a:gd name="T29" fmla="*/ 196 h 3324"/>
                                          <a:gd name="T30" fmla="*/ 166 w 3324"/>
                                          <a:gd name="T31" fmla="*/ 183 h 3324"/>
                                          <a:gd name="T32" fmla="*/ 183 w 3324"/>
                                          <a:gd name="T33" fmla="*/ 166 h 3324"/>
                                          <a:gd name="T34" fmla="*/ 196 w 3324"/>
                                          <a:gd name="T35" fmla="*/ 146 h 3324"/>
                                          <a:gd name="T36" fmla="*/ 203 w 3324"/>
                                          <a:gd name="T37" fmla="*/ 123 h 3324"/>
                                          <a:gd name="T38" fmla="*/ 205 w 3324"/>
                                          <a:gd name="T39" fmla="*/ 98 h 3324"/>
                                          <a:gd name="T40" fmla="*/ 200 w 3324"/>
                                          <a:gd name="T41" fmla="*/ 73 h 3324"/>
                                          <a:gd name="T42" fmla="*/ 190 w 3324"/>
                                          <a:gd name="T43" fmla="*/ 51 h 3324"/>
                                          <a:gd name="T44" fmla="*/ 175 w 3324"/>
                                          <a:gd name="T45" fmla="*/ 33 h 3324"/>
                                          <a:gd name="T46" fmla="*/ 157 w 3324"/>
                                          <a:gd name="T47" fmla="*/ 18 h 3324"/>
                                          <a:gd name="T48" fmla="*/ 135 w 3324"/>
                                          <a:gd name="T49" fmla="*/ 8 h 3324"/>
                                          <a:gd name="T50" fmla="*/ 110 w 3324"/>
                                          <a:gd name="T51" fmla="*/ 3 h 3324"/>
                                          <a:gd name="T52" fmla="*/ 117 w 3324"/>
                                          <a:gd name="T53" fmla="*/ 1 h 3324"/>
                                          <a:gd name="T54" fmla="*/ 142 w 3324"/>
                                          <a:gd name="T55" fmla="*/ 7 h 3324"/>
                                          <a:gd name="T56" fmla="*/ 163 w 3324"/>
                                          <a:gd name="T57" fmla="*/ 19 h 3324"/>
                                          <a:gd name="T58" fmla="*/ 182 w 3324"/>
                                          <a:gd name="T59" fmla="*/ 35 h 3324"/>
                                          <a:gd name="T60" fmla="*/ 196 w 3324"/>
                                          <a:gd name="T61" fmla="*/ 55 h 3324"/>
                                          <a:gd name="T62" fmla="*/ 205 w 3324"/>
                                          <a:gd name="T63" fmla="*/ 78 h 3324"/>
                                          <a:gd name="T64" fmla="*/ 208 w 3324"/>
                                          <a:gd name="T65" fmla="*/ 104 h 3324"/>
                                          <a:gd name="T66" fmla="*/ 205 w 3324"/>
                                          <a:gd name="T67" fmla="*/ 130 h 3324"/>
                                          <a:gd name="T68" fmla="*/ 196 w 3324"/>
                                          <a:gd name="T69" fmla="*/ 153 h 3324"/>
                                          <a:gd name="T70" fmla="*/ 182 w 3324"/>
                                          <a:gd name="T71" fmla="*/ 173 h 3324"/>
                                          <a:gd name="T72" fmla="*/ 163 w 3324"/>
                                          <a:gd name="T73" fmla="*/ 189 h 3324"/>
                                          <a:gd name="T74" fmla="*/ 142 w 3324"/>
                                          <a:gd name="T75" fmla="*/ 201 h 3324"/>
                                          <a:gd name="T76" fmla="*/ 117 w 3324"/>
                                          <a:gd name="T77" fmla="*/ 207 h 3324"/>
                                          <a:gd name="T78" fmla="*/ 91 w 3324"/>
                                          <a:gd name="T79" fmla="*/ 207 h 3324"/>
                                          <a:gd name="T80" fmla="*/ 66 w 3324"/>
                                          <a:gd name="T81" fmla="*/ 201 h 3324"/>
                                          <a:gd name="T82" fmla="*/ 45 w 3324"/>
                                          <a:gd name="T83" fmla="*/ 189 h 3324"/>
                                          <a:gd name="T84" fmla="*/ 26 w 3324"/>
                                          <a:gd name="T85" fmla="*/ 173 h 3324"/>
                                          <a:gd name="T86" fmla="*/ 12 w 3324"/>
                                          <a:gd name="T87" fmla="*/ 153 h 3324"/>
                                          <a:gd name="T88" fmla="*/ 3 w 3324"/>
                                          <a:gd name="T89" fmla="*/ 130 h 3324"/>
                                          <a:gd name="T90" fmla="*/ 0 w 3324"/>
                                          <a:gd name="T91" fmla="*/ 104 h 3324"/>
                                          <a:gd name="T92" fmla="*/ 3 w 3324"/>
                                          <a:gd name="T93" fmla="*/ 78 h 3324"/>
                                          <a:gd name="T94" fmla="*/ 12 w 3324"/>
                                          <a:gd name="T95" fmla="*/ 55 h 3324"/>
                                          <a:gd name="T96" fmla="*/ 26 w 3324"/>
                                          <a:gd name="T97" fmla="*/ 35 h 3324"/>
                                          <a:gd name="T98" fmla="*/ 45 w 3324"/>
                                          <a:gd name="T99" fmla="*/ 19 h 3324"/>
                                          <a:gd name="T100" fmla="*/ 66 w 3324"/>
                                          <a:gd name="T101" fmla="*/ 7 h 3324"/>
                                          <a:gd name="T102" fmla="*/ 91 w 3324"/>
                                          <a:gd name="T103" fmla="*/ 1 h 3324"/>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7308EC"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">
                            <v:shape id="Freeform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0,5;0,5;0,5;1,6;1,6;1,6;7,6;7,6;7,6;8,5;8,5;8,5;8,2;4,4;1,0;1,0;1,0;0,1;0,1;0,1;0,2;8,2;8,1;8,1;8,1;7,0;7,0;7,0;1,0;7,0;7,0;8,0;8,0;8,1;8,1;8,5;8,5;8,5;8,6;8,6;7,6;7,6;7,6;1,6;1,6;0,6;0,6;0,5;0,5;0,1;0,1;0,1;0,0;1,0;1,0;1,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5,0;4,1;3,2;2,3;1,4;0,5;0,7;1,8;1,10;2,11;3,12;5,13;6,13;8,13;9,12;10,11;11,10;12,9;13,8;13,6;13,5;12,3;11,2;10,1;8,1;7,0;7,0;9,0;10,1;11,2;12,3;13,5;13,7;13,8;12,10;11,11;10,12;9,13;7,13;6,13;4,13;3,12;2,11;1,10;0,8;0,7;0,5;1,3;2,2;3,1;4,0;6,0" o:connectangles="0,0,0,0,0,0,0,0,0,0,0,0,0,0,0,0,0,0,0,0,0,0,0,0,0,0,0,0,0,0,0,0,0,0,0,0,0,0,0,0,0,0,0,0,0,0,0,0,0,0,0,0"/>
                              <o:lock v:ext="edit" verticies="t"/>
                            </v:shape>
                            <w10:anchorlock/>
                          </v:group>
                        </w:pict>
                      </mc:Fallback>
                    </mc:AlternateContent>
                  </w:r>
                </w:p>
              </w:tc>
            </w:tr>
            <w:tr w:rsidR="00441EB9" w:rsidRPr="006E170F" w:rsidTr="00A80840">
              <w:trPr>
                <w:trHeight w:val="512"/>
              </w:trPr>
              <w:tc>
                <w:tcPr>
                  <w:tcW w:w="3007" w:type="dxa"/>
                  <w:tcBorders>
                    <w:top w:val="nil"/>
                    <w:bottom w:val="nil"/>
                  </w:tcBorders>
                  <w:tcMar>
                    <w:top w:w="115" w:type="dxa"/>
                    <w:bottom w:w="0" w:type="dxa"/>
                  </w:tcMar>
                </w:tcPr>
                <w:p w:rsidR="00441EB9" w:rsidRPr="006E170F" w:rsidRDefault="004A0468" w:rsidP="00A80840">
                  <w:pPr>
                    <w:pStyle w:val="Heading3"/>
                    <w:jc w:val="both"/>
                    <w:rPr>
                      <w:rFonts w:ascii="Calibri" w:hAnsi="Calibri" w:cs="Calibri"/>
                      <w:sz w:val="22"/>
                      <w:szCs w:val="22"/>
                    </w:rPr>
                  </w:pPr>
                  <w:r w:rsidRPr="006E170F">
                    <w:rPr>
                      <w:rFonts w:ascii="Calibri" w:hAnsi="Calibri" w:cs="Calibri"/>
                      <w:b/>
                      <w:bCs/>
                      <w:iCs/>
                      <w:sz w:val="22"/>
                      <w:szCs w:val="22"/>
                    </w:rPr>
                    <w:t>Rgoutham758</w:t>
                  </w:r>
                  <w:r w:rsidR="00D20D0F" w:rsidRPr="006E170F">
                    <w:rPr>
                      <w:rFonts w:ascii="Calibri" w:hAnsi="Calibri" w:cs="Calibri"/>
                      <w:b/>
                      <w:bCs/>
                      <w:iCs/>
                      <w:sz w:val="22"/>
                      <w:szCs w:val="22"/>
                    </w:rPr>
                    <w:t>@gmail.</w:t>
                  </w:r>
                  <w:r w:rsidR="00A80840" w:rsidRPr="006E170F">
                    <w:rPr>
                      <w:rFonts w:ascii="Calibri" w:hAnsi="Calibri" w:cs="Calibri"/>
                      <w:b/>
                      <w:bCs/>
                      <w:iCs/>
                      <w:sz w:val="22"/>
                      <w:szCs w:val="22"/>
                    </w:rPr>
                    <w:t>c</w:t>
                  </w:r>
                  <w:r w:rsidR="00D20D0F" w:rsidRPr="006E170F">
                    <w:rPr>
                      <w:rFonts w:ascii="Calibri" w:hAnsi="Calibri" w:cs="Calibri"/>
                      <w:b/>
                      <w:bCs/>
                      <w:iCs/>
                      <w:sz w:val="22"/>
                      <w:szCs w:val="22"/>
                    </w:rPr>
                    <w:t>o</w:t>
                  </w:r>
                  <w:r w:rsidR="00AC15A9" w:rsidRPr="006E170F">
                    <w:rPr>
                      <w:rFonts w:ascii="Calibri" w:hAnsi="Calibri" w:cs="Calibri"/>
                      <w:b/>
                      <w:bCs/>
                      <w:iCs/>
                      <w:sz w:val="22"/>
                      <w:szCs w:val="22"/>
                    </w:rPr>
                    <w:t>m</w:t>
                  </w:r>
                  <w:r w:rsidR="00D20D0F" w:rsidRPr="006E170F">
                    <w:rPr>
                      <w:rStyle w:val="Hyperlink"/>
                      <w:rFonts w:ascii="Calibri" w:hAnsi="Calibri" w:cs="Calibri"/>
                      <w:b/>
                      <w:bCs/>
                      <w:iCs/>
                      <w:sz w:val="22"/>
                      <w:szCs w:val="22"/>
                    </w:rPr>
                    <w:t xml:space="preserve">   </w:t>
                  </w:r>
                </w:p>
              </w:tc>
            </w:tr>
            <w:tr w:rsidR="00441EB9" w:rsidRPr="006E170F" w:rsidTr="00A80840">
              <w:trPr>
                <w:trHeight w:val="588"/>
              </w:trPr>
              <w:tc>
                <w:tcPr>
                  <w:tcW w:w="3007" w:type="dxa"/>
                  <w:tcBorders>
                    <w:top w:val="nil"/>
                    <w:bottom w:val="nil"/>
                  </w:tcBorders>
                  <w:tcMar>
                    <w:top w:w="360" w:type="dxa"/>
                    <w:bottom w:w="0" w:type="dxa"/>
                  </w:tcMar>
                </w:tcPr>
                <w:p w:rsidR="00441EB9" w:rsidRPr="006E170F" w:rsidRDefault="00A80840" w:rsidP="00441EB9">
                  <w:pPr>
                    <w:pStyle w:val="Heading3"/>
                    <w:rPr>
                      <w:rFonts w:ascii="Calibri" w:hAnsi="Calibri" w:cs="Calibri"/>
                      <w:sz w:val="22"/>
                      <w:szCs w:val="22"/>
                    </w:rPr>
                  </w:pPr>
                  <w:r w:rsidRPr="006E170F">
                    <w:rPr>
                      <w:rFonts w:ascii="Calibri" w:hAnsi="Calibri" w:cs="Calibri"/>
                      <w:noProof/>
                      <w:sz w:val="22"/>
                      <w:szCs w:val="22"/>
                    </w:rPr>
                    <mc:AlternateContent>
                      <mc:Choice Requires="wpg">
                        <w:drawing>
                          <wp:inline distT="0" distB="0" distL="0" distR="0">
                            <wp:extent cx="328930" cy="328930"/>
                            <wp:effectExtent l="13970" t="12065" r="19050" b="11430"/>
                            <wp:docPr id="3" name="Group 37" descr="Telephone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4" name="Freeform 81"/>
                                    <wps:cNvSpPr>
                                      <a:spLocks noEditPoints="1"/>
                                    </wps:cNvSpPr>
                                    <wps:spPr bwMode="auto">
                                      <a:xfrm>
                                        <a:off x="0" y="0"/>
                                        <a:ext cx="208" cy="208"/>
                                      </a:xfrm>
                                      <a:custGeom>
                                        <a:avLst/>
                                        <a:gdLst>
                                          <a:gd name="T0" fmla="*/ 85 w 3324"/>
                                          <a:gd name="T1" fmla="*/ 5 h 3324"/>
                                          <a:gd name="T2" fmla="*/ 62 w 3324"/>
                                          <a:gd name="T3" fmla="*/ 12 h 3324"/>
                                          <a:gd name="T4" fmla="*/ 42 w 3324"/>
                                          <a:gd name="T5" fmla="*/ 25 h 3324"/>
                                          <a:gd name="T6" fmla="*/ 25 w 3324"/>
                                          <a:gd name="T7" fmla="*/ 42 h 3324"/>
                                          <a:gd name="T8" fmla="*/ 12 w 3324"/>
                                          <a:gd name="T9" fmla="*/ 62 h 3324"/>
                                          <a:gd name="T10" fmla="*/ 5 w 3324"/>
                                          <a:gd name="T11" fmla="*/ 85 h 3324"/>
                                          <a:gd name="T12" fmla="*/ 4 w 3324"/>
                                          <a:gd name="T13" fmla="*/ 110 h 3324"/>
                                          <a:gd name="T14" fmla="*/ 8 w 3324"/>
                                          <a:gd name="T15" fmla="*/ 135 h 3324"/>
                                          <a:gd name="T16" fmla="*/ 18 w 3324"/>
                                          <a:gd name="T17" fmla="*/ 157 h 3324"/>
                                          <a:gd name="T18" fmla="*/ 33 w 3324"/>
                                          <a:gd name="T19" fmla="*/ 175 h 3324"/>
                                          <a:gd name="T20" fmla="*/ 51 w 3324"/>
                                          <a:gd name="T21" fmla="*/ 190 h 3324"/>
                                          <a:gd name="T22" fmla="*/ 73 w 3324"/>
                                          <a:gd name="T23" fmla="*/ 200 h 3324"/>
                                          <a:gd name="T24" fmla="*/ 98 w 3324"/>
                                          <a:gd name="T25" fmla="*/ 204 h 3324"/>
                                          <a:gd name="T26" fmla="*/ 123 w 3324"/>
                                          <a:gd name="T27" fmla="*/ 203 h 3324"/>
                                          <a:gd name="T28" fmla="*/ 146 w 3324"/>
                                          <a:gd name="T29" fmla="*/ 196 h 3324"/>
                                          <a:gd name="T30" fmla="*/ 166 w 3324"/>
                                          <a:gd name="T31" fmla="*/ 183 h 3324"/>
                                          <a:gd name="T32" fmla="*/ 183 w 3324"/>
                                          <a:gd name="T33" fmla="*/ 166 h 3324"/>
                                          <a:gd name="T34" fmla="*/ 196 w 3324"/>
                                          <a:gd name="T35" fmla="*/ 146 h 3324"/>
                                          <a:gd name="T36" fmla="*/ 203 w 3324"/>
                                          <a:gd name="T37" fmla="*/ 123 h 3324"/>
                                          <a:gd name="T38" fmla="*/ 205 w 3324"/>
                                          <a:gd name="T39" fmla="*/ 98 h 3324"/>
                                          <a:gd name="T40" fmla="*/ 200 w 3324"/>
                                          <a:gd name="T41" fmla="*/ 73 h 3324"/>
                                          <a:gd name="T42" fmla="*/ 190 w 3324"/>
                                          <a:gd name="T43" fmla="*/ 51 h 3324"/>
                                          <a:gd name="T44" fmla="*/ 175 w 3324"/>
                                          <a:gd name="T45" fmla="*/ 33 h 3324"/>
                                          <a:gd name="T46" fmla="*/ 157 w 3324"/>
                                          <a:gd name="T47" fmla="*/ 18 h 3324"/>
                                          <a:gd name="T48" fmla="*/ 135 w 3324"/>
                                          <a:gd name="T49" fmla="*/ 8 h 3324"/>
                                          <a:gd name="T50" fmla="*/ 110 w 3324"/>
                                          <a:gd name="T51" fmla="*/ 3 h 3324"/>
                                          <a:gd name="T52" fmla="*/ 117 w 3324"/>
                                          <a:gd name="T53" fmla="*/ 1 h 3324"/>
                                          <a:gd name="T54" fmla="*/ 142 w 3324"/>
                                          <a:gd name="T55" fmla="*/ 7 h 3324"/>
                                          <a:gd name="T56" fmla="*/ 163 w 3324"/>
                                          <a:gd name="T57" fmla="*/ 19 h 3324"/>
                                          <a:gd name="T58" fmla="*/ 182 w 3324"/>
                                          <a:gd name="T59" fmla="*/ 35 h 3324"/>
                                          <a:gd name="T60" fmla="*/ 196 w 3324"/>
                                          <a:gd name="T61" fmla="*/ 55 h 3324"/>
                                          <a:gd name="T62" fmla="*/ 205 w 3324"/>
                                          <a:gd name="T63" fmla="*/ 78 h 3324"/>
                                          <a:gd name="T64" fmla="*/ 208 w 3324"/>
                                          <a:gd name="T65" fmla="*/ 104 h 3324"/>
                                          <a:gd name="T66" fmla="*/ 205 w 3324"/>
                                          <a:gd name="T67" fmla="*/ 130 h 3324"/>
                                          <a:gd name="T68" fmla="*/ 196 w 3324"/>
                                          <a:gd name="T69" fmla="*/ 153 h 3324"/>
                                          <a:gd name="T70" fmla="*/ 182 w 3324"/>
                                          <a:gd name="T71" fmla="*/ 173 h 3324"/>
                                          <a:gd name="T72" fmla="*/ 163 w 3324"/>
                                          <a:gd name="T73" fmla="*/ 189 h 3324"/>
                                          <a:gd name="T74" fmla="*/ 142 w 3324"/>
                                          <a:gd name="T75" fmla="*/ 201 h 3324"/>
                                          <a:gd name="T76" fmla="*/ 117 w 3324"/>
                                          <a:gd name="T77" fmla="*/ 207 h 3324"/>
                                          <a:gd name="T78" fmla="*/ 91 w 3324"/>
                                          <a:gd name="T79" fmla="*/ 207 h 3324"/>
                                          <a:gd name="T80" fmla="*/ 66 w 3324"/>
                                          <a:gd name="T81" fmla="*/ 201 h 3324"/>
                                          <a:gd name="T82" fmla="*/ 45 w 3324"/>
                                          <a:gd name="T83" fmla="*/ 189 h 3324"/>
                                          <a:gd name="T84" fmla="*/ 26 w 3324"/>
                                          <a:gd name="T85" fmla="*/ 173 h 3324"/>
                                          <a:gd name="T86" fmla="*/ 12 w 3324"/>
                                          <a:gd name="T87" fmla="*/ 153 h 3324"/>
                                          <a:gd name="T88" fmla="*/ 3 w 3324"/>
                                          <a:gd name="T89" fmla="*/ 130 h 3324"/>
                                          <a:gd name="T90" fmla="*/ 0 w 3324"/>
                                          <a:gd name="T91" fmla="*/ 104 h 3324"/>
                                          <a:gd name="T92" fmla="*/ 3 w 3324"/>
                                          <a:gd name="T93" fmla="*/ 78 h 3324"/>
                                          <a:gd name="T94" fmla="*/ 12 w 3324"/>
                                          <a:gd name="T95" fmla="*/ 55 h 3324"/>
                                          <a:gd name="T96" fmla="*/ 26 w 3324"/>
                                          <a:gd name="T97" fmla="*/ 35 h 3324"/>
                                          <a:gd name="T98" fmla="*/ 45 w 3324"/>
                                          <a:gd name="T99" fmla="*/ 19 h 3324"/>
                                          <a:gd name="T100" fmla="*/ 66 w 3324"/>
                                          <a:gd name="T101" fmla="*/ 7 h 3324"/>
                                          <a:gd name="T102" fmla="*/ 91 w 3324"/>
                                          <a:gd name="T103" fmla="*/ 1 h 3324"/>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s:wsp>
                                    <wps:cNvPr id="5" name="Freeform 82"/>
                                    <wps:cNvSpPr>
                                      <a:spLocks noEditPoints="1"/>
                                    </wps:cNvSpPr>
                                    <wps:spPr bwMode="auto">
                                      <a:xfrm>
                                        <a:off x="34" y="55"/>
                                        <a:ext cx="141" cy="97"/>
                                      </a:xfrm>
                                      <a:custGeom>
                                        <a:avLst/>
                                        <a:gdLst>
                                          <a:gd name="T0" fmla="*/ 89 w 2265"/>
                                          <a:gd name="T1" fmla="*/ 86 h 1560"/>
                                          <a:gd name="T2" fmla="*/ 70 w 2265"/>
                                          <a:gd name="T3" fmla="*/ 78 h 1560"/>
                                          <a:gd name="T4" fmla="*/ 73 w 2265"/>
                                          <a:gd name="T5" fmla="*/ 85 h 1560"/>
                                          <a:gd name="T6" fmla="*/ 50 w 2265"/>
                                          <a:gd name="T7" fmla="*/ 80 h 1560"/>
                                          <a:gd name="T8" fmla="*/ 57 w 2265"/>
                                          <a:gd name="T9" fmla="*/ 82 h 1560"/>
                                          <a:gd name="T10" fmla="*/ 93 w 2265"/>
                                          <a:gd name="T11" fmla="*/ 82 h 1560"/>
                                          <a:gd name="T12" fmla="*/ 82 w 2265"/>
                                          <a:gd name="T13" fmla="*/ 82 h 1560"/>
                                          <a:gd name="T14" fmla="*/ 76 w 2265"/>
                                          <a:gd name="T15" fmla="*/ 81 h 1560"/>
                                          <a:gd name="T16" fmla="*/ 66 w 2265"/>
                                          <a:gd name="T17" fmla="*/ 85 h 1560"/>
                                          <a:gd name="T18" fmla="*/ 58 w 2265"/>
                                          <a:gd name="T19" fmla="*/ 79 h 1560"/>
                                          <a:gd name="T20" fmla="*/ 48 w 2265"/>
                                          <a:gd name="T21" fmla="*/ 85 h 1560"/>
                                          <a:gd name="T22" fmla="*/ 85 w 2265"/>
                                          <a:gd name="T23" fmla="*/ 66 h 1560"/>
                                          <a:gd name="T24" fmla="*/ 92 w 2265"/>
                                          <a:gd name="T25" fmla="*/ 70 h 1560"/>
                                          <a:gd name="T26" fmla="*/ 67 w 2265"/>
                                          <a:gd name="T27" fmla="*/ 68 h 1560"/>
                                          <a:gd name="T28" fmla="*/ 74 w 2265"/>
                                          <a:gd name="T29" fmla="*/ 68 h 1560"/>
                                          <a:gd name="T30" fmla="*/ 50 w 2265"/>
                                          <a:gd name="T31" fmla="*/ 71 h 1560"/>
                                          <a:gd name="T32" fmla="*/ 55 w 2265"/>
                                          <a:gd name="T33" fmla="*/ 66 h 1560"/>
                                          <a:gd name="T34" fmla="*/ 91 w 2265"/>
                                          <a:gd name="T35" fmla="*/ 74 h 1560"/>
                                          <a:gd name="T36" fmla="*/ 84 w 2265"/>
                                          <a:gd name="T37" fmla="*/ 65 h 1560"/>
                                          <a:gd name="T38" fmla="*/ 75 w 2265"/>
                                          <a:gd name="T39" fmla="*/ 73 h 1560"/>
                                          <a:gd name="T40" fmla="*/ 68 w 2265"/>
                                          <a:gd name="T41" fmla="*/ 64 h 1560"/>
                                          <a:gd name="T42" fmla="*/ 56 w 2265"/>
                                          <a:gd name="T43" fmla="*/ 74 h 1560"/>
                                          <a:gd name="T44" fmla="*/ 50 w 2265"/>
                                          <a:gd name="T45" fmla="*/ 65 h 1560"/>
                                          <a:gd name="T46" fmla="*/ 86 w 2265"/>
                                          <a:gd name="T47" fmla="*/ 59 h 1560"/>
                                          <a:gd name="T48" fmla="*/ 89 w 2265"/>
                                          <a:gd name="T49" fmla="*/ 52 h 1560"/>
                                          <a:gd name="T50" fmla="*/ 71 w 2265"/>
                                          <a:gd name="T51" fmla="*/ 60 h 1560"/>
                                          <a:gd name="T52" fmla="*/ 52 w 2265"/>
                                          <a:gd name="T53" fmla="*/ 52 h 1560"/>
                                          <a:gd name="T54" fmla="*/ 56 w 2265"/>
                                          <a:gd name="T55" fmla="*/ 58 h 1560"/>
                                          <a:gd name="T56" fmla="*/ 91 w 2265"/>
                                          <a:gd name="T57" fmla="*/ 51 h 1560"/>
                                          <a:gd name="T58" fmla="*/ 84 w 2265"/>
                                          <a:gd name="T59" fmla="*/ 60 h 1560"/>
                                          <a:gd name="T60" fmla="*/ 72 w 2265"/>
                                          <a:gd name="T61" fmla="*/ 50 h 1560"/>
                                          <a:gd name="T62" fmla="*/ 69 w 2265"/>
                                          <a:gd name="T63" fmla="*/ 61 h 1560"/>
                                          <a:gd name="T64" fmla="*/ 53 w 2265"/>
                                          <a:gd name="T65" fmla="*/ 50 h 1560"/>
                                          <a:gd name="T66" fmla="*/ 53 w 2265"/>
                                          <a:gd name="T67" fmla="*/ 61 h 1560"/>
                                          <a:gd name="T68" fmla="*/ 52 w 2265"/>
                                          <a:gd name="T69" fmla="*/ 50 h 1560"/>
                                          <a:gd name="T70" fmla="*/ 29 w 2265"/>
                                          <a:gd name="T71" fmla="*/ 58 h 1560"/>
                                          <a:gd name="T72" fmla="*/ 14 w 2265"/>
                                          <a:gd name="T73" fmla="*/ 73 h 1560"/>
                                          <a:gd name="T74" fmla="*/ 28 w 2265"/>
                                          <a:gd name="T75" fmla="*/ 93 h 1560"/>
                                          <a:gd name="T76" fmla="*/ 127 w 2265"/>
                                          <a:gd name="T77" fmla="*/ 78 h 1560"/>
                                          <a:gd name="T78" fmla="*/ 121 w 2265"/>
                                          <a:gd name="T79" fmla="*/ 59 h 1560"/>
                                          <a:gd name="T80" fmla="*/ 97 w 2265"/>
                                          <a:gd name="T81" fmla="*/ 43 h 1560"/>
                                          <a:gd name="T82" fmla="*/ 12 w 2265"/>
                                          <a:gd name="T83" fmla="*/ 10 h 1560"/>
                                          <a:gd name="T84" fmla="*/ 4 w 2265"/>
                                          <a:gd name="T85" fmla="*/ 31 h 1560"/>
                                          <a:gd name="T86" fmla="*/ 4 w 2265"/>
                                          <a:gd name="T87" fmla="*/ 43 h 1560"/>
                                          <a:gd name="T88" fmla="*/ 18 w 2265"/>
                                          <a:gd name="T89" fmla="*/ 55 h 1560"/>
                                          <a:gd name="T90" fmla="*/ 40 w 2265"/>
                                          <a:gd name="T91" fmla="*/ 45 h 1560"/>
                                          <a:gd name="T92" fmla="*/ 108 w 2265"/>
                                          <a:gd name="T93" fmla="*/ 52 h 1560"/>
                                          <a:gd name="T94" fmla="*/ 133 w 2265"/>
                                          <a:gd name="T95" fmla="*/ 49 h 1560"/>
                                          <a:gd name="T96" fmla="*/ 137 w 2265"/>
                                          <a:gd name="T97" fmla="*/ 41 h 1560"/>
                                          <a:gd name="T98" fmla="*/ 135 w 2265"/>
                                          <a:gd name="T99" fmla="*/ 21 h 1560"/>
                                          <a:gd name="T100" fmla="*/ 114 w 2265"/>
                                          <a:gd name="T101" fmla="*/ 4 h 1560"/>
                                          <a:gd name="T102" fmla="*/ 134 w 2265"/>
                                          <a:gd name="T103" fmla="*/ 11 h 1560"/>
                                          <a:gd name="T104" fmla="*/ 139 w 2265"/>
                                          <a:gd name="T105" fmla="*/ 47 h 1560"/>
                                          <a:gd name="T106" fmla="*/ 130 w 2265"/>
                                          <a:gd name="T107" fmla="*/ 67 h 1560"/>
                                          <a:gd name="T108" fmla="*/ 122 w 2265"/>
                                          <a:gd name="T109" fmla="*/ 92 h 1560"/>
                                          <a:gd name="T110" fmla="*/ 15 w 2265"/>
                                          <a:gd name="T111" fmla="*/ 88 h 1560"/>
                                          <a:gd name="T112" fmla="*/ 14 w 2265"/>
                                          <a:gd name="T113" fmla="*/ 61 h 1560"/>
                                          <a:gd name="T114" fmla="*/ 0 w 2265"/>
                                          <a:gd name="T115" fmla="*/ 33 h 1560"/>
                                          <a:gd name="T116" fmla="*/ 15 w 2265"/>
                                          <a:gd name="T117" fmla="*/ 4 h 1560"/>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lumMod val="100000"/>
                                          <a:lumOff val="0"/>
                                        </a:schemeClr>
                                      </a:solidFill>
                                      <a:ln w="0">
                                        <a:solidFill>
                                          <a:schemeClr val="accent1">
                                            <a:lumMod val="100000"/>
                                            <a:lumOff val="0"/>
                                          </a:schemeClr>
                                        </a:solidFill>
                                        <a:round/>
                                        <a:headEnd/>
                                        <a:tailEnd/>
                                      </a:ln>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45E0FB"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KdXe&#10;/2MoAAAJ8gAADgAAAAAAAAAAAAAAAAAuAgAAZHJzL2Uyb0RvYy54bWxQSwECLQAUAAYACAAAACEA&#10;aEcb0NgAAAADAQAADwAAAAAAAAAAAAAAAAC9KgAAZHJzL2Rvd25yZXYueG1sUEsFBgAAAAAEAAQA&#10;8wAAAMIrAAAAAA==&#10;">
                            <v:shape id="Freeform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5,0;4,1;3,2;2,3;1,4;0,5;0,7;1,8;1,10;2,11;3,12;5,13;6,13;8,13;9,12;10,11;11,10;12,9;13,8;13,6;13,5;12,3;11,2;10,1;8,1;7,0;7,0;9,0;10,1;11,2;12,3;13,5;13,7;13,8;12,10;11,11;10,12;9,13;7,13;6,13;4,13;3,12;2,11;1,10;0,8;0,7;0,5;1,3;2,2;3,1;4,0;6,0"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6,5;4,5;5,5;3,5;4,5;6,5;5,5;5,5;4,5;4,5;3,5;5,4;6,4;4,4;5,4;3,4;3,4;6,5;5,4;5,5;4,4;3,5;3,4;5,4;6,3;4,4;3,3;3,4;6,3;5,4;4,3;4,4;3,3;3,4;3,3;2,4;1,5;2,6;8,5;8,4;6,3;1,1;0,2;0,3;1,3;2,3;7,3;8,3;9,3;8,1;7,0;8,1;9,3;8,4;8,6;1,5;1,4;0,2;1,0" o:connectangles="0,0,0,0,0,0,0,0,0,0,0,0,0,0,0,0,0,0,0,0,0,0,0,0,0,0,0,0,0,0,0,0,0,0,0,0,0,0,0,0,0,0,0,0,0,0,0,0,0,0,0,0,0,0,0,0,0,0,0"/>
                              <o:lock v:ext="edit" verticies="t"/>
                            </v:shape>
                            <w10:anchorlock/>
                          </v:group>
                        </w:pict>
                      </mc:Fallback>
                    </mc:AlternateContent>
                  </w:r>
                </w:p>
              </w:tc>
            </w:tr>
            <w:tr w:rsidR="00441EB9" w:rsidRPr="006E170F" w:rsidTr="00A80840">
              <w:trPr>
                <w:trHeight w:val="249"/>
              </w:trPr>
              <w:tc>
                <w:tcPr>
                  <w:tcW w:w="3007" w:type="dxa"/>
                  <w:tcBorders>
                    <w:top w:val="nil"/>
                    <w:bottom w:val="nil"/>
                  </w:tcBorders>
                  <w:tcMar>
                    <w:top w:w="115" w:type="dxa"/>
                    <w:bottom w:w="0" w:type="dxa"/>
                  </w:tcMar>
                </w:tcPr>
                <w:p w:rsidR="00441EB9" w:rsidRPr="006E170F" w:rsidRDefault="00A80840" w:rsidP="00C646AC">
                  <w:pPr>
                    <w:pStyle w:val="Heading3"/>
                    <w:rPr>
                      <w:rFonts w:ascii="Calibri" w:hAnsi="Calibri" w:cs="Calibri"/>
                      <w:b/>
                      <w:sz w:val="22"/>
                      <w:szCs w:val="22"/>
                    </w:rPr>
                  </w:pPr>
                  <w:r w:rsidRPr="006E170F">
                    <w:rPr>
                      <w:rFonts w:ascii="Calibri" w:eastAsia="Times New Roman" w:hAnsi="Calibri" w:cs="Calibri"/>
                      <w:b/>
                      <w:sz w:val="22"/>
                      <w:szCs w:val="22"/>
                    </w:rPr>
                    <w:t>(</w:t>
                  </w:r>
                  <w:r w:rsidR="004A0468" w:rsidRPr="006E170F">
                    <w:rPr>
                      <w:rFonts w:ascii="Calibri" w:eastAsia="Times New Roman" w:hAnsi="Calibri" w:cs="Calibri"/>
                      <w:b/>
                      <w:sz w:val="22"/>
                      <w:szCs w:val="22"/>
                    </w:rPr>
                    <w:t>469</w:t>
                  </w:r>
                  <w:r w:rsidRPr="006E170F">
                    <w:rPr>
                      <w:rFonts w:ascii="Calibri" w:eastAsia="Times New Roman" w:hAnsi="Calibri" w:cs="Calibri"/>
                      <w:b/>
                      <w:sz w:val="22"/>
                      <w:szCs w:val="22"/>
                    </w:rPr>
                    <w:t>)-</w:t>
                  </w:r>
                  <w:r w:rsidR="004A0468" w:rsidRPr="006E170F">
                    <w:rPr>
                      <w:rFonts w:ascii="Calibri" w:eastAsia="Times New Roman" w:hAnsi="Calibri" w:cs="Calibri"/>
                      <w:b/>
                      <w:sz w:val="22"/>
                      <w:szCs w:val="22"/>
                    </w:rPr>
                    <w:t>444</w:t>
                  </w:r>
                  <w:r w:rsidRPr="006E170F">
                    <w:rPr>
                      <w:rFonts w:ascii="Calibri" w:eastAsia="Times New Roman" w:hAnsi="Calibri" w:cs="Calibri"/>
                      <w:b/>
                      <w:sz w:val="22"/>
                      <w:szCs w:val="22"/>
                    </w:rPr>
                    <w:t>-</w:t>
                  </w:r>
                  <w:r w:rsidR="004A0468" w:rsidRPr="006E170F">
                    <w:rPr>
                      <w:rFonts w:ascii="Calibri" w:eastAsia="Times New Roman" w:hAnsi="Calibri" w:cs="Calibri"/>
                      <w:b/>
                      <w:sz w:val="22"/>
                      <w:szCs w:val="22"/>
                    </w:rPr>
                    <w:t>0766</w:t>
                  </w:r>
                </w:p>
              </w:tc>
            </w:tr>
            <w:tr w:rsidR="00441EB9" w:rsidRPr="006E170F" w:rsidTr="00A80840">
              <w:trPr>
                <w:trHeight w:val="256"/>
              </w:trPr>
              <w:tc>
                <w:tcPr>
                  <w:tcW w:w="3007" w:type="dxa"/>
                  <w:tcBorders>
                    <w:top w:val="nil"/>
                    <w:bottom w:val="nil"/>
                  </w:tcBorders>
                  <w:tcMar>
                    <w:top w:w="360" w:type="dxa"/>
                    <w:bottom w:w="0" w:type="dxa"/>
                  </w:tcMar>
                </w:tcPr>
                <w:p w:rsidR="00441EB9" w:rsidRPr="006E170F" w:rsidRDefault="00441EB9" w:rsidP="00C646AC">
                  <w:pPr>
                    <w:pStyle w:val="Heading3"/>
                    <w:jc w:val="both"/>
                    <w:rPr>
                      <w:rFonts w:ascii="Calibri" w:hAnsi="Calibri" w:cs="Calibri"/>
                      <w:sz w:val="22"/>
                      <w:szCs w:val="22"/>
                    </w:rPr>
                  </w:pPr>
                </w:p>
              </w:tc>
            </w:tr>
            <w:tr w:rsidR="00441EB9" w:rsidRPr="006E170F" w:rsidTr="00A80840">
              <w:trPr>
                <w:trHeight w:val="249"/>
              </w:trPr>
              <w:tc>
                <w:tcPr>
                  <w:tcW w:w="3007" w:type="dxa"/>
                  <w:tcBorders>
                    <w:top w:val="nil"/>
                    <w:bottom w:val="nil"/>
                  </w:tcBorders>
                  <w:tcMar>
                    <w:top w:w="115" w:type="dxa"/>
                    <w:bottom w:w="0" w:type="dxa"/>
                  </w:tcMar>
                </w:tcPr>
                <w:p w:rsidR="00441EB9" w:rsidRPr="006E170F" w:rsidRDefault="009D6FC3" w:rsidP="00441EB9">
                  <w:pPr>
                    <w:pStyle w:val="Heading3"/>
                    <w:rPr>
                      <w:rFonts w:ascii="Calibri" w:hAnsi="Calibri" w:cs="Calibri"/>
                      <w:b/>
                      <w:sz w:val="22"/>
                      <w:szCs w:val="22"/>
                    </w:rPr>
                  </w:pPr>
                  <w:r w:rsidRPr="006E170F">
                    <w:rPr>
                      <w:rFonts w:ascii="Calibri" w:hAnsi="Calibri" w:cs="Calibri"/>
                      <w:b/>
                      <w:sz w:val="22"/>
                      <w:szCs w:val="22"/>
                    </w:rPr>
                    <w:t>8+</w:t>
                  </w:r>
                  <w:r w:rsidR="00644B57" w:rsidRPr="006E170F">
                    <w:rPr>
                      <w:rFonts w:ascii="Calibri" w:hAnsi="Calibri" w:cs="Calibri"/>
                      <w:b/>
                      <w:sz w:val="22"/>
                      <w:szCs w:val="22"/>
                    </w:rPr>
                    <w:t xml:space="preserve"> </w:t>
                  </w:r>
                  <w:r w:rsidR="000E3FEA" w:rsidRPr="006E170F">
                    <w:rPr>
                      <w:rFonts w:ascii="Calibri" w:hAnsi="Calibri" w:cs="Calibri"/>
                      <w:b/>
                      <w:sz w:val="22"/>
                      <w:szCs w:val="22"/>
                    </w:rPr>
                    <w:t>years of IT EXPERIENCE</w:t>
                  </w:r>
                </w:p>
              </w:tc>
            </w:tr>
            <w:tr w:rsidR="00441EB9" w:rsidRPr="006E170F" w:rsidTr="00A80840">
              <w:trPr>
                <w:trHeight w:val="17"/>
              </w:trPr>
              <w:tc>
                <w:tcPr>
                  <w:tcW w:w="3007" w:type="dxa"/>
                  <w:tcBorders>
                    <w:top w:val="nil"/>
                    <w:bottom w:val="nil"/>
                  </w:tcBorders>
                  <w:tcMar>
                    <w:top w:w="288" w:type="dxa"/>
                    <w:bottom w:w="374" w:type="dxa"/>
                  </w:tcMar>
                </w:tcPr>
                <w:p w:rsidR="00441EB9" w:rsidRPr="006E170F" w:rsidRDefault="00441EB9" w:rsidP="00C646AC">
                  <w:pPr>
                    <w:pStyle w:val="Heading3"/>
                    <w:jc w:val="both"/>
                    <w:rPr>
                      <w:rFonts w:ascii="Calibri" w:eastAsiaTheme="minorHAnsi" w:hAnsi="Calibri" w:cs="Calibri"/>
                      <w:sz w:val="22"/>
                      <w:szCs w:val="22"/>
                    </w:rPr>
                  </w:pPr>
                </w:p>
              </w:tc>
            </w:tr>
            <w:tr w:rsidR="005A7E57" w:rsidRPr="006E170F" w:rsidTr="00A80840">
              <w:trPr>
                <w:trHeight w:val="2556"/>
              </w:trPr>
              <w:tc>
                <w:tcPr>
                  <w:tcW w:w="3007" w:type="dxa"/>
                  <w:tcMar>
                    <w:top w:w="374" w:type="dxa"/>
                    <w:bottom w:w="115" w:type="dxa"/>
                  </w:tcMar>
                </w:tcPr>
                <w:p w:rsidR="002C77B9" w:rsidRPr="006E170F" w:rsidRDefault="00E96ED8" w:rsidP="002C77B9">
                  <w:pPr>
                    <w:pStyle w:val="Heading3"/>
                    <w:rPr>
                      <w:rFonts w:ascii="Calibri" w:hAnsi="Calibri" w:cs="Calibri"/>
                      <w:sz w:val="22"/>
                      <w:szCs w:val="22"/>
                    </w:rPr>
                  </w:pPr>
                  <w:sdt>
                    <w:sdtPr>
                      <w:rPr>
                        <w:rFonts w:ascii="Calibri" w:hAnsi="Calibri" w:cs="Calibri"/>
                        <w:sz w:val="22"/>
                        <w:szCs w:val="22"/>
                      </w:rPr>
                      <w:alias w:val="Objective:"/>
                      <w:tag w:val="Objective:"/>
                      <w:id w:val="319159961"/>
                      <w:placeholder>
                        <w:docPart w:val="B2CFB47DD0624101BDF88461AA7CC13A"/>
                      </w:placeholder>
                      <w:temporary/>
                      <w:showingPlcHdr/>
                    </w:sdtPr>
                    <w:sdtEndPr/>
                    <w:sdtContent>
                      <w:r w:rsidR="002B7747" w:rsidRPr="006E170F">
                        <w:rPr>
                          <w:rFonts w:ascii="Calibri" w:hAnsi="Calibri" w:cs="Calibri"/>
                          <w:b/>
                          <w:sz w:val="22"/>
                          <w:szCs w:val="22"/>
                        </w:rPr>
                        <w:t>Objective</w:t>
                      </w:r>
                    </w:sdtContent>
                  </w:sdt>
                </w:p>
                <w:p w:rsidR="005A7E57" w:rsidRPr="006E170F" w:rsidRDefault="00A80840" w:rsidP="00616FF4">
                  <w:pPr>
                    <w:pStyle w:val="GraphicElement"/>
                    <w:rPr>
                      <w:rFonts w:ascii="Calibri" w:hAnsi="Calibri" w:cs="Calibri"/>
                      <w:sz w:val="22"/>
                      <w:szCs w:val="22"/>
                    </w:rPr>
                  </w:pPr>
                  <w:r w:rsidRPr="006E170F">
                    <w:rPr>
                      <w:rFonts w:ascii="Calibri" w:hAnsi="Calibri" w:cs="Calibri"/>
                      <w:sz w:val="22"/>
                      <w:szCs w:val="22"/>
                    </w:rPr>
                    <mc:AlternateContent>
                      <mc:Choice Requires="wps">
                        <w:drawing>
                          <wp:inline distT="0" distB="0" distL="0" distR="0">
                            <wp:extent cx="221615" cy="635"/>
                            <wp:effectExtent l="8255" t="10160" r="8255" b="8890"/>
                            <wp:docPr id="2" name="Straight Connector 83" descr="Line graphic"/>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615" cy="0"/>
                                    </a:xfrm>
                                    <a:prstGeom prst="line">
                                      <a:avLst/>
                                    </a:prstGeom>
                                    <a:noFill/>
                                    <a:ln w="1270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0745DA"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" strokecolor="#37b6ae [3204]" strokeweight="1pt">
                            <v:stroke joinstyle="miter"/>
                            <w10:anchorlock/>
                          </v:line>
                        </w:pict>
                      </mc:Fallback>
                    </mc:AlternateContent>
                  </w:r>
                </w:p>
                <w:p w:rsidR="005A7E57" w:rsidRPr="006E170F" w:rsidRDefault="00C646AC" w:rsidP="00C646AC">
                  <w:pPr>
                    <w:rPr>
                      <w:rFonts w:ascii="Calibri" w:hAnsi="Calibri" w:cs="Calibri"/>
                      <w:sz w:val="22"/>
                      <w:szCs w:val="22"/>
                    </w:rPr>
                  </w:pPr>
                  <w:r w:rsidRPr="006E170F">
                    <w:rPr>
                      <w:rFonts w:ascii="Calibri" w:hAnsi="Calibri" w:cs="Calibri"/>
                      <w:b/>
                      <w:sz w:val="22"/>
                      <w:szCs w:val="22"/>
                    </w:rPr>
                    <w:t>Searching for the o</w:t>
                  </w:r>
                  <w:r w:rsidR="00AC15A9" w:rsidRPr="006E170F">
                    <w:rPr>
                      <w:rFonts w:ascii="Calibri" w:hAnsi="Calibri" w:cs="Calibri"/>
                      <w:b/>
                      <w:sz w:val="22"/>
                      <w:szCs w:val="22"/>
                    </w:rPr>
                    <w:t xml:space="preserve">pportunity to bring </w:t>
                  </w:r>
                  <w:r w:rsidR="009D6FC3" w:rsidRPr="006E170F">
                    <w:rPr>
                      <w:rFonts w:ascii="Calibri" w:hAnsi="Calibri" w:cs="Calibri"/>
                      <w:b/>
                      <w:sz w:val="22"/>
                      <w:szCs w:val="22"/>
                    </w:rPr>
                    <w:t>8</w:t>
                  </w:r>
                  <w:r w:rsidR="00644B57" w:rsidRPr="006E170F">
                    <w:rPr>
                      <w:rFonts w:ascii="Calibri" w:hAnsi="Calibri" w:cs="Calibri"/>
                      <w:b/>
                      <w:sz w:val="22"/>
                      <w:szCs w:val="22"/>
                    </w:rPr>
                    <w:t xml:space="preserve"> </w:t>
                  </w:r>
                  <w:r w:rsidRPr="006E170F">
                    <w:rPr>
                      <w:rFonts w:ascii="Calibri" w:hAnsi="Calibri" w:cs="Calibri"/>
                      <w:b/>
                      <w:sz w:val="22"/>
                      <w:szCs w:val="22"/>
                    </w:rPr>
                    <w:t>years</w:t>
                  </w:r>
                  <w:r w:rsidR="006E2776" w:rsidRPr="006E170F">
                    <w:rPr>
                      <w:rFonts w:ascii="Calibri" w:hAnsi="Calibri" w:cs="Calibri"/>
                      <w:b/>
                      <w:sz w:val="22"/>
                      <w:szCs w:val="22"/>
                    </w:rPr>
                    <w:t xml:space="preserve"> of</w:t>
                  </w:r>
                  <w:r w:rsidRPr="006E170F">
                    <w:rPr>
                      <w:rFonts w:ascii="Calibri" w:hAnsi="Calibri" w:cs="Calibri"/>
                      <w:b/>
                      <w:sz w:val="22"/>
                      <w:szCs w:val="22"/>
                    </w:rPr>
                    <w:t xml:space="preserve"> programming, technology, and engineering expertise in developing software’s while incorporating critical thinking, problem solving, and leadership</w:t>
                  </w:r>
                  <w:r w:rsidR="006E2776" w:rsidRPr="006E170F">
                    <w:rPr>
                      <w:rFonts w:ascii="Calibri" w:hAnsi="Calibri" w:cs="Calibri"/>
                      <w:sz w:val="22"/>
                      <w:szCs w:val="22"/>
                    </w:rPr>
                    <w:t>.</w:t>
                  </w:r>
                </w:p>
              </w:tc>
            </w:tr>
            <w:tr w:rsidR="00463463" w:rsidRPr="006E170F" w:rsidTr="00A80840">
              <w:trPr>
                <w:trHeight w:val="309"/>
              </w:trPr>
              <w:tc>
                <w:tcPr>
                  <w:tcW w:w="3007" w:type="dxa"/>
                  <w:tcMar>
                    <w:top w:w="374" w:type="dxa"/>
                    <w:bottom w:w="115" w:type="dxa"/>
                  </w:tcMar>
                </w:tcPr>
                <w:p w:rsidR="00463463" w:rsidRPr="006E170F" w:rsidRDefault="00463463" w:rsidP="00F87EDF">
                  <w:pPr>
                    <w:jc w:val="both"/>
                    <w:rPr>
                      <w:rFonts w:ascii="Calibri" w:hAnsi="Calibri" w:cs="Calibri"/>
                      <w:sz w:val="22"/>
                      <w:szCs w:val="22"/>
                    </w:rPr>
                  </w:pPr>
                </w:p>
                <w:p w:rsidR="00A80840" w:rsidRPr="006E170F" w:rsidRDefault="00A80840" w:rsidP="00F87EDF">
                  <w:pPr>
                    <w:jc w:val="both"/>
                    <w:rPr>
                      <w:rFonts w:ascii="Calibri" w:hAnsi="Calibri" w:cs="Calibri"/>
                      <w:sz w:val="22"/>
                      <w:szCs w:val="22"/>
                    </w:rPr>
                  </w:pPr>
                </w:p>
                <w:p w:rsidR="00A80840" w:rsidRPr="006E170F" w:rsidRDefault="00A80840" w:rsidP="00F87EDF">
                  <w:pPr>
                    <w:jc w:val="both"/>
                    <w:rPr>
                      <w:rFonts w:ascii="Calibri" w:hAnsi="Calibri" w:cs="Calibri"/>
                      <w:sz w:val="22"/>
                      <w:szCs w:val="22"/>
                    </w:rPr>
                  </w:pPr>
                </w:p>
                <w:p w:rsidR="00A80840" w:rsidRPr="006E170F" w:rsidRDefault="00A80840" w:rsidP="00F87EDF">
                  <w:pPr>
                    <w:jc w:val="both"/>
                    <w:rPr>
                      <w:rFonts w:ascii="Calibri" w:hAnsi="Calibri" w:cs="Calibri"/>
                      <w:sz w:val="22"/>
                      <w:szCs w:val="22"/>
                    </w:rPr>
                  </w:pPr>
                </w:p>
                <w:p w:rsidR="00A80840" w:rsidRPr="006E170F" w:rsidRDefault="00A80840" w:rsidP="00F87EDF">
                  <w:pPr>
                    <w:jc w:val="both"/>
                    <w:rPr>
                      <w:rFonts w:ascii="Calibri" w:hAnsi="Calibri" w:cs="Calibri"/>
                      <w:sz w:val="22"/>
                      <w:szCs w:val="22"/>
                    </w:rPr>
                  </w:pPr>
                </w:p>
              </w:tc>
            </w:tr>
          </w:tbl>
          <w:p w:rsidR="00B93310" w:rsidRPr="006E170F" w:rsidRDefault="00B93310" w:rsidP="003856C9">
            <w:pPr>
              <w:rPr>
                <w:rFonts w:ascii="Calibri" w:hAnsi="Calibri" w:cs="Calibri"/>
                <w:sz w:val="22"/>
                <w:szCs w:val="22"/>
              </w:rPr>
            </w:pPr>
          </w:p>
        </w:tc>
        <w:tc>
          <w:tcPr>
            <w:tcW w:w="836" w:type="dxa"/>
          </w:tcPr>
          <w:p w:rsidR="00B93310" w:rsidRPr="006E170F" w:rsidRDefault="00B93310" w:rsidP="00463463">
            <w:pPr>
              <w:rPr>
                <w:rFonts w:ascii="Calibri" w:hAnsi="Calibri" w:cs="Calibri"/>
                <w:sz w:val="22"/>
                <w:szCs w:val="22"/>
              </w:rPr>
            </w:pPr>
          </w:p>
        </w:tc>
        <w:tc>
          <w:tcPr>
            <w:tcW w:w="6130" w:type="dxa"/>
          </w:tcPr>
          <w:tbl>
            <w:tblPr>
              <w:tblW w:w="5000" w:type="pct"/>
              <w:tblLayout w:type="fixed"/>
              <w:tblLook w:val="04A0" w:firstRow="1" w:lastRow="0" w:firstColumn="1" w:lastColumn="0" w:noHBand="0" w:noVBand="1"/>
            </w:tblPr>
            <w:tblGrid>
              <w:gridCol w:w="6130"/>
            </w:tblGrid>
            <w:tr w:rsidR="00C75B39" w:rsidRPr="006E170F" w:rsidTr="00AC15A9">
              <w:trPr>
                <w:trHeight w:val="8456"/>
              </w:trPr>
              <w:tc>
                <w:tcPr>
                  <w:tcW w:w="6190" w:type="dxa"/>
                </w:tcPr>
                <w:p w:rsidR="00C75B39" w:rsidRPr="006E170F" w:rsidRDefault="00D20D0F"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T</w:t>
                  </w:r>
                  <w:r w:rsidR="00C75B39" w:rsidRPr="006E170F">
                    <w:rPr>
                      <w:rFonts w:ascii="Calibri" w:hAnsi="Calibri" w:cs="Calibri"/>
                      <w:b/>
                      <w:sz w:val="22"/>
                      <w:szCs w:val="22"/>
                    </w:rPr>
                    <w:t>echnologies skill set</w:t>
                  </w:r>
                </w:p>
                <w:p w:rsidR="00A43914" w:rsidRPr="006E170F" w:rsidRDefault="00A43914" w:rsidP="00B33461">
                  <w:pPr>
                    <w:pBdr>
                      <w:top w:val="single" w:sz="8" w:space="7" w:color="37B6AE" w:themeColor="accent1"/>
                      <w:bottom w:val="single" w:sz="8" w:space="7" w:color="37B6AE" w:themeColor="accent1"/>
                    </w:pBdr>
                    <w:rPr>
                      <w:rFonts w:ascii="Calibri" w:hAnsi="Calibri" w:cs="Calibri"/>
                      <w:sz w:val="22"/>
                      <w:szCs w:val="22"/>
                    </w:rPr>
                  </w:pPr>
                </w:p>
                <w:p w:rsidR="00B33461" w:rsidRPr="006E170F" w:rsidRDefault="00B33461"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Programming Languages:</w:t>
                  </w:r>
                </w:p>
                <w:p w:rsidR="00B33461" w:rsidRPr="006E170F" w:rsidRDefault="00B33461"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C#.Net, C,</w:t>
                  </w:r>
                  <w:r w:rsidR="004A0468" w:rsidRPr="006E170F">
                    <w:rPr>
                      <w:rFonts w:ascii="Calibri" w:hAnsi="Calibri" w:cs="Calibri"/>
                      <w:sz w:val="22"/>
                      <w:szCs w:val="22"/>
                    </w:rPr>
                    <w:t xml:space="preserve"> </w:t>
                  </w:r>
                  <w:r w:rsidRPr="006E170F">
                    <w:rPr>
                      <w:rFonts w:ascii="Calibri" w:hAnsi="Calibri" w:cs="Calibri"/>
                      <w:sz w:val="22"/>
                      <w:szCs w:val="22"/>
                    </w:rPr>
                    <w:t>VB.NET, C++,</w:t>
                  </w:r>
                  <w:r w:rsidR="004A0468" w:rsidRPr="006E170F">
                    <w:rPr>
                      <w:rFonts w:ascii="Calibri" w:hAnsi="Calibri" w:cs="Calibri"/>
                      <w:sz w:val="22"/>
                      <w:szCs w:val="22"/>
                    </w:rPr>
                    <w:t xml:space="preserve"> </w:t>
                  </w:r>
                  <w:r w:rsidRPr="006E170F">
                    <w:rPr>
                      <w:rFonts w:ascii="Calibri" w:hAnsi="Calibri" w:cs="Calibri"/>
                      <w:sz w:val="22"/>
                      <w:szCs w:val="22"/>
                    </w:rPr>
                    <w:t>VB 6.0,</w:t>
                  </w:r>
                  <w:r w:rsidR="004A0468" w:rsidRPr="006E170F">
                    <w:rPr>
                      <w:rFonts w:ascii="Calibri" w:hAnsi="Calibri" w:cs="Calibri"/>
                      <w:sz w:val="22"/>
                      <w:szCs w:val="22"/>
                    </w:rPr>
                    <w:t xml:space="preserve"> </w:t>
                  </w:r>
                  <w:r w:rsidRPr="006E170F">
                    <w:rPr>
                      <w:rFonts w:ascii="Calibri" w:hAnsi="Calibri" w:cs="Calibri"/>
                      <w:sz w:val="22"/>
                      <w:szCs w:val="22"/>
                    </w:rPr>
                    <w:t>SQL,</w:t>
                  </w:r>
                  <w:r w:rsidR="004A0468" w:rsidRPr="006E170F">
                    <w:rPr>
                      <w:rFonts w:ascii="Calibri" w:hAnsi="Calibri" w:cs="Calibri"/>
                      <w:sz w:val="22"/>
                      <w:szCs w:val="22"/>
                    </w:rPr>
                    <w:t xml:space="preserve"> </w:t>
                  </w:r>
                  <w:r w:rsidRPr="006E170F">
                    <w:rPr>
                      <w:rFonts w:ascii="Calibri" w:hAnsi="Calibri" w:cs="Calibri"/>
                      <w:sz w:val="22"/>
                      <w:szCs w:val="22"/>
                    </w:rPr>
                    <w:t xml:space="preserve">T-SQL, PL/SQL  </w:t>
                  </w:r>
                </w:p>
                <w:p w:rsidR="00B33461" w:rsidRPr="006E170F" w:rsidRDefault="00B33461"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.NET Technologies:</w:t>
                  </w:r>
                </w:p>
                <w:p w:rsidR="00B33461" w:rsidRPr="006E170F" w:rsidRDefault="00B33461"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 xml:space="preserve">ASP.NET, ADO.Net, ASP.NET MVC, WCF, WPF, Web API, LINQ, ADO.NET, MVVM, Web Services, Web Forms, Web Parts, .Net Framework </w:t>
                  </w:r>
                  <w:r w:rsidR="003674E2" w:rsidRPr="006E170F">
                    <w:rPr>
                      <w:rFonts w:ascii="Calibri" w:hAnsi="Calibri" w:cs="Calibri"/>
                      <w:sz w:val="22"/>
                      <w:szCs w:val="22"/>
                    </w:rPr>
                    <w:t>4.7/</w:t>
                  </w:r>
                  <w:r w:rsidRPr="006E170F">
                    <w:rPr>
                      <w:rFonts w:ascii="Calibri" w:hAnsi="Calibri" w:cs="Calibri"/>
                      <w:sz w:val="22"/>
                      <w:szCs w:val="22"/>
                    </w:rPr>
                    <w:t>4.5/4.0/3.0/2.0, Ext.NET Framework, Entity Framework 6.0/5.0/4.3.1/4.1</w:t>
                  </w:r>
                </w:p>
                <w:p w:rsidR="00725576" w:rsidRPr="006E170F" w:rsidRDefault="00725576"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sz w:val="22"/>
                      <w:szCs w:val="22"/>
                    </w:rPr>
                    <w:t> </w:t>
                  </w:r>
                  <w:r w:rsidRPr="006E170F">
                    <w:rPr>
                      <w:rFonts w:ascii="Calibri" w:hAnsi="Calibri" w:cs="Calibri"/>
                      <w:b/>
                      <w:sz w:val="22"/>
                      <w:szCs w:val="22"/>
                    </w:rPr>
                    <w:t xml:space="preserve">Methodologies: </w:t>
                  </w:r>
                </w:p>
                <w:p w:rsidR="00A43914" w:rsidRPr="006E170F" w:rsidRDefault="00725576"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Agile (Scrum), Test-driven development (TDD), Waterfall</w:t>
                  </w:r>
                </w:p>
                <w:p w:rsidR="00B33461" w:rsidRPr="006E170F" w:rsidRDefault="00B33461"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Databases</w:t>
                  </w:r>
                </w:p>
                <w:p w:rsidR="00B33461" w:rsidRPr="006E170F" w:rsidRDefault="00B33461"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 xml:space="preserve">SQL Server 2012/2008/2005/2000 (T-SQL, Stored procedures, Triggers, SSIS, SSRS, SSAS), Oracle 11g/10g/9i </w:t>
                  </w:r>
                </w:p>
                <w:p w:rsidR="00B33461" w:rsidRPr="006E170F" w:rsidRDefault="00B33461"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Version Control</w:t>
                  </w:r>
                </w:p>
                <w:p w:rsidR="00B33461" w:rsidRPr="006E170F" w:rsidRDefault="00B33461"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Visual Source Safe 6.0, Team Foundation Server,</w:t>
                  </w:r>
                  <w:r w:rsidR="007E101B" w:rsidRPr="006E170F">
                    <w:rPr>
                      <w:rFonts w:ascii="Calibri" w:hAnsi="Calibri" w:cs="Calibri"/>
                      <w:sz w:val="22"/>
                      <w:szCs w:val="22"/>
                    </w:rPr>
                    <w:t xml:space="preserve"> </w:t>
                  </w:r>
                  <w:r w:rsidRPr="006E170F">
                    <w:rPr>
                      <w:rFonts w:ascii="Calibri" w:hAnsi="Calibri" w:cs="Calibri"/>
                      <w:sz w:val="22"/>
                      <w:szCs w:val="22"/>
                    </w:rPr>
                    <w:t>GitHub</w:t>
                  </w:r>
                </w:p>
                <w:p w:rsidR="00B33461" w:rsidRPr="006E170F" w:rsidRDefault="00B33461"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 xml:space="preserve">Web Technologies </w:t>
                  </w:r>
                </w:p>
                <w:p w:rsidR="00B33461" w:rsidRPr="006E170F" w:rsidRDefault="00B33461"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 xml:space="preserve">XML, XAML, CSHTML, HTML/HTML5, DHTML, XHTML, CSS3, CSS, JavaScript, JQuery, kendo UI, Bootstrap, AJAX, JSON, AngularJS </w:t>
                  </w:r>
                </w:p>
                <w:p w:rsidR="00B33461" w:rsidRPr="006E170F" w:rsidRDefault="00B33461" w:rsidP="00B33461">
                  <w:pPr>
                    <w:pBdr>
                      <w:top w:val="single" w:sz="8" w:space="7" w:color="37B6AE" w:themeColor="accent1"/>
                      <w:bottom w:val="single" w:sz="8" w:space="7" w:color="37B6AE" w:themeColor="accent1"/>
                    </w:pBdr>
                    <w:rPr>
                      <w:rFonts w:ascii="Calibri" w:hAnsi="Calibri" w:cs="Calibri"/>
                      <w:b/>
                      <w:sz w:val="22"/>
                      <w:szCs w:val="22"/>
                    </w:rPr>
                  </w:pPr>
                  <w:r w:rsidRPr="006E170F">
                    <w:rPr>
                      <w:rFonts w:ascii="Calibri" w:hAnsi="Calibri" w:cs="Calibri"/>
                      <w:b/>
                      <w:sz w:val="22"/>
                      <w:szCs w:val="22"/>
                    </w:rPr>
                    <w:t>Other Tools</w:t>
                  </w:r>
                </w:p>
                <w:p w:rsidR="00B33461" w:rsidRPr="006E170F" w:rsidRDefault="00B33461" w:rsidP="00B33461">
                  <w:pPr>
                    <w:pBdr>
                      <w:top w:val="single" w:sz="8" w:space="7" w:color="37B6AE" w:themeColor="accent1"/>
                      <w:bottom w:val="single" w:sz="8" w:space="7" w:color="37B6AE" w:themeColor="accent1"/>
                    </w:pBdr>
                    <w:rPr>
                      <w:rFonts w:ascii="Calibri" w:hAnsi="Calibri" w:cs="Calibri"/>
                      <w:sz w:val="22"/>
                      <w:szCs w:val="22"/>
                    </w:rPr>
                  </w:pPr>
                  <w:r w:rsidRPr="006E170F">
                    <w:rPr>
                      <w:rFonts w:ascii="Calibri" w:hAnsi="Calibri" w:cs="Calibri"/>
                      <w:sz w:val="22"/>
                      <w:szCs w:val="22"/>
                    </w:rPr>
                    <w:t>Microsoft Visual Studio. Net  2015/2013/2012/2010/2008/2005, MS Office, Visual Studio 6.0, Microsoft Enterprise Library</w:t>
                  </w:r>
                </w:p>
                <w:p w:rsidR="00FF46C1" w:rsidRPr="006E170F" w:rsidRDefault="00FF46C1" w:rsidP="00D20D0F">
                  <w:pPr>
                    <w:pBdr>
                      <w:top w:val="single" w:sz="8" w:space="7" w:color="37B6AE" w:themeColor="accent1"/>
                      <w:bottom w:val="single" w:sz="8" w:space="7" w:color="37B6AE" w:themeColor="accent1"/>
                    </w:pBdr>
                    <w:rPr>
                      <w:rFonts w:ascii="Calibri" w:hAnsi="Calibri" w:cs="Calibri"/>
                      <w:sz w:val="22"/>
                      <w:szCs w:val="22"/>
                    </w:rPr>
                  </w:pPr>
                </w:p>
              </w:tc>
            </w:tr>
          </w:tbl>
          <w:p w:rsidR="008F6337" w:rsidRPr="006E170F" w:rsidRDefault="008F6337" w:rsidP="00B95540">
            <w:pPr>
              <w:jc w:val="both"/>
              <w:rPr>
                <w:rFonts w:ascii="Calibri" w:hAnsi="Calibri" w:cs="Calibri"/>
                <w:sz w:val="22"/>
                <w:szCs w:val="22"/>
              </w:rPr>
            </w:pPr>
          </w:p>
        </w:tc>
      </w:tr>
    </w:tbl>
    <w:p w:rsidR="00B95540" w:rsidRPr="006E170F" w:rsidRDefault="00E96ED8" w:rsidP="00B95540">
      <w:pPr>
        <w:pStyle w:val="Heading2"/>
        <w:rPr>
          <w:rFonts w:ascii="Calibri" w:hAnsi="Calibri" w:cs="Calibri"/>
          <w:sz w:val="22"/>
          <w:szCs w:val="22"/>
        </w:rPr>
      </w:pPr>
      <w:sdt>
        <w:sdtPr>
          <w:rPr>
            <w:rFonts w:ascii="Calibri" w:hAnsi="Calibri" w:cs="Calibri"/>
            <w:sz w:val="22"/>
            <w:szCs w:val="22"/>
          </w:rPr>
          <w:alias w:val="Experience:"/>
          <w:tag w:val="Experience:"/>
          <w:id w:val="1217937480"/>
          <w:placeholder>
            <w:docPart w:val="893E278D5AD34154B3B8A71D25C47D54"/>
          </w:placeholder>
          <w:temporary/>
          <w:showingPlcHdr/>
        </w:sdtPr>
        <w:sdtEndPr/>
        <w:sdtContent>
          <w:r w:rsidR="00B95540" w:rsidRPr="006E170F">
            <w:rPr>
              <w:rFonts w:ascii="Calibri" w:hAnsi="Calibri" w:cs="Calibri"/>
              <w:b/>
              <w:sz w:val="22"/>
              <w:szCs w:val="22"/>
            </w:rPr>
            <w:t>Experience</w:t>
          </w:r>
        </w:sdtContent>
      </w:sdt>
    </w:p>
    <w:p w:rsidR="00F87EDF" w:rsidRPr="006E170F" w:rsidRDefault="00F87EDF" w:rsidP="00F87EDF">
      <w:pPr>
        <w:spacing w:line="276" w:lineRule="auto"/>
        <w:jc w:val="both"/>
        <w:rPr>
          <w:rFonts w:ascii="Calibri" w:hAnsi="Calibri" w:cs="Calibri"/>
          <w:b/>
          <w:sz w:val="22"/>
          <w:szCs w:val="22"/>
        </w:rPr>
      </w:pPr>
    </w:p>
    <w:p w:rsidR="00F87EDF" w:rsidRPr="006E170F" w:rsidRDefault="00F87EDF" w:rsidP="00F87EDF">
      <w:pPr>
        <w:spacing w:line="276" w:lineRule="auto"/>
        <w:jc w:val="both"/>
        <w:rPr>
          <w:rFonts w:ascii="Calibri" w:hAnsi="Calibri" w:cs="Calibri"/>
          <w:b/>
          <w:sz w:val="22"/>
          <w:szCs w:val="22"/>
          <w:u w:val="single"/>
        </w:rPr>
      </w:pPr>
      <w:r w:rsidRPr="006E170F">
        <w:rPr>
          <w:rFonts w:ascii="Calibri" w:hAnsi="Calibri" w:cs="Calibri"/>
          <w:b/>
          <w:sz w:val="22"/>
          <w:szCs w:val="22"/>
          <w:u w:val="single"/>
        </w:rPr>
        <w:t>Professional Experiences:</w:t>
      </w:r>
    </w:p>
    <w:p w:rsidR="00F87EDF" w:rsidRPr="006E170F" w:rsidRDefault="00F87EDF" w:rsidP="00F87EDF">
      <w:pPr>
        <w:spacing w:line="276" w:lineRule="auto"/>
        <w:jc w:val="both"/>
        <w:rPr>
          <w:rFonts w:ascii="Calibri" w:hAnsi="Calibri" w:cs="Calibri"/>
          <w:b/>
          <w:sz w:val="22"/>
          <w:szCs w:val="22"/>
          <w:u w:val="single"/>
        </w:rPr>
      </w:pPr>
    </w:p>
    <w:p w:rsidR="00F87EDF" w:rsidRPr="006E170F" w:rsidRDefault="004A0468" w:rsidP="00F87EDF">
      <w:pPr>
        <w:pStyle w:val="Header"/>
        <w:jc w:val="both"/>
        <w:rPr>
          <w:rFonts w:ascii="Calibri" w:hAnsi="Calibri" w:cs="Calibri"/>
          <w:b/>
          <w:bCs/>
          <w:sz w:val="22"/>
          <w:szCs w:val="22"/>
        </w:rPr>
      </w:pPr>
      <w:r w:rsidRPr="006E170F">
        <w:rPr>
          <w:rFonts w:ascii="Calibri" w:hAnsi="Calibri" w:cs="Calibri"/>
          <w:b/>
          <w:bCs/>
          <w:sz w:val="22"/>
          <w:szCs w:val="22"/>
          <w:u w:val="single"/>
        </w:rPr>
        <w:t>EQUIFAX, Atlanta- GA</w:t>
      </w:r>
      <w:r w:rsidR="00F87EDF" w:rsidRPr="006E170F">
        <w:rPr>
          <w:rFonts w:ascii="Calibri" w:hAnsi="Calibri" w:cs="Calibri"/>
          <w:b/>
          <w:bCs/>
          <w:sz w:val="22"/>
          <w:szCs w:val="22"/>
        </w:rPr>
        <w:tab/>
      </w:r>
      <w:r w:rsidR="00F87EDF" w:rsidRPr="006E170F">
        <w:rPr>
          <w:rFonts w:ascii="Calibri" w:hAnsi="Calibri" w:cs="Calibri"/>
          <w:b/>
          <w:bCs/>
          <w:sz w:val="22"/>
          <w:szCs w:val="22"/>
        </w:rPr>
        <w:tab/>
      </w:r>
      <w:r w:rsidR="00725576" w:rsidRPr="006E170F">
        <w:rPr>
          <w:rFonts w:ascii="Calibri" w:hAnsi="Calibri" w:cs="Calibri"/>
          <w:b/>
          <w:bCs/>
          <w:sz w:val="22"/>
          <w:szCs w:val="22"/>
        </w:rPr>
        <w:t xml:space="preserve">                              </w:t>
      </w:r>
      <w:r w:rsidR="007E101B" w:rsidRPr="006E170F">
        <w:rPr>
          <w:rFonts w:ascii="Calibri" w:hAnsi="Calibri" w:cs="Calibri"/>
          <w:b/>
          <w:bCs/>
          <w:sz w:val="22"/>
          <w:szCs w:val="22"/>
        </w:rPr>
        <w:t xml:space="preserve">           </w:t>
      </w:r>
      <w:r w:rsidR="00725576" w:rsidRPr="006E170F">
        <w:rPr>
          <w:rFonts w:ascii="Calibri" w:hAnsi="Calibri" w:cs="Calibri"/>
          <w:b/>
          <w:bCs/>
          <w:sz w:val="22"/>
          <w:szCs w:val="22"/>
        </w:rPr>
        <w:t xml:space="preserve"> </w:t>
      </w:r>
      <w:r w:rsidRPr="006E170F">
        <w:rPr>
          <w:rFonts w:ascii="Calibri" w:hAnsi="Calibri" w:cs="Calibri"/>
          <w:b/>
          <w:bCs/>
          <w:sz w:val="22"/>
          <w:szCs w:val="22"/>
        </w:rPr>
        <w:t xml:space="preserve">                  </w:t>
      </w:r>
      <w:r w:rsidR="006E170F">
        <w:rPr>
          <w:rFonts w:ascii="Calibri" w:hAnsi="Calibri" w:cs="Calibri"/>
          <w:b/>
          <w:bCs/>
          <w:sz w:val="22"/>
          <w:szCs w:val="22"/>
        </w:rPr>
        <w:tab/>
      </w:r>
      <w:r w:rsidR="006E170F">
        <w:rPr>
          <w:rFonts w:ascii="Calibri" w:hAnsi="Calibri" w:cs="Calibri"/>
          <w:b/>
          <w:bCs/>
          <w:sz w:val="22"/>
          <w:szCs w:val="22"/>
        </w:rPr>
        <w:tab/>
      </w:r>
      <w:r w:rsidRPr="006E170F">
        <w:rPr>
          <w:rFonts w:ascii="Calibri" w:hAnsi="Calibri" w:cs="Calibri"/>
          <w:b/>
          <w:bCs/>
          <w:sz w:val="22"/>
          <w:szCs w:val="22"/>
        </w:rPr>
        <w:t>July</w:t>
      </w:r>
      <w:r w:rsidR="00B33461" w:rsidRPr="006E170F">
        <w:rPr>
          <w:rFonts w:ascii="Calibri" w:hAnsi="Calibri" w:cs="Calibri"/>
          <w:b/>
          <w:bCs/>
          <w:sz w:val="22"/>
          <w:szCs w:val="22"/>
        </w:rPr>
        <w:t xml:space="preserve"> 201</w:t>
      </w:r>
      <w:r w:rsidRPr="006E170F">
        <w:rPr>
          <w:rFonts w:ascii="Calibri" w:hAnsi="Calibri" w:cs="Calibri"/>
          <w:b/>
          <w:bCs/>
          <w:sz w:val="22"/>
          <w:szCs w:val="22"/>
        </w:rPr>
        <w:t>7</w:t>
      </w:r>
      <w:r w:rsidR="00F87EDF" w:rsidRPr="006E170F">
        <w:rPr>
          <w:rFonts w:ascii="Calibri" w:hAnsi="Calibri" w:cs="Calibri"/>
          <w:b/>
          <w:bCs/>
          <w:sz w:val="22"/>
          <w:szCs w:val="22"/>
        </w:rPr>
        <w:t xml:space="preserve"> - Till Date</w:t>
      </w:r>
    </w:p>
    <w:p w:rsidR="00F87EDF" w:rsidRPr="006E170F" w:rsidRDefault="00A17D6A" w:rsidP="00F87EDF">
      <w:pPr>
        <w:pStyle w:val="Header"/>
        <w:jc w:val="both"/>
        <w:rPr>
          <w:rFonts w:ascii="Calibri" w:hAnsi="Calibri" w:cs="Calibri"/>
          <w:b/>
          <w:bCs/>
          <w:sz w:val="22"/>
          <w:szCs w:val="22"/>
        </w:rPr>
      </w:pPr>
      <w:r w:rsidRPr="006E170F">
        <w:rPr>
          <w:rFonts w:ascii="Calibri" w:hAnsi="Calibri" w:cs="Calibri"/>
          <w:b/>
          <w:bCs/>
          <w:sz w:val="22"/>
          <w:szCs w:val="22"/>
        </w:rPr>
        <w:t xml:space="preserve">Sr. </w:t>
      </w:r>
      <w:r w:rsidR="00F87EDF" w:rsidRPr="006E170F">
        <w:rPr>
          <w:rFonts w:ascii="Calibri" w:hAnsi="Calibri" w:cs="Calibri"/>
          <w:b/>
          <w:bCs/>
          <w:sz w:val="22"/>
          <w:szCs w:val="22"/>
        </w:rPr>
        <w:t>.Net Developer</w:t>
      </w:r>
      <w:r w:rsidR="004A0468" w:rsidRPr="006E170F">
        <w:rPr>
          <w:rFonts w:ascii="Calibri" w:hAnsi="Calibri" w:cs="Calibri"/>
          <w:b/>
          <w:bCs/>
          <w:sz w:val="22"/>
          <w:szCs w:val="22"/>
        </w:rPr>
        <w:t xml:space="preserve"> </w:t>
      </w:r>
    </w:p>
    <w:p w:rsidR="007B2F28" w:rsidRPr="006E170F" w:rsidRDefault="007B2F28" w:rsidP="00287F9F">
      <w:pPr>
        <w:pStyle w:val="Header"/>
        <w:jc w:val="both"/>
        <w:rPr>
          <w:rFonts w:ascii="Calibri" w:hAnsi="Calibri" w:cs="Calibri"/>
          <w:b/>
          <w:bCs/>
          <w:sz w:val="22"/>
          <w:szCs w:val="22"/>
          <w:u w:val="single"/>
        </w:rPr>
      </w:pPr>
    </w:p>
    <w:p w:rsidR="00725576" w:rsidRPr="006E170F" w:rsidRDefault="00F87EDF" w:rsidP="00725576">
      <w:pPr>
        <w:spacing w:line="276" w:lineRule="auto"/>
        <w:ind w:right="216"/>
        <w:jc w:val="both"/>
        <w:rPr>
          <w:rStyle w:val="apple-converted-space"/>
          <w:rFonts w:ascii="Calibri" w:hAnsi="Calibri" w:cs="Calibri"/>
          <w:sz w:val="22"/>
          <w:szCs w:val="22"/>
        </w:rPr>
      </w:pPr>
      <w:r w:rsidRPr="006E170F">
        <w:rPr>
          <w:rStyle w:val="apple-converted-space"/>
          <w:rFonts w:ascii="Calibri" w:hAnsi="Calibri" w:cs="Calibri"/>
          <w:b/>
          <w:sz w:val="22"/>
          <w:szCs w:val="22"/>
          <w:u w:val="single"/>
        </w:rPr>
        <w:t>Responsibilities</w:t>
      </w:r>
      <w:r w:rsidRPr="006E170F">
        <w:rPr>
          <w:rStyle w:val="apple-converted-space"/>
          <w:rFonts w:ascii="Calibri" w:hAnsi="Calibri" w:cs="Calibri"/>
          <w:sz w:val="22"/>
          <w:szCs w:val="22"/>
          <w:u w:val="single"/>
        </w:rPr>
        <w:t>:</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Involved in Requirement Analysis, gathering, Low Level Design, Coding and Integration.</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Responsible for designing and developing the Application using ASP.Net MVC</w:t>
      </w:r>
      <w:r w:rsidR="00514D6C" w:rsidRPr="006E170F">
        <w:rPr>
          <w:rStyle w:val="apple-converted-space"/>
          <w:rFonts w:ascii="Calibri" w:hAnsi="Calibri" w:cs="Calibri"/>
          <w:sz w:val="22"/>
          <w:szCs w:val="22"/>
        </w:rPr>
        <w:t xml:space="preserve"> 5</w:t>
      </w:r>
      <w:r w:rsidRPr="006E170F">
        <w:rPr>
          <w:rStyle w:val="apple-converted-space"/>
          <w:rFonts w:ascii="Calibri" w:hAnsi="Calibri" w:cs="Calibri"/>
          <w:sz w:val="22"/>
          <w:szCs w:val="22"/>
        </w:rPr>
        <w:t>, Razor Syntaxes and Razor view engine.</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In-depth knowledge of front-end web development using Angular2 Framework, HTML, CSS, Bootstrap, JavaScript, and jQuery.</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Experience in working with three-week sprint </w:t>
      </w:r>
      <w:proofErr w:type="gramStart"/>
      <w:r w:rsidRPr="006E170F">
        <w:rPr>
          <w:rStyle w:val="apple-converted-space"/>
          <w:rFonts w:ascii="Calibri" w:hAnsi="Calibri" w:cs="Calibri"/>
          <w:sz w:val="22"/>
          <w:szCs w:val="22"/>
        </w:rPr>
        <w:t>Agile</w:t>
      </w:r>
      <w:proofErr w:type="gramEnd"/>
      <w:r w:rsidRPr="006E170F">
        <w:rPr>
          <w:rStyle w:val="apple-converted-space"/>
          <w:rFonts w:ascii="Calibri" w:hAnsi="Calibri" w:cs="Calibri"/>
          <w:sz w:val="22"/>
          <w:szCs w:val="22"/>
        </w:rPr>
        <w:t xml:space="preserve"> environment.</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Created Typescript reusable components and services to consume REST API's using Component based architecture provided by Angular 2.</w:t>
      </w:r>
    </w:p>
    <w:p w:rsidR="006E170F" w:rsidRPr="006E170F" w:rsidRDefault="009D6FC3" w:rsidP="006E170F">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Responsible for making AJAX Calls for the UI Interactions to the Controller Actions using JQuery and getting the Data back as JSON and parsing it onto the UI.</w:t>
      </w:r>
    </w:p>
    <w:p w:rsidR="006E170F" w:rsidRPr="006E170F" w:rsidRDefault="006E170F" w:rsidP="006E170F">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AWS RDS services to work with managed instances of MS-SQL, MySQL instances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Responsible for developing the Data Access Layer (Model) using ADO.Net Entity Framework Model, and C#.</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Developed the portal pages in ASP.Net 2.0 using Master Page, Themes &amp; skins to maintain the consistent</w:t>
      </w:r>
      <w:r w:rsidR="00096906" w:rsidRPr="006E170F">
        <w:rPr>
          <w:rStyle w:val="apple-converted-space"/>
          <w:rFonts w:ascii="Calibri" w:hAnsi="Calibri" w:cs="Calibri"/>
          <w:sz w:val="22"/>
          <w:szCs w:val="22"/>
        </w:rPr>
        <w:t xml:space="preserve"> </w:t>
      </w:r>
      <w:r w:rsidRPr="006E170F">
        <w:rPr>
          <w:rStyle w:val="apple-converted-space"/>
          <w:rFonts w:ascii="Calibri" w:hAnsi="Calibri" w:cs="Calibri"/>
          <w:sz w:val="22"/>
          <w:szCs w:val="22"/>
        </w:rPr>
        <w:t>look and feel throughout the application for internal application.</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Implemented CRUD functionality with Entity framework in ASP.NET MVC and implemented sorting, filtering and paging with Entity framework in </w:t>
      </w:r>
      <w:bookmarkStart w:id="0" w:name="_GoBack"/>
      <w:bookmarkEnd w:id="0"/>
      <w:r w:rsidRPr="006E170F">
        <w:rPr>
          <w:rStyle w:val="apple-converted-space"/>
          <w:rFonts w:ascii="Calibri" w:hAnsi="Calibri" w:cs="Calibri"/>
          <w:sz w:val="22"/>
          <w:szCs w:val="22"/>
        </w:rPr>
        <w:t>MVC.</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Responsible for writing the Actions in the Controllers which implement the Business Rules and which act as a mediator between UI (View) and Database (Model).</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Source Control Tools such as Team Foundation Server (TFS) and maintain a Repository of the Application.</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Leveraged WCF mechanisms like </w:t>
      </w:r>
      <w:r w:rsidR="006E170F" w:rsidRPr="006E170F">
        <w:rPr>
          <w:rStyle w:val="apple-converted-space"/>
          <w:rFonts w:ascii="Calibri" w:hAnsi="Calibri" w:cs="Calibri"/>
          <w:sz w:val="22"/>
          <w:szCs w:val="22"/>
        </w:rPr>
        <w:t>seasoning</w:t>
      </w:r>
      <w:r w:rsidRPr="006E170F">
        <w:rPr>
          <w:rStyle w:val="apple-converted-space"/>
          <w:rFonts w:ascii="Calibri" w:hAnsi="Calibri" w:cs="Calibri"/>
          <w:sz w:val="22"/>
          <w:szCs w:val="22"/>
        </w:rPr>
        <w:t>, Instance management, and concurrency to make our services more robust and scalable.</w:t>
      </w:r>
    </w:p>
    <w:p w:rsidR="00675D7A" w:rsidRPr="006E170F" w:rsidRDefault="00675D7A" w:rsidP="00675D7A">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Design, develop and build application using React and Redux consuming the payloads received from the ASP.NET Web API Core 2.0.</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Used JavaScript, Angular, Node, Bootstrap, HTML5, </w:t>
      </w:r>
      <w:proofErr w:type="gramStart"/>
      <w:r w:rsidRPr="006E170F">
        <w:rPr>
          <w:rStyle w:val="apple-converted-space"/>
          <w:rFonts w:ascii="Calibri" w:hAnsi="Calibri" w:cs="Calibri"/>
          <w:sz w:val="22"/>
          <w:szCs w:val="22"/>
        </w:rPr>
        <w:t>CSS3</w:t>
      </w:r>
      <w:proofErr w:type="gramEnd"/>
      <w:r w:rsidRPr="006E170F">
        <w:rPr>
          <w:rStyle w:val="apple-converted-space"/>
          <w:rFonts w:ascii="Calibri" w:hAnsi="Calibri" w:cs="Calibri"/>
          <w:sz w:val="22"/>
          <w:szCs w:val="22"/>
        </w:rPr>
        <w:t xml:space="preserve"> for frontend development.</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Developed n-tier distributed .NET applications using Web Forms, Win Forms.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Responsible for designing and developing the database objects like Tables, Views, and Complex T-SQL Store Procedures involving Joins and using Temporary Tables, </w:t>
      </w:r>
      <w:r w:rsidR="00F6427D" w:rsidRPr="006E170F">
        <w:rPr>
          <w:rStyle w:val="apple-converted-space"/>
          <w:rFonts w:ascii="Calibri" w:hAnsi="Calibri" w:cs="Calibri"/>
          <w:sz w:val="22"/>
          <w:szCs w:val="22"/>
        </w:rPr>
        <w:t>UDF (</w:t>
      </w:r>
      <w:r w:rsidRPr="006E170F">
        <w:rPr>
          <w:rStyle w:val="apple-converted-space"/>
          <w:rFonts w:ascii="Calibri" w:hAnsi="Calibri" w:cs="Calibri"/>
          <w:sz w:val="22"/>
          <w:szCs w:val="22"/>
        </w:rPr>
        <w:t>User Defined Functions)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Involved in modifications to the XML requests and response as per the Business Requirements.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lastRenderedPageBreak/>
        <w:t>Created unit and integration test procedures for existing web application, SSIS routines and SSRS reports.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System test planning and Unit testing using the Microsoft Unit testing.</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Involved in daily and weekly scrum meetings to discuss various aspects of the code related to individual modules.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LINQ to SQL and LINQ to Objects for retrieving the data efficiently.</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Involved in modifications of various projects related to Service Desk like Configurations Application, Service Desk Web Application and Service Desk Reports, and successfully deployed to Production.</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Tested the code developed to ensure it accurately captured the existing business processes.</w:t>
      </w:r>
    </w:p>
    <w:p w:rsidR="009D6FC3" w:rsidRPr="006E170F" w:rsidRDefault="009D6FC3" w:rsidP="009D6FC3">
      <w:pPr>
        <w:numPr>
          <w:ilvl w:val="0"/>
          <w:numId w:val="16"/>
        </w:numPr>
        <w:spacing w:after="0" w:line="240"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Provided ongoing troubleshooting, defect and enhancements</w:t>
      </w:r>
    </w:p>
    <w:p w:rsidR="00F87EDF" w:rsidRPr="006E170F" w:rsidRDefault="00F87EDF" w:rsidP="00F87EDF">
      <w:pPr>
        <w:pStyle w:val="Para1"/>
        <w:tabs>
          <w:tab w:val="left" w:pos="540"/>
        </w:tabs>
        <w:spacing w:after="0"/>
        <w:jc w:val="both"/>
        <w:rPr>
          <w:rStyle w:val="apple-converted-space"/>
          <w:rFonts w:ascii="Calibri" w:hAnsi="Calibri" w:cs="Calibri"/>
          <w:sz w:val="22"/>
          <w:szCs w:val="22"/>
        </w:rPr>
      </w:pPr>
    </w:p>
    <w:p w:rsidR="00F87EDF" w:rsidRPr="006E170F" w:rsidRDefault="00F87EDF" w:rsidP="00F87EDF">
      <w:pPr>
        <w:spacing w:line="276" w:lineRule="auto"/>
        <w:jc w:val="both"/>
        <w:rPr>
          <w:rFonts w:ascii="Calibri" w:hAnsi="Calibri" w:cs="Calibri"/>
          <w:sz w:val="22"/>
          <w:szCs w:val="22"/>
        </w:rPr>
      </w:pPr>
      <w:r w:rsidRPr="006E170F">
        <w:rPr>
          <w:rFonts w:ascii="Calibri" w:hAnsi="Calibri" w:cs="Calibri"/>
          <w:b/>
          <w:sz w:val="22"/>
          <w:szCs w:val="22"/>
          <w:u w:val="single"/>
        </w:rPr>
        <w:t>Environment</w:t>
      </w:r>
      <w:r w:rsidRPr="006E170F">
        <w:rPr>
          <w:rFonts w:ascii="Calibri" w:hAnsi="Calibri" w:cs="Calibri"/>
          <w:sz w:val="22"/>
          <w:szCs w:val="22"/>
          <w:u w:val="single"/>
        </w:rPr>
        <w:t>:</w:t>
      </w:r>
      <w:r w:rsidRPr="006E170F">
        <w:rPr>
          <w:rFonts w:ascii="Calibri" w:hAnsi="Calibri" w:cs="Calibri"/>
          <w:sz w:val="22"/>
          <w:szCs w:val="22"/>
        </w:rPr>
        <w:t xml:space="preserve"> </w:t>
      </w:r>
      <w:r w:rsidR="009D6FC3" w:rsidRPr="006E170F">
        <w:rPr>
          <w:rFonts w:ascii="Calibri" w:hAnsi="Calibri" w:cs="Calibri"/>
          <w:sz w:val="22"/>
          <w:szCs w:val="22"/>
        </w:rPr>
        <w:t>C#.NET, ASP.NET</w:t>
      </w:r>
      <w:r w:rsidR="00D44381" w:rsidRPr="006E170F">
        <w:rPr>
          <w:rFonts w:ascii="Calibri" w:hAnsi="Calibri" w:cs="Calibri"/>
          <w:sz w:val="22"/>
          <w:szCs w:val="22"/>
        </w:rPr>
        <w:t xml:space="preserve"> 4.6/4.7</w:t>
      </w:r>
      <w:r w:rsidR="009D6FC3" w:rsidRPr="006E170F">
        <w:rPr>
          <w:rFonts w:ascii="Calibri" w:hAnsi="Calibri" w:cs="Calibri"/>
          <w:sz w:val="22"/>
          <w:szCs w:val="22"/>
        </w:rPr>
        <w:t xml:space="preserve"> Web API, MVC</w:t>
      </w:r>
      <w:r w:rsidR="000D74FF" w:rsidRPr="006E170F">
        <w:rPr>
          <w:rFonts w:ascii="Calibri" w:hAnsi="Calibri" w:cs="Calibri"/>
          <w:sz w:val="22"/>
          <w:szCs w:val="22"/>
        </w:rPr>
        <w:t xml:space="preserve"> </w:t>
      </w:r>
      <w:r w:rsidR="009D6FC3" w:rsidRPr="006E170F">
        <w:rPr>
          <w:rFonts w:ascii="Calibri" w:hAnsi="Calibri" w:cs="Calibri"/>
          <w:sz w:val="22"/>
          <w:szCs w:val="22"/>
        </w:rPr>
        <w:t xml:space="preserve">5, WCF, Razor View Engine, Angular 2, Type script, Bootstrap, </w:t>
      </w:r>
      <w:r w:rsidR="00A17F2C" w:rsidRPr="006E170F">
        <w:rPr>
          <w:rFonts w:ascii="Calibri" w:hAnsi="Calibri" w:cs="Calibri"/>
          <w:sz w:val="22"/>
          <w:szCs w:val="22"/>
        </w:rPr>
        <w:t xml:space="preserve">React.js, </w:t>
      </w:r>
      <w:proofErr w:type="spellStart"/>
      <w:r w:rsidR="00A17F2C" w:rsidRPr="006E170F">
        <w:rPr>
          <w:rFonts w:ascii="Calibri" w:hAnsi="Calibri" w:cs="Calibri"/>
          <w:sz w:val="22"/>
          <w:szCs w:val="22"/>
        </w:rPr>
        <w:t>Redux</w:t>
      </w:r>
      <w:proofErr w:type="spellEnd"/>
      <w:r w:rsidR="00A17F2C" w:rsidRPr="006E170F">
        <w:rPr>
          <w:rFonts w:ascii="Calibri" w:hAnsi="Calibri" w:cs="Calibri"/>
          <w:sz w:val="22"/>
          <w:szCs w:val="22"/>
        </w:rPr>
        <w:t xml:space="preserve">, </w:t>
      </w:r>
      <w:proofErr w:type="spellStart"/>
      <w:r w:rsidR="009D6FC3" w:rsidRPr="006E170F">
        <w:rPr>
          <w:rFonts w:ascii="Calibri" w:hAnsi="Calibri" w:cs="Calibri"/>
          <w:sz w:val="22"/>
          <w:szCs w:val="22"/>
        </w:rPr>
        <w:t>NodeJS</w:t>
      </w:r>
      <w:proofErr w:type="spellEnd"/>
      <w:r w:rsidR="009D6FC3" w:rsidRPr="006E170F">
        <w:rPr>
          <w:rFonts w:ascii="Calibri" w:hAnsi="Calibri" w:cs="Calibri"/>
          <w:sz w:val="22"/>
          <w:szCs w:val="22"/>
        </w:rPr>
        <w:t xml:space="preserve">, HTML5, </w:t>
      </w:r>
      <w:r w:rsidR="006E170F" w:rsidRPr="006E170F">
        <w:rPr>
          <w:rFonts w:ascii="Calibri" w:hAnsi="Calibri" w:cs="Calibri"/>
          <w:sz w:val="22"/>
          <w:szCs w:val="22"/>
        </w:rPr>
        <w:t xml:space="preserve">AWS, </w:t>
      </w:r>
      <w:r w:rsidR="009D6FC3" w:rsidRPr="006E170F">
        <w:rPr>
          <w:rFonts w:ascii="Calibri" w:hAnsi="Calibri" w:cs="Calibri"/>
          <w:sz w:val="22"/>
          <w:szCs w:val="22"/>
        </w:rPr>
        <w:t xml:space="preserve">CSS and </w:t>
      </w:r>
      <w:proofErr w:type="spellStart"/>
      <w:r w:rsidR="009D6FC3" w:rsidRPr="006E170F">
        <w:rPr>
          <w:rFonts w:ascii="Calibri" w:hAnsi="Calibri" w:cs="Calibri"/>
          <w:sz w:val="22"/>
          <w:szCs w:val="22"/>
        </w:rPr>
        <w:t>NUnit</w:t>
      </w:r>
      <w:proofErr w:type="spellEnd"/>
      <w:r w:rsidR="009D6FC3" w:rsidRPr="006E170F">
        <w:rPr>
          <w:rFonts w:ascii="Calibri" w:hAnsi="Calibri" w:cs="Calibri"/>
          <w:sz w:val="22"/>
          <w:szCs w:val="22"/>
        </w:rPr>
        <w:t xml:space="preserve"> </w:t>
      </w:r>
      <w:r w:rsidR="006E170F" w:rsidRPr="006E170F">
        <w:rPr>
          <w:rFonts w:ascii="Calibri" w:hAnsi="Calibri" w:cs="Calibri"/>
          <w:sz w:val="22"/>
          <w:szCs w:val="22"/>
        </w:rPr>
        <w:t>F</w:t>
      </w:r>
      <w:r w:rsidR="009D6FC3" w:rsidRPr="006E170F">
        <w:rPr>
          <w:rFonts w:ascii="Calibri" w:hAnsi="Calibri" w:cs="Calibri"/>
          <w:sz w:val="22"/>
          <w:szCs w:val="22"/>
        </w:rPr>
        <w:t>ramework</w:t>
      </w:r>
      <w:r w:rsidR="00096906" w:rsidRPr="006E170F">
        <w:rPr>
          <w:rFonts w:ascii="Calibri" w:hAnsi="Calibri" w:cs="Calibri"/>
          <w:sz w:val="22"/>
          <w:szCs w:val="22"/>
        </w:rPr>
        <w:t xml:space="preserve">, </w:t>
      </w:r>
      <w:proofErr w:type="spellStart"/>
      <w:r w:rsidR="00096906" w:rsidRPr="006E170F">
        <w:rPr>
          <w:rFonts w:ascii="Calibri" w:hAnsi="Calibri" w:cs="Calibri"/>
          <w:sz w:val="22"/>
          <w:szCs w:val="22"/>
        </w:rPr>
        <w:t>MongoDB</w:t>
      </w:r>
      <w:proofErr w:type="spellEnd"/>
      <w:r w:rsidR="00096906" w:rsidRPr="006E170F">
        <w:rPr>
          <w:rFonts w:ascii="Calibri" w:hAnsi="Calibri" w:cs="Calibri"/>
          <w:sz w:val="22"/>
          <w:szCs w:val="22"/>
        </w:rPr>
        <w:t xml:space="preserve">, </w:t>
      </w:r>
      <w:proofErr w:type="spellStart"/>
      <w:r w:rsidR="00096906" w:rsidRPr="006E170F">
        <w:rPr>
          <w:rFonts w:ascii="Calibri" w:hAnsi="Calibri" w:cs="Calibri"/>
          <w:sz w:val="22"/>
          <w:szCs w:val="22"/>
        </w:rPr>
        <w:t>WebServices</w:t>
      </w:r>
      <w:proofErr w:type="spellEnd"/>
      <w:r w:rsidR="00096906" w:rsidRPr="006E170F">
        <w:rPr>
          <w:rFonts w:ascii="Calibri" w:hAnsi="Calibri" w:cs="Calibri"/>
          <w:sz w:val="22"/>
          <w:szCs w:val="22"/>
        </w:rPr>
        <w:t>, TFS, Entity Framework.</w:t>
      </w:r>
    </w:p>
    <w:p w:rsidR="00F87EDF" w:rsidRPr="006E170F" w:rsidRDefault="00F87EDF" w:rsidP="00F87EDF">
      <w:pPr>
        <w:spacing w:line="276" w:lineRule="auto"/>
        <w:jc w:val="both"/>
        <w:rPr>
          <w:rFonts w:ascii="Calibri" w:hAnsi="Calibri" w:cs="Calibri"/>
          <w:b/>
          <w:bCs/>
          <w:sz w:val="22"/>
          <w:szCs w:val="22"/>
          <w:u w:val="single"/>
        </w:rPr>
      </w:pPr>
    </w:p>
    <w:p w:rsidR="00F87EDF" w:rsidRPr="006E170F" w:rsidRDefault="004A0468" w:rsidP="00725576">
      <w:pPr>
        <w:spacing w:line="276" w:lineRule="auto"/>
        <w:jc w:val="both"/>
        <w:rPr>
          <w:rFonts w:ascii="Calibri" w:hAnsi="Calibri" w:cs="Calibri"/>
          <w:sz w:val="22"/>
          <w:szCs w:val="22"/>
        </w:rPr>
      </w:pPr>
      <w:r w:rsidRPr="006E170F">
        <w:rPr>
          <w:rFonts w:ascii="Calibri" w:hAnsi="Calibri" w:cs="Calibri"/>
          <w:b/>
          <w:bCs/>
          <w:sz w:val="22"/>
          <w:szCs w:val="22"/>
          <w:u w:val="single"/>
        </w:rPr>
        <w:t>CBRE, Dallas - TX</w:t>
      </w:r>
      <w:r w:rsidR="00F87EDF" w:rsidRPr="006E170F">
        <w:rPr>
          <w:rFonts w:ascii="Calibri" w:hAnsi="Calibri" w:cs="Calibri"/>
          <w:b/>
          <w:bCs/>
          <w:sz w:val="22"/>
          <w:szCs w:val="22"/>
        </w:rPr>
        <w:tab/>
        <w:t xml:space="preserve">                                            </w:t>
      </w:r>
      <w:r w:rsidR="00725576" w:rsidRPr="006E170F">
        <w:rPr>
          <w:rFonts w:ascii="Calibri" w:hAnsi="Calibri" w:cs="Calibri"/>
          <w:b/>
          <w:bCs/>
          <w:sz w:val="22"/>
          <w:szCs w:val="22"/>
        </w:rPr>
        <w:t xml:space="preserve">            </w:t>
      </w:r>
      <w:r w:rsidRPr="006E170F">
        <w:rPr>
          <w:rFonts w:ascii="Calibri" w:hAnsi="Calibri" w:cs="Calibri"/>
          <w:b/>
          <w:bCs/>
          <w:sz w:val="22"/>
          <w:szCs w:val="22"/>
        </w:rPr>
        <w:t xml:space="preserve">                     </w:t>
      </w:r>
      <w:r w:rsidR="00A17D6A" w:rsidRPr="006E170F">
        <w:rPr>
          <w:rFonts w:ascii="Calibri" w:hAnsi="Calibri" w:cs="Calibri"/>
          <w:b/>
          <w:bCs/>
          <w:sz w:val="22"/>
          <w:szCs w:val="22"/>
        </w:rPr>
        <w:t>Sept</w:t>
      </w:r>
      <w:r w:rsidR="00F87EDF" w:rsidRPr="006E170F">
        <w:rPr>
          <w:rFonts w:ascii="Calibri" w:eastAsia="Calibri" w:hAnsi="Calibri" w:cs="Calibri"/>
          <w:b/>
          <w:bCs/>
          <w:sz w:val="22"/>
          <w:szCs w:val="22"/>
        </w:rPr>
        <w:t xml:space="preserve"> 201</w:t>
      </w:r>
      <w:r w:rsidRPr="006E170F">
        <w:rPr>
          <w:rFonts w:ascii="Calibri" w:eastAsia="Calibri" w:hAnsi="Calibri" w:cs="Calibri"/>
          <w:b/>
          <w:bCs/>
          <w:sz w:val="22"/>
          <w:szCs w:val="22"/>
        </w:rPr>
        <w:t>5</w:t>
      </w:r>
      <w:r w:rsidR="00F87EDF" w:rsidRPr="006E170F">
        <w:rPr>
          <w:rFonts w:ascii="Calibri" w:eastAsia="Calibri" w:hAnsi="Calibri" w:cs="Calibri"/>
          <w:b/>
          <w:bCs/>
          <w:sz w:val="22"/>
          <w:szCs w:val="22"/>
        </w:rPr>
        <w:t xml:space="preserve"> – </w:t>
      </w:r>
      <w:r w:rsidRPr="006E170F">
        <w:rPr>
          <w:rFonts w:ascii="Calibri" w:eastAsia="Calibri" w:hAnsi="Calibri" w:cs="Calibri"/>
          <w:b/>
          <w:bCs/>
          <w:sz w:val="22"/>
          <w:szCs w:val="22"/>
        </w:rPr>
        <w:t>June</w:t>
      </w:r>
      <w:r w:rsidR="00F87EDF" w:rsidRPr="006E170F">
        <w:rPr>
          <w:rFonts w:ascii="Calibri" w:eastAsia="Calibri" w:hAnsi="Calibri" w:cs="Calibri"/>
          <w:b/>
          <w:bCs/>
          <w:sz w:val="22"/>
          <w:szCs w:val="22"/>
        </w:rPr>
        <w:t xml:space="preserve"> 201</w:t>
      </w:r>
      <w:r w:rsidRPr="006E170F">
        <w:rPr>
          <w:rFonts w:ascii="Calibri" w:eastAsia="Calibri" w:hAnsi="Calibri" w:cs="Calibri"/>
          <w:b/>
          <w:bCs/>
          <w:sz w:val="22"/>
          <w:szCs w:val="22"/>
        </w:rPr>
        <w:t>7</w:t>
      </w:r>
    </w:p>
    <w:p w:rsidR="00F87EDF" w:rsidRPr="006E170F" w:rsidRDefault="007E101B" w:rsidP="00F87EDF">
      <w:pPr>
        <w:pStyle w:val="Header"/>
        <w:jc w:val="both"/>
        <w:rPr>
          <w:rFonts w:ascii="Calibri" w:hAnsi="Calibri" w:cs="Calibri"/>
          <w:b/>
          <w:bCs/>
          <w:sz w:val="22"/>
          <w:szCs w:val="22"/>
        </w:rPr>
      </w:pPr>
      <w:r w:rsidRPr="006E170F">
        <w:rPr>
          <w:rFonts w:ascii="Calibri" w:hAnsi="Calibri" w:cs="Calibri"/>
          <w:b/>
          <w:bCs/>
          <w:sz w:val="22"/>
          <w:szCs w:val="22"/>
        </w:rPr>
        <w:t xml:space="preserve">Sr. </w:t>
      </w:r>
      <w:r w:rsidR="00F87EDF" w:rsidRPr="006E170F">
        <w:rPr>
          <w:rFonts w:ascii="Calibri" w:hAnsi="Calibri" w:cs="Calibri"/>
          <w:b/>
          <w:bCs/>
          <w:sz w:val="22"/>
          <w:szCs w:val="22"/>
        </w:rPr>
        <w:t>.Net Developer</w:t>
      </w:r>
    </w:p>
    <w:p w:rsidR="007B2F28" w:rsidRPr="006E170F" w:rsidRDefault="007B2F28" w:rsidP="00F87EDF">
      <w:pPr>
        <w:pStyle w:val="Header"/>
        <w:jc w:val="both"/>
        <w:rPr>
          <w:rFonts w:ascii="Calibri" w:hAnsi="Calibri" w:cs="Calibri"/>
          <w:b/>
          <w:bCs/>
          <w:sz w:val="22"/>
          <w:szCs w:val="22"/>
          <w:u w:val="single"/>
        </w:rPr>
      </w:pPr>
    </w:p>
    <w:p w:rsidR="00F87EDF" w:rsidRPr="006E170F" w:rsidRDefault="00F87EDF" w:rsidP="00F6427D">
      <w:pPr>
        <w:pStyle w:val="Header"/>
        <w:jc w:val="both"/>
        <w:rPr>
          <w:rStyle w:val="apple-converted-space"/>
          <w:rFonts w:ascii="Calibri" w:hAnsi="Calibri" w:cs="Calibri"/>
          <w:sz w:val="22"/>
          <w:szCs w:val="22"/>
        </w:rPr>
      </w:pPr>
    </w:p>
    <w:p w:rsidR="00F87EDF" w:rsidRPr="006E170F" w:rsidRDefault="00F87EDF" w:rsidP="00F87EDF">
      <w:pPr>
        <w:pStyle w:val="Header"/>
        <w:jc w:val="both"/>
        <w:rPr>
          <w:rFonts w:ascii="Calibri" w:hAnsi="Calibri" w:cs="Calibri"/>
          <w:b/>
          <w:sz w:val="22"/>
          <w:szCs w:val="22"/>
          <w:u w:val="single"/>
        </w:rPr>
      </w:pPr>
      <w:r w:rsidRPr="006E170F">
        <w:rPr>
          <w:rFonts w:ascii="Calibri" w:hAnsi="Calibri" w:cs="Calibri"/>
          <w:b/>
          <w:sz w:val="22"/>
          <w:szCs w:val="22"/>
          <w:u w:val="single"/>
        </w:rPr>
        <w:t>Responsibilities: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Designed and developed Web Pages using ASP.NET, C#.NET, HTML, JavaScript, CSS and server controls.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Developed the UI component architecture using jQuery, Java Script, CSS and RAZOR.</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Worked in an Agile Methodology (Scrum) to meet timelines with quality deliverables.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Maintained uniformity among all web pages in GUI and designed Master Pages and themes.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Responsible for maintaining versions of source code using Team Foundation Server (TFS).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Security features were provided using Cookies and Session ID so that unauthorized access could be denied.</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various server controls like Multi View and Grid View with extensive data binding to display, page and sort multiple records.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Developed Web Forms for User Interfaces using ASP.NET and Server Controls, HTML Controls and User Controls using Microsoft Visual studio.</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Created and deployed XML Web Services (WCF) using ASP.NET and C#, used them to generate the proxy class files based on the web services and consumed in web application.</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Cascading Style Sheets (CSS) to maintain design consistency across all web forms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Developed WCF Services, defining Endpoints, Data Contracts, Message Contracts, Bindings, and Transaction management in service layer and Hosting WCF services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SOAPUI &amp; SOA Cleaner Express tool for testing WCF Services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Established communication between different applications running on same/different platforms using WCF.</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Used Validation Controls for corresponding validations required for business logic in Web Forms.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lastRenderedPageBreak/>
        <w:t>Worked and deployed WCF Services using ASP.NET and C#.Net.</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Extensively used ASP.Net MVC architecture for the Web application design to have the application layers loosely coupled.</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Programmed ADO.NET for communication between application and database, used extensively Grid views, Data Set, Data Table and Data Adapter to render reports.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Effectively implemented ASP.NET security infrastructure for authenticating and authorizing user access as well as performing other security related tasks.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Developed parameterized SQL queries and stored procedures to query database tables in T-SQL.</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Created Views by applying complex queries on multiple tables to create the virtual tables and implemented Cursors in Stored Procedures using SQL Server 2012, Implemented Joins in Stored Procedures to get the desired data by joining multiple tables.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Involved in testing like Unit test, Integration test, Acceptance test and Regression testing using </w:t>
      </w:r>
      <w:proofErr w:type="spellStart"/>
      <w:r w:rsidRPr="006E170F">
        <w:rPr>
          <w:rStyle w:val="apple-converted-space"/>
          <w:rFonts w:ascii="Calibri" w:hAnsi="Calibri" w:cs="Calibri"/>
          <w:sz w:val="22"/>
          <w:szCs w:val="22"/>
        </w:rPr>
        <w:t>NUnit</w:t>
      </w:r>
      <w:proofErr w:type="spellEnd"/>
      <w:r w:rsidRPr="006E170F">
        <w:rPr>
          <w:rStyle w:val="apple-converted-space"/>
          <w:rFonts w:ascii="Calibri" w:hAnsi="Calibri" w:cs="Calibri"/>
          <w:sz w:val="22"/>
          <w:szCs w:val="22"/>
        </w:rPr>
        <w:t xml:space="preserve"> and responsible for writing test scripts and scenarios.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Responsible for testing, fixing the bugs and troubleshooting the technical problems.</w:t>
      </w:r>
    </w:p>
    <w:p w:rsidR="00096906" w:rsidRPr="006E170F" w:rsidRDefault="00096906" w:rsidP="00096906">
      <w:pPr>
        <w:numPr>
          <w:ilvl w:val="0"/>
          <w:numId w:val="14"/>
        </w:numPr>
        <w:spacing w:after="0" w:line="276" w:lineRule="auto"/>
        <w:jc w:val="both"/>
        <w:rPr>
          <w:rStyle w:val="apple-converted-space"/>
          <w:rFonts w:ascii="Calibri" w:hAnsi="Calibri" w:cs="Calibri"/>
          <w:sz w:val="22"/>
          <w:szCs w:val="22"/>
        </w:rPr>
      </w:pPr>
      <w:r w:rsidRPr="006E170F">
        <w:rPr>
          <w:rStyle w:val="apple-converted-space"/>
          <w:rFonts w:ascii="Calibri" w:hAnsi="Calibri" w:cs="Calibri"/>
          <w:sz w:val="22"/>
          <w:szCs w:val="22"/>
        </w:rPr>
        <w:t xml:space="preserve">Designed and developed parameterized reports, linked reports, matrix and tabular reports with drill down, drill through and </w:t>
      </w:r>
      <w:r w:rsidR="004A0468" w:rsidRPr="006E170F">
        <w:rPr>
          <w:rStyle w:val="apple-converted-space"/>
          <w:rFonts w:ascii="Calibri" w:hAnsi="Calibri" w:cs="Calibri"/>
          <w:sz w:val="22"/>
          <w:szCs w:val="22"/>
        </w:rPr>
        <w:t>drop-down</w:t>
      </w:r>
      <w:r w:rsidRPr="006E170F">
        <w:rPr>
          <w:rStyle w:val="apple-converted-space"/>
          <w:rFonts w:ascii="Calibri" w:hAnsi="Calibri" w:cs="Calibri"/>
          <w:sz w:val="22"/>
          <w:szCs w:val="22"/>
        </w:rPr>
        <w:t xml:space="preserve"> menu option using SSRS.</w:t>
      </w:r>
    </w:p>
    <w:p w:rsidR="00F87EDF" w:rsidRPr="006E170F" w:rsidRDefault="00F87EDF" w:rsidP="00F87EDF">
      <w:pPr>
        <w:pBdr>
          <w:bottom w:val="none" w:sz="0" w:space="0" w:color="808080"/>
        </w:pBdr>
        <w:spacing w:line="276" w:lineRule="auto"/>
        <w:jc w:val="both"/>
        <w:rPr>
          <w:rStyle w:val="apple-converted-space"/>
          <w:rFonts w:ascii="Calibri" w:hAnsi="Calibri" w:cs="Calibri"/>
          <w:sz w:val="22"/>
          <w:szCs w:val="22"/>
        </w:rPr>
      </w:pPr>
    </w:p>
    <w:p w:rsidR="00F87EDF" w:rsidRPr="006E170F" w:rsidRDefault="00F87EDF" w:rsidP="00F87EDF">
      <w:pPr>
        <w:pBdr>
          <w:bottom w:val="none" w:sz="0" w:space="0" w:color="808080"/>
        </w:pBdr>
        <w:spacing w:line="276" w:lineRule="auto"/>
        <w:jc w:val="both"/>
        <w:rPr>
          <w:rStyle w:val="apple-converted-space"/>
          <w:rFonts w:ascii="Calibri" w:hAnsi="Calibri" w:cs="Calibri"/>
          <w:sz w:val="22"/>
          <w:szCs w:val="22"/>
        </w:rPr>
      </w:pPr>
      <w:r w:rsidRPr="006E170F">
        <w:rPr>
          <w:rStyle w:val="apple-converted-space"/>
          <w:rFonts w:ascii="Calibri" w:hAnsi="Calibri" w:cs="Calibri"/>
          <w:b/>
          <w:sz w:val="22"/>
          <w:szCs w:val="22"/>
          <w:u w:val="single"/>
        </w:rPr>
        <w:t>Environment</w:t>
      </w:r>
      <w:r w:rsidRPr="006E170F">
        <w:rPr>
          <w:rStyle w:val="apple-converted-space"/>
          <w:rFonts w:ascii="Calibri" w:hAnsi="Calibri" w:cs="Calibri"/>
          <w:sz w:val="22"/>
          <w:szCs w:val="22"/>
          <w:u w:val="single"/>
        </w:rPr>
        <w:t>:</w:t>
      </w:r>
      <w:r w:rsidRPr="006E170F">
        <w:rPr>
          <w:rStyle w:val="apple-converted-space"/>
          <w:rFonts w:ascii="Calibri" w:hAnsi="Calibri" w:cs="Calibri"/>
          <w:sz w:val="22"/>
          <w:szCs w:val="22"/>
        </w:rPr>
        <w:t xml:space="preserve"> </w:t>
      </w:r>
      <w:r w:rsidR="00096906" w:rsidRPr="006E170F">
        <w:rPr>
          <w:rStyle w:val="apple-converted-space"/>
          <w:rFonts w:ascii="Calibri" w:hAnsi="Calibri" w:cs="Calibri"/>
          <w:sz w:val="22"/>
          <w:szCs w:val="22"/>
        </w:rPr>
        <w:t>Visual Studio 2012, C#, ASP.NET 4</w:t>
      </w:r>
      <w:r w:rsidR="00D44381" w:rsidRPr="006E170F">
        <w:rPr>
          <w:rStyle w:val="apple-converted-space"/>
          <w:rFonts w:ascii="Calibri" w:hAnsi="Calibri" w:cs="Calibri"/>
          <w:sz w:val="22"/>
          <w:szCs w:val="22"/>
        </w:rPr>
        <w:t>.5</w:t>
      </w:r>
      <w:r w:rsidR="00096906" w:rsidRPr="006E170F">
        <w:rPr>
          <w:rStyle w:val="apple-converted-space"/>
          <w:rFonts w:ascii="Calibri" w:hAnsi="Calibri" w:cs="Calibri"/>
          <w:sz w:val="22"/>
          <w:szCs w:val="22"/>
        </w:rPr>
        <w:t xml:space="preserve">, ADO.NET Entity Framework, SQL Server 2014, .NET Framework, OOPS, TFS, HTML, CSS, Java Script, JQuery, Bootstrap, LINQ, MVC 5, AJAX, and </w:t>
      </w:r>
      <w:proofErr w:type="spellStart"/>
      <w:r w:rsidR="00096906" w:rsidRPr="006E170F">
        <w:rPr>
          <w:rStyle w:val="apple-converted-space"/>
          <w:rFonts w:ascii="Calibri" w:hAnsi="Calibri" w:cs="Calibri"/>
          <w:sz w:val="22"/>
          <w:szCs w:val="22"/>
        </w:rPr>
        <w:t>NUnit</w:t>
      </w:r>
      <w:proofErr w:type="spellEnd"/>
      <w:r w:rsidR="00096906" w:rsidRPr="006E170F">
        <w:rPr>
          <w:rStyle w:val="apple-converted-space"/>
          <w:rFonts w:ascii="Calibri" w:hAnsi="Calibri" w:cs="Calibri"/>
          <w:sz w:val="22"/>
          <w:szCs w:val="22"/>
        </w:rPr>
        <w:t>.</w:t>
      </w:r>
    </w:p>
    <w:p w:rsidR="00F87EDF" w:rsidRPr="006E170F" w:rsidRDefault="00F87EDF" w:rsidP="00F87EDF">
      <w:pPr>
        <w:pBdr>
          <w:bottom w:val="none" w:sz="0" w:space="0" w:color="808080"/>
        </w:pBdr>
        <w:spacing w:line="276" w:lineRule="auto"/>
        <w:jc w:val="both"/>
        <w:rPr>
          <w:rStyle w:val="apple-converted-space"/>
          <w:rFonts w:ascii="Calibri" w:hAnsi="Calibri" w:cs="Calibri"/>
          <w:sz w:val="22"/>
          <w:szCs w:val="22"/>
        </w:rPr>
      </w:pPr>
    </w:p>
    <w:p w:rsidR="00F87EDF" w:rsidRPr="006E170F" w:rsidRDefault="00F87EDF" w:rsidP="00F87EDF">
      <w:pPr>
        <w:pBdr>
          <w:bottom w:val="none" w:sz="0" w:space="0" w:color="808080"/>
        </w:pBdr>
        <w:spacing w:line="276" w:lineRule="auto"/>
        <w:jc w:val="both"/>
        <w:rPr>
          <w:rStyle w:val="apple-converted-space"/>
          <w:rFonts w:ascii="Calibri" w:hAnsi="Calibri" w:cs="Calibri"/>
          <w:sz w:val="22"/>
          <w:szCs w:val="22"/>
        </w:rPr>
      </w:pPr>
    </w:p>
    <w:p w:rsidR="00F87EDF" w:rsidRPr="006E170F" w:rsidRDefault="00A17D6A" w:rsidP="00F87EDF">
      <w:pPr>
        <w:pStyle w:val="Header"/>
        <w:jc w:val="both"/>
        <w:rPr>
          <w:rFonts w:ascii="Calibri" w:hAnsi="Calibri" w:cs="Calibri"/>
          <w:b/>
          <w:bCs/>
          <w:sz w:val="22"/>
          <w:szCs w:val="22"/>
        </w:rPr>
      </w:pPr>
      <w:r w:rsidRPr="006E170F">
        <w:rPr>
          <w:rFonts w:ascii="Calibri" w:hAnsi="Calibri" w:cs="Calibri"/>
          <w:b/>
          <w:bCs/>
          <w:sz w:val="22"/>
          <w:szCs w:val="22"/>
        </w:rPr>
        <w:t>WellCare, Tampa - FL</w:t>
      </w:r>
      <w:r w:rsidR="00F87EDF" w:rsidRPr="006E170F">
        <w:rPr>
          <w:rFonts w:ascii="Calibri" w:hAnsi="Calibri" w:cs="Calibri"/>
          <w:b/>
          <w:bCs/>
          <w:sz w:val="22"/>
          <w:szCs w:val="22"/>
        </w:rPr>
        <w:tab/>
      </w:r>
      <w:r w:rsidR="00F87EDF" w:rsidRPr="006E170F">
        <w:rPr>
          <w:rFonts w:ascii="Calibri" w:hAnsi="Calibri" w:cs="Calibri"/>
          <w:b/>
          <w:bCs/>
          <w:sz w:val="22"/>
          <w:szCs w:val="22"/>
        </w:rPr>
        <w:tab/>
      </w:r>
      <w:r w:rsidR="00725576" w:rsidRPr="006E170F">
        <w:rPr>
          <w:rFonts w:ascii="Calibri" w:hAnsi="Calibri" w:cs="Calibri"/>
          <w:b/>
          <w:bCs/>
          <w:sz w:val="22"/>
          <w:szCs w:val="22"/>
        </w:rPr>
        <w:t xml:space="preserve">                                                     </w:t>
      </w:r>
      <w:r w:rsidR="00A80840" w:rsidRPr="006E170F">
        <w:rPr>
          <w:rFonts w:ascii="Calibri" w:hAnsi="Calibri" w:cs="Calibri"/>
          <w:b/>
          <w:bCs/>
          <w:sz w:val="22"/>
          <w:szCs w:val="22"/>
        </w:rPr>
        <w:t xml:space="preserve">   </w:t>
      </w:r>
      <w:r w:rsidR="00725576" w:rsidRPr="006E170F">
        <w:rPr>
          <w:rFonts w:ascii="Calibri" w:hAnsi="Calibri" w:cs="Calibri"/>
          <w:b/>
          <w:bCs/>
          <w:sz w:val="22"/>
          <w:szCs w:val="22"/>
        </w:rPr>
        <w:t xml:space="preserve"> </w:t>
      </w:r>
      <w:r w:rsidRPr="006E170F">
        <w:rPr>
          <w:rFonts w:ascii="Calibri" w:eastAsia="Calibri" w:hAnsi="Calibri" w:cs="Calibri"/>
          <w:b/>
          <w:bCs/>
          <w:sz w:val="22"/>
          <w:szCs w:val="22"/>
        </w:rPr>
        <w:t>March</w:t>
      </w:r>
      <w:r w:rsidR="00F87EDF" w:rsidRPr="006E170F">
        <w:rPr>
          <w:rFonts w:ascii="Calibri" w:eastAsia="Calibri" w:hAnsi="Calibri" w:cs="Calibri"/>
          <w:b/>
          <w:bCs/>
          <w:sz w:val="22"/>
          <w:szCs w:val="22"/>
        </w:rPr>
        <w:t xml:space="preserve"> 201</w:t>
      </w:r>
      <w:r w:rsidR="004A0468" w:rsidRPr="006E170F">
        <w:rPr>
          <w:rFonts w:ascii="Calibri" w:eastAsia="Calibri" w:hAnsi="Calibri" w:cs="Calibri"/>
          <w:b/>
          <w:bCs/>
          <w:sz w:val="22"/>
          <w:szCs w:val="22"/>
        </w:rPr>
        <w:t>4</w:t>
      </w:r>
      <w:r w:rsidR="00F87EDF" w:rsidRPr="006E170F">
        <w:rPr>
          <w:rFonts w:ascii="Calibri" w:eastAsia="Calibri" w:hAnsi="Calibri" w:cs="Calibri"/>
          <w:b/>
          <w:bCs/>
          <w:sz w:val="22"/>
          <w:szCs w:val="22"/>
        </w:rPr>
        <w:t xml:space="preserve"> </w:t>
      </w:r>
      <w:r w:rsidRPr="006E170F">
        <w:rPr>
          <w:rFonts w:ascii="Calibri" w:eastAsia="Calibri" w:hAnsi="Calibri" w:cs="Calibri"/>
          <w:b/>
          <w:bCs/>
          <w:sz w:val="22"/>
          <w:szCs w:val="22"/>
        </w:rPr>
        <w:t>–</w:t>
      </w:r>
      <w:r w:rsidR="00F87EDF" w:rsidRPr="006E170F">
        <w:rPr>
          <w:rFonts w:ascii="Calibri" w:eastAsia="Calibri" w:hAnsi="Calibri" w:cs="Calibri"/>
          <w:b/>
          <w:bCs/>
          <w:sz w:val="22"/>
          <w:szCs w:val="22"/>
        </w:rPr>
        <w:t xml:space="preserve"> </w:t>
      </w:r>
      <w:r w:rsidRPr="006E170F">
        <w:rPr>
          <w:rFonts w:ascii="Calibri" w:eastAsia="Calibri" w:hAnsi="Calibri" w:cs="Calibri"/>
          <w:b/>
          <w:bCs/>
          <w:sz w:val="22"/>
          <w:szCs w:val="22"/>
        </w:rPr>
        <w:t>August 201</w:t>
      </w:r>
      <w:r w:rsidR="004A0468" w:rsidRPr="006E170F">
        <w:rPr>
          <w:rFonts w:ascii="Calibri" w:eastAsia="Calibri" w:hAnsi="Calibri" w:cs="Calibri"/>
          <w:b/>
          <w:bCs/>
          <w:sz w:val="22"/>
          <w:szCs w:val="22"/>
        </w:rPr>
        <w:t>5</w:t>
      </w:r>
    </w:p>
    <w:p w:rsidR="00F87EDF" w:rsidRPr="006E170F" w:rsidRDefault="00F87EDF" w:rsidP="00F87EDF">
      <w:pPr>
        <w:pStyle w:val="Header"/>
        <w:jc w:val="both"/>
        <w:rPr>
          <w:rFonts w:ascii="Calibri" w:hAnsi="Calibri" w:cs="Calibri"/>
          <w:b/>
          <w:bCs/>
          <w:sz w:val="22"/>
          <w:szCs w:val="22"/>
        </w:rPr>
      </w:pPr>
      <w:r w:rsidRPr="006E170F">
        <w:rPr>
          <w:rFonts w:ascii="Calibri" w:hAnsi="Calibri" w:cs="Calibri"/>
          <w:b/>
          <w:bCs/>
          <w:sz w:val="22"/>
          <w:szCs w:val="22"/>
        </w:rPr>
        <w:t>.Net Developer</w:t>
      </w:r>
    </w:p>
    <w:p w:rsidR="007B2F28" w:rsidRPr="006E170F" w:rsidRDefault="007B2F28" w:rsidP="007B2F28">
      <w:pPr>
        <w:pStyle w:val="Header"/>
        <w:jc w:val="both"/>
        <w:rPr>
          <w:rFonts w:ascii="Calibri" w:hAnsi="Calibri" w:cs="Calibri"/>
          <w:sz w:val="22"/>
          <w:szCs w:val="22"/>
        </w:rPr>
      </w:pPr>
    </w:p>
    <w:p w:rsidR="00F87EDF" w:rsidRPr="006E170F" w:rsidRDefault="00F87EDF" w:rsidP="007B2F28">
      <w:pPr>
        <w:pStyle w:val="Header"/>
        <w:jc w:val="both"/>
        <w:rPr>
          <w:rFonts w:ascii="Calibri" w:hAnsi="Calibri" w:cs="Calibri"/>
          <w:sz w:val="22"/>
          <w:szCs w:val="22"/>
        </w:rPr>
      </w:pPr>
      <w:r w:rsidRPr="006E170F">
        <w:rPr>
          <w:rFonts w:ascii="Calibri" w:hAnsi="Calibri" w:cs="Calibri"/>
          <w:b/>
          <w:sz w:val="22"/>
          <w:szCs w:val="22"/>
          <w:u w:val="single"/>
        </w:rPr>
        <w:t>Responsibilities:</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Involved in analysis, design and development of application with full Software Development Life Cycle (SDLC) from inception to peak/delivery.</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Developed complex web forms using ASP.Net server-side scripting with C#, .NET Framework 3.0/3.5.</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Designed Graphical User Interface (GUI) using Master Pages, HTML, JavaScript, CSS and Custom Controls.</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Used AJAX on web pages to retrieve data in asynchronous mode, update portion of web page without loading (Post Back) the whole page.</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Web form's input validation using the ASP.Net Input Validation Controls and dynamic features using Ajax, JavaScript and MS Enterprise Library.</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 xml:space="preserve">Created complex Web forms, </w:t>
      </w:r>
      <w:r w:rsidR="004A0468" w:rsidRPr="006E170F">
        <w:rPr>
          <w:rFonts w:ascii="Calibri" w:hAnsi="Calibri" w:cs="Calibri"/>
          <w:sz w:val="22"/>
          <w:szCs w:val="22"/>
        </w:rPr>
        <w:t>win</w:t>
      </w:r>
      <w:r w:rsidRPr="006E170F">
        <w:rPr>
          <w:rFonts w:ascii="Calibri" w:hAnsi="Calibri" w:cs="Calibri"/>
          <w:sz w:val="22"/>
          <w:szCs w:val="22"/>
        </w:rPr>
        <w:t xml:space="preserve"> forms, presentation layer and various server controls using ASP.NET and C#.</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lastRenderedPageBreak/>
        <w:t xml:space="preserve">Used JavaScript to enhance the dynamics and interactive features of web page by allowing user to perform calculations, </w:t>
      </w:r>
      <w:r w:rsidR="004A0468" w:rsidRPr="006E170F">
        <w:rPr>
          <w:rFonts w:ascii="Calibri" w:hAnsi="Calibri" w:cs="Calibri"/>
          <w:sz w:val="22"/>
          <w:szCs w:val="22"/>
        </w:rPr>
        <w:t>validate</w:t>
      </w:r>
      <w:r w:rsidRPr="006E170F">
        <w:rPr>
          <w:rFonts w:ascii="Calibri" w:hAnsi="Calibri" w:cs="Calibri"/>
          <w:sz w:val="22"/>
          <w:szCs w:val="22"/>
        </w:rPr>
        <w:t xml:space="preserve"> form inputs, </w:t>
      </w:r>
      <w:proofErr w:type="gramStart"/>
      <w:r w:rsidRPr="006E170F">
        <w:rPr>
          <w:rFonts w:ascii="Calibri" w:hAnsi="Calibri" w:cs="Calibri"/>
          <w:sz w:val="22"/>
          <w:szCs w:val="22"/>
        </w:rPr>
        <w:t>add</w:t>
      </w:r>
      <w:proofErr w:type="gramEnd"/>
      <w:r w:rsidRPr="006E170F">
        <w:rPr>
          <w:rFonts w:ascii="Calibri" w:hAnsi="Calibri" w:cs="Calibri"/>
          <w:sz w:val="22"/>
          <w:szCs w:val="22"/>
        </w:rPr>
        <w:t xml:space="preserve"> special effects, Customize selections, Confirmation etc.</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Created and deployed Web Services using ASP.NET, SOAP and XML for Pulling Customer Service Records.</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Modified Web Services to interact with the other applications and exposed them using SOAP and HTTP.</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Worked on Windows Communication Foundation (WCF) services to inter-communicate between the processes via SOAP messages and also worked on Service Oriented Architecture (SOA) for developing application.</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Client-side scripting included JavaScript, JQuery, AJAX, and CSS.</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Created ASP.NET User Controls and custom controls for code reusability and to reduce the complexity of user interface design.</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Developed Data access layer using ADO.net Objects and C#.</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Used Entity Framework Code First approach for the Data Access Layer for the ASP.NET MVC 4.0 application using HTML5 and Razor view.</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Extensively used LINQ to Objects to query the objects based on requirement.</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Created SQL queries, Stored procedures, Views, Triggers and implemented SQL queries in c#</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Evaluated database performance and performed maintenance duties such as tuning, backup and restoration.</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Implemented SQL Server Reporting Service to generate various reports and charts for customers.</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Designed Use case documentation, test cases.</w:t>
      </w:r>
    </w:p>
    <w:p w:rsidR="00096906" w:rsidRPr="006E170F" w:rsidRDefault="00096906" w:rsidP="00096906">
      <w:pPr>
        <w:numPr>
          <w:ilvl w:val="0"/>
          <w:numId w:val="13"/>
        </w:numPr>
        <w:spacing w:after="0" w:line="276" w:lineRule="auto"/>
        <w:jc w:val="both"/>
        <w:rPr>
          <w:rFonts w:ascii="Calibri" w:hAnsi="Calibri" w:cs="Calibri"/>
          <w:sz w:val="22"/>
          <w:szCs w:val="22"/>
        </w:rPr>
      </w:pPr>
      <w:r w:rsidRPr="006E170F">
        <w:rPr>
          <w:rFonts w:ascii="Calibri" w:hAnsi="Calibri" w:cs="Calibri"/>
          <w:sz w:val="22"/>
          <w:szCs w:val="22"/>
        </w:rPr>
        <w:t>Performed Code review and Unit testing for better performance.</w:t>
      </w:r>
    </w:p>
    <w:p w:rsidR="00F87EDF" w:rsidRPr="006E170F" w:rsidRDefault="00F87EDF" w:rsidP="00F87EDF">
      <w:pPr>
        <w:pStyle w:val="ListParagraph"/>
        <w:autoSpaceDE w:val="0"/>
        <w:autoSpaceDN w:val="0"/>
        <w:adjustRightInd w:val="0"/>
        <w:spacing w:line="276" w:lineRule="auto"/>
        <w:ind w:left="360"/>
        <w:jc w:val="both"/>
        <w:rPr>
          <w:rFonts w:ascii="Calibri" w:hAnsi="Calibri" w:cs="Calibri"/>
          <w:sz w:val="22"/>
          <w:szCs w:val="22"/>
        </w:rPr>
      </w:pPr>
    </w:p>
    <w:p w:rsidR="00096906" w:rsidRPr="006E170F" w:rsidRDefault="00F87EDF" w:rsidP="00096906">
      <w:pPr>
        <w:autoSpaceDE w:val="0"/>
        <w:autoSpaceDN w:val="0"/>
        <w:adjustRightInd w:val="0"/>
        <w:spacing w:line="276" w:lineRule="auto"/>
        <w:jc w:val="both"/>
        <w:rPr>
          <w:rFonts w:ascii="Calibri" w:hAnsi="Calibri" w:cs="Calibri"/>
          <w:sz w:val="22"/>
          <w:szCs w:val="22"/>
        </w:rPr>
      </w:pPr>
      <w:r w:rsidRPr="006E170F">
        <w:rPr>
          <w:rFonts w:ascii="Calibri" w:hAnsi="Calibri" w:cs="Calibri"/>
          <w:b/>
          <w:sz w:val="22"/>
          <w:szCs w:val="22"/>
          <w:u w:val="single"/>
        </w:rPr>
        <w:t>Environment:</w:t>
      </w:r>
      <w:r w:rsidRPr="006E170F">
        <w:rPr>
          <w:rFonts w:ascii="Calibri" w:hAnsi="Calibri" w:cs="Calibri"/>
          <w:sz w:val="22"/>
          <w:szCs w:val="22"/>
        </w:rPr>
        <w:t xml:space="preserve"> </w:t>
      </w:r>
      <w:r w:rsidR="00096906" w:rsidRPr="006E170F">
        <w:rPr>
          <w:rFonts w:ascii="Calibri" w:hAnsi="Calibri" w:cs="Calibri"/>
          <w:sz w:val="22"/>
          <w:szCs w:val="22"/>
        </w:rPr>
        <w:t>.Net Framework 3.0/3.5, ASP.NET, C#, ADO.NET, WCF, AJAX, JavaScript, Web Forms WF, XML, HTML, Internet Information Services (IIS), Team Foundation Server, SQL Server 2008/2005, Visual Studio.NET, Web Service, Windows Services.</w:t>
      </w:r>
    </w:p>
    <w:p w:rsidR="00F87EDF" w:rsidRPr="006E170F" w:rsidRDefault="00F87EDF" w:rsidP="00F87EDF">
      <w:pPr>
        <w:pStyle w:val="ListParagraph"/>
        <w:autoSpaceDE w:val="0"/>
        <w:autoSpaceDN w:val="0"/>
        <w:adjustRightInd w:val="0"/>
        <w:spacing w:line="276" w:lineRule="auto"/>
        <w:ind w:left="0"/>
        <w:jc w:val="both"/>
        <w:rPr>
          <w:rFonts w:ascii="Calibri" w:hAnsi="Calibri" w:cs="Calibri"/>
          <w:sz w:val="22"/>
          <w:szCs w:val="22"/>
        </w:rPr>
      </w:pPr>
    </w:p>
    <w:p w:rsidR="00F87EDF" w:rsidRPr="006E170F" w:rsidRDefault="00A17D6A" w:rsidP="00725576">
      <w:pPr>
        <w:tabs>
          <w:tab w:val="left" w:pos="6840"/>
          <w:tab w:val="left" w:pos="7020"/>
        </w:tabs>
        <w:spacing w:line="240" w:lineRule="atLeast"/>
        <w:jc w:val="both"/>
        <w:rPr>
          <w:rFonts w:ascii="Calibri" w:eastAsia="Calibri" w:hAnsi="Calibri" w:cs="Calibri"/>
          <w:b/>
          <w:sz w:val="22"/>
          <w:szCs w:val="22"/>
        </w:rPr>
      </w:pPr>
      <w:r w:rsidRPr="006E170F">
        <w:rPr>
          <w:rFonts w:ascii="Calibri" w:eastAsia="Calibri" w:hAnsi="Calibri" w:cs="Calibri"/>
          <w:b/>
          <w:sz w:val="22"/>
          <w:szCs w:val="22"/>
        </w:rPr>
        <w:t>Global Edge Sof</w:t>
      </w:r>
      <w:r w:rsidR="00A80840" w:rsidRPr="006E170F">
        <w:rPr>
          <w:rFonts w:ascii="Calibri" w:eastAsia="Calibri" w:hAnsi="Calibri" w:cs="Calibri"/>
          <w:b/>
          <w:sz w:val="22"/>
          <w:szCs w:val="22"/>
        </w:rPr>
        <w:t>t</w:t>
      </w:r>
      <w:r w:rsidRPr="006E170F">
        <w:rPr>
          <w:rFonts w:ascii="Calibri" w:eastAsia="Calibri" w:hAnsi="Calibri" w:cs="Calibri"/>
          <w:b/>
          <w:sz w:val="22"/>
          <w:szCs w:val="22"/>
        </w:rPr>
        <w:t xml:space="preserve">ware Ltd </w:t>
      </w:r>
      <w:proofErr w:type="gramStart"/>
      <w:r w:rsidRPr="006E170F">
        <w:rPr>
          <w:rFonts w:ascii="Calibri" w:eastAsia="Calibri" w:hAnsi="Calibri" w:cs="Calibri"/>
          <w:b/>
          <w:sz w:val="22"/>
          <w:szCs w:val="22"/>
        </w:rPr>
        <w:t xml:space="preserve">- </w:t>
      </w:r>
      <w:r w:rsidR="00F87EDF" w:rsidRPr="006E170F">
        <w:rPr>
          <w:rFonts w:ascii="Calibri" w:eastAsia="Calibri" w:hAnsi="Calibri" w:cs="Calibri"/>
          <w:b/>
          <w:sz w:val="22"/>
          <w:szCs w:val="22"/>
        </w:rPr>
        <w:t xml:space="preserve"> India</w:t>
      </w:r>
      <w:proofErr w:type="gramEnd"/>
      <w:r w:rsidR="00F87EDF" w:rsidRPr="006E170F">
        <w:rPr>
          <w:rFonts w:ascii="Calibri" w:eastAsia="Calibri" w:hAnsi="Calibri" w:cs="Calibri"/>
          <w:b/>
          <w:sz w:val="22"/>
          <w:szCs w:val="22"/>
        </w:rPr>
        <w:t>.</w:t>
      </w:r>
      <w:r w:rsidR="00F87EDF" w:rsidRPr="006E170F">
        <w:rPr>
          <w:rFonts w:ascii="Calibri" w:hAnsi="Calibri" w:cs="Calibri"/>
          <w:sz w:val="22"/>
          <w:szCs w:val="22"/>
        </w:rPr>
        <w:tab/>
      </w:r>
      <w:r w:rsidRPr="006E170F">
        <w:rPr>
          <w:rFonts w:ascii="Calibri" w:hAnsi="Calibri" w:cs="Calibri"/>
          <w:b/>
          <w:sz w:val="22"/>
          <w:szCs w:val="22"/>
        </w:rPr>
        <w:t>March 2012</w:t>
      </w:r>
      <w:r w:rsidR="00F87EDF" w:rsidRPr="006E170F">
        <w:rPr>
          <w:rFonts w:ascii="Calibri" w:eastAsia="Calibri" w:hAnsi="Calibri" w:cs="Calibri"/>
          <w:b/>
          <w:sz w:val="22"/>
          <w:szCs w:val="22"/>
        </w:rPr>
        <w:t xml:space="preserve"> – </w:t>
      </w:r>
      <w:r w:rsidRPr="006E170F">
        <w:rPr>
          <w:rFonts w:ascii="Calibri" w:eastAsia="Calibri" w:hAnsi="Calibri" w:cs="Calibri"/>
          <w:b/>
          <w:sz w:val="22"/>
          <w:szCs w:val="22"/>
        </w:rPr>
        <w:t>February 201</w:t>
      </w:r>
      <w:r w:rsidR="004A0468" w:rsidRPr="006E170F">
        <w:rPr>
          <w:rFonts w:ascii="Calibri" w:eastAsia="Calibri" w:hAnsi="Calibri" w:cs="Calibri"/>
          <w:b/>
          <w:sz w:val="22"/>
          <w:szCs w:val="22"/>
        </w:rPr>
        <w:t>4</w:t>
      </w:r>
    </w:p>
    <w:p w:rsidR="00F87EDF" w:rsidRPr="006E170F" w:rsidRDefault="00F87EDF" w:rsidP="00F87EDF">
      <w:pPr>
        <w:pStyle w:val="Header"/>
        <w:jc w:val="both"/>
        <w:rPr>
          <w:rFonts w:ascii="Calibri" w:hAnsi="Calibri" w:cs="Calibri"/>
          <w:b/>
          <w:sz w:val="22"/>
          <w:szCs w:val="22"/>
        </w:rPr>
      </w:pPr>
      <w:r w:rsidRPr="006E170F">
        <w:rPr>
          <w:rFonts w:ascii="Calibri" w:hAnsi="Calibri" w:cs="Calibri"/>
          <w:b/>
          <w:sz w:val="22"/>
          <w:szCs w:val="22"/>
        </w:rPr>
        <w:t>.Net Developer</w:t>
      </w:r>
    </w:p>
    <w:p w:rsidR="00F87EDF" w:rsidRPr="006E170F" w:rsidRDefault="00F87EDF" w:rsidP="00F87EDF">
      <w:pPr>
        <w:pStyle w:val="Header"/>
        <w:jc w:val="both"/>
        <w:rPr>
          <w:rFonts w:ascii="Calibri" w:hAnsi="Calibri" w:cs="Calibri"/>
          <w:b/>
          <w:sz w:val="22"/>
          <w:szCs w:val="22"/>
          <w:u w:val="single"/>
        </w:rPr>
      </w:pPr>
    </w:p>
    <w:p w:rsidR="00F87EDF" w:rsidRPr="006E170F" w:rsidRDefault="00F87EDF" w:rsidP="00F87EDF">
      <w:pPr>
        <w:pStyle w:val="Normal1"/>
        <w:spacing w:line="276" w:lineRule="auto"/>
        <w:jc w:val="both"/>
        <w:rPr>
          <w:rFonts w:ascii="Calibri" w:hAnsi="Calibri" w:cs="Calibri"/>
          <w:b/>
          <w:sz w:val="22"/>
          <w:szCs w:val="22"/>
          <w:u w:val="single"/>
        </w:rPr>
      </w:pPr>
      <w:r w:rsidRPr="006E170F">
        <w:rPr>
          <w:rFonts w:ascii="Calibri" w:hAnsi="Calibri" w:cs="Calibri"/>
          <w:b/>
          <w:sz w:val="22"/>
          <w:szCs w:val="22"/>
          <w:u w:val="single"/>
        </w:rPr>
        <w:t>Responsibilities:</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Responsible for Analysis, Design and Development.</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Analysis and design for the enhancement of the system.</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Handling Production issues and modifying the code according to the requirement.</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Developed a VBA macro in an Excel workbook to generate a bid on a drilling contract as a complex. Formatted a Word document based on data in the Excel workbook and other predefined criteria.</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Developed C# code for the project.</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Engaged in development of web pages using ASP.NET, HTML, CSS and UI enhancement coding.</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lastRenderedPageBreak/>
        <w:t>Designed and created the database for the tool.</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Programmed ADO.NET for communication between application and the SQL Server.</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Wrote stored procedures to handle data manipulations using T-SQL.</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Wrote test cases and performed regression testing.</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Giving the production support and maintenance.</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Bug fixing based on issue generated by the client.</w:t>
      </w:r>
    </w:p>
    <w:p w:rsidR="00096906" w:rsidRPr="006E170F" w:rsidRDefault="00096906" w:rsidP="00096906">
      <w:pPr>
        <w:pStyle w:val="NoSpacing"/>
        <w:numPr>
          <w:ilvl w:val="0"/>
          <w:numId w:val="11"/>
        </w:numPr>
        <w:spacing w:line="276" w:lineRule="auto"/>
        <w:jc w:val="both"/>
        <w:rPr>
          <w:rFonts w:ascii="Calibri" w:hAnsi="Calibri" w:cs="Calibri"/>
          <w:sz w:val="22"/>
          <w:szCs w:val="22"/>
        </w:rPr>
      </w:pPr>
      <w:r w:rsidRPr="006E170F">
        <w:rPr>
          <w:rFonts w:ascii="Calibri" w:hAnsi="Calibri" w:cs="Calibri"/>
          <w:sz w:val="22"/>
          <w:szCs w:val="22"/>
        </w:rPr>
        <w:t>Involved in Unit &amp; Functional Testing.</w:t>
      </w:r>
    </w:p>
    <w:p w:rsidR="00F87EDF" w:rsidRPr="006E170F" w:rsidRDefault="00F87EDF" w:rsidP="00F87EDF">
      <w:pPr>
        <w:pStyle w:val="Normal1"/>
        <w:tabs>
          <w:tab w:val="left" w:pos="360"/>
        </w:tabs>
        <w:spacing w:line="276" w:lineRule="auto"/>
        <w:jc w:val="both"/>
        <w:rPr>
          <w:rFonts w:ascii="Calibri" w:hAnsi="Calibri" w:cs="Calibri"/>
          <w:sz w:val="22"/>
          <w:szCs w:val="22"/>
        </w:rPr>
      </w:pPr>
    </w:p>
    <w:p w:rsidR="00096906" w:rsidRPr="006E170F" w:rsidRDefault="00F87EDF" w:rsidP="00096906">
      <w:pPr>
        <w:rPr>
          <w:rFonts w:ascii="Calibri" w:hAnsi="Calibri" w:cs="Calibri"/>
          <w:sz w:val="22"/>
          <w:szCs w:val="22"/>
        </w:rPr>
      </w:pPr>
      <w:r w:rsidRPr="006E170F">
        <w:rPr>
          <w:rFonts w:ascii="Calibri" w:hAnsi="Calibri" w:cs="Calibri"/>
          <w:b/>
          <w:sz w:val="22"/>
          <w:szCs w:val="22"/>
          <w:u w:val="single"/>
        </w:rPr>
        <w:t>Environment</w:t>
      </w:r>
      <w:r w:rsidRPr="006E170F">
        <w:rPr>
          <w:rFonts w:ascii="Calibri" w:hAnsi="Calibri" w:cs="Calibri"/>
          <w:sz w:val="22"/>
          <w:szCs w:val="22"/>
        </w:rPr>
        <w:t xml:space="preserve">: </w:t>
      </w:r>
      <w:r w:rsidR="00096906" w:rsidRPr="006E170F">
        <w:rPr>
          <w:rFonts w:ascii="Calibri" w:hAnsi="Calibri" w:cs="Calibri"/>
          <w:sz w:val="22"/>
          <w:szCs w:val="22"/>
        </w:rPr>
        <w:t>VisualStudio.Net 2003, .Net Framework 1.1, C#, ASP.Net, VBA, ADO.Net, SQL Server 2005,</w:t>
      </w:r>
      <w:r w:rsidR="00F6427D" w:rsidRPr="006E170F">
        <w:rPr>
          <w:rFonts w:ascii="Calibri" w:hAnsi="Calibri" w:cs="Calibri"/>
          <w:sz w:val="22"/>
          <w:szCs w:val="22"/>
        </w:rPr>
        <w:t xml:space="preserve"> </w:t>
      </w:r>
      <w:r w:rsidR="00096906" w:rsidRPr="006E170F">
        <w:rPr>
          <w:rFonts w:ascii="Calibri" w:hAnsi="Calibri" w:cs="Calibri"/>
          <w:sz w:val="22"/>
          <w:szCs w:val="22"/>
        </w:rPr>
        <w:t>IIS 5.0 CSS and VSS.</w:t>
      </w:r>
    </w:p>
    <w:p w:rsidR="00F87EDF" w:rsidRPr="006E170F" w:rsidRDefault="00F87EDF" w:rsidP="00F87EDF">
      <w:pPr>
        <w:rPr>
          <w:rFonts w:ascii="Calibri" w:hAnsi="Calibri" w:cs="Calibri"/>
          <w:sz w:val="22"/>
          <w:szCs w:val="22"/>
        </w:rPr>
      </w:pPr>
    </w:p>
    <w:p w:rsidR="00F87EDF" w:rsidRPr="006E170F" w:rsidRDefault="00F87EDF" w:rsidP="00F87EDF">
      <w:pPr>
        <w:pStyle w:val="NoSpacing"/>
        <w:rPr>
          <w:rFonts w:ascii="Calibri" w:hAnsi="Calibri" w:cs="Calibri"/>
          <w:sz w:val="22"/>
          <w:szCs w:val="22"/>
        </w:rPr>
      </w:pPr>
    </w:p>
    <w:p w:rsidR="00F87EDF" w:rsidRPr="006E170F" w:rsidRDefault="00F87EDF" w:rsidP="00287F9F">
      <w:pPr>
        <w:pStyle w:val="NoSpacing"/>
        <w:jc w:val="both"/>
        <w:rPr>
          <w:rFonts w:ascii="Calibri" w:eastAsia="Calibri" w:hAnsi="Calibri" w:cs="Calibri"/>
          <w:b/>
          <w:sz w:val="22"/>
          <w:szCs w:val="22"/>
        </w:rPr>
      </w:pPr>
      <w:r w:rsidRPr="006E170F">
        <w:rPr>
          <w:rFonts w:ascii="Calibri" w:eastAsia="Calibri" w:hAnsi="Calibri" w:cs="Calibri"/>
          <w:b/>
          <w:sz w:val="22"/>
          <w:szCs w:val="22"/>
        </w:rPr>
        <w:t xml:space="preserve">Client: </w:t>
      </w:r>
      <w:proofErr w:type="spellStart"/>
      <w:r w:rsidRPr="006E170F">
        <w:rPr>
          <w:rFonts w:ascii="Calibri" w:eastAsia="Calibri" w:hAnsi="Calibri" w:cs="Calibri"/>
          <w:b/>
          <w:sz w:val="22"/>
          <w:szCs w:val="22"/>
        </w:rPr>
        <w:t>Intranz</w:t>
      </w:r>
      <w:proofErr w:type="spellEnd"/>
      <w:r w:rsidRPr="006E170F">
        <w:rPr>
          <w:rFonts w:ascii="Calibri" w:eastAsia="Calibri" w:hAnsi="Calibri" w:cs="Calibri"/>
          <w:b/>
          <w:sz w:val="22"/>
          <w:szCs w:val="22"/>
        </w:rPr>
        <w:t xml:space="preserve"> solutions, Hyderabad, India                          </w:t>
      </w:r>
      <w:r w:rsidR="00F6427D" w:rsidRPr="006E170F">
        <w:rPr>
          <w:rFonts w:ascii="Calibri" w:eastAsia="Calibri" w:hAnsi="Calibri" w:cs="Calibri"/>
          <w:b/>
          <w:sz w:val="22"/>
          <w:szCs w:val="22"/>
        </w:rPr>
        <w:t xml:space="preserve">                          </w:t>
      </w:r>
      <w:r w:rsidR="00A17D6A" w:rsidRPr="006E170F">
        <w:rPr>
          <w:rFonts w:ascii="Calibri" w:eastAsia="Calibri" w:hAnsi="Calibri" w:cs="Calibri"/>
          <w:b/>
          <w:sz w:val="22"/>
          <w:szCs w:val="22"/>
        </w:rPr>
        <w:t>May</w:t>
      </w:r>
      <w:r w:rsidRPr="006E170F">
        <w:rPr>
          <w:rFonts w:ascii="Calibri" w:eastAsia="Calibri" w:hAnsi="Calibri" w:cs="Calibri"/>
          <w:b/>
          <w:sz w:val="22"/>
          <w:szCs w:val="22"/>
        </w:rPr>
        <w:t xml:space="preserve"> 20</w:t>
      </w:r>
      <w:r w:rsidR="00A17D6A" w:rsidRPr="006E170F">
        <w:rPr>
          <w:rFonts w:ascii="Calibri" w:eastAsia="Calibri" w:hAnsi="Calibri" w:cs="Calibri"/>
          <w:b/>
          <w:sz w:val="22"/>
          <w:szCs w:val="22"/>
        </w:rPr>
        <w:t xml:space="preserve">10 </w:t>
      </w:r>
      <w:r w:rsidRPr="006E170F">
        <w:rPr>
          <w:rFonts w:ascii="Calibri" w:eastAsia="Calibri" w:hAnsi="Calibri" w:cs="Calibri"/>
          <w:b/>
          <w:sz w:val="22"/>
          <w:szCs w:val="22"/>
        </w:rPr>
        <w:t>-</w:t>
      </w:r>
      <w:r w:rsidR="00A17D6A" w:rsidRPr="006E170F">
        <w:rPr>
          <w:rFonts w:ascii="Calibri" w:eastAsia="Calibri" w:hAnsi="Calibri" w:cs="Calibri"/>
          <w:b/>
          <w:sz w:val="22"/>
          <w:szCs w:val="22"/>
        </w:rPr>
        <w:t xml:space="preserve"> </w:t>
      </w:r>
      <w:r w:rsidRPr="006E170F">
        <w:rPr>
          <w:rFonts w:ascii="Calibri" w:eastAsia="Calibri" w:hAnsi="Calibri" w:cs="Calibri"/>
          <w:b/>
          <w:sz w:val="22"/>
          <w:szCs w:val="22"/>
        </w:rPr>
        <w:t>Mar 20</w:t>
      </w:r>
      <w:r w:rsidR="00A17D6A" w:rsidRPr="006E170F">
        <w:rPr>
          <w:rFonts w:ascii="Calibri" w:eastAsia="Calibri" w:hAnsi="Calibri" w:cs="Calibri"/>
          <w:b/>
          <w:sz w:val="22"/>
          <w:szCs w:val="22"/>
        </w:rPr>
        <w:t>12</w:t>
      </w:r>
    </w:p>
    <w:p w:rsidR="00F87EDF" w:rsidRPr="006E170F" w:rsidRDefault="00F87EDF" w:rsidP="00287F9F">
      <w:pPr>
        <w:pStyle w:val="NoSpacing"/>
        <w:jc w:val="both"/>
        <w:rPr>
          <w:rFonts w:ascii="Calibri" w:eastAsia="Calibri" w:hAnsi="Calibri" w:cs="Calibri"/>
          <w:b/>
          <w:sz w:val="22"/>
          <w:szCs w:val="22"/>
        </w:rPr>
      </w:pPr>
      <w:r w:rsidRPr="006E170F">
        <w:rPr>
          <w:rFonts w:ascii="Calibri" w:eastAsia="Calibri" w:hAnsi="Calibri" w:cs="Calibri"/>
          <w:b/>
          <w:sz w:val="22"/>
          <w:szCs w:val="22"/>
        </w:rPr>
        <w:t>Role: Web Developer</w:t>
      </w:r>
    </w:p>
    <w:p w:rsidR="00F87EDF" w:rsidRPr="006E170F" w:rsidRDefault="00F87EDF" w:rsidP="00F87EDF">
      <w:pPr>
        <w:pStyle w:val="NoSpacing"/>
        <w:rPr>
          <w:rFonts w:ascii="Calibri" w:hAnsi="Calibri" w:cs="Calibri"/>
          <w:b/>
          <w:sz w:val="22"/>
          <w:szCs w:val="22"/>
        </w:rPr>
      </w:pPr>
    </w:p>
    <w:p w:rsidR="00F87EDF" w:rsidRPr="006E170F" w:rsidRDefault="00F87EDF" w:rsidP="00F6427D">
      <w:pPr>
        <w:pStyle w:val="NoSpacing"/>
        <w:jc w:val="both"/>
        <w:rPr>
          <w:rFonts w:ascii="Calibri" w:hAnsi="Calibri" w:cs="Calibri"/>
          <w:b/>
          <w:sz w:val="22"/>
          <w:szCs w:val="22"/>
          <w:u w:val="single"/>
        </w:rPr>
      </w:pPr>
      <w:r w:rsidRPr="006E170F">
        <w:rPr>
          <w:rFonts w:ascii="Calibri" w:hAnsi="Calibri" w:cs="Calibri"/>
          <w:b/>
          <w:sz w:val="22"/>
          <w:szCs w:val="22"/>
          <w:u w:val="single"/>
        </w:rPr>
        <w:t>Responsibilities:</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Extensively worked with Win Forms using ASP.NET and C#.NET.</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Developed the web application using C#.NET, ASP.NET, ADO.NET, and SQL Server.</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Interacted with client end –user during requirements gathering sessions.</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 xml:space="preserve">Worked with </w:t>
      </w:r>
      <w:hyperlink r:id="rId8" w:tgtFrame="_blank" w:history="1">
        <w:r w:rsidRPr="006E170F">
          <w:rPr>
            <w:rFonts w:ascii="Calibri" w:hAnsi="Calibri" w:cs="Calibri"/>
            <w:kern w:val="28"/>
            <w:sz w:val="22"/>
            <w:szCs w:val="22"/>
          </w:rPr>
          <w:t>ASP.NET</w:t>
        </w:r>
      </w:hyperlink>
      <w:r w:rsidRPr="006E170F">
        <w:rPr>
          <w:rFonts w:ascii="Calibri" w:hAnsi="Calibri" w:cs="Calibri"/>
          <w:kern w:val="28"/>
          <w:sz w:val="22"/>
          <w:szCs w:val="22"/>
        </w:rPr>
        <w:t xml:space="preserve"> AJAX Controls and Extenders and Win Forms.</w:t>
      </w:r>
    </w:p>
    <w:p w:rsidR="00F87EDF" w:rsidRPr="006E170F" w:rsidRDefault="00F87EDF" w:rsidP="00F87EDF">
      <w:pPr>
        <w:numPr>
          <w:ilvl w:val="0"/>
          <w:numId w:val="12"/>
        </w:numPr>
        <w:autoSpaceDN w:val="0"/>
        <w:spacing w:after="0" w:line="276" w:lineRule="auto"/>
        <w:jc w:val="both"/>
        <w:rPr>
          <w:rFonts w:ascii="Calibri" w:hAnsi="Calibri" w:cs="Calibri"/>
          <w:kern w:val="28"/>
          <w:sz w:val="22"/>
          <w:szCs w:val="22"/>
        </w:rPr>
      </w:pPr>
      <w:r w:rsidRPr="006E170F">
        <w:rPr>
          <w:rFonts w:ascii="Calibri" w:hAnsi="Calibri" w:cs="Calibri"/>
          <w:kern w:val="28"/>
          <w:sz w:val="22"/>
          <w:szCs w:val="22"/>
        </w:rPr>
        <w:t xml:space="preserve">Extensively used </w:t>
      </w:r>
      <w:hyperlink r:id="rId9" w:tgtFrame="_blank" w:history="1">
        <w:r w:rsidRPr="006E170F">
          <w:rPr>
            <w:rFonts w:ascii="Calibri" w:hAnsi="Calibri" w:cs="Calibri"/>
            <w:kern w:val="28"/>
            <w:sz w:val="22"/>
            <w:szCs w:val="22"/>
          </w:rPr>
          <w:t>ASP.NET</w:t>
        </w:r>
      </w:hyperlink>
      <w:r w:rsidRPr="006E170F">
        <w:rPr>
          <w:rFonts w:ascii="Calibri" w:hAnsi="Calibri" w:cs="Calibri"/>
          <w:kern w:val="28"/>
          <w:sz w:val="22"/>
          <w:szCs w:val="22"/>
        </w:rPr>
        <w:t xml:space="preserve"> Validation Controls and JavaScript for </w:t>
      </w:r>
      <w:r w:rsidR="004A0468" w:rsidRPr="006E170F">
        <w:rPr>
          <w:rFonts w:ascii="Calibri" w:hAnsi="Calibri" w:cs="Calibri"/>
          <w:kern w:val="28"/>
          <w:sz w:val="22"/>
          <w:szCs w:val="22"/>
        </w:rPr>
        <w:t>client-side</w:t>
      </w:r>
      <w:r w:rsidRPr="006E170F">
        <w:rPr>
          <w:rFonts w:ascii="Calibri" w:hAnsi="Calibri" w:cs="Calibri"/>
          <w:kern w:val="28"/>
          <w:sz w:val="22"/>
          <w:szCs w:val="22"/>
        </w:rPr>
        <w:t xml:space="preserve"> validations.</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Gained valuable experience working with ASP.NET and C#, developed application logic in C#.</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Responsible for writing stored procedures, functions using T-</w:t>
      </w:r>
      <w:proofErr w:type="spellStart"/>
      <w:r w:rsidRPr="006E170F">
        <w:rPr>
          <w:rFonts w:ascii="Calibri" w:hAnsi="Calibri" w:cs="Calibri"/>
          <w:kern w:val="28"/>
          <w:sz w:val="22"/>
          <w:szCs w:val="22"/>
        </w:rPr>
        <w:t>Sql</w:t>
      </w:r>
      <w:proofErr w:type="spellEnd"/>
      <w:r w:rsidRPr="006E170F">
        <w:rPr>
          <w:rFonts w:ascii="Calibri" w:hAnsi="Calibri" w:cs="Calibri"/>
          <w:kern w:val="28"/>
          <w:sz w:val="22"/>
          <w:szCs w:val="22"/>
        </w:rPr>
        <w:t xml:space="preserve"> to intercourse between tables to perform data operations on Oracle and SQL 2005/2008. </w:t>
      </w:r>
    </w:p>
    <w:p w:rsidR="00F87EDF" w:rsidRPr="006E170F" w:rsidRDefault="00F87EDF" w:rsidP="00F87EDF">
      <w:pPr>
        <w:numPr>
          <w:ilvl w:val="0"/>
          <w:numId w:val="12"/>
        </w:numPr>
        <w:autoSpaceDN w:val="0"/>
        <w:spacing w:after="0" w:line="276" w:lineRule="auto"/>
        <w:jc w:val="both"/>
        <w:rPr>
          <w:rFonts w:ascii="Calibri" w:hAnsi="Calibri" w:cs="Calibri"/>
          <w:kern w:val="28"/>
          <w:sz w:val="22"/>
          <w:szCs w:val="22"/>
        </w:rPr>
      </w:pPr>
      <w:r w:rsidRPr="006E170F">
        <w:rPr>
          <w:rFonts w:ascii="Calibri" w:hAnsi="Calibri" w:cs="Calibri"/>
          <w:kern w:val="28"/>
          <w:sz w:val="22"/>
          <w:szCs w:val="22"/>
        </w:rPr>
        <w:t xml:space="preserve">Extensively used </w:t>
      </w:r>
      <w:hyperlink r:id="rId10" w:tgtFrame="_blank" w:history="1">
        <w:r w:rsidRPr="006E170F">
          <w:rPr>
            <w:rFonts w:ascii="Calibri" w:hAnsi="Calibri" w:cs="Calibri"/>
            <w:kern w:val="28"/>
            <w:sz w:val="22"/>
            <w:szCs w:val="22"/>
          </w:rPr>
          <w:t>ASP.NET</w:t>
        </w:r>
      </w:hyperlink>
      <w:r w:rsidRPr="006E170F">
        <w:rPr>
          <w:rFonts w:ascii="Calibri" w:hAnsi="Calibri" w:cs="Calibri"/>
          <w:kern w:val="28"/>
          <w:sz w:val="22"/>
          <w:szCs w:val="22"/>
        </w:rPr>
        <w:t xml:space="preserve"> Validation Controls and JavaScript for </w:t>
      </w:r>
      <w:r w:rsidR="004A0468" w:rsidRPr="006E170F">
        <w:rPr>
          <w:rFonts w:ascii="Calibri" w:hAnsi="Calibri" w:cs="Calibri"/>
          <w:kern w:val="28"/>
          <w:sz w:val="22"/>
          <w:szCs w:val="22"/>
        </w:rPr>
        <w:t>client-side</w:t>
      </w:r>
      <w:r w:rsidRPr="006E170F">
        <w:rPr>
          <w:rFonts w:ascii="Calibri" w:hAnsi="Calibri" w:cs="Calibri"/>
          <w:kern w:val="28"/>
          <w:sz w:val="22"/>
          <w:szCs w:val="22"/>
        </w:rPr>
        <w:t xml:space="preserve"> validations.</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Gained valuable experience working with ASP.NET and C#, developed application logic in C#.</w:t>
      </w:r>
    </w:p>
    <w:p w:rsidR="00F87EDF" w:rsidRPr="006E170F" w:rsidRDefault="00F87EDF" w:rsidP="004A0468">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Responsible for writing stored procedures, functions using T-</w:t>
      </w:r>
      <w:proofErr w:type="spellStart"/>
      <w:r w:rsidRPr="006E170F">
        <w:rPr>
          <w:rFonts w:ascii="Calibri" w:hAnsi="Calibri" w:cs="Calibri"/>
          <w:kern w:val="28"/>
          <w:sz w:val="22"/>
          <w:szCs w:val="22"/>
        </w:rPr>
        <w:t>Sql</w:t>
      </w:r>
      <w:proofErr w:type="spellEnd"/>
      <w:r w:rsidRPr="006E170F">
        <w:rPr>
          <w:rFonts w:ascii="Calibri" w:hAnsi="Calibri" w:cs="Calibri"/>
          <w:kern w:val="28"/>
          <w:sz w:val="22"/>
          <w:szCs w:val="22"/>
        </w:rPr>
        <w:t xml:space="preserve"> to intercourse between tables to perform data operations on Oracle and SQL 2005/2008. </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Involved in migrating the application from Asp to ASP.NET.</w:t>
      </w:r>
    </w:p>
    <w:p w:rsidR="00F87EDF" w:rsidRPr="006E170F" w:rsidRDefault="004A0468"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Developed many</w:t>
      </w:r>
      <w:r w:rsidR="00F87EDF" w:rsidRPr="006E170F">
        <w:rPr>
          <w:rFonts w:ascii="Calibri" w:hAnsi="Calibri" w:cs="Calibri"/>
          <w:kern w:val="28"/>
          <w:sz w:val="22"/>
          <w:szCs w:val="22"/>
        </w:rPr>
        <w:t xml:space="preserve">  Web Forms  using  C#  and  ASP.NET  and  used  AJAX  in  some  forms.</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Created and optimized views for user interactions using objects of HTML Helper class, Custom Helpers and JavaScript.</w:t>
      </w:r>
    </w:p>
    <w:p w:rsidR="00F87EDF" w:rsidRPr="006E170F" w:rsidRDefault="00F87EDF" w:rsidP="00F87EDF">
      <w:pPr>
        <w:pStyle w:val="NoSpacing"/>
        <w:numPr>
          <w:ilvl w:val="0"/>
          <w:numId w:val="12"/>
        </w:numPr>
        <w:spacing w:line="276" w:lineRule="auto"/>
        <w:jc w:val="both"/>
        <w:rPr>
          <w:rFonts w:ascii="Calibri" w:hAnsi="Calibri" w:cs="Calibri"/>
          <w:kern w:val="28"/>
          <w:sz w:val="22"/>
          <w:szCs w:val="22"/>
        </w:rPr>
      </w:pPr>
      <w:r w:rsidRPr="006E170F">
        <w:rPr>
          <w:rFonts w:ascii="Calibri" w:hAnsi="Calibri" w:cs="Calibri"/>
          <w:kern w:val="28"/>
          <w:sz w:val="22"/>
          <w:szCs w:val="22"/>
        </w:rPr>
        <w:t>Involved in migrating the application from Asp to ASP.NET.</w:t>
      </w:r>
    </w:p>
    <w:p w:rsidR="00F87EDF" w:rsidRPr="006E170F" w:rsidRDefault="00F87EDF" w:rsidP="00F87EDF">
      <w:pPr>
        <w:pStyle w:val="ListParagraph"/>
        <w:numPr>
          <w:ilvl w:val="0"/>
          <w:numId w:val="12"/>
        </w:numPr>
        <w:suppressAutoHyphens/>
        <w:spacing w:after="0" w:line="276" w:lineRule="auto"/>
        <w:contextualSpacing w:val="0"/>
        <w:jc w:val="both"/>
        <w:rPr>
          <w:rFonts w:ascii="Calibri" w:hAnsi="Calibri" w:cs="Calibri"/>
          <w:sz w:val="22"/>
          <w:szCs w:val="22"/>
        </w:rPr>
      </w:pPr>
      <w:r w:rsidRPr="006E170F">
        <w:rPr>
          <w:rFonts w:ascii="Calibri" w:hAnsi="Calibri" w:cs="Calibri"/>
          <w:kern w:val="28"/>
          <w:sz w:val="22"/>
          <w:szCs w:val="22"/>
        </w:rPr>
        <w:t>Used Active Directory for security and authentication</w:t>
      </w:r>
      <w:r w:rsidRPr="006E170F">
        <w:rPr>
          <w:rFonts w:ascii="Calibri" w:hAnsi="Calibri" w:cs="Calibri"/>
          <w:sz w:val="22"/>
          <w:szCs w:val="22"/>
        </w:rPr>
        <w:t xml:space="preserve"> for the different users and administration level.</w:t>
      </w:r>
    </w:p>
    <w:p w:rsidR="00F87EDF" w:rsidRPr="006E170F" w:rsidRDefault="00F87EDF" w:rsidP="00F87EDF">
      <w:pPr>
        <w:spacing w:line="276" w:lineRule="auto"/>
        <w:jc w:val="both"/>
        <w:rPr>
          <w:rFonts w:ascii="Calibri" w:hAnsi="Calibri" w:cs="Calibri"/>
          <w:b/>
          <w:sz w:val="22"/>
          <w:szCs w:val="22"/>
        </w:rPr>
      </w:pPr>
    </w:p>
    <w:p w:rsidR="00F87EDF" w:rsidRPr="006E170F" w:rsidRDefault="00F87EDF" w:rsidP="00F87EDF">
      <w:pPr>
        <w:spacing w:line="276" w:lineRule="auto"/>
        <w:jc w:val="both"/>
        <w:rPr>
          <w:rFonts w:ascii="Calibri" w:hAnsi="Calibri" w:cs="Calibri"/>
          <w:b/>
          <w:sz w:val="22"/>
          <w:szCs w:val="22"/>
        </w:rPr>
      </w:pPr>
      <w:r w:rsidRPr="006E170F">
        <w:rPr>
          <w:rFonts w:ascii="Calibri" w:hAnsi="Calibri" w:cs="Calibri"/>
          <w:b/>
          <w:sz w:val="22"/>
          <w:szCs w:val="22"/>
          <w:u w:val="single"/>
        </w:rPr>
        <w:lastRenderedPageBreak/>
        <w:t>Environment</w:t>
      </w:r>
      <w:r w:rsidRPr="006E170F">
        <w:rPr>
          <w:rFonts w:ascii="Calibri" w:hAnsi="Calibri" w:cs="Calibri"/>
          <w:sz w:val="22"/>
          <w:szCs w:val="22"/>
          <w:u w:val="single"/>
        </w:rPr>
        <w:t>:</w:t>
      </w:r>
      <w:r w:rsidRPr="006E170F">
        <w:rPr>
          <w:rFonts w:ascii="Calibri" w:hAnsi="Calibri" w:cs="Calibri"/>
          <w:sz w:val="22"/>
          <w:szCs w:val="22"/>
        </w:rPr>
        <w:t xml:space="preserve">  C#.Net, ASP.NET, JavaScript, </w:t>
      </w:r>
      <w:proofErr w:type="spellStart"/>
      <w:r w:rsidRPr="006E170F">
        <w:rPr>
          <w:rFonts w:ascii="Calibri" w:hAnsi="Calibri" w:cs="Calibri"/>
          <w:sz w:val="22"/>
          <w:szCs w:val="22"/>
        </w:rPr>
        <w:t>Winforms</w:t>
      </w:r>
      <w:proofErr w:type="spellEnd"/>
      <w:r w:rsidRPr="006E170F">
        <w:rPr>
          <w:rFonts w:ascii="Calibri" w:hAnsi="Calibri" w:cs="Calibri"/>
          <w:sz w:val="22"/>
          <w:szCs w:val="22"/>
        </w:rPr>
        <w:t>, SQL Server 2005, AJAX, HTML, CSS, Web services</w:t>
      </w:r>
      <w:r w:rsidRPr="006E170F">
        <w:rPr>
          <w:rFonts w:ascii="Calibri" w:hAnsi="Calibri" w:cs="Calibri"/>
          <w:b/>
          <w:sz w:val="22"/>
          <w:szCs w:val="22"/>
        </w:rPr>
        <w:t xml:space="preserve">, </w:t>
      </w:r>
      <w:r w:rsidRPr="006E170F">
        <w:rPr>
          <w:rFonts w:ascii="Calibri" w:hAnsi="Calibri" w:cs="Calibri"/>
          <w:color w:val="000000"/>
          <w:sz w:val="22"/>
          <w:szCs w:val="22"/>
        </w:rPr>
        <w:t>Visual Studio 2005/2008 and .NET Framework, VB.NET, ADO.NET, LINQ to SQL, WPF, XAML, VSS.</w:t>
      </w:r>
    </w:p>
    <w:p w:rsidR="00B95540" w:rsidRPr="006E170F" w:rsidRDefault="00B95540" w:rsidP="00F6427D">
      <w:pPr>
        <w:pStyle w:val="Heading4"/>
        <w:jc w:val="both"/>
        <w:rPr>
          <w:rFonts w:ascii="Calibri" w:hAnsi="Calibri" w:cs="Calibri"/>
          <w:sz w:val="22"/>
          <w:szCs w:val="22"/>
        </w:rPr>
      </w:pPr>
    </w:p>
    <w:sectPr w:rsidR="00B95540" w:rsidRPr="006E170F" w:rsidSect="00FE20E6">
      <w:headerReference w:type="default" r:id="rId11"/>
      <w:footerReference w:type="default" r:id="rId12"/>
      <w:headerReference w:type="first" r:id="rId13"/>
      <w:footerReference w:type="first" r:id="rId14"/>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ED8" w:rsidRDefault="00E96ED8" w:rsidP="003856C9">
      <w:pPr>
        <w:spacing w:after="0" w:line="240" w:lineRule="auto"/>
      </w:pPr>
      <w:r>
        <w:separator/>
      </w:r>
    </w:p>
  </w:endnote>
  <w:endnote w:type="continuationSeparator" w:id="0">
    <w:p w:rsidR="00E96ED8" w:rsidRDefault="00E96ED8"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468" w:rsidRDefault="004A0468" w:rsidP="007803B7">
    <w:pPr>
      <w:pStyle w:val="Footer"/>
    </w:pPr>
    <w:r>
      <w:rPr>
        <w:noProof/>
      </w:rPr>
      <mc:AlternateContent>
        <mc:Choice Requires="wpg">
          <w:drawing>
            <wp:anchor distT="0" distB="0" distL="114300" distR="114300" simplePos="0" relativeHeight="251667456" behindDoc="0" locked="1" layoutInCell="1" allowOverlap="1">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797040" cy="424180"/>
              <wp:effectExtent l="0" t="0" r="3810" b="444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7040" cy="424180"/>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C4063F" id="Group 4" o:spid="_x0000_s1026" alt="Footer graphic design with grey rectangles in various angles" style="position:absolute;margin-left:0;margin-top:0;width:535.2pt;height:33.4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">
              <o:lock v:ext="edit" aspectratio="t"/>
              <v:shape id="Freeform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E170F">
          <w:rPr>
            <w:noProof/>
          </w:rPr>
          <w:t>7</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468" w:rsidRDefault="004A0468">
    <w:pPr>
      <w:pStyle w:val="Footer"/>
    </w:pPr>
    <w:r>
      <w:rPr>
        <w:noProof/>
      </w:rPr>
      <mc:AlternateContent>
        <mc:Choice Requires="wpg">
          <w:drawing>
            <wp:anchor distT="0" distB="0" distL="114300" distR="114300" simplePos="0" relativeHeight="251660288" behindDoc="0" locked="1" layoutInCell="1" allowOverlap="1">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797040" cy="424180"/>
              <wp:effectExtent l="0" t="0" r="3810" b="444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7040" cy="424180"/>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D66A70" id="Group 4" o:spid="_x0000_s1026" alt="Footer graphic design with grey rectangles in various angles" style="position:absolute;margin-left:0;margin-top:0;width:535.2pt;height:33.4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">
              <o:lock v:ext="edit" aspectratio="t"/>
              <v:shape id="Free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ED8" w:rsidRDefault="00E96ED8" w:rsidP="003856C9">
      <w:pPr>
        <w:spacing w:after="0" w:line="240" w:lineRule="auto"/>
      </w:pPr>
      <w:r>
        <w:separator/>
      </w:r>
    </w:p>
  </w:footnote>
  <w:footnote w:type="continuationSeparator" w:id="0">
    <w:p w:rsidR="00E96ED8" w:rsidRDefault="00E96ED8"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468" w:rsidRDefault="004A0468">
    <w:pPr>
      <w:pStyle w:val="Header"/>
    </w:pPr>
    <w:r>
      <w:rPr>
        <w:noProof/>
      </w:rPr>
      <mc:AlternateContent>
        <mc:Choice Requires="wpg">
          <w:drawing>
            <wp:anchor distT="0" distB="0" distL="114300" distR="114300" simplePos="0" relativeHeight="251665408" behindDoc="0" locked="1" layoutInCell="1" allowOverlap="1">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797040" cy="433705"/>
              <wp:effectExtent l="0" t="0" r="3810" b="444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7040" cy="433705"/>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9A853D" id="Group 17" o:spid="_x0000_s1026" alt="Header graphic design with grey rectangles in various angles" style="position:absolute;margin-left:0;margin-top:0;width:535.2pt;height:34.1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">
              <o:lock v:ext="edit" aspectratio="t"/>
              <v:shape id="Freeform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468" w:rsidRDefault="004A0468">
    <w:pPr>
      <w:pStyle w:val="Header"/>
    </w:pPr>
    <w:r>
      <w:rPr>
        <w:noProof/>
      </w:rPr>
      <mc:AlternateContent>
        <mc:Choice Requires="wpg">
          <w:drawing>
            <wp:anchor distT="0" distB="0" distL="114300" distR="114300" simplePos="0" relativeHeight="251663360" behindDoc="0" locked="1" layoutInCell="1" allowOverlap="1">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797040" cy="433705"/>
              <wp:effectExtent l="0" t="0" r="3810" b="444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7040" cy="433705"/>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83AEBC" id="Group 17" o:spid="_x0000_s1026" alt="Header graphic design with grey rectangles in various angles" style="position:absolute;margin-left:0;margin-top:0;width:535.2pt;height:34.1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">
              <o:lock v:ext="edit" aspectratio="t"/>
              <v:shape id="Free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pacing w:val="-15"/>
      </w:rPr>
    </w:lvl>
  </w:abstractNum>
  <w:abstractNum w:abstractNumId="1">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C0D63"/>
    <w:multiLevelType w:val="hybridMultilevel"/>
    <w:tmpl w:val="A4F6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90EA4"/>
    <w:multiLevelType w:val="hybridMultilevel"/>
    <w:tmpl w:val="0D421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76153A"/>
    <w:multiLevelType w:val="hybridMultilevel"/>
    <w:tmpl w:val="9FA0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40F4C"/>
    <w:multiLevelType w:val="hybridMultilevel"/>
    <w:tmpl w:val="0190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1B2A43"/>
    <w:multiLevelType w:val="hybridMultilevel"/>
    <w:tmpl w:val="F85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D1B14"/>
    <w:multiLevelType w:val="hybridMultilevel"/>
    <w:tmpl w:val="FDC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9"/>
  </w:num>
  <w:num w:numId="6">
    <w:abstractNumId w:val="15"/>
  </w:num>
  <w:num w:numId="7">
    <w:abstractNumId w:val="8"/>
  </w:num>
  <w:num w:numId="8">
    <w:abstractNumId w:val="3"/>
  </w:num>
  <w:num w:numId="9">
    <w:abstractNumId w:val="14"/>
  </w:num>
  <w:num w:numId="10">
    <w:abstractNumId w:val="5"/>
  </w:num>
  <w:num w:numId="11">
    <w:abstractNumId w:val="6"/>
  </w:num>
  <w:num w:numId="12">
    <w:abstractNumId w:val="0"/>
  </w:num>
  <w:num w:numId="13">
    <w:abstractNumId w:val="13"/>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AC"/>
    <w:rsid w:val="00052BE1"/>
    <w:rsid w:val="00070B70"/>
    <w:rsid w:val="0007412A"/>
    <w:rsid w:val="000951C8"/>
    <w:rsid w:val="00096906"/>
    <w:rsid w:val="000A6FCB"/>
    <w:rsid w:val="000D74FF"/>
    <w:rsid w:val="000E3FEA"/>
    <w:rsid w:val="0010199E"/>
    <w:rsid w:val="00102370"/>
    <w:rsid w:val="00124FF2"/>
    <w:rsid w:val="00142441"/>
    <w:rsid w:val="001765FE"/>
    <w:rsid w:val="0019561F"/>
    <w:rsid w:val="001B1D89"/>
    <w:rsid w:val="001B32D2"/>
    <w:rsid w:val="001E745D"/>
    <w:rsid w:val="001F6CBB"/>
    <w:rsid w:val="00213FED"/>
    <w:rsid w:val="00232651"/>
    <w:rsid w:val="00243047"/>
    <w:rsid w:val="0025762F"/>
    <w:rsid w:val="00287F9F"/>
    <w:rsid w:val="00293B83"/>
    <w:rsid w:val="002A3621"/>
    <w:rsid w:val="002A6B77"/>
    <w:rsid w:val="002B3890"/>
    <w:rsid w:val="002B5DB5"/>
    <w:rsid w:val="002B7747"/>
    <w:rsid w:val="002C77B9"/>
    <w:rsid w:val="002E795D"/>
    <w:rsid w:val="002F485A"/>
    <w:rsid w:val="0030427D"/>
    <w:rsid w:val="003053D9"/>
    <w:rsid w:val="00306941"/>
    <w:rsid w:val="003222C9"/>
    <w:rsid w:val="0035579D"/>
    <w:rsid w:val="003674E2"/>
    <w:rsid w:val="00367C95"/>
    <w:rsid w:val="003856C9"/>
    <w:rsid w:val="00396369"/>
    <w:rsid w:val="003A772B"/>
    <w:rsid w:val="003F4D31"/>
    <w:rsid w:val="003F5A2D"/>
    <w:rsid w:val="00426D7F"/>
    <w:rsid w:val="0043426C"/>
    <w:rsid w:val="00437B90"/>
    <w:rsid w:val="00441EB9"/>
    <w:rsid w:val="00463463"/>
    <w:rsid w:val="00473EF8"/>
    <w:rsid w:val="004760E5"/>
    <w:rsid w:val="004922FF"/>
    <w:rsid w:val="004A0468"/>
    <w:rsid w:val="004A18F6"/>
    <w:rsid w:val="004D22BB"/>
    <w:rsid w:val="0050393A"/>
    <w:rsid w:val="00514D6C"/>
    <w:rsid w:val="005152F2"/>
    <w:rsid w:val="0052748B"/>
    <w:rsid w:val="00534E4E"/>
    <w:rsid w:val="00537DA3"/>
    <w:rsid w:val="00551D35"/>
    <w:rsid w:val="00557019"/>
    <w:rsid w:val="005674AC"/>
    <w:rsid w:val="00576A42"/>
    <w:rsid w:val="005A1E51"/>
    <w:rsid w:val="005A7E57"/>
    <w:rsid w:val="005B6837"/>
    <w:rsid w:val="005C3B64"/>
    <w:rsid w:val="00616FF4"/>
    <w:rsid w:val="0063398E"/>
    <w:rsid w:val="00644B57"/>
    <w:rsid w:val="00652105"/>
    <w:rsid w:val="00662FA9"/>
    <w:rsid w:val="00663A93"/>
    <w:rsid w:val="00664B8D"/>
    <w:rsid w:val="006701CB"/>
    <w:rsid w:val="00675D7A"/>
    <w:rsid w:val="00697CA0"/>
    <w:rsid w:val="006A3CE7"/>
    <w:rsid w:val="006D1E81"/>
    <w:rsid w:val="006D68B8"/>
    <w:rsid w:val="006E170F"/>
    <w:rsid w:val="006E2776"/>
    <w:rsid w:val="006F0209"/>
    <w:rsid w:val="006F22B7"/>
    <w:rsid w:val="007048AB"/>
    <w:rsid w:val="00725576"/>
    <w:rsid w:val="007323FD"/>
    <w:rsid w:val="0073320E"/>
    <w:rsid w:val="00743379"/>
    <w:rsid w:val="00755E7C"/>
    <w:rsid w:val="00775A34"/>
    <w:rsid w:val="007803B7"/>
    <w:rsid w:val="00795052"/>
    <w:rsid w:val="007979E1"/>
    <w:rsid w:val="007B2F28"/>
    <w:rsid w:val="007B2F5C"/>
    <w:rsid w:val="007C5F05"/>
    <w:rsid w:val="007E101B"/>
    <w:rsid w:val="00832043"/>
    <w:rsid w:val="00832C68"/>
    <w:rsid w:val="00832F81"/>
    <w:rsid w:val="00871978"/>
    <w:rsid w:val="00887D7E"/>
    <w:rsid w:val="008925F0"/>
    <w:rsid w:val="008968D5"/>
    <w:rsid w:val="008B56E7"/>
    <w:rsid w:val="008C0DE4"/>
    <w:rsid w:val="008C7CA2"/>
    <w:rsid w:val="008E6F7A"/>
    <w:rsid w:val="008F6337"/>
    <w:rsid w:val="009253EE"/>
    <w:rsid w:val="009C3707"/>
    <w:rsid w:val="009D6FC3"/>
    <w:rsid w:val="009E401D"/>
    <w:rsid w:val="00A0019B"/>
    <w:rsid w:val="00A032A9"/>
    <w:rsid w:val="00A0563A"/>
    <w:rsid w:val="00A17D6A"/>
    <w:rsid w:val="00A17F2C"/>
    <w:rsid w:val="00A201FC"/>
    <w:rsid w:val="00A42F91"/>
    <w:rsid w:val="00A43914"/>
    <w:rsid w:val="00A47438"/>
    <w:rsid w:val="00A519C6"/>
    <w:rsid w:val="00A51ACD"/>
    <w:rsid w:val="00A53CFE"/>
    <w:rsid w:val="00A541DE"/>
    <w:rsid w:val="00A80840"/>
    <w:rsid w:val="00AC15A9"/>
    <w:rsid w:val="00AF1258"/>
    <w:rsid w:val="00AF5C83"/>
    <w:rsid w:val="00B01E52"/>
    <w:rsid w:val="00B33461"/>
    <w:rsid w:val="00B47AE5"/>
    <w:rsid w:val="00B550FC"/>
    <w:rsid w:val="00B85871"/>
    <w:rsid w:val="00B93310"/>
    <w:rsid w:val="00B95540"/>
    <w:rsid w:val="00BC1F18"/>
    <w:rsid w:val="00BD2E58"/>
    <w:rsid w:val="00BF6BAB"/>
    <w:rsid w:val="00C007A5"/>
    <w:rsid w:val="00C4403A"/>
    <w:rsid w:val="00C646AC"/>
    <w:rsid w:val="00C75B39"/>
    <w:rsid w:val="00C82870"/>
    <w:rsid w:val="00C82DAC"/>
    <w:rsid w:val="00CA5215"/>
    <w:rsid w:val="00CC1E7D"/>
    <w:rsid w:val="00CE6306"/>
    <w:rsid w:val="00CE742C"/>
    <w:rsid w:val="00CF1F93"/>
    <w:rsid w:val="00D11C4D"/>
    <w:rsid w:val="00D20D0F"/>
    <w:rsid w:val="00D44381"/>
    <w:rsid w:val="00D5067A"/>
    <w:rsid w:val="00DC79BB"/>
    <w:rsid w:val="00DD398E"/>
    <w:rsid w:val="00DF4420"/>
    <w:rsid w:val="00E34D58"/>
    <w:rsid w:val="00E56419"/>
    <w:rsid w:val="00E72C5A"/>
    <w:rsid w:val="00E941EF"/>
    <w:rsid w:val="00E96ED8"/>
    <w:rsid w:val="00EB05D6"/>
    <w:rsid w:val="00EB1C1B"/>
    <w:rsid w:val="00F02DD3"/>
    <w:rsid w:val="00F47B9B"/>
    <w:rsid w:val="00F56435"/>
    <w:rsid w:val="00F604CA"/>
    <w:rsid w:val="00F6427D"/>
    <w:rsid w:val="00F87EDF"/>
    <w:rsid w:val="00F938E2"/>
    <w:rsid w:val="00FA07AA"/>
    <w:rsid w:val="00FB0A17"/>
    <w:rsid w:val="00FB6A8F"/>
    <w:rsid w:val="00FC3D85"/>
    <w:rsid w:val="00FE1543"/>
    <w:rsid w:val="00FE20E6"/>
    <w:rsid w:val="00FE7FC3"/>
    <w:rsid w:val="00FF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DB6A38-5793-4B81-886A-3117FEFE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07A5"/>
    <w:pPr>
      <w:spacing w:after="0" w:line="240" w:lineRule="auto"/>
    </w:pPr>
  </w:style>
  <w:style w:type="character" w:customStyle="1" w:styleId="HeaderChar">
    <w:name w:val="Header Char"/>
    <w:basedOn w:val="DefaultParagraphFont"/>
    <w:link w:val="Header"/>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link w:val="ListParagraphChar"/>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64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B57"/>
    <w:rPr>
      <w:rFonts w:ascii="Tahoma" w:hAnsi="Tahoma" w:cs="Tahoma"/>
      <w:sz w:val="16"/>
      <w:szCs w:val="16"/>
    </w:rPr>
  </w:style>
  <w:style w:type="character" w:styleId="Hyperlink">
    <w:name w:val="Hyperlink"/>
    <w:basedOn w:val="DefaultParagraphFont"/>
    <w:unhideWhenUsed/>
    <w:rsid w:val="00644B57"/>
    <w:rPr>
      <w:color w:val="0000FF"/>
      <w:u w:val="single"/>
    </w:rPr>
  </w:style>
  <w:style w:type="character" w:customStyle="1" w:styleId="ListParagraphChar">
    <w:name w:val="List Paragraph Char"/>
    <w:link w:val="ListParagraph"/>
    <w:uiPriority w:val="34"/>
    <w:locked/>
    <w:rsid w:val="00F87EDF"/>
  </w:style>
  <w:style w:type="paragraph" w:customStyle="1" w:styleId="Normal1">
    <w:name w:val="Normal1"/>
    <w:rsid w:val="00F87EDF"/>
    <w:pPr>
      <w:spacing w:after="0" w:line="240" w:lineRule="auto"/>
      <w:jc w:val="left"/>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F87EDF"/>
  </w:style>
  <w:style w:type="paragraph" w:customStyle="1" w:styleId="Para1">
    <w:name w:val="Para1"/>
    <w:basedOn w:val="BodyText"/>
    <w:rsid w:val="00F87EDF"/>
    <w:pPr>
      <w:spacing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rsid w:val="00F87ED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87EDF"/>
    <w:pPr>
      <w:spacing w:after="120"/>
    </w:pPr>
  </w:style>
  <w:style w:type="character" w:customStyle="1" w:styleId="BodyTextChar">
    <w:name w:val="Body Text Char"/>
    <w:basedOn w:val="DefaultParagraphFont"/>
    <w:link w:val="BodyText"/>
    <w:uiPriority w:val="99"/>
    <w:semiHidden/>
    <w:rsid w:val="00F8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955923">
      <w:bodyDiv w:val="1"/>
      <w:marLeft w:val="0"/>
      <w:marRight w:val="0"/>
      <w:marTop w:val="0"/>
      <w:marBottom w:val="0"/>
      <w:divBdr>
        <w:top w:val="none" w:sz="0" w:space="0" w:color="auto"/>
        <w:left w:val="none" w:sz="0" w:space="0" w:color="auto"/>
        <w:bottom w:val="none" w:sz="0" w:space="0" w:color="auto"/>
        <w:right w:val="none" w:sz="0" w:space="0" w:color="auto"/>
      </w:divBdr>
      <w:divsChild>
        <w:div w:id="1153717044">
          <w:marLeft w:val="0"/>
          <w:marRight w:val="0"/>
          <w:marTop w:val="150"/>
          <w:marBottom w:val="150"/>
          <w:divBdr>
            <w:top w:val="none" w:sz="0" w:space="0" w:color="auto"/>
            <w:left w:val="none" w:sz="0" w:space="0" w:color="auto"/>
            <w:bottom w:val="none" w:sz="0" w:space="0" w:color="auto"/>
            <w:right w:val="none" w:sz="0" w:space="0" w:color="auto"/>
          </w:divBdr>
          <w:divsChild>
            <w:div w:id="637338155">
              <w:marLeft w:val="0"/>
              <w:marRight w:val="0"/>
              <w:marTop w:val="0"/>
              <w:marBottom w:val="0"/>
              <w:divBdr>
                <w:top w:val="none" w:sz="0" w:space="0" w:color="auto"/>
                <w:left w:val="none" w:sz="0" w:space="0" w:color="auto"/>
                <w:bottom w:val="none" w:sz="0" w:space="0" w:color="auto"/>
                <w:right w:val="none" w:sz="0" w:space="0" w:color="auto"/>
              </w:divBdr>
            </w:div>
          </w:divsChild>
        </w:div>
        <w:div w:id="322977437">
          <w:marLeft w:val="0"/>
          <w:marRight w:val="0"/>
          <w:marTop w:val="150"/>
          <w:marBottom w:val="150"/>
          <w:divBdr>
            <w:top w:val="none" w:sz="0" w:space="0" w:color="auto"/>
            <w:left w:val="none" w:sz="0" w:space="0" w:color="auto"/>
            <w:bottom w:val="none" w:sz="0" w:space="0" w:color="auto"/>
            <w:right w:val="none" w:sz="0" w:space="0" w:color="auto"/>
          </w:divBdr>
          <w:divsChild>
            <w:div w:id="127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831">
      <w:bodyDiv w:val="1"/>
      <w:marLeft w:val="0"/>
      <w:marRight w:val="0"/>
      <w:marTop w:val="0"/>
      <w:marBottom w:val="0"/>
      <w:divBdr>
        <w:top w:val="none" w:sz="0" w:space="0" w:color="auto"/>
        <w:left w:val="none" w:sz="0" w:space="0" w:color="auto"/>
        <w:bottom w:val="none" w:sz="0" w:space="0" w:color="auto"/>
        <w:right w:val="none" w:sz="0" w:space="0" w:color="auto"/>
      </w:divBdr>
      <w:divsChild>
        <w:div w:id="635913192">
          <w:marLeft w:val="0"/>
          <w:marRight w:val="0"/>
          <w:marTop w:val="150"/>
          <w:marBottom w:val="150"/>
          <w:divBdr>
            <w:top w:val="none" w:sz="0" w:space="0" w:color="auto"/>
            <w:left w:val="none" w:sz="0" w:space="0" w:color="auto"/>
            <w:bottom w:val="none" w:sz="0" w:space="0" w:color="auto"/>
            <w:right w:val="none" w:sz="0" w:space="0" w:color="auto"/>
          </w:divBdr>
          <w:divsChild>
            <w:div w:id="1446195751">
              <w:marLeft w:val="0"/>
              <w:marRight w:val="0"/>
              <w:marTop w:val="0"/>
              <w:marBottom w:val="0"/>
              <w:divBdr>
                <w:top w:val="none" w:sz="0" w:space="0" w:color="auto"/>
                <w:left w:val="none" w:sz="0" w:space="0" w:color="auto"/>
                <w:bottom w:val="none" w:sz="0" w:space="0" w:color="auto"/>
                <w:right w:val="none" w:sz="0" w:space="0" w:color="auto"/>
              </w:divBdr>
            </w:div>
          </w:divsChild>
        </w:div>
        <w:div w:id="872764166">
          <w:marLeft w:val="0"/>
          <w:marRight w:val="0"/>
          <w:marTop w:val="150"/>
          <w:marBottom w:val="150"/>
          <w:divBdr>
            <w:top w:val="none" w:sz="0" w:space="0" w:color="auto"/>
            <w:left w:val="none" w:sz="0" w:space="0" w:color="auto"/>
            <w:bottom w:val="none" w:sz="0" w:space="0" w:color="auto"/>
            <w:right w:val="none" w:sz="0" w:space="0" w:color="auto"/>
          </w:divBdr>
          <w:divsChild>
            <w:div w:id="11099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41F0A"/>
    <w:rsid w:val="00171AD3"/>
    <w:rsid w:val="002271BB"/>
    <w:rsid w:val="00403E6F"/>
    <w:rsid w:val="004A335F"/>
    <w:rsid w:val="004B12DC"/>
    <w:rsid w:val="0053306D"/>
    <w:rsid w:val="00533193"/>
    <w:rsid w:val="00566DCC"/>
    <w:rsid w:val="005B2D29"/>
    <w:rsid w:val="005E5A53"/>
    <w:rsid w:val="00696ACC"/>
    <w:rsid w:val="00753281"/>
    <w:rsid w:val="008A5F01"/>
    <w:rsid w:val="00991695"/>
    <w:rsid w:val="00A71631"/>
    <w:rsid w:val="00BB4ECA"/>
    <w:rsid w:val="00BC1A77"/>
    <w:rsid w:val="00BE65DF"/>
    <w:rsid w:val="00C41F0A"/>
    <w:rsid w:val="00C61FAC"/>
    <w:rsid w:val="00CC2355"/>
    <w:rsid w:val="00D514AF"/>
    <w:rsid w:val="00D83238"/>
    <w:rsid w:val="00D83F4E"/>
    <w:rsid w:val="00EC15C7"/>
    <w:rsid w:val="00EF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D83F4E"/>
  </w:style>
  <w:style w:type="paragraph" w:customStyle="1" w:styleId="6DFB8C5485984F1CA54C22BB8C049AF6">
    <w:name w:val="6DFB8C5485984F1CA54C22BB8C049AF6"/>
    <w:rsid w:val="00D83F4E"/>
  </w:style>
  <w:style w:type="paragraph" w:customStyle="1" w:styleId="1E4886A7C7274EAABF47F46465C87A81">
    <w:name w:val="1E4886A7C7274EAABF47F46465C87A81"/>
    <w:rsid w:val="00D83F4E"/>
  </w:style>
  <w:style w:type="paragraph" w:customStyle="1" w:styleId="4D030518137D43E4914515BB62AF675A">
    <w:name w:val="4D030518137D43E4914515BB62AF675A"/>
    <w:rsid w:val="00D83F4E"/>
  </w:style>
  <w:style w:type="paragraph" w:customStyle="1" w:styleId="BFE6CD2C46C541F8BCF57E7B8E0B79D7">
    <w:name w:val="BFE6CD2C46C541F8BCF57E7B8E0B79D7"/>
    <w:rsid w:val="00D83F4E"/>
  </w:style>
  <w:style w:type="paragraph" w:customStyle="1" w:styleId="B2CFB47DD0624101BDF88461AA7CC13A">
    <w:name w:val="B2CFB47DD0624101BDF88461AA7CC13A"/>
    <w:rsid w:val="00D83F4E"/>
  </w:style>
  <w:style w:type="paragraph" w:customStyle="1" w:styleId="220637CC59934CE1856A43E3164698F4">
    <w:name w:val="220637CC59934CE1856A43E3164698F4"/>
    <w:rsid w:val="00D83F4E"/>
  </w:style>
  <w:style w:type="paragraph" w:customStyle="1" w:styleId="F1EBBB9BACE94B6CB58583D69875214D">
    <w:name w:val="F1EBBB9BACE94B6CB58583D69875214D"/>
    <w:rsid w:val="00D83F4E"/>
  </w:style>
  <w:style w:type="paragraph" w:customStyle="1" w:styleId="90D1B2C5BA67460C89DAEA91D69E66B4">
    <w:name w:val="90D1B2C5BA67460C89DAEA91D69E66B4"/>
    <w:rsid w:val="00D83F4E"/>
  </w:style>
  <w:style w:type="paragraph" w:customStyle="1" w:styleId="BA0416762D1F42D79B85E3F285074284">
    <w:name w:val="BA0416762D1F42D79B85E3F285074284"/>
    <w:rsid w:val="00D83F4E"/>
  </w:style>
  <w:style w:type="paragraph" w:customStyle="1" w:styleId="6329554CE3AF4909B000642C2B4310D2">
    <w:name w:val="6329554CE3AF4909B000642C2B4310D2"/>
    <w:rsid w:val="00D83F4E"/>
  </w:style>
  <w:style w:type="paragraph" w:customStyle="1" w:styleId="401ECDE5125641BF8596F6741B652524">
    <w:name w:val="401ECDE5125641BF8596F6741B652524"/>
    <w:rsid w:val="00D83F4E"/>
  </w:style>
  <w:style w:type="paragraph" w:customStyle="1" w:styleId="35AD47A136F04EC19E62695F3CDA9C9C">
    <w:name w:val="35AD47A136F04EC19E62695F3CDA9C9C"/>
    <w:rsid w:val="00D83F4E"/>
  </w:style>
  <w:style w:type="paragraph" w:customStyle="1" w:styleId="6EF37BF8A1014FF0AB07CD3C40E0ED5C">
    <w:name w:val="6EF37BF8A1014FF0AB07CD3C40E0ED5C"/>
    <w:rsid w:val="00D83F4E"/>
  </w:style>
  <w:style w:type="paragraph" w:customStyle="1" w:styleId="C323B7A54F364AA287476A4346413D67">
    <w:name w:val="C323B7A54F364AA287476A4346413D67"/>
    <w:rsid w:val="00D83F4E"/>
  </w:style>
  <w:style w:type="paragraph" w:customStyle="1" w:styleId="2B26053C7F1F46CBB4B3F0A00DBCF9B9">
    <w:name w:val="2B26053C7F1F46CBB4B3F0A00DBCF9B9"/>
    <w:rsid w:val="00D83F4E"/>
  </w:style>
  <w:style w:type="paragraph" w:customStyle="1" w:styleId="517839E2064A40F989F1614C2021FA4F">
    <w:name w:val="517839E2064A40F989F1614C2021FA4F"/>
    <w:rsid w:val="00D83F4E"/>
  </w:style>
  <w:style w:type="paragraph" w:customStyle="1" w:styleId="AD25369619814402A302C2F46CA4CF39">
    <w:name w:val="AD25369619814402A302C2F46CA4CF39"/>
    <w:rsid w:val="00D83F4E"/>
  </w:style>
  <w:style w:type="paragraph" w:customStyle="1" w:styleId="31F4C30EA35C4929A5266C8273A7AF25">
    <w:name w:val="31F4C30EA35C4929A5266C8273A7AF25"/>
    <w:rsid w:val="00D83F4E"/>
  </w:style>
  <w:style w:type="paragraph" w:customStyle="1" w:styleId="4B6DF90958F0471FA38ADA70563E8961">
    <w:name w:val="4B6DF90958F0471FA38ADA70563E8961"/>
    <w:rsid w:val="00D83F4E"/>
  </w:style>
  <w:style w:type="paragraph" w:customStyle="1" w:styleId="7BC8A47745984756BC0584B0DE76D37E">
    <w:name w:val="7BC8A47745984756BC0584B0DE76D37E"/>
    <w:rsid w:val="00D83F4E"/>
  </w:style>
  <w:style w:type="paragraph" w:customStyle="1" w:styleId="BFC53FF947A04A95A350D3A7223F403E">
    <w:name w:val="BFC53FF947A04A95A350D3A7223F403E"/>
    <w:rsid w:val="00D83F4E"/>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69AF8-18FF-4EA4-9014-3B95E100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0</TotalTime>
  <Pages>7</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dc:creator>
  <cp:lastModifiedBy>Shashank Sharma</cp:lastModifiedBy>
  <cp:revision>2</cp:revision>
  <dcterms:created xsi:type="dcterms:W3CDTF">2018-09-13T14:35:00Z</dcterms:created>
  <dcterms:modified xsi:type="dcterms:W3CDTF">2018-09-13T14:35:00Z</dcterms:modified>
</cp:coreProperties>
</file>