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600"/>
      </w:tblPr>
      <w:tblGrid>
        <w:gridCol w:w="9360"/>
      </w:tblGrid>
      <w:tr w:rsidR="00F8404B" w:rsidRPr="00464A0A" w:rsidTr="009758A5">
        <w:tc>
          <w:tcPr>
            <w:tcW w:w="9360" w:type="dxa"/>
            <w:tcMar>
              <w:top w:w="432" w:type="dxa"/>
            </w:tcMar>
          </w:tcPr>
          <w:p w:rsidR="00464A0A" w:rsidRPr="00464A0A" w:rsidRDefault="00464A0A" w:rsidP="00464A0A">
            <w:pPr>
              <w:pStyle w:val="Heading1"/>
              <w:spacing w:before="100" w:beforeAutospacing="1" w:after="0"/>
              <w:jc w:val="center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64A0A">
              <w:rPr>
                <w:rFonts w:asciiTheme="minorHAnsi" w:hAnsiTheme="minorHAnsi"/>
                <w:sz w:val="24"/>
                <w:szCs w:val="24"/>
              </w:rPr>
              <w:t>Niroop Reddy</w:t>
            </w:r>
          </w:p>
          <w:p w:rsidR="00464A0A" w:rsidRPr="00464A0A" w:rsidRDefault="00464A0A" w:rsidP="00464A0A">
            <w:pPr>
              <w:pStyle w:val="Heading1"/>
              <w:spacing w:before="100" w:beforeAutospacing="1" w:after="0"/>
              <w:jc w:val="center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64A0A">
              <w:rPr>
                <w:rFonts w:asciiTheme="minorHAnsi" w:hAnsiTheme="minorHAnsi"/>
                <w:sz w:val="24"/>
                <w:szCs w:val="24"/>
              </w:rPr>
              <w:t>Salesforce de</w:t>
            </w:r>
            <w:bookmarkStart w:id="0" w:name="_GoBack"/>
            <w:bookmarkEnd w:id="0"/>
            <w:r w:rsidRPr="00464A0A">
              <w:rPr>
                <w:rFonts w:asciiTheme="minorHAnsi" w:hAnsiTheme="minorHAnsi"/>
                <w:sz w:val="24"/>
                <w:szCs w:val="24"/>
              </w:rPr>
              <w:t>veloper</w:t>
            </w:r>
          </w:p>
          <w:p w:rsidR="00464A0A" w:rsidRPr="00464A0A" w:rsidRDefault="00F74400" w:rsidP="00464A0A">
            <w:pPr>
              <w:pStyle w:val="Heading1"/>
              <w:spacing w:before="100" w:beforeAutospacing="1" w:after="0"/>
              <w:jc w:val="center"/>
              <w:outlineLvl w:val="0"/>
              <w:rPr>
                <w:rFonts w:asciiTheme="minorHAnsi" w:hAnsiTheme="minorHAnsi"/>
                <w:sz w:val="24"/>
                <w:szCs w:val="24"/>
              </w:rPr>
            </w:pPr>
            <w:hyperlink r:id="rId8" w:history="1">
              <w:r w:rsidR="00464A0A" w:rsidRPr="00464A0A">
                <w:rPr>
                  <w:rStyle w:val="Hyperlink"/>
                  <w:rFonts w:asciiTheme="minorHAnsi" w:hAnsiTheme="minorHAnsi"/>
                  <w:sz w:val="24"/>
                  <w:szCs w:val="24"/>
                </w:rPr>
                <w:t>niroop59.sfdc@gmail.com</w:t>
              </w:r>
            </w:hyperlink>
          </w:p>
          <w:p w:rsidR="00464A0A" w:rsidRPr="00464A0A" w:rsidRDefault="00464A0A" w:rsidP="00464A0A">
            <w:pPr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 w:rsidRPr="00464A0A">
              <w:rPr>
                <w:b/>
                <w:sz w:val="24"/>
                <w:szCs w:val="24"/>
              </w:rPr>
              <w:t>(614)526-4605</w:t>
            </w:r>
          </w:p>
          <w:p w:rsidR="002F211B" w:rsidRPr="00464A0A" w:rsidRDefault="002F211B" w:rsidP="00464A0A">
            <w:pPr>
              <w:jc w:val="both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jc w:val="both"/>
              <w:rPr>
                <w:rFonts w:cs="Arial"/>
                <w:b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b/>
                <w:color w:val="auto"/>
                <w:sz w:val="24"/>
                <w:szCs w:val="24"/>
                <w:highlight w:val="lightGray"/>
              </w:rPr>
              <w:t>Professional Summary</w:t>
            </w:r>
          </w:p>
          <w:p w:rsidR="00464A0A" w:rsidRPr="00464A0A" w:rsidRDefault="00464A0A" w:rsidP="00464A0A">
            <w:pPr>
              <w:jc w:val="both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0C7F75" w:rsidRPr="00464A0A" w:rsidRDefault="004F28EB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Around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8</w:t>
            </w:r>
            <w:r w:rsidR="00F07200" w:rsidRPr="00464A0A">
              <w:rPr>
                <w:rFonts w:cs="Arial"/>
                <w:color w:val="auto"/>
                <w:sz w:val="24"/>
                <w:szCs w:val="24"/>
              </w:rPr>
              <w:t xml:space="preserve"> years of IT experience with 6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 xml:space="preserve"> years of experience in 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Salesforce.com 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 xml:space="preserve">CRM platform as an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</w:rPr>
              <w:t>Administrator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="00F07200" w:rsidRPr="00464A0A">
              <w:rPr>
                <w:rFonts w:cs="Arial"/>
                <w:b/>
                <w:color w:val="auto"/>
                <w:sz w:val="24"/>
                <w:szCs w:val="24"/>
              </w:rPr>
              <w:t>Developer</w:t>
            </w:r>
            <w:r w:rsidR="00F07200" w:rsidRPr="00464A0A">
              <w:rPr>
                <w:rFonts w:cs="Arial"/>
                <w:color w:val="auto"/>
                <w:sz w:val="24"/>
                <w:szCs w:val="24"/>
              </w:rPr>
              <w:t xml:space="preserve"> and 2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 xml:space="preserve"> years of expe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rience in 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JAVAtechnologies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Excellent problem solving and analytical skills combined with a strong bu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siness and technical acumen.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Experience in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Agilesoftw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aredevelopment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 environment.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Excellent written and oral communication skills, technical leadership and mentoring to the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 team and drive key projects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Good understanding of 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Salesforce.com CRM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d its Development Life Cycle</w:t>
            </w:r>
            <w:r w:rsidR="00464A0A" w:rsidRPr="00464A0A">
              <w:rPr>
                <w:rFonts w:cs="Arial"/>
                <w:color w:val="auto"/>
                <w:sz w:val="24"/>
                <w:szCs w:val="24"/>
              </w:rPr>
              <w:t>.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Implementation and Integration experience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custom objects, Triggers, workflows/ workflow rules, approvals, S-Controls Visual F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orce Pages, and Apex classes</w:t>
            </w:r>
            <w:r w:rsidR="007C7754" w:rsidRPr="00464A0A">
              <w:rPr>
                <w:rFonts w:cs="Arial"/>
                <w:color w:val="auto"/>
                <w:sz w:val="24"/>
                <w:szCs w:val="24"/>
              </w:rPr>
              <w:t>.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Developed services and scripts to provide bi-directional data transfers between Salesforce.com an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d existing internal systems.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Solid understanding of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SFDCDatamodel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DataArchi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tecture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DataManagement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Involved in software life cycle of analysis, designing, developing, testing, installing, configuring a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nd maintaining applications.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Extensive Experience on wide range of Web/J2EE Technologies like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Java, Struts, Hibernate, Apache CXF, Web Services, ExtJS, </w:t>
            </w:r>
            <w:r w:rsidR="007C7754" w:rsidRPr="00464A0A">
              <w:rPr>
                <w:rFonts w:cs="Arial"/>
                <w:b/>
                <w:color w:val="auto"/>
                <w:sz w:val="24"/>
                <w:szCs w:val="24"/>
              </w:rPr>
              <w:t>Dojo, Java Script, XML, Ajax.</w:t>
            </w:r>
          </w:p>
          <w:p w:rsidR="000C7F75" w:rsidRPr="00464A0A" w:rsidRDefault="00F232EF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Hands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>on experience with Sales force 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</w:rPr>
              <w:t>Lightning</w:t>
            </w:r>
            <w:r w:rsidR="000F3FC2" w:rsidRPr="00464A0A">
              <w:rPr>
                <w:rFonts w:cs="Arial"/>
                <w:color w:val="auto"/>
                <w:sz w:val="24"/>
                <w:szCs w:val="24"/>
              </w:rPr>
              <w:t> 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</w:rPr>
              <w:t>Builder</w:t>
            </w:r>
            <w:r w:rsidR="007C7754" w:rsidRPr="00464A0A">
              <w:rPr>
                <w:rFonts w:cs="Arial"/>
                <w:color w:val="auto"/>
                <w:sz w:val="24"/>
                <w:szCs w:val="24"/>
              </w:rPr>
              <w:t>,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</w:rPr>
              <w:t>Sales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force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lightning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components.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Good experience on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visual force UI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 using 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lightning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components.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Hands on experience in SFDC development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Apexclasses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Triggers, Components, Visual force, Integration, JavaScript, Ajax, CSS Styles, Reports, SOQL, SOS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L, Process Builder 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and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 Flows.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Proficiency in performing SFDC Administrative tasks like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creating Profiles, consigning Roles, validation rules, Users, Page Layouts, Record Types, Email Services, Workflows, Approvals, Custom Reports, Dashboards, Custom objects, Fields 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and role based page layouts.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Thorough knowledge in the security and sharing model which is used to finely control the user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's access to different data.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Extensive experience in</w:t>
            </w:r>
            <w:r w:rsidR="007C7754" w:rsidRPr="00464A0A">
              <w:rPr>
                <w:rFonts w:cs="Arial"/>
                <w:color w:val="auto"/>
                <w:sz w:val="24"/>
                <w:szCs w:val="24"/>
              </w:rPr>
              <w:t xml:space="preserve"> data migration and integration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using Data Lo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ader and management in bulk. </w:t>
            </w:r>
          </w:p>
          <w:p w:rsidR="000C7F75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Expertise in working on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Scheduledjobs</w:t>
            </w:r>
            <w:r w:rsidR="007C7754" w:rsidRPr="00464A0A">
              <w:rPr>
                <w:rFonts w:cs="Arial"/>
                <w:color w:val="auto"/>
                <w:sz w:val="24"/>
                <w:szCs w:val="24"/>
              </w:rPr>
              <w:t>,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APEX Batch jobs</w:t>
            </w:r>
            <w:r w:rsidR="007C7754"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executedapprovalprocesses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e-mail services and 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workflows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 xml:space="preserve"> via </w:t>
            </w:r>
            <w:r w:rsidR="000C7F75" w:rsidRPr="00464A0A">
              <w:rPr>
                <w:rFonts w:cs="Arial"/>
                <w:b/>
                <w:color w:val="auto"/>
                <w:sz w:val="24"/>
                <w:szCs w:val="24"/>
              </w:rPr>
              <w:t>customization</w:t>
            </w:r>
            <w:r w:rsidR="000C7F75" w:rsidRPr="00464A0A">
              <w:rPr>
                <w:rFonts w:cs="Arial"/>
                <w:color w:val="auto"/>
                <w:sz w:val="24"/>
                <w:szCs w:val="24"/>
              </w:rPr>
              <w:t>. </w:t>
            </w:r>
          </w:p>
          <w:p w:rsidR="00CC1AAB" w:rsidRPr="00464A0A" w:rsidRDefault="000F3FC2" w:rsidP="00464A0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Experience with data analyzing tools.</w:t>
            </w:r>
          </w:p>
          <w:p w:rsidR="00CC1AAB" w:rsidRPr="00464A0A" w:rsidRDefault="00CC1AAB" w:rsidP="00464A0A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jc w:val="both"/>
              <w:rPr>
                <w:rFonts w:cs="Arial"/>
                <w:b/>
                <w:color w:val="auto"/>
                <w:sz w:val="24"/>
                <w:szCs w:val="24"/>
                <w:highlight w:val="lightGray"/>
              </w:rPr>
            </w:pPr>
          </w:p>
          <w:p w:rsidR="00CC1AAB" w:rsidRPr="00464A0A" w:rsidRDefault="00CC1AAB" w:rsidP="00464A0A">
            <w:pPr>
              <w:jc w:val="both"/>
              <w:rPr>
                <w:rFonts w:cs="Arial"/>
                <w:b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b/>
                <w:color w:val="auto"/>
                <w:sz w:val="24"/>
                <w:szCs w:val="24"/>
                <w:highlight w:val="lightGray"/>
              </w:rPr>
              <w:t>TECHNICAL SKILL SUMMARY</w:t>
            </w:r>
          </w:p>
          <w:p w:rsidR="00A7184C" w:rsidRPr="00464A0A" w:rsidRDefault="00A7184C" w:rsidP="00464A0A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</w:p>
          <w:tbl>
            <w:tblPr>
              <w:tblW w:w="9685" w:type="dxa"/>
              <w:tblInd w:w="10" w:type="dxa"/>
              <w:tblLook w:val="0000"/>
            </w:tblPr>
            <w:tblGrid>
              <w:gridCol w:w="2146"/>
              <w:gridCol w:w="7197"/>
              <w:gridCol w:w="342"/>
            </w:tblGrid>
            <w:tr w:rsidR="00F8404B" w:rsidRPr="00464A0A" w:rsidTr="00180066">
              <w:trPr>
                <w:trHeight w:val="242"/>
              </w:trPr>
              <w:tc>
                <w:tcPr>
                  <w:tcW w:w="2146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top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Apex Language, Apex Classes, Apex Triggers, SOQL, SOSL, S-Controls, Apex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Tools (with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Web Services, Apex Data Loader, Jitter, Dashboards, Reports, An</w:t>
                  </w:r>
                  <w:r w:rsidR="00F8404B"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alytic Snapshots, Heroku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Outbound Messages, Workflow &amp; Approvals, Field updates, Reports, Custom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Custom</w:t>
                  </w: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Objects, Custom settings, Custom labels and Tabs, Email Services, Role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Integration)</w:t>
                  </w: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Hierarchy, Dashboards, Security Controls, App Exchange Package &amp; Custom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Application and Sandbox data loading. CSS, Visio, New Relic, SOA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74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Technologies and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Apex, AJAX, Apex Servlets, Java, J2EE, JSP, JavaScript, HTML5, DHTML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Environments, XML, UML, CSS, C, C++, C#, Shell scripting, WSDL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74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Methodologies: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SDLC, Agile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74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ETL Tools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Salesforce Data Loader, Web Services, Web API, REST API, SOAP, Connect API, Informatica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74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GUI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Force.com IDE, Force.com Apex Explorer, Eclipse, Apex Data Loader, Lightning Component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80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Salesforce.com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: Sales Cloud, Service Cloud, Data.com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 xml:space="preserve">Force.com: 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Custom Cloud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CRM Applications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Salesforce.com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: Reporting and Analytics of Sales, Service and Custom Cloud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Salesforce.com AppExchange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: Application for code backup and sub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versioning within Salesforce</w:t>
                  </w:r>
                </w:p>
                <w:p w:rsidR="00CC1AAB" w:rsidRPr="00464A0A" w:rsidRDefault="00CC1AAB" w:rsidP="00464A0A">
                  <w:pPr>
                    <w:jc w:val="both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Community Cloud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7C7754">
              <w:trPr>
                <w:trHeight w:val="112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Service Requests and Activities, Opportunities, Quotes and Proposals and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Business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Order Management.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86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Campaign Management, Case Management, Contract Management. Use of Tableau for Business intelligence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Processes</w:t>
                  </w: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Approval, Partner Deal Registration, Data Cleansing and De-duplication,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86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Agreements and Entitlements.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55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 xml:space="preserve">SFDC Standard Object Configuration: 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Campaigns, Leads, Accounts, Contacts,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Opportunities, Price Books, Products, Assets, Contracts, Cases, Solutions,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Ideas, Cases, Solutions, Ideas, Queues, Quotes and Custom Object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Development.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Field creation, Page Layout creation/editing, Related list customization,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Configuration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Record Types, Field Level and Object level security, role hierarchies, sharing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Skills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 xml:space="preserve">models, </w:t>
                  </w: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Workflow</w:t>
                  </w: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: time-dependent actions, field updates, email alerts, task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F8404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C</w:t>
                  </w:r>
                  <w:r w:rsidR="00CC1AAB"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reation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Reports, Dashboards, Formula Fields and Cross Object Formula Fields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Configuration Skills, Overall User Management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Overall User Management, Security and Sharing Model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Translation Workbench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55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Knowledge Areas</w:t>
                  </w: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Business Requirements Gathering, Design, Development, Testing,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Implementation, Production Support.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74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224"/>
              </w:trPr>
              <w:tc>
                <w:tcPr>
                  <w:tcW w:w="2146" w:type="dxa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Operating</w:t>
                  </w:r>
                </w:p>
              </w:tc>
              <w:tc>
                <w:tcPr>
                  <w:tcW w:w="7197" w:type="dxa"/>
                  <w:vMerge w:val="restart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color w:val="auto"/>
                      <w:sz w:val="24"/>
                      <w:szCs w:val="24"/>
                    </w:rPr>
                    <w:t>Windows 7/8/10, Linux-RedHat , UBUNTU</w:t>
                  </w: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  <w:r w:rsidRPr="00464A0A"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  <w:t>Systems</w:t>
                  </w:r>
                </w:p>
              </w:tc>
              <w:tc>
                <w:tcPr>
                  <w:tcW w:w="7197" w:type="dxa"/>
                  <w:vMerge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111"/>
              </w:trPr>
              <w:tc>
                <w:tcPr>
                  <w:tcW w:w="2146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8404B" w:rsidRPr="00464A0A" w:rsidTr="00180066">
              <w:trPr>
                <w:trHeight w:val="55"/>
              </w:trPr>
              <w:tc>
                <w:tcPr>
                  <w:tcW w:w="214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197" w:type="dxa"/>
                  <w:tcBorders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42" w:type="dxa"/>
                  <w:vAlign w:val="bottom"/>
                </w:tcPr>
                <w:p w:rsidR="00CC1AAB" w:rsidRPr="00464A0A" w:rsidRDefault="00CC1AAB" w:rsidP="00464A0A">
                  <w:pPr>
                    <w:jc w:val="both"/>
                    <w:rPr>
                      <w:rFonts w:cs="Arial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CC1AAB" w:rsidRPr="00464A0A" w:rsidRDefault="00CC1AAB" w:rsidP="00464A0A">
            <w:pPr>
              <w:contextualSpacing w:val="0"/>
              <w:jc w:val="both"/>
              <w:rPr>
                <w:rFonts w:cs="Arial"/>
                <w:color w:val="auto"/>
                <w:sz w:val="24"/>
                <w:szCs w:val="24"/>
              </w:rPr>
            </w:pPr>
          </w:p>
        </w:tc>
      </w:tr>
    </w:tbl>
    <w:p w:rsidR="004E01EB" w:rsidRPr="00464A0A" w:rsidRDefault="009D2FA4" w:rsidP="00464A0A">
      <w:pPr>
        <w:pStyle w:val="Heading1"/>
        <w:jc w:val="both"/>
        <w:rPr>
          <w:rFonts w:asciiTheme="minorHAnsi" w:hAnsiTheme="minorHAnsi"/>
          <w:color w:val="auto"/>
          <w:sz w:val="24"/>
          <w:szCs w:val="24"/>
        </w:rPr>
      </w:pPr>
      <w:r w:rsidRPr="00464A0A">
        <w:rPr>
          <w:rFonts w:asciiTheme="minorHAnsi" w:hAnsiTheme="minorHAnsi"/>
          <w:color w:val="auto"/>
          <w:sz w:val="24"/>
          <w:szCs w:val="24"/>
          <w:highlight w:val="lightGray"/>
        </w:rPr>
        <w:lastRenderedPageBreak/>
        <w:t xml:space="preserve">Work </w:t>
      </w:r>
      <w:sdt>
        <w:sdtPr>
          <w:rPr>
            <w:rFonts w:asciiTheme="minorHAnsi" w:hAnsiTheme="minorHAnsi"/>
            <w:color w:val="auto"/>
            <w:sz w:val="24"/>
            <w:szCs w:val="24"/>
            <w:highlight w:val="lightGray"/>
          </w:rPr>
          <w:alias w:val="Experience:"/>
          <w:tag w:val="Experience:"/>
          <w:id w:val="-1983300934"/>
          <w:placeholder>
            <w:docPart w:val="3E30231D3FBA433AB25FFA06F27F9F40"/>
          </w:placeholder>
          <w:temporary/>
          <w:showingPlcHdr/>
        </w:sdtPr>
        <w:sdtContent>
          <w:r w:rsidR="004E01EB" w:rsidRPr="00464A0A">
            <w:rPr>
              <w:rFonts w:asciiTheme="minorHAnsi" w:hAnsiTheme="minorHAnsi"/>
              <w:color w:val="auto"/>
              <w:sz w:val="24"/>
              <w:szCs w:val="24"/>
              <w:highlight w:val="lightGray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F8404B" w:rsidRPr="00464A0A" w:rsidTr="00D66A52">
        <w:tc>
          <w:tcPr>
            <w:tcW w:w="9355" w:type="dxa"/>
          </w:tcPr>
          <w:p w:rsidR="001D0BF1" w:rsidRPr="00464A0A" w:rsidRDefault="003D018C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  <w:r w:rsidRPr="00464A0A">
              <w:rPr>
                <w:color w:val="auto"/>
                <w:sz w:val="24"/>
              </w:rPr>
              <w:t>jan</w:t>
            </w:r>
            <w:r w:rsidR="00155F53" w:rsidRPr="00464A0A">
              <w:rPr>
                <w:color w:val="auto"/>
                <w:sz w:val="24"/>
              </w:rPr>
              <w:t xml:space="preserve"> 2016 – Till date</w:t>
            </w:r>
          </w:p>
          <w:p w:rsidR="00F07200" w:rsidRPr="00464A0A" w:rsidRDefault="00F232EF" w:rsidP="00464A0A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Sr. </w:t>
            </w:r>
            <w:r w:rsidR="001551D5" w:rsidRPr="00464A0A">
              <w:rPr>
                <w:color w:val="auto"/>
                <w:sz w:val="24"/>
                <w:szCs w:val="24"/>
              </w:rPr>
              <w:t>salesforce developer</w:t>
            </w:r>
            <w:r w:rsidR="00A750E3">
              <w:rPr>
                <w:color w:val="auto"/>
                <w:sz w:val="24"/>
                <w:szCs w:val="24"/>
              </w:rPr>
              <w:t xml:space="preserve">, </w:t>
            </w:r>
            <w:r w:rsidR="00D5011D">
              <w:rPr>
                <w:rStyle w:val="SubtleReference"/>
              </w:rPr>
              <w:t>Johnson &amp; johnson, Spring House, PA</w:t>
            </w: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Responsibilities:</w:t>
            </w:r>
          </w:p>
          <w:p w:rsidR="00DB4F3B" w:rsidRPr="00464A0A" w:rsidRDefault="00EE13F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Involved in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salesforce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.com Application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Setup activities and customized the applications to match the needs of the organization. </w:t>
            </w:r>
          </w:p>
          <w:p w:rsidR="00DB4F3B" w:rsidRPr="00A676B0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Performed the role of 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salesforce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.com 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developer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 in the organization. Interacted with various business team members to gather and documented the requirements. </w:t>
            </w:r>
          </w:p>
          <w:p w:rsidR="00A676B0" w:rsidRPr="00464A0A" w:rsidRDefault="00A676B0" w:rsidP="00A676B0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A676B0">
              <w:rPr>
                <w:color w:val="auto"/>
                <w:sz w:val="24"/>
                <w:szCs w:val="24"/>
              </w:rPr>
              <w:t xml:space="preserve">Efficiently worked with standard Salesforce.com objects like </w:t>
            </w:r>
            <w:r w:rsidRPr="00A676B0">
              <w:rPr>
                <w:b/>
                <w:color w:val="auto"/>
                <w:sz w:val="24"/>
                <w:szCs w:val="24"/>
              </w:rPr>
              <w:t>Accounts</w:t>
            </w:r>
            <w:r w:rsidRPr="00A676B0">
              <w:rPr>
                <w:color w:val="auto"/>
                <w:sz w:val="24"/>
                <w:szCs w:val="24"/>
              </w:rPr>
              <w:t xml:space="preserve">, </w:t>
            </w:r>
            <w:r w:rsidRPr="00A676B0">
              <w:rPr>
                <w:b/>
                <w:color w:val="auto"/>
                <w:sz w:val="24"/>
                <w:szCs w:val="24"/>
              </w:rPr>
              <w:t>Contacts</w:t>
            </w:r>
            <w:r w:rsidRPr="00A676B0">
              <w:rPr>
                <w:color w:val="auto"/>
                <w:sz w:val="24"/>
                <w:szCs w:val="24"/>
              </w:rPr>
              <w:t xml:space="preserve">, </w:t>
            </w:r>
            <w:r w:rsidRPr="00A676B0">
              <w:rPr>
                <w:b/>
                <w:color w:val="auto"/>
                <w:sz w:val="24"/>
                <w:szCs w:val="24"/>
              </w:rPr>
              <w:t>Leads</w:t>
            </w:r>
            <w:r w:rsidRPr="00A676B0">
              <w:rPr>
                <w:color w:val="auto"/>
                <w:sz w:val="24"/>
                <w:szCs w:val="24"/>
              </w:rPr>
              <w:t xml:space="preserve">, </w:t>
            </w:r>
            <w:r w:rsidRPr="00A676B0">
              <w:rPr>
                <w:b/>
                <w:color w:val="auto"/>
                <w:sz w:val="24"/>
                <w:szCs w:val="24"/>
              </w:rPr>
              <w:t>Cases</w:t>
            </w:r>
            <w:r w:rsidRPr="00A676B0">
              <w:rPr>
                <w:color w:val="auto"/>
                <w:sz w:val="24"/>
                <w:szCs w:val="24"/>
              </w:rPr>
              <w:t xml:space="preserve"> and </w:t>
            </w:r>
            <w:r w:rsidRPr="00A676B0">
              <w:rPr>
                <w:b/>
                <w:color w:val="auto"/>
                <w:sz w:val="24"/>
                <w:szCs w:val="24"/>
              </w:rPr>
              <w:t>Opportunities</w:t>
            </w:r>
            <w:r w:rsidRPr="00A676B0">
              <w:rPr>
                <w:color w:val="auto"/>
                <w:sz w:val="24"/>
                <w:szCs w:val="24"/>
              </w:rPr>
              <w:t>.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Implemented the requirements on 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salesforce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.com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platform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Force.com IDEPlug-in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Eclipse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. </w:t>
            </w:r>
          </w:p>
          <w:p w:rsidR="00DB4F3B" w:rsidRPr="00464A0A" w:rsidRDefault="00EE13F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Closely worked with salesforce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.com teammates while implementing the solutions for 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lastRenderedPageBreak/>
              <w:t>the requirements. </w:t>
            </w:r>
          </w:p>
          <w:p w:rsidR="00DB4F3B" w:rsidRPr="0083335F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Customobjects, Page layouts, Custom tabs, Components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suit to the needs of the application. </w:t>
            </w:r>
          </w:p>
          <w:p w:rsidR="00535FE5" w:rsidRPr="00535FE5" w:rsidRDefault="00535FE5" w:rsidP="00535FE5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535FE5">
              <w:rPr>
                <w:color w:val="auto"/>
                <w:sz w:val="24"/>
                <w:szCs w:val="24"/>
              </w:rPr>
              <w:t xml:space="preserve">Experience in building reusable UI components and pages with </w:t>
            </w:r>
            <w:r w:rsidRPr="00535FE5">
              <w:rPr>
                <w:b/>
                <w:color w:val="auto"/>
                <w:sz w:val="24"/>
                <w:szCs w:val="24"/>
              </w:rPr>
              <w:t>Lightningcomponent</w:t>
            </w:r>
            <w:r w:rsidRPr="00535FE5">
              <w:rPr>
                <w:color w:val="auto"/>
                <w:sz w:val="24"/>
                <w:szCs w:val="24"/>
              </w:rPr>
              <w:t xml:space="preserve"> framework. </w:t>
            </w:r>
          </w:p>
          <w:p w:rsidR="0083335F" w:rsidRPr="00535FE5" w:rsidRDefault="00535FE5" w:rsidP="00535FE5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535FE5">
              <w:rPr>
                <w:color w:val="auto"/>
                <w:sz w:val="24"/>
                <w:szCs w:val="24"/>
              </w:rPr>
              <w:t xml:space="preserve">Worked on Salesforce </w:t>
            </w:r>
            <w:r w:rsidRPr="00535FE5">
              <w:rPr>
                <w:b/>
                <w:color w:val="auto"/>
                <w:sz w:val="24"/>
                <w:szCs w:val="24"/>
              </w:rPr>
              <w:t>LightningComponents</w:t>
            </w:r>
            <w:r w:rsidRPr="00535FE5">
              <w:rPr>
                <w:color w:val="auto"/>
                <w:sz w:val="24"/>
                <w:szCs w:val="24"/>
              </w:rPr>
              <w:t xml:space="preserve"> for building customized components replacing the existing ones. Also embed</w:t>
            </w:r>
            <w:r>
              <w:rPr>
                <w:color w:val="auto"/>
                <w:sz w:val="24"/>
                <w:szCs w:val="24"/>
              </w:rPr>
              <w:t>ded</w:t>
            </w:r>
            <w:r w:rsidRPr="00535FE5">
              <w:rPr>
                <w:color w:val="auto"/>
                <w:sz w:val="24"/>
                <w:szCs w:val="24"/>
              </w:rPr>
              <w:t xml:space="preserve"> Lightning Components in Visual force page by using new </w:t>
            </w:r>
            <w:r w:rsidRPr="00535FE5">
              <w:rPr>
                <w:b/>
                <w:color w:val="auto"/>
                <w:sz w:val="24"/>
                <w:szCs w:val="24"/>
              </w:rPr>
              <w:t>LightningOut</w:t>
            </w:r>
            <w:r w:rsidRPr="00535FE5">
              <w:rPr>
                <w:color w:val="auto"/>
                <w:sz w:val="24"/>
                <w:szCs w:val="24"/>
              </w:rPr>
              <w:t xml:space="preserve"> feature by event-driven programming.</w:t>
            </w:r>
          </w:p>
          <w:p w:rsidR="0098717F" w:rsidRPr="0098717F" w:rsidRDefault="0098717F" w:rsidP="0098717F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98717F">
              <w:rPr>
                <w:color w:val="auto"/>
                <w:sz w:val="24"/>
                <w:szCs w:val="24"/>
              </w:rPr>
              <w:t xml:space="preserve">Proactively created </w:t>
            </w:r>
            <w:r w:rsidRPr="0098717F">
              <w:rPr>
                <w:b/>
                <w:color w:val="auto"/>
                <w:sz w:val="24"/>
                <w:szCs w:val="24"/>
              </w:rPr>
              <w:t>Apex</w:t>
            </w:r>
            <w:r>
              <w:rPr>
                <w:b/>
                <w:color w:val="auto"/>
                <w:sz w:val="24"/>
                <w:szCs w:val="24"/>
              </w:rPr>
              <w:t>t</w:t>
            </w:r>
            <w:r w:rsidRPr="0098717F">
              <w:rPr>
                <w:b/>
                <w:color w:val="auto"/>
                <w:sz w:val="24"/>
                <w:szCs w:val="24"/>
              </w:rPr>
              <w:t>riggers</w:t>
            </w:r>
            <w:r w:rsidRPr="0098717F">
              <w:rPr>
                <w:color w:val="auto"/>
                <w:sz w:val="24"/>
                <w:szCs w:val="24"/>
              </w:rPr>
              <w:t xml:space="preserve"> and </w:t>
            </w:r>
            <w:r w:rsidRPr="0098717F">
              <w:rPr>
                <w:b/>
                <w:color w:val="auto"/>
                <w:sz w:val="24"/>
                <w:szCs w:val="24"/>
              </w:rPr>
              <w:t>Apexclasses</w:t>
            </w:r>
            <w:r>
              <w:rPr>
                <w:color w:val="auto"/>
                <w:sz w:val="24"/>
                <w:szCs w:val="24"/>
              </w:rPr>
              <w:t xml:space="preserve">and </w:t>
            </w:r>
            <w:r w:rsidRPr="0098717F">
              <w:rPr>
                <w:color w:val="auto"/>
                <w:sz w:val="24"/>
                <w:szCs w:val="24"/>
              </w:rPr>
              <w:t xml:space="preserve">also developed and managed complex </w:t>
            </w:r>
            <w:r w:rsidRPr="008A06E0">
              <w:rPr>
                <w:color w:val="auto"/>
                <w:sz w:val="24"/>
                <w:szCs w:val="24"/>
              </w:rPr>
              <w:t>workflows</w:t>
            </w:r>
            <w:r w:rsidRPr="0098717F">
              <w:rPr>
                <w:color w:val="auto"/>
                <w:sz w:val="24"/>
                <w:szCs w:val="24"/>
              </w:rPr>
              <w:t>&amp;</w:t>
            </w:r>
            <w:r w:rsidRPr="008A06E0">
              <w:rPr>
                <w:color w:val="auto"/>
                <w:sz w:val="24"/>
                <w:szCs w:val="24"/>
              </w:rPr>
              <w:t>approvals</w:t>
            </w:r>
            <w:r w:rsidRPr="0098717F">
              <w:rPr>
                <w:color w:val="auto"/>
                <w:sz w:val="24"/>
                <w:szCs w:val="24"/>
              </w:rPr>
              <w:t xml:space="preserve">, </w:t>
            </w:r>
            <w:r w:rsidRPr="008A06E0">
              <w:rPr>
                <w:b/>
                <w:color w:val="auto"/>
                <w:sz w:val="24"/>
                <w:szCs w:val="24"/>
              </w:rPr>
              <w:t>validationrules</w:t>
            </w:r>
            <w:r w:rsidRPr="0098717F">
              <w:rPr>
                <w:color w:val="auto"/>
                <w:sz w:val="24"/>
                <w:szCs w:val="24"/>
              </w:rPr>
              <w:t xml:space="preserve">, </w:t>
            </w:r>
            <w:r w:rsidRPr="008A06E0">
              <w:rPr>
                <w:b/>
                <w:color w:val="auto"/>
                <w:sz w:val="24"/>
                <w:szCs w:val="24"/>
              </w:rPr>
              <w:t>assignmentrules</w:t>
            </w:r>
            <w:r w:rsidRPr="0098717F">
              <w:rPr>
                <w:color w:val="auto"/>
                <w:sz w:val="24"/>
                <w:szCs w:val="24"/>
              </w:rPr>
              <w:t xml:space="preserve"> and </w:t>
            </w:r>
            <w:r w:rsidRPr="006D6D7D">
              <w:rPr>
                <w:b/>
                <w:color w:val="auto"/>
                <w:sz w:val="24"/>
                <w:szCs w:val="24"/>
              </w:rPr>
              <w:t>systemtriggers</w:t>
            </w:r>
            <w:r w:rsidRPr="0098717F">
              <w:rPr>
                <w:color w:val="auto"/>
                <w:sz w:val="24"/>
                <w:szCs w:val="24"/>
              </w:rPr>
              <w:t xml:space="preserve">. </w:t>
            </w:r>
          </w:p>
          <w:p w:rsidR="00DB4F3B" w:rsidRPr="00B35B75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se</w:t>
            </w:r>
            <w:r w:rsidR="008A06E0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veral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 Visual force 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pages as part of the application development. </w:t>
            </w:r>
          </w:p>
          <w:p w:rsidR="00B35B75" w:rsidRPr="00464A0A" w:rsidRDefault="00B35B75" w:rsidP="00B35B75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B35B75">
              <w:rPr>
                <w:color w:val="auto"/>
                <w:sz w:val="24"/>
                <w:szCs w:val="24"/>
              </w:rPr>
              <w:t xml:space="preserve">Worked with </w:t>
            </w:r>
            <w:r w:rsidRPr="00B35B75">
              <w:rPr>
                <w:b/>
                <w:color w:val="auto"/>
                <w:sz w:val="24"/>
                <w:szCs w:val="24"/>
              </w:rPr>
              <w:t>SOQL</w:t>
            </w:r>
            <w:r w:rsidRPr="00B35B75">
              <w:rPr>
                <w:color w:val="auto"/>
                <w:sz w:val="24"/>
                <w:szCs w:val="24"/>
              </w:rPr>
              <w:t>&amp;</w:t>
            </w:r>
            <w:r w:rsidRPr="00B35B75">
              <w:rPr>
                <w:b/>
                <w:color w:val="auto"/>
                <w:sz w:val="24"/>
                <w:szCs w:val="24"/>
              </w:rPr>
              <w:t>SOSLqueries</w:t>
            </w:r>
            <w:r w:rsidRPr="00B35B75">
              <w:rPr>
                <w:color w:val="auto"/>
                <w:sz w:val="24"/>
                <w:szCs w:val="24"/>
              </w:rPr>
              <w:t xml:space="preserve"> with Governor Limitations to store and download the data from Salesforce.com platform database</w:t>
            </w:r>
            <w:r w:rsidR="001105FD">
              <w:rPr>
                <w:color w:val="auto"/>
                <w:sz w:val="24"/>
                <w:szCs w:val="24"/>
              </w:rPr>
              <w:t>.</w:t>
            </w:r>
          </w:p>
          <w:p w:rsidR="00DB4F3B" w:rsidRPr="00464A0A" w:rsidRDefault="00EE13F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Worked on various salesforce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.com standard objects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like Accounts, Contacts, Leads, Campaigns, Reports 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and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 Opportunities.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 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 Objects,defined lookup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master-detailrelationships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on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objects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createdjunctionobjects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establish many-to-many relationship among the objects. 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various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workflow rules, profiles 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and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 permission sets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based on the organizational hierarchy requirements </w:t>
            </w:r>
          </w:p>
          <w:p w:rsidR="00DB4F3B" w:rsidRPr="00E15DEC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Customized tabs for different business user groups and business centers. </w:t>
            </w:r>
          </w:p>
          <w:p w:rsidR="00E15DEC" w:rsidRPr="00464A0A" w:rsidRDefault="00F232EF" w:rsidP="00F232EF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F232EF">
              <w:rPr>
                <w:color w:val="auto"/>
                <w:sz w:val="24"/>
                <w:szCs w:val="24"/>
              </w:rPr>
              <w:t>Worked on Dataloader tools such as SFDC Dataloader, Apex Dataloader, Dataloader IO, Workbench.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worked with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Data Loader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scheduling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timely data backup operations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scheduler.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 </w:t>
            </w:r>
          </w:p>
          <w:p w:rsidR="00DB4F3B" w:rsidRPr="00D42AEC" w:rsidRDefault="00EE13F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Used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salesforce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 Chatter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provide real time notifications of changes in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accounts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 xml:space="preserve">leads 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and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opportunities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help sales and service teams to be more efficient. </w:t>
            </w:r>
          </w:p>
          <w:p w:rsidR="00D42AEC" w:rsidRPr="00464A0A" w:rsidRDefault="00D42AEC" w:rsidP="00D42AEC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D42AEC">
              <w:rPr>
                <w:color w:val="auto"/>
                <w:sz w:val="24"/>
                <w:szCs w:val="24"/>
              </w:rPr>
              <w:t xml:space="preserve">Worked </w:t>
            </w:r>
            <w:r>
              <w:rPr>
                <w:color w:val="auto"/>
                <w:sz w:val="24"/>
                <w:szCs w:val="24"/>
              </w:rPr>
              <w:t xml:space="preserve">extensively </w:t>
            </w:r>
            <w:r w:rsidRPr="00D42AEC">
              <w:rPr>
                <w:color w:val="auto"/>
                <w:sz w:val="24"/>
                <w:szCs w:val="24"/>
              </w:rPr>
              <w:t xml:space="preserve">on </w:t>
            </w:r>
            <w:r w:rsidRPr="00D42AEC">
              <w:rPr>
                <w:b/>
                <w:color w:val="auto"/>
                <w:sz w:val="24"/>
                <w:szCs w:val="24"/>
              </w:rPr>
              <w:t>SOAP</w:t>
            </w:r>
            <w:r w:rsidRPr="00D42AEC">
              <w:rPr>
                <w:color w:val="auto"/>
                <w:sz w:val="24"/>
                <w:szCs w:val="24"/>
              </w:rPr>
              <w:t xml:space="preserve"> and </w:t>
            </w:r>
            <w:r w:rsidRPr="00D42AEC">
              <w:rPr>
                <w:b/>
                <w:color w:val="auto"/>
                <w:sz w:val="24"/>
                <w:szCs w:val="24"/>
              </w:rPr>
              <w:t>RESTAPI</w:t>
            </w:r>
            <w:r w:rsidRPr="00D42AEC">
              <w:rPr>
                <w:color w:val="auto"/>
                <w:sz w:val="24"/>
                <w:szCs w:val="24"/>
              </w:rPr>
              <w:t xml:space="preserve"> web service calls</w:t>
            </w:r>
          </w:p>
          <w:p w:rsidR="009764A7" w:rsidRPr="00B35B75" w:rsidRDefault="00EE13F2" w:rsidP="00B35B75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Customized the entire salesforce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.com applications to incorporate the business requirements, which involved creating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Web Forms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processing the data in SFDC with the extensive usage of </w:t>
            </w:r>
            <w:r w:rsidR="000F3FC2"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Web services API</w:t>
            </w:r>
            <w:r w:rsidR="000F3FC2"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. 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Used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sandbox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for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testing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migrated the code to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deployment instance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after testing. </w:t>
            </w:r>
          </w:p>
          <w:p w:rsidR="00DB4F3B" w:rsidRPr="00464A0A" w:rsidRDefault="000F3FC2" w:rsidP="00464A0A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Provided the training to the internal business users to use the application and develop their own custom reports. </w:t>
            </w:r>
          </w:p>
          <w:p w:rsidR="001E3120" w:rsidRPr="00464A0A" w:rsidRDefault="000F3FC2" w:rsidP="002411E2">
            <w:pPr>
              <w:pStyle w:val="ListParagraph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br/>
            </w:r>
            <w:r w:rsidRPr="00464A0A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Environment</w:t>
            </w:r>
            <w:r w:rsidRPr="00464A0A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: Saleforce.com platform, Apex, VisualForce, Data Loader, Workflow &amp; Approvals, Reports, Custom Objects, Custom Tabs, Email Services, Security Controls, Sandbox data loading, Data Loader, SF Explorer and Eclipse IDE Plug-in, AppExchange apps, SOAP and RESTAPI</w:t>
            </w:r>
          </w:p>
        </w:tc>
      </w:tr>
      <w:tr w:rsidR="00F8404B" w:rsidRPr="00464A0A" w:rsidTr="00F61DF9">
        <w:tc>
          <w:tcPr>
            <w:tcW w:w="9355" w:type="dxa"/>
            <w:tcMar>
              <w:top w:w="216" w:type="dxa"/>
            </w:tcMar>
          </w:tcPr>
          <w:p w:rsidR="00F61DF9" w:rsidRPr="00464A0A" w:rsidRDefault="003D018C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  <w:r w:rsidRPr="00464A0A">
              <w:rPr>
                <w:color w:val="auto"/>
                <w:sz w:val="24"/>
              </w:rPr>
              <w:lastRenderedPageBreak/>
              <w:t>mar</w:t>
            </w:r>
            <w:r w:rsidR="00DD44AC" w:rsidRPr="00464A0A">
              <w:rPr>
                <w:color w:val="auto"/>
                <w:sz w:val="24"/>
              </w:rPr>
              <w:t xml:space="preserve"> 201</w:t>
            </w:r>
            <w:r w:rsidR="0051137A" w:rsidRPr="00464A0A">
              <w:rPr>
                <w:color w:val="auto"/>
                <w:sz w:val="24"/>
              </w:rPr>
              <w:t>4</w:t>
            </w:r>
            <w:r w:rsidR="00F61DF9" w:rsidRPr="00464A0A">
              <w:rPr>
                <w:color w:val="auto"/>
                <w:sz w:val="24"/>
              </w:rPr>
              <w:t xml:space="preserve"> – </w:t>
            </w:r>
            <w:r w:rsidRPr="00464A0A">
              <w:rPr>
                <w:color w:val="auto"/>
                <w:sz w:val="24"/>
              </w:rPr>
              <w:t>dec</w:t>
            </w:r>
            <w:r w:rsidR="00DD44AC" w:rsidRPr="00464A0A">
              <w:rPr>
                <w:color w:val="auto"/>
                <w:sz w:val="24"/>
              </w:rPr>
              <w:t xml:space="preserve"> 201</w:t>
            </w:r>
            <w:r w:rsidRPr="00464A0A">
              <w:rPr>
                <w:color w:val="auto"/>
                <w:sz w:val="24"/>
              </w:rPr>
              <w:t>5</w:t>
            </w:r>
          </w:p>
          <w:p w:rsidR="00F61DF9" w:rsidRPr="00464A0A" w:rsidRDefault="00F232EF" w:rsidP="00464A0A">
            <w:pPr>
              <w:pStyle w:val="Heading2"/>
              <w:contextualSpacing w:val="0"/>
              <w:jc w:val="both"/>
              <w:outlineLvl w:val="1"/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Sr. </w:t>
            </w:r>
            <w:r w:rsidR="001551D5" w:rsidRPr="00464A0A">
              <w:rPr>
                <w:color w:val="auto"/>
                <w:sz w:val="24"/>
                <w:szCs w:val="24"/>
              </w:rPr>
              <w:t>salesforce developer</w:t>
            </w:r>
            <w:r w:rsidR="00F61DF9" w:rsidRPr="00464A0A">
              <w:rPr>
                <w:color w:val="auto"/>
                <w:sz w:val="24"/>
                <w:szCs w:val="24"/>
              </w:rPr>
              <w:t xml:space="preserve">, </w:t>
            </w:r>
            <w:r w:rsidR="002470A8">
              <w:rPr>
                <w:b w:val="0"/>
                <w:color w:val="auto"/>
                <w:sz w:val="24"/>
                <w:szCs w:val="24"/>
              </w:rPr>
              <w:t>CArdinal health inc, dublin, oh</w:t>
            </w: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Responsibilities:</w:t>
            </w:r>
          </w:p>
          <w:p w:rsidR="00AB2A0D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Involved in all phases of Software Development Life Cycle (SDLC) starting from Requirements Gathering and Design.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lastRenderedPageBreak/>
              <w:t xml:space="preserve">Customized the SFDC Object and Create their page layout.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Customized several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Validation Rules, tasks, Workflow rules, Triggers, Apex classes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to achieve the complex business functionality.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page layouts, search layouts to organize fields, custom links, related lists,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and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 other components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on a record detail and edit pages.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users, roles, public groups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implemented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rolehierarchies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sharingrules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record level permissions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provide shared access among different users. </w:t>
            </w:r>
          </w:p>
          <w:p w:rsidR="00DE4A3C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Designed, developed and deployed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Apex Classes, Controller Classes, Extensions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and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 Apex Triggers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for various functional needs in the application usi</w:t>
            </w:r>
            <w:r w:rsidR="00012176" w:rsidRPr="00464A0A">
              <w:rPr>
                <w:rFonts w:cs="Arial"/>
                <w:color w:val="auto"/>
                <w:sz w:val="24"/>
                <w:szCs w:val="24"/>
              </w:rPr>
              <w:t xml:space="preserve">ng the </w:t>
            </w:r>
            <w:r w:rsidR="00012176" w:rsidRPr="00161629">
              <w:rPr>
                <w:rFonts w:cs="Arial"/>
                <w:b/>
                <w:color w:val="auto"/>
                <w:sz w:val="24"/>
                <w:szCs w:val="24"/>
              </w:rPr>
              <w:t>EclipseIDE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.</w:t>
            </w:r>
          </w:p>
          <w:p w:rsidR="000F3FC2" w:rsidRDefault="00DE4A3C" w:rsidP="00DE4A3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DE4A3C">
              <w:rPr>
                <w:rFonts w:cs="Arial"/>
                <w:color w:val="auto"/>
                <w:sz w:val="24"/>
                <w:szCs w:val="24"/>
              </w:rPr>
              <w:t>Integrated application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s with salesforce.com using </w:t>
            </w:r>
            <w:r w:rsidRPr="00DE4A3C">
              <w:rPr>
                <w:rFonts w:cs="Arial"/>
                <w:b/>
                <w:color w:val="auto"/>
                <w:sz w:val="24"/>
                <w:szCs w:val="24"/>
              </w:rPr>
              <w:t>REST</w:t>
            </w:r>
            <w:r w:rsidRPr="00DE4A3C">
              <w:rPr>
                <w:rFonts w:cs="Arial"/>
                <w:color w:val="auto"/>
                <w:sz w:val="24"/>
                <w:szCs w:val="24"/>
              </w:rPr>
              <w:t xml:space="preserve"> web services API.</w:t>
            </w:r>
          </w:p>
          <w:p w:rsidR="008B4723" w:rsidRPr="00464A0A" w:rsidRDefault="008B4723" w:rsidP="008B472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8B4723">
              <w:rPr>
                <w:rFonts w:cs="Arial"/>
                <w:color w:val="auto"/>
                <w:sz w:val="24"/>
                <w:szCs w:val="24"/>
              </w:rPr>
              <w:t xml:space="preserve">Extensively uploaded data using </w:t>
            </w:r>
            <w:r w:rsidRPr="008B4723">
              <w:rPr>
                <w:rFonts w:cs="Arial"/>
                <w:b/>
                <w:color w:val="auto"/>
                <w:sz w:val="24"/>
                <w:szCs w:val="24"/>
              </w:rPr>
              <w:t>APEX data loader</w:t>
            </w:r>
            <w:r w:rsidRPr="008B4723">
              <w:rPr>
                <w:rFonts w:cs="Arial"/>
                <w:color w:val="auto"/>
                <w:sz w:val="24"/>
                <w:szCs w:val="24"/>
              </w:rPr>
              <w:t xml:space="preserve"> for Accounts, Contacts and other custom objects.</w:t>
            </w:r>
          </w:p>
          <w:p w:rsidR="007B706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Visual Force Pages, Visual Force Custom Controllers Components, Advanced Search Functionality, Custom Objects, Analytic Snapshots, Tabs, Tags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and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 Components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. </w:t>
            </w:r>
          </w:p>
          <w:p w:rsidR="000F3FC2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Worked with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SOQL&amp;SOSL queries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in the apex coding with consideration to Governor Limits for data manipulation needs of the application. </w:t>
            </w:r>
          </w:p>
          <w:p w:rsidR="008B4723" w:rsidRPr="008B4723" w:rsidRDefault="008B4723" w:rsidP="008B472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8B4723">
              <w:rPr>
                <w:rFonts w:cs="Arial"/>
                <w:color w:val="auto"/>
                <w:sz w:val="24"/>
                <w:szCs w:val="24"/>
              </w:rPr>
              <w:t xml:space="preserve">Involved in </w:t>
            </w:r>
            <w:r w:rsidRPr="008B4723">
              <w:rPr>
                <w:rFonts w:cs="Arial"/>
                <w:b/>
                <w:color w:val="auto"/>
                <w:sz w:val="24"/>
                <w:szCs w:val="24"/>
              </w:rPr>
              <w:t>datamapping</w:t>
            </w:r>
            <w:r w:rsidRPr="008B4723">
              <w:rPr>
                <w:rFonts w:cs="Arial"/>
                <w:color w:val="auto"/>
                <w:sz w:val="24"/>
                <w:szCs w:val="24"/>
              </w:rPr>
              <w:t xml:space="preserve"> and migration of data from legacy systems to SalesForce.com Objects and fields. </w:t>
            </w:r>
          </w:p>
          <w:p w:rsidR="008B4723" w:rsidRPr="00464A0A" w:rsidRDefault="008B4723" w:rsidP="008B472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8B4723">
              <w:rPr>
                <w:rFonts w:cs="Arial"/>
                <w:color w:val="auto"/>
                <w:sz w:val="24"/>
                <w:szCs w:val="24"/>
              </w:rPr>
              <w:t>Implementation of Email to Case functionality which enables the end users to create a case by themselves by sending an email to the support service.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AgileDevelopmentMethodology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was followed for the implementation.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test plan for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Unit testing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provide production deployment support. </w:t>
            </w:r>
          </w:p>
          <w:p w:rsidR="000F3FC2" w:rsidRPr="00464A0A" w:rsidRDefault="000F3FC2" w:rsidP="00464A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Conducted Business Process Review sessions to analyze the existing and to-be implemented business processes for Clients. </w:t>
            </w:r>
          </w:p>
          <w:p w:rsidR="00945042" w:rsidRPr="00464A0A" w:rsidRDefault="00945042" w:rsidP="00464A0A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</w:p>
          <w:p w:rsidR="00F61DF9" w:rsidRPr="00464A0A" w:rsidRDefault="000F3FC2" w:rsidP="00464A0A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Environment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: Saleforce.com API version 24.0, Apex Language, Triggers, Visual Force (Pages, Component &amp; Controllers), Chatter, Data loader, Salesforce.com Data Loader, Force.com API, Workflow &amp; Approvals, Reports, Custom Objects, Batch Apex Interface, Custom Tabs, Email Services, Security Controls, HTML 4.01, Java Script 1.8, Sandbox, Eclipse IDE Plug-in.</w:t>
            </w:r>
          </w:p>
          <w:p w:rsidR="00F621E2" w:rsidRPr="00464A0A" w:rsidRDefault="00F621E2" w:rsidP="00464A0A">
            <w:pPr>
              <w:jc w:val="both"/>
              <w:rPr>
                <w:color w:val="auto"/>
                <w:sz w:val="24"/>
                <w:szCs w:val="24"/>
              </w:rPr>
            </w:pPr>
          </w:p>
          <w:p w:rsidR="00F621E2" w:rsidRPr="00464A0A" w:rsidRDefault="00464A0A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  <w:r w:rsidRPr="00464A0A">
              <w:rPr>
                <w:color w:val="auto"/>
                <w:sz w:val="24"/>
              </w:rPr>
              <w:t>NOV</w:t>
            </w:r>
            <w:r w:rsidR="0051137A" w:rsidRPr="00464A0A">
              <w:rPr>
                <w:color w:val="auto"/>
                <w:sz w:val="24"/>
              </w:rPr>
              <w:t>201</w:t>
            </w:r>
            <w:r w:rsidR="003D018C" w:rsidRPr="00464A0A">
              <w:rPr>
                <w:color w:val="auto"/>
                <w:sz w:val="24"/>
              </w:rPr>
              <w:t>2</w:t>
            </w:r>
            <w:r w:rsidR="00F621E2" w:rsidRPr="00464A0A">
              <w:rPr>
                <w:color w:val="auto"/>
                <w:sz w:val="24"/>
              </w:rPr>
              <w:t xml:space="preserve"> –  </w:t>
            </w:r>
            <w:r w:rsidR="003D018C" w:rsidRPr="00464A0A">
              <w:rPr>
                <w:color w:val="auto"/>
                <w:sz w:val="24"/>
              </w:rPr>
              <w:t>feb</w:t>
            </w:r>
            <w:r w:rsidR="00F621E2" w:rsidRPr="00464A0A">
              <w:rPr>
                <w:color w:val="auto"/>
                <w:sz w:val="24"/>
              </w:rPr>
              <w:t>201</w:t>
            </w:r>
            <w:r w:rsidR="001551D5" w:rsidRPr="00464A0A">
              <w:rPr>
                <w:color w:val="auto"/>
                <w:sz w:val="24"/>
              </w:rPr>
              <w:t>4</w:t>
            </w:r>
          </w:p>
          <w:p w:rsidR="00F621E2" w:rsidRPr="00464A0A" w:rsidRDefault="00F621E2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 xml:space="preserve">salesforce developer, </w:t>
            </w:r>
            <w:r w:rsidR="00311651" w:rsidRPr="00464A0A">
              <w:rPr>
                <w:rStyle w:val="SubtleReference"/>
                <w:color w:val="auto"/>
                <w:sz w:val="24"/>
                <w:szCs w:val="24"/>
              </w:rPr>
              <w:t>Pepsico, Dallas, TX</w:t>
            </w:r>
          </w:p>
          <w:p w:rsidR="00F621E2" w:rsidRPr="00464A0A" w:rsidRDefault="00F621E2" w:rsidP="00464A0A">
            <w:pPr>
              <w:jc w:val="both"/>
              <w:rPr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Responsibilities:</w:t>
            </w:r>
          </w:p>
          <w:p w:rsid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Worked on SFDC development using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classes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Triggers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Visual Force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Force.com IDE,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SOQL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SOSL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312195" w:rsidRPr="00DF7A9F" w:rsidRDefault="00312195" w:rsidP="0031219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312195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</w:t>
            </w:r>
            <w:r w:rsidRPr="00312195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Classes</w:t>
            </w:r>
            <w:r w:rsidRPr="00312195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312195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Triggers</w:t>
            </w:r>
            <w:r w:rsidRPr="00312195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312195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Controllers</w:t>
            </w:r>
            <w:r w:rsidRPr="00312195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develop custom business logic.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triggers to meet the complex business rules on custom objects by following Apex Best Practices.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Deployed application from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Sandbox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different other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Sandbox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as well as into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Productionenvironments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using Change Set, Eclipse and Force.com Migration tool.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Designed, Implemented and deployed </w:t>
            </w:r>
            <w:r w:rsidRPr="00B2402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 objects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B2402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Page layouts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B2402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 tabs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Components, and S Control to suit to application needs.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lastRenderedPageBreak/>
              <w:t xml:space="preserve">Involving in </w:t>
            </w:r>
            <w:r w:rsidRPr="00B2402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Data mapping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specifications to create and execute detailed system test plans. The data mapping specifies what data will be extracted from an internal data warehouse, transformed and sent to an external entity.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Test classes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maintained minimum of 85% code coverage.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Execute the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Unit Tests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Deploy code from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Sandbox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Production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using Eclipse / Force.com IDE.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various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Reports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Report Folders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assist managers to better utilize Salesforce as a sales tool and various Reports and for different user profiles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 objects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Tabs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Components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Validation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rules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Visualforce pages to help track internal help desk cases, customize and lead qualifications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Installed the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Call Center Applications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Allowed the end users to keep up a track history of customers' complaints.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Worked on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Dimensional modeling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Data cleansing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Data Staging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of operational sources using ETL processes.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Reports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Dashboards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as per the business requirements.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Used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field level security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along with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page layout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manage the visibility and accessibility of fields for different profiles.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Developed many requirements using metadata and change set.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Design and Development of UI using HTML, CSS, JSP, JavaScript and Ajax.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Created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CustomObjects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defined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lookup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master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-</w:t>
            </w: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detail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relationships on objects and created junction objects to establish many-to-many relationship among objects.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Worked closely with Sales team and business analysts, performed detailed analysis of business and technical requirements, and designed the solution by customizing various standard objects of SalesForce.com (SFDC).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Debug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Apex scripts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using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Debug Logs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2411E2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System Log Console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 to catch Exceptions and execute Governors and Limits. </w:t>
            </w:r>
          </w:p>
          <w:p w:rsidR="00DF7A9F" w:rsidRPr="00DF7A9F" w:rsidRDefault="00DF7A9F" w:rsidP="00DF7A9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Worked on Data loader to extract data from salesforce.com and its related activities. </w:t>
            </w:r>
          </w:p>
          <w:p w:rsidR="00DF7A9F" w:rsidRPr="002411E2" w:rsidRDefault="00DF7A9F" w:rsidP="002411E2">
            <w:pPr>
              <w:pStyle w:val="ListParagraph"/>
              <w:numPr>
                <w:ilvl w:val="0"/>
                <w:numId w:val="37"/>
              </w:numPr>
              <w:ind w:left="720"/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2411E2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 xml:space="preserve">Managed and provided direction for the onshore &amp; offshore teams in support of development activities. </w:t>
            </w:r>
          </w:p>
          <w:p w:rsidR="00DF7A9F" w:rsidRPr="00DF7A9F" w:rsidRDefault="00DF7A9F" w:rsidP="00DF7A9F">
            <w:pPr>
              <w:pStyle w:val="ListParagraph"/>
              <w:ind w:left="360"/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</w:p>
          <w:p w:rsidR="00DF7A9F" w:rsidRDefault="00DF7A9F" w:rsidP="002411E2">
            <w:pPr>
              <w:pStyle w:val="ListParagraph"/>
              <w:ind w:left="0"/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  <w:r w:rsidRPr="00DF7A9F">
              <w:rPr>
                <w:rFonts w:cs="Arial"/>
                <w:b/>
                <w:color w:val="auto"/>
                <w:sz w:val="24"/>
                <w:szCs w:val="24"/>
                <w:shd w:val="clear" w:color="auto" w:fill="FFFFFF"/>
              </w:rPr>
              <w:t>Environment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: Salesforce.com, Customer Portal, Apex Language, Visual Force (Pages, Component &amp; Controllers), Custom Objects, Page Layouts, Sandbox data loading, Apex Data loader Eclipse IDE Plug-in, Reports, Dashboards, Javasc</w:t>
            </w:r>
            <w:r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r</w:t>
            </w:r>
            <w:r w:rsidRPr="00DF7A9F"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  <w:t>ipt, Sandbox, ETL, HTML, AJAX.</w:t>
            </w:r>
          </w:p>
          <w:p w:rsidR="00DF7A9F" w:rsidRPr="00427DF1" w:rsidRDefault="00DF7A9F" w:rsidP="00DF7A9F">
            <w:pPr>
              <w:pStyle w:val="ListParagraph"/>
              <w:ind w:left="360"/>
              <w:jc w:val="both"/>
              <w:rPr>
                <w:rFonts w:cs="Arial"/>
                <w:color w:val="auto"/>
                <w:sz w:val="24"/>
                <w:szCs w:val="24"/>
                <w:shd w:val="clear" w:color="auto" w:fill="FFFFFF"/>
              </w:rPr>
            </w:pPr>
          </w:p>
          <w:p w:rsidR="001551D5" w:rsidRPr="00464A0A" w:rsidRDefault="00234628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  <w:r w:rsidRPr="00464A0A">
              <w:rPr>
                <w:color w:val="auto"/>
                <w:sz w:val="24"/>
              </w:rPr>
              <w:t>may</w:t>
            </w:r>
            <w:r w:rsidR="00A25041" w:rsidRPr="00464A0A">
              <w:rPr>
                <w:color w:val="auto"/>
                <w:sz w:val="24"/>
              </w:rPr>
              <w:t>2011</w:t>
            </w:r>
            <w:r w:rsidR="001551D5" w:rsidRPr="00464A0A">
              <w:rPr>
                <w:color w:val="auto"/>
                <w:sz w:val="24"/>
              </w:rPr>
              <w:t xml:space="preserve"> – </w:t>
            </w:r>
            <w:r w:rsidRPr="00464A0A">
              <w:rPr>
                <w:color w:val="auto"/>
                <w:sz w:val="24"/>
              </w:rPr>
              <w:t>sep</w:t>
            </w:r>
            <w:r w:rsidR="00A25041" w:rsidRPr="00464A0A">
              <w:rPr>
                <w:color w:val="auto"/>
                <w:sz w:val="24"/>
              </w:rPr>
              <w:t xml:space="preserve"> 201</w:t>
            </w:r>
            <w:r w:rsidR="003D018C" w:rsidRPr="00464A0A">
              <w:rPr>
                <w:color w:val="auto"/>
                <w:sz w:val="24"/>
              </w:rPr>
              <w:t>2</w:t>
            </w:r>
          </w:p>
          <w:p w:rsidR="001551D5" w:rsidRPr="00464A0A" w:rsidRDefault="001551D5" w:rsidP="00464A0A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 xml:space="preserve">Salesforce admin, </w:t>
            </w:r>
            <w:r w:rsidR="006324DD" w:rsidRPr="00464A0A">
              <w:rPr>
                <w:rStyle w:val="SubtleReference"/>
                <w:color w:val="auto"/>
                <w:sz w:val="24"/>
                <w:szCs w:val="24"/>
              </w:rPr>
              <w:t>ICICI bank, hyderabad, India</w:t>
            </w:r>
          </w:p>
          <w:p w:rsidR="007B706A" w:rsidRPr="00464A0A" w:rsidRDefault="007B706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Responsibilities: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Administrated and monitored the company's Salesforce CRM application.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workflows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for automated lead routing, lead escalation and email alert.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Built the organization's role hierarchy by adding the Roles as per the organization structure and created custom profiles to satisfy the organization's hierarchy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Profiles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Roles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based on Organization role hierarchy and implemented Record-Level and Field-Level security as well as configured their sharing settings.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Reports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Dashboards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as per the customer requirements.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lastRenderedPageBreak/>
              <w:t xml:space="preserve">Created new custom objects, assigned fields, custom tabs, components and custom reports.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custom Reports based on business need and associated them to Dashboard.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Customized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Company's Profile, Security Controls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CommunicationTemplates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of the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organization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as per the organization requirement.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Workflow Rules, Page Layouts, Approval Process, Task, Email Alerts, Field Updates and Outbound</w:t>
            </w:r>
            <w:r w:rsidR="002E53A9" w:rsidRPr="00464A0A">
              <w:rPr>
                <w:rFonts w:cs="Arial"/>
                <w:b/>
                <w:color w:val="auto"/>
                <w:sz w:val="24"/>
                <w:szCs w:val="24"/>
              </w:rPr>
              <w:t>.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Developed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Customized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salesforce.com application based on the user needs.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field &amp; page layout customization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for the standard objects such as Account, Contact and Leads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Involved in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AccountsMerging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maintaining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Public Groups.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Imported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Accounts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Contacts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data through Import Wizard.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Maintained and gave permissions to communication templates based on Profiles.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Participated in gathering customer requirements from business user teams across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Sales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Marketing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Customerservice</w:t>
            </w:r>
            <w:r w:rsidR="002E53A9" w:rsidRPr="00464A0A">
              <w:rPr>
                <w:rFonts w:cs="Arial"/>
                <w:color w:val="auto"/>
                <w:sz w:val="24"/>
                <w:szCs w:val="24"/>
              </w:rPr>
              <w:t>.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Performed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Data Analysis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migrated data from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SQLServerDatabase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Salesforce</w:t>
            </w:r>
            <w:r w:rsidR="00CC45C1" w:rsidRPr="00464A0A">
              <w:rPr>
                <w:rFonts w:cs="Arial"/>
                <w:color w:val="auto"/>
                <w:sz w:val="24"/>
                <w:szCs w:val="24"/>
              </w:rPr>
              <w:t>.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Performed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Risk Analysis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Cost Assessment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for Project Implementation.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Worked on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Record Types, Validation Rules, Trigger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Page Layouts.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Worked with senior team members to analyze of each product and its competitor to integrate new product, and optimize existing products. 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Worked on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data migration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from databases to SFDC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DataLoader</w:t>
            </w:r>
            <w:r w:rsidR="002E53A9" w:rsidRPr="00464A0A">
              <w:rPr>
                <w:rFonts w:cs="Arial"/>
                <w:b/>
                <w:color w:val="auto"/>
                <w:sz w:val="24"/>
                <w:szCs w:val="24"/>
              </w:rPr>
              <w:t>.</w:t>
            </w:r>
          </w:p>
          <w:p w:rsidR="001551D5" w:rsidRPr="00464A0A" w:rsidRDefault="001551D5" w:rsidP="00464A0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Arial"/>
                <w:b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Worked on various salesforce.com standard objects like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Account, Contacts, Leads, Campaigns, Opportunities, Quotes, Activities, Dashboards, and Reports.</w:t>
            </w:r>
          </w:p>
          <w:p w:rsidR="00F621E2" w:rsidRPr="00464A0A" w:rsidRDefault="00F621E2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</w:p>
          <w:p w:rsidR="000F3FC2" w:rsidRPr="00464A0A" w:rsidRDefault="00796F8B" w:rsidP="00464A0A">
            <w:pPr>
              <w:pStyle w:val="Heading3"/>
              <w:contextualSpacing w:val="0"/>
              <w:jc w:val="both"/>
              <w:outlineLvl w:val="2"/>
              <w:rPr>
                <w:color w:val="auto"/>
                <w:sz w:val="24"/>
              </w:rPr>
            </w:pPr>
            <w:r w:rsidRPr="00464A0A">
              <w:rPr>
                <w:color w:val="auto"/>
                <w:sz w:val="24"/>
              </w:rPr>
              <w:t>Aug 2009</w:t>
            </w:r>
            <w:r w:rsidR="000F3FC2" w:rsidRPr="00464A0A">
              <w:rPr>
                <w:color w:val="auto"/>
                <w:sz w:val="24"/>
              </w:rPr>
              <w:t xml:space="preserve"> – </w:t>
            </w:r>
            <w:r w:rsidR="00234628" w:rsidRPr="00464A0A">
              <w:rPr>
                <w:color w:val="auto"/>
                <w:sz w:val="24"/>
              </w:rPr>
              <w:t>Apr2011</w:t>
            </w:r>
          </w:p>
          <w:p w:rsidR="000F3FC2" w:rsidRPr="00464A0A" w:rsidRDefault="000F3FC2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Java Developer</w:t>
            </w:r>
            <w:r w:rsidR="001551D5" w:rsidRPr="00464A0A">
              <w:rPr>
                <w:color w:val="auto"/>
                <w:sz w:val="24"/>
                <w:szCs w:val="24"/>
              </w:rPr>
              <w:t>/salesforce admin</w:t>
            </w:r>
            <w:r w:rsidRPr="00464A0A">
              <w:rPr>
                <w:color w:val="auto"/>
                <w:sz w:val="24"/>
                <w:szCs w:val="24"/>
              </w:rPr>
              <w:t xml:space="preserve">, </w:t>
            </w:r>
            <w:r w:rsidR="00AB412A" w:rsidRPr="00464A0A">
              <w:rPr>
                <w:rStyle w:val="SubtleReference"/>
                <w:color w:val="auto"/>
                <w:sz w:val="24"/>
                <w:szCs w:val="24"/>
              </w:rPr>
              <w:t>vns software solutions,hyderabad, india</w:t>
            </w:r>
          </w:p>
          <w:p w:rsidR="000F3FC2" w:rsidRPr="00464A0A" w:rsidRDefault="000F3FC2" w:rsidP="00464A0A">
            <w:pPr>
              <w:jc w:val="both"/>
              <w:rPr>
                <w:color w:val="auto"/>
                <w:sz w:val="24"/>
                <w:szCs w:val="24"/>
              </w:rPr>
            </w:pPr>
          </w:p>
          <w:p w:rsidR="00464A0A" w:rsidRPr="00464A0A" w:rsidRDefault="00464A0A" w:rsidP="00464A0A">
            <w:pPr>
              <w:pStyle w:val="Heading2"/>
              <w:contextualSpacing w:val="0"/>
              <w:jc w:val="both"/>
              <w:outlineLvl w:val="1"/>
              <w:rPr>
                <w:color w:val="auto"/>
                <w:sz w:val="24"/>
                <w:szCs w:val="24"/>
              </w:rPr>
            </w:pPr>
            <w:r w:rsidRPr="00464A0A">
              <w:rPr>
                <w:color w:val="auto"/>
                <w:sz w:val="24"/>
                <w:szCs w:val="24"/>
              </w:rPr>
              <w:t>Responsibilities: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static web pages in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HTML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. 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Java Server Pages (JSP), custom tags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generate dynamic web content &amp; data on Intranet client, JSP, Servlets JSF/ADF pages using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Oracle JDeveloper.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JSP Views, Actions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delegating the tasks to corresponding session-beans.</w:t>
            </w:r>
          </w:p>
          <w:p w:rsidR="00CC45C1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Deployment of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 xml:space="preserve">Web services, JSP, Servlets 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server side components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in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WebLogic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Application server. 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Force.com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Sites for external users and configured public access to accommodate data access in visual force pages.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Developed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Triggers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handle bulk records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within the governor limits to automate business logic, and used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Apex Data Loader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migrate data such as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accounts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,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campaigns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from different legacy systems with use of Apache Tomcat servers.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Implemented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Standard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Custom Apex Controllers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handle business logic and used debug logs to trace the execution.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Created Salesforce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sObjects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related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metadata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necessary to support customizations across instances. Used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XSLT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to transform my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XML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data structure into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HTML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pages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JavaScript used for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clientsideform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 xml:space="preserve"> and </w:t>
            </w:r>
            <w:r w:rsidRPr="00464A0A">
              <w:rPr>
                <w:rFonts w:cs="Arial"/>
                <w:b/>
                <w:color w:val="auto"/>
                <w:sz w:val="24"/>
                <w:szCs w:val="24"/>
              </w:rPr>
              <w:t>datavalidations</w:t>
            </w:r>
            <w:r w:rsidR="00727E01" w:rsidRPr="00464A0A">
              <w:rPr>
                <w:rFonts w:cs="Arial"/>
                <w:b/>
                <w:color w:val="auto"/>
                <w:sz w:val="24"/>
                <w:szCs w:val="24"/>
              </w:rPr>
              <w:t>.</w:t>
            </w:r>
          </w:p>
          <w:p w:rsidR="00CC1AAB" w:rsidRPr="00464A0A" w:rsidRDefault="00CC1AAB" w:rsidP="00464A0A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auto"/>
                <w:sz w:val="24"/>
                <w:szCs w:val="24"/>
              </w:rPr>
            </w:pPr>
            <w:r w:rsidRPr="00464A0A">
              <w:rPr>
                <w:rFonts w:eastAsia="Cambria" w:cs="Arial"/>
                <w:color w:val="auto"/>
                <w:sz w:val="24"/>
                <w:szCs w:val="24"/>
              </w:rPr>
              <w:t xml:space="preserve">Wrote </w:t>
            </w:r>
            <w:r w:rsidRPr="00464A0A">
              <w:rPr>
                <w:rFonts w:eastAsia="Cambria" w:cs="Arial"/>
                <w:b/>
                <w:color w:val="auto"/>
                <w:sz w:val="24"/>
                <w:szCs w:val="24"/>
              </w:rPr>
              <w:t>stored procedures, Triggers, Queries</w:t>
            </w:r>
            <w:r w:rsidRPr="00464A0A">
              <w:rPr>
                <w:rFonts w:eastAsia="Cambria" w:cs="Arial"/>
                <w:color w:val="auto"/>
                <w:sz w:val="24"/>
                <w:szCs w:val="24"/>
              </w:rPr>
              <w:t xml:space="preserve"> using Oracle as backend database </w:t>
            </w:r>
            <w:r w:rsidRPr="00464A0A">
              <w:rPr>
                <w:rFonts w:eastAsia="Cambria" w:cs="Arial"/>
                <w:color w:val="auto"/>
                <w:sz w:val="24"/>
                <w:szCs w:val="24"/>
              </w:rPr>
              <w:lastRenderedPageBreak/>
              <w:t>contributing to specification and code reviews</w:t>
            </w:r>
          </w:p>
        </w:tc>
      </w:tr>
    </w:tbl>
    <w:sdt>
      <w:sdtPr>
        <w:rPr>
          <w:rFonts w:asciiTheme="minorHAnsi" w:hAnsiTheme="minorHAnsi"/>
          <w:color w:val="auto"/>
          <w:sz w:val="24"/>
          <w:szCs w:val="24"/>
        </w:rPr>
        <w:alias w:val="Education:"/>
        <w:tag w:val="Education:"/>
        <w:id w:val="-1908763273"/>
        <w:placeholder>
          <w:docPart w:val="473D244D7E584F0B8995A941DBB657FE"/>
        </w:placeholder>
        <w:temporary/>
        <w:showingPlcHdr/>
      </w:sdtPr>
      <w:sdtContent>
        <w:p w:rsidR="00DA59AA" w:rsidRPr="00464A0A" w:rsidRDefault="00DA59AA" w:rsidP="00464A0A">
          <w:pPr>
            <w:pStyle w:val="Heading1"/>
            <w:jc w:val="both"/>
            <w:rPr>
              <w:rFonts w:asciiTheme="minorHAnsi" w:hAnsiTheme="minorHAnsi"/>
              <w:color w:val="auto"/>
              <w:sz w:val="24"/>
              <w:szCs w:val="24"/>
            </w:rPr>
          </w:pPr>
          <w:r w:rsidRPr="00464A0A">
            <w:rPr>
              <w:rFonts w:asciiTheme="minorHAnsi" w:hAnsiTheme="minorHAnsi"/>
              <w:color w:val="auto"/>
              <w:sz w:val="24"/>
              <w:szCs w:val="24"/>
              <w:highlight w:val="lightGray"/>
            </w:rPr>
            <w:t>Education</w:t>
          </w:r>
        </w:p>
      </w:sdtContent>
    </w:sdt>
    <w:p w:rsidR="00F8404B" w:rsidRPr="00464A0A" w:rsidRDefault="00F8404B" w:rsidP="00464A0A">
      <w:pPr>
        <w:pStyle w:val="Heading3"/>
        <w:jc w:val="both"/>
        <w:rPr>
          <w:color w:val="auto"/>
          <w:sz w:val="24"/>
        </w:rPr>
      </w:pPr>
      <w:r w:rsidRPr="00464A0A">
        <w:rPr>
          <w:color w:val="auto"/>
          <w:sz w:val="24"/>
        </w:rPr>
        <w:t>Bachelor of technology, JNTU</w:t>
      </w:r>
      <w:r w:rsidR="00DC6B33" w:rsidRPr="00464A0A">
        <w:rPr>
          <w:color w:val="auto"/>
          <w:sz w:val="24"/>
        </w:rPr>
        <w:t>, June 2009</w:t>
      </w:r>
    </w:p>
    <w:p w:rsidR="00F8404B" w:rsidRPr="00464A0A" w:rsidRDefault="00F8404B" w:rsidP="00464A0A">
      <w:pPr>
        <w:pStyle w:val="Heading2"/>
        <w:jc w:val="both"/>
        <w:rPr>
          <w:b w:val="0"/>
          <w:color w:val="auto"/>
          <w:sz w:val="24"/>
          <w:szCs w:val="24"/>
        </w:rPr>
      </w:pPr>
      <w:r w:rsidRPr="00464A0A">
        <w:rPr>
          <w:b w:val="0"/>
          <w:color w:val="auto"/>
          <w:sz w:val="24"/>
          <w:szCs w:val="24"/>
        </w:rPr>
        <w:t>information technology</w:t>
      </w:r>
    </w:p>
    <w:p w:rsidR="00486277" w:rsidRPr="00464A0A" w:rsidRDefault="00913756" w:rsidP="00464A0A">
      <w:pPr>
        <w:pStyle w:val="Heading1"/>
        <w:jc w:val="both"/>
        <w:rPr>
          <w:rFonts w:asciiTheme="minorHAnsi" w:hAnsiTheme="minorHAnsi"/>
          <w:color w:val="auto"/>
          <w:sz w:val="24"/>
          <w:szCs w:val="24"/>
        </w:rPr>
      </w:pPr>
      <w:r w:rsidRPr="00464A0A">
        <w:rPr>
          <w:rFonts w:asciiTheme="minorHAnsi" w:hAnsiTheme="minorHAnsi"/>
          <w:color w:val="auto"/>
          <w:sz w:val="24"/>
          <w:szCs w:val="24"/>
          <w:highlight w:val="lightGray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464A0A" w:rsidTr="00CF1A49">
        <w:tc>
          <w:tcPr>
            <w:tcW w:w="4675" w:type="dxa"/>
          </w:tcPr>
          <w:p w:rsidR="00CB7D11" w:rsidRPr="00464A0A" w:rsidRDefault="00CB7D11" w:rsidP="00464A0A">
            <w:pPr>
              <w:pStyle w:val="ListBullet"/>
              <w:contextualSpacing w:val="0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Salesforce</w:t>
            </w:r>
            <w:r w:rsidR="002F211B" w:rsidRPr="00464A0A">
              <w:rPr>
                <w:rFonts w:cs="Arial"/>
                <w:color w:val="auto"/>
                <w:sz w:val="24"/>
                <w:szCs w:val="24"/>
              </w:rPr>
              <w:t xml:space="preserve"> Certified P</w:t>
            </w:r>
            <w:r w:rsidR="00D60AB0" w:rsidRPr="00464A0A">
              <w:rPr>
                <w:rFonts w:cs="Arial"/>
                <w:color w:val="auto"/>
                <w:sz w:val="24"/>
                <w:szCs w:val="24"/>
              </w:rPr>
              <w:t>latform D</w:t>
            </w:r>
            <w:r w:rsidRPr="00464A0A">
              <w:rPr>
                <w:rFonts w:cs="Arial"/>
                <w:color w:val="auto"/>
                <w:sz w:val="24"/>
                <w:szCs w:val="24"/>
              </w:rPr>
              <w:t>eveloper</w:t>
            </w:r>
            <w:r w:rsidR="008673A6" w:rsidRPr="00464A0A">
              <w:rPr>
                <w:rFonts w:cs="Arial"/>
                <w:color w:val="auto"/>
                <w:sz w:val="24"/>
                <w:szCs w:val="24"/>
              </w:rPr>
              <w:t xml:space="preserve"> I</w:t>
            </w:r>
          </w:p>
          <w:p w:rsidR="00CB7D11" w:rsidRPr="00464A0A" w:rsidRDefault="00CB7D11" w:rsidP="00464A0A">
            <w:pPr>
              <w:pStyle w:val="ListBullet"/>
              <w:contextualSpacing w:val="0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464A0A">
              <w:rPr>
                <w:rFonts w:cs="Arial"/>
                <w:color w:val="auto"/>
                <w:sz w:val="24"/>
                <w:szCs w:val="24"/>
              </w:rPr>
              <w:t>Oracle Certified Java Professional</w:t>
            </w:r>
          </w:p>
          <w:p w:rsidR="001F4E6D" w:rsidRPr="00464A0A" w:rsidRDefault="001F4E6D" w:rsidP="00464A0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464A0A" w:rsidRDefault="001E3120" w:rsidP="00464A0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B51D1B" w:rsidRPr="00464A0A" w:rsidRDefault="00B51D1B" w:rsidP="00464A0A">
      <w:pPr>
        <w:jc w:val="both"/>
        <w:rPr>
          <w:color w:val="auto"/>
          <w:sz w:val="24"/>
          <w:szCs w:val="24"/>
        </w:rPr>
      </w:pPr>
    </w:p>
    <w:sectPr w:rsidR="00B51D1B" w:rsidRPr="00464A0A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16F" w:rsidRDefault="0028016F" w:rsidP="0068194B">
      <w:r>
        <w:separator/>
      </w:r>
    </w:p>
    <w:p w:rsidR="0028016F" w:rsidRDefault="0028016F"/>
    <w:p w:rsidR="0028016F" w:rsidRDefault="0028016F"/>
  </w:endnote>
  <w:endnote w:type="continuationSeparator" w:id="1">
    <w:p w:rsidR="0028016F" w:rsidRDefault="0028016F" w:rsidP="0068194B">
      <w:r>
        <w:continuationSeparator/>
      </w:r>
    </w:p>
    <w:p w:rsidR="0028016F" w:rsidRDefault="0028016F"/>
    <w:p w:rsidR="0028016F" w:rsidRDefault="0028016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F74400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EF7B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16F" w:rsidRDefault="0028016F" w:rsidP="0068194B">
      <w:r>
        <w:separator/>
      </w:r>
    </w:p>
    <w:p w:rsidR="0028016F" w:rsidRDefault="0028016F"/>
    <w:p w:rsidR="0028016F" w:rsidRDefault="0028016F"/>
  </w:footnote>
  <w:footnote w:type="continuationSeparator" w:id="1">
    <w:p w:rsidR="0028016F" w:rsidRDefault="0028016F" w:rsidP="0068194B">
      <w:r>
        <w:continuationSeparator/>
      </w:r>
    </w:p>
    <w:p w:rsidR="0028016F" w:rsidRDefault="0028016F"/>
    <w:p w:rsidR="0028016F" w:rsidRDefault="0028016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794B1D" w:rsidP="005A1B10">
    <w:pPr>
      <w:pStyle w:val="Header"/>
    </w:pPr>
    <w:r>
      <w:rPr>
        <w:noProof/>
      </w:rPr>
      <w:drawing>
        <wp:inline distT="114300" distB="114300" distL="114300" distR="114300">
          <wp:extent cx="1120140" cy="621665"/>
          <wp:effectExtent l="0" t="0" r="3810" b="6985"/>
          <wp:docPr id="2" name="image4.jpg" descr="SFU_CRT_BDG_Pltfrm_Dev_I_RG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SFU_CRT_BDG_Pltfrm_Dev_I_RGB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892" cy="6220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219200" cy="630815"/>
          <wp:effectExtent l="0" t="0" r="0" b="0"/>
          <wp:docPr id="3" name="Picture 3" descr="C:\Users\nirup\AppData\Local\Microsoft\Windows\INetCache\Content.Word\ocpj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irup\AppData\Local\Microsoft\Windows\INetCache\Content.Word\ocpj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802" cy="643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EF3763"/>
    <w:multiLevelType w:val="hybridMultilevel"/>
    <w:tmpl w:val="0BC02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B25F02"/>
    <w:multiLevelType w:val="hybridMultilevel"/>
    <w:tmpl w:val="10445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117BBE"/>
    <w:multiLevelType w:val="hybridMultilevel"/>
    <w:tmpl w:val="F732C952"/>
    <w:lvl w:ilvl="0" w:tplc="1C88CF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6A92317"/>
    <w:multiLevelType w:val="hybridMultilevel"/>
    <w:tmpl w:val="D892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47C02"/>
    <w:multiLevelType w:val="hybridMultilevel"/>
    <w:tmpl w:val="251ACE3C"/>
    <w:lvl w:ilvl="0" w:tplc="1C88CF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791E3D"/>
    <w:multiLevelType w:val="hybridMultilevel"/>
    <w:tmpl w:val="7D3AB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0C0D18"/>
    <w:multiLevelType w:val="hybridMultilevel"/>
    <w:tmpl w:val="2BFA9990"/>
    <w:lvl w:ilvl="0" w:tplc="660422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2970D8"/>
    <w:multiLevelType w:val="hybridMultilevel"/>
    <w:tmpl w:val="DA1E45F4"/>
    <w:lvl w:ilvl="0" w:tplc="660422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1D5DC8"/>
    <w:multiLevelType w:val="hybridMultilevel"/>
    <w:tmpl w:val="050E5072"/>
    <w:lvl w:ilvl="0" w:tplc="660422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FD4007"/>
    <w:multiLevelType w:val="multilevel"/>
    <w:tmpl w:val="3BF48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61616" w:themeColor="text2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2F12023"/>
    <w:multiLevelType w:val="hybridMultilevel"/>
    <w:tmpl w:val="2ED64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A5857"/>
    <w:multiLevelType w:val="hybridMultilevel"/>
    <w:tmpl w:val="2376D52A"/>
    <w:lvl w:ilvl="0" w:tplc="FA0085A2">
      <w:numFmt w:val="bullet"/>
      <w:lvlText w:val="•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BC55424"/>
    <w:multiLevelType w:val="hybridMultilevel"/>
    <w:tmpl w:val="746A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37435"/>
    <w:multiLevelType w:val="hybridMultilevel"/>
    <w:tmpl w:val="68C00492"/>
    <w:lvl w:ilvl="0" w:tplc="1C88CF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52E91"/>
    <w:multiLevelType w:val="hybridMultilevel"/>
    <w:tmpl w:val="5FE69042"/>
    <w:lvl w:ilvl="0" w:tplc="660422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05DFF"/>
    <w:multiLevelType w:val="hybridMultilevel"/>
    <w:tmpl w:val="A5F2A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CC5284"/>
    <w:multiLevelType w:val="hybridMultilevel"/>
    <w:tmpl w:val="A9E092B8"/>
    <w:lvl w:ilvl="0" w:tplc="1C88CF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1E46C2"/>
    <w:multiLevelType w:val="hybridMultilevel"/>
    <w:tmpl w:val="73D89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D20AA1"/>
    <w:multiLevelType w:val="hybridMultilevel"/>
    <w:tmpl w:val="B75E184C"/>
    <w:lvl w:ilvl="0" w:tplc="7A408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A3828"/>
    <w:multiLevelType w:val="hybridMultilevel"/>
    <w:tmpl w:val="507C0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30CE8"/>
    <w:multiLevelType w:val="hybridMultilevel"/>
    <w:tmpl w:val="88803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90E46"/>
    <w:multiLevelType w:val="hybridMultilevel"/>
    <w:tmpl w:val="CB30A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C730F7"/>
    <w:multiLevelType w:val="hybridMultilevel"/>
    <w:tmpl w:val="702C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76963"/>
    <w:multiLevelType w:val="hybridMultilevel"/>
    <w:tmpl w:val="B280601A"/>
    <w:lvl w:ilvl="0" w:tplc="660422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0E603A"/>
    <w:multiLevelType w:val="hybridMultilevel"/>
    <w:tmpl w:val="BC24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9"/>
  </w:num>
  <w:num w:numId="6">
    <w:abstractNumId w:val="3"/>
  </w:num>
  <w:num w:numId="7">
    <w:abstractNumId w:val="20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36"/>
  </w:num>
  <w:num w:numId="16">
    <w:abstractNumId w:val="32"/>
  </w:num>
  <w:num w:numId="17">
    <w:abstractNumId w:val="10"/>
  </w:num>
  <w:num w:numId="18">
    <w:abstractNumId w:val="26"/>
  </w:num>
  <w:num w:numId="19">
    <w:abstractNumId w:val="16"/>
  </w:num>
  <w:num w:numId="20">
    <w:abstractNumId w:val="18"/>
  </w:num>
  <w:num w:numId="21">
    <w:abstractNumId w:val="35"/>
  </w:num>
  <w:num w:numId="22">
    <w:abstractNumId w:val="17"/>
  </w:num>
  <w:num w:numId="23">
    <w:abstractNumId w:val="33"/>
  </w:num>
  <w:num w:numId="24">
    <w:abstractNumId w:val="24"/>
  </w:num>
  <w:num w:numId="25">
    <w:abstractNumId w:val="30"/>
  </w:num>
  <w:num w:numId="26">
    <w:abstractNumId w:val="15"/>
  </w:num>
  <w:num w:numId="27">
    <w:abstractNumId w:val="13"/>
  </w:num>
  <w:num w:numId="28">
    <w:abstractNumId w:val="31"/>
  </w:num>
  <w:num w:numId="29">
    <w:abstractNumId w:val="23"/>
  </w:num>
  <w:num w:numId="30">
    <w:abstractNumId w:val="34"/>
  </w:num>
  <w:num w:numId="31">
    <w:abstractNumId w:val="27"/>
  </w:num>
  <w:num w:numId="32">
    <w:abstractNumId w:val="14"/>
  </w:num>
  <w:num w:numId="33">
    <w:abstractNumId w:val="28"/>
  </w:num>
  <w:num w:numId="34">
    <w:abstractNumId w:val="25"/>
  </w:num>
  <w:num w:numId="35">
    <w:abstractNumId w:val="12"/>
  </w:num>
  <w:num w:numId="36">
    <w:abstractNumId w:val="22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F3FC2"/>
    <w:rsid w:val="000001EF"/>
    <w:rsid w:val="00007322"/>
    <w:rsid w:val="00007728"/>
    <w:rsid w:val="00012176"/>
    <w:rsid w:val="0001523C"/>
    <w:rsid w:val="00024584"/>
    <w:rsid w:val="00024730"/>
    <w:rsid w:val="00055E95"/>
    <w:rsid w:val="0007021F"/>
    <w:rsid w:val="000777CD"/>
    <w:rsid w:val="00084B65"/>
    <w:rsid w:val="000871E5"/>
    <w:rsid w:val="000B2BA5"/>
    <w:rsid w:val="000C7F75"/>
    <w:rsid w:val="000E0435"/>
    <w:rsid w:val="000F2F8C"/>
    <w:rsid w:val="000F3FC2"/>
    <w:rsid w:val="000F468E"/>
    <w:rsid w:val="0010006E"/>
    <w:rsid w:val="001045A8"/>
    <w:rsid w:val="001105FD"/>
    <w:rsid w:val="00114A91"/>
    <w:rsid w:val="001427E1"/>
    <w:rsid w:val="001551D5"/>
    <w:rsid w:val="00155F53"/>
    <w:rsid w:val="00161629"/>
    <w:rsid w:val="00163668"/>
    <w:rsid w:val="00167430"/>
    <w:rsid w:val="00171566"/>
    <w:rsid w:val="00174676"/>
    <w:rsid w:val="001755A8"/>
    <w:rsid w:val="00184014"/>
    <w:rsid w:val="00192008"/>
    <w:rsid w:val="001C0E68"/>
    <w:rsid w:val="001C4B6F"/>
    <w:rsid w:val="001D0BF1"/>
    <w:rsid w:val="001D1DF4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628"/>
    <w:rsid w:val="00236D54"/>
    <w:rsid w:val="00237A63"/>
    <w:rsid w:val="002411E2"/>
    <w:rsid w:val="00241D8C"/>
    <w:rsid w:val="00241FDB"/>
    <w:rsid w:val="002470A8"/>
    <w:rsid w:val="0024720C"/>
    <w:rsid w:val="002617AE"/>
    <w:rsid w:val="002638D0"/>
    <w:rsid w:val="002647D3"/>
    <w:rsid w:val="00264AAD"/>
    <w:rsid w:val="00275EAE"/>
    <w:rsid w:val="0028016F"/>
    <w:rsid w:val="00294998"/>
    <w:rsid w:val="00297F18"/>
    <w:rsid w:val="002A1945"/>
    <w:rsid w:val="002A1AF1"/>
    <w:rsid w:val="002B2958"/>
    <w:rsid w:val="002B3FC8"/>
    <w:rsid w:val="002D23C5"/>
    <w:rsid w:val="002D6137"/>
    <w:rsid w:val="002E53A9"/>
    <w:rsid w:val="002E7E61"/>
    <w:rsid w:val="002F05E5"/>
    <w:rsid w:val="002F211B"/>
    <w:rsid w:val="002F254D"/>
    <w:rsid w:val="002F30E4"/>
    <w:rsid w:val="00307140"/>
    <w:rsid w:val="00311651"/>
    <w:rsid w:val="00312195"/>
    <w:rsid w:val="00316DFF"/>
    <w:rsid w:val="00325B57"/>
    <w:rsid w:val="00336056"/>
    <w:rsid w:val="00352876"/>
    <w:rsid w:val="003544E1"/>
    <w:rsid w:val="00366398"/>
    <w:rsid w:val="00380AE1"/>
    <w:rsid w:val="00381C04"/>
    <w:rsid w:val="00397AE9"/>
    <w:rsid w:val="003A0632"/>
    <w:rsid w:val="003A30E5"/>
    <w:rsid w:val="003A6ADF"/>
    <w:rsid w:val="003B5928"/>
    <w:rsid w:val="003D018C"/>
    <w:rsid w:val="003D380F"/>
    <w:rsid w:val="003E1374"/>
    <w:rsid w:val="003E160D"/>
    <w:rsid w:val="003E5841"/>
    <w:rsid w:val="003F1D5F"/>
    <w:rsid w:val="003F39C2"/>
    <w:rsid w:val="00403EA1"/>
    <w:rsid w:val="00405128"/>
    <w:rsid w:val="00406CFF"/>
    <w:rsid w:val="00416B25"/>
    <w:rsid w:val="00420592"/>
    <w:rsid w:val="00427DF1"/>
    <w:rsid w:val="004319E0"/>
    <w:rsid w:val="00437E8C"/>
    <w:rsid w:val="00440225"/>
    <w:rsid w:val="00460A12"/>
    <w:rsid w:val="00464A0A"/>
    <w:rsid w:val="004726BC"/>
    <w:rsid w:val="00474105"/>
    <w:rsid w:val="00480E6E"/>
    <w:rsid w:val="00486277"/>
    <w:rsid w:val="00494CF6"/>
    <w:rsid w:val="00495F8D"/>
    <w:rsid w:val="00497BA4"/>
    <w:rsid w:val="004A1FAE"/>
    <w:rsid w:val="004A32FF"/>
    <w:rsid w:val="004B06EB"/>
    <w:rsid w:val="004B6AD0"/>
    <w:rsid w:val="004C2D5D"/>
    <w:rsid w:val="004C33E1"/>
    <w:rsid w:val="004E01EB"/>
    <w:rsid w:val="004E2794"/>
    <w:rsid w:val="004F28EB"/>
    <w:rsid w:val="00510392"/>
    <w:rsid w:val="0051137A"/>
    <w:rsid w:val="00513E2A"/>
    <w:rsid w:val="005171E8"/>
    <w:rsid w:val="00520E06"/>
    <w:rsid w:val="00535FE5"/>
    <w:rsid w:val="00545262"/>
    <w:rsid w:val="00566A35"/>
    <w:rsid w:val="0056701E"/>
    <w:rsid w:val="005740D7"/>
    <w:rsid w:val="005845A3"/>
    <w:rsid w:val="00585F3C"/>
    <w:rsid w:val="00595C6F"/>
    <w:rsid w:val="005A0F26"/>
    <w:rsid w:val="005A1B10"/>
    <w:rsid w:val="005A20C5"/>
    <w:rsid w:val="005A6850"/>
    <w:rsid w:val="005B1B1B"/>
    <w:rsid w:val="005C5932"/>
    <w:rsid w:val="005D2EE4"/>
    <w:rsid w:val="005D3CA7"/>
    <w:rsid w:val="005D4CC1"/>
    <w:rsid w:val="005D5269"/>
    <w:rsid w:val="005F4B91"/>
    <w:rsid w:val="005F55D2"/>
    <w:rsid w:val="0062312F"/>
    <w:rsid w:val="00625F2C"/>
    <w:rsid w:val="00625F6A"/>
    <w:rsid w:val="006324DD"/>
    <w:rsid w:val="006618E9"/>
    <w:rsid w:val="0068194B"/>
    <w:rsid w:val="006830D8"/>
    <w:rsid w:val="00692703"/>
    <w:rsid w:val="006A1962"/>
    <w:rsid w:val="006A438E"/>
    <w:rsid w:val="006B5D48"/>
    <w:rsid w:val="006B7D7B"/>
    <w:rsid w:val="006C1A5E"/>
    <w:rsid w:val="006D1471"/>
    <w:rsid w:val="006D6D7D"/>
    <w:rsid w:val="006E1507"/>
    <w:rsid w:val="00712D8B"/>
    <w:rsid w:val="007273B7"/>
    <w:rsid w:val="00727E01"/>
    <w:rsid w:val="00733E0A"/>
    <w:rsid w:val="0074403D"/>
    <w:rsid w:val="00746D44"/>
    <w:rsid w:val="007538DC"/>
    <w:rsid w:val="00757803"/>
    <w:rsid w:val="0079206B"/>
    <w:rsid w:val="00794B1D"/>
    <w:rsid w:val="00796076"/>
    <w:rsid w:val="00796F8B"/>
    <w:rsid w:val="007A6873"/>
    <w:rsid w:val="007B706A"/>
    <w:rsid w:val="007C0566"/>
    <w:rsid w:val="007C606B"/>
    <w:rsid w:val="007C7754"/>
    <w:rsid w:val="007E6A61"/>
    <w:rsid w:val="00801140"/>
    <w:rsid w:val="00803404"/>
    <w:rsid w:val="0083335F"/>
    <w:rsid w:val="00834955"/>
    <w:rsid w:val="00855B59"/>
    <w:rsid w:val="008576AA"/>
    <w:rsid w:val="00860461"/>
    <w:rsid w:val="0086487C"/>
    <w:rsid w:val="008673A6"/>
    <w:rsid w:val="00870B20"/>
    <w:rsid w:val="00876699"/>
    <w:rsid w:val="008829F8"/>
    <w:rsid w:val="00885897"/>
    <w:rsid w:val="008A06E0"/>
    <w:rsid w:val="008A6538"/>
    <w:rsid w:val="008B4723"/>
    <w:rsid w:val="008C7056"/>
    <w:rsid w:val="008F3B14"/>
    <w:rsid w:val="00901899"/>
    <w:rsid w:val="0090344B"/>
    <w:rsid w:val="00905715"/>
    <w:rsid w:val="009105B0"/>
    <w:rsid w:val="0091321E"/>
    <w:rsid w:val="00913756"/>
    <w:rsid w:val="00913946"/>
    <w:rsid w:val="00921621"/>
    <w:rsid w:val="0092726B"/>
    <w:rsid w:val="009361BA"/>
    <w:rsid w:val="0094336F"/>
    <w:rsid w:val="00944F78"/>
    <w:rsid w:val="00945042"/>
    <w:rsid w:val="009510E7"/>
    <w:rsid w:val="00952C89"/>
    <w:rsid w:val="0095508F"/>
    <w:rsid w:val="009571D8"/>
    <w:rsid w:val="009650EA"/>
    <w:rsid w:val="009758A5"/>
    <w:rsid w:val="009764A7"/>
    <w:rsid w:val="0097790C"/>
    <w:rsid w:val="0098506E"/>
    <w:rsid w:val="0098717F"/>
    <w:rsid w:val="009A44CE"/>
    <w:rsid w:val="009C4DFC"/>
    <w:rsid w:val="009D02F3"/>
    <w:rsid w:val="009D2FA4"/>
    <w:rsid w:val="009D44F8"/>
    <w:rsid w:val="009E3160"/>
    <w:rsid w:val="009E6927"/>
    <w:rsid w:val="009F220C"/>
    <w:rsid w:val="009F3B05"/>
    <w:rsid w:val="009F4931"/>
    <w:rsid w:val="00A14534"/>
    <w:rsid w:val="00A16DAA"/>
    <w:rsid w:val="00A24162"/>
    <w:rsid w:val="00A25023"/>
    <w:rsid w:val="00A25041"/>
    <w:rsid w:val="00A270EA"/>
    <w:rsid w:val="00A34BA2"/>
    <w:rsid w:val="00A36F27"/>
    <w:rsid w:val="00A42E32"/>
    <w:rsid w:val="00A46E63"/>
    <w:rsid w:val="00A51DC5"/>
    <w:rsid w:val="00A53DE1"/>
    <w:rsid w:val="00A615E1"/>
    <w:rsid w:val="00A676B0"/>
    <w:rsid w:val="00A7184C"/>
    <w:rsid w:val="00A750E3"/>
    <w:rsid w:val="00A755E8"/>
    <w:rsid w:val="00A93A5D"/>
    <w:rsid w:val="00AB2A0D"/>
    <w:rsid w:val="00AB32F8"/>
    <w:rsid w:val="00AB412A"/>
    <w:rsid w:val="00AB610B"/>
    <w:rsid w:val="00AD360E"/>
    <w:rsid w:val="00AD40FB"/>
    <w:rsid w:val="00AD782D"/>
    <w:rsid w:val="00AE4524"/>
    <w:rsid w:val="00AE7650"/>
    <w:rsid w:val="00B10EBE"/>
    <w:rsid w:val="00B236F1"/>
    <w:rsid w:val="00B24022"/>
    <w:rsid w:val="00B34806"/>
    <w:rsid w:val="00B35B75"/>
    <w:rsid w:val="00B50F99"/>
    <w:rsid w:val="00B51D1B"/>
    <w:rsid w:val="00B540F4"/>
    <w:rsid w:val="00B60FD0"/>
    <w:rsid w:val="00B622DF"/>
    <w:rsid w:val="00B6332A"/>
    <w:rsid w:val="00B71C24"/>
    <w:rsid w:val="00B81760"/>
    <w:rsid w:val="00B8494C"/>
    <w:rsid w:val="00BA1546"/>
    <w:rsid w:val="00BA39D9"/>
    <w:rsid w:val="00BB4E51"/>
    <w:rsid w:val="00BC01BE"/>
    <w:rsid w:val="00BD431F"/>
    <w:rsid w:val="00BD7725"/>
    <w:rsid w:val="00BE423E"/>
    <w:rsid w:val="00BF61AC"/>
    <w:rsid w:val="00C421ED"/>
    <w:rsid w:val="00C47FA6"/>
    <w:rsid w:val="00C500F9"/>
    <w:rsid w:val="00C540AB"/>
    <w:rsid w:val="00C57FC6"/>
    <w:rsid w:val="00C66A7D"/>
    <w:rsid w:val="00C779DA"/>
    <w:rsid w:val="00C814F7"/>
    <w:rsid w:val="00CA4B4D"/>
    <w:rsid w:val="00CB02DE"/>
    <w:rsid w:val="00CB35C3"/>
    <w:rsid w:val="00CB7D11"/>
    <w:rsid w:val="00CC1AAB"/>
    <w:rsid w:val="00CC45C1"/>
    <w:rsid w:val="00CC6C49"/>
    <w:rsid w:val="00CD323D"/>
    <w:rsid w:val="00CE34DE"/>
    <w:rsid w:val="00CE4030"/>
    <w:rsid w:val="00CE64B3"/>
    <w:rsid w:val="00CF1A49"/>
    <w:rsid w:val="00D0630C"/>
    <w:rsid w:val="00D243A9"/>
    <w:rsid w:val="00D305E5"/>
    <w:rsid w:val="00D37CD3"/>
    <w:rsid w:val="00D42AEC"/>
    <w:rsid w:val="00D5011D"/>
    <w:rsid w:val="00D60AB0"/>
    <w:rsid w:val="00D66A52"/>
    <w:rsid w:val="00D66EFA"/>
    <w:rsid w:val="00D72A2D"/>
    <w:rsid w:val="00D74448"/>
    <w:rsid w:val="00D9521A"/>
    <w:rsid w:val="00DA3914"/>
    <w:rsid w:val="00DA59AA"/>
    <w:rsid w:val="00DB4F3B"/>
    <w:rsid w:val="00DB6915"/>
    <w:rsid w:val="00DB7E1E"/>
    <w:rsid w:val="00DC1B78"/>
    <w:rsid w:val="00DC2A2F"/>
    <w:rsid w:val="00DC600B"/>
    <w:rsid w:val="00DC6B33"/>
    <w:rsid w:val="00DD44AC"/>
    <w:rsid w:val="00DD6C2A"/>
    <w:rsid w:val="00DE0FAA"/>
    <w:rsid w:val="00DE136D"/>
    <w:rsid w:val="00DE4A3C"/>
    <w:rsid w:val="00DE6534"/>
    <w:rsid w:val="00DF4D6C"/>
    <w:rsid w:val="00DF7A9F"/>
    <w:rsid w:val="00E01923"/>
    <w:rsid w:val="00E13B21"/>
    <w:rsid w:val="00E14498"/>
    <w:rsid w:val="00E15DE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6FFE"/>
    <w:rsid w:val="00EC1351"/>
    <w:rsid w:val="00EC4CBF"/>
    <w:rsid w:val="00EE13F2"/>
    <w:rsid w:val="00EE2CA8"/>
    <w:rsid w:val="00EE67BB"/>
    <w:rsid w:val="00EE6B1C"/>
    <w:rsid w:val="00EF17E8"/>
    <w:rsid w:val="00EF3507"/>
    <w:rsid w:val="00EF51D9"/>
    <w:rsid w:val="00EF7B90"/>
    <w:rsid w:val="00F07200"/>
    <w:rsid w:val="00F130DD"/>
    <w:rsid w:val="00F232EF"/>
    <w:rsid w:val="00F24884"/>
    <w:rsid w:val="00F41A88"/>
    <w:rsid w:val="00F476C4"/>
    <w:rsid w:val="00F61DF9"/>
    <w:rsid w:val="00F621E2"/>
    <w:rsid w:val="00F74400"/>
    <w:rsid w:val="00F775AD"/>
    <w:rsid w:val="00F81960"/>
    <w:rsid w:val="00F8404B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hl">
    <w:name w:val="hl"/>
    <w:basedOn w:val="DefaultParagraphFont"/>
    <w:rsid w:val="000F3FC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8A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oop59.sfd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u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0231D3FBA433AB25FFA06F27F9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A808-53AC-4B50-B638-830D63B8EA88}"/>
      </w:docPartPr>
      <w:docPartBody>
        <w:p w:rsidR="00900B9C" w:rsidRDefault="004B15DF">
          <w:pPr>
            <w:pStyle w:val="3E30231D3FBA433AB25FFA06F27F9F40"/>
          </w:pPr>
          <w:r w:rsidRPr="00CF1A49">
            <w:t>Experience</w:t>
          </w:r>
        </w:p>
      </w:docPartBody>
    </w:docPart>
    <w:docPart>
      <w:docPartPr>
        <w:name w:val="473D244D7E584F0B8995A941DBB6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47928-32B9-4344-9A5B-3EC8FAC874C4}"/>
      </w:docPartPr>
      <w:docPartBody>
        <w:p w:rsidR="00900B9C" w:rsidRDefault="004B15DF">
          <w:pPr>
            <w:pStyle w:val="473D244D7E584F0B8995A941DBB657F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0C86"/>
    <w:rsid w:val="000C4D53"/>
    <w:rsid w:val="00157D4F"/>
    <w:rsid w:val="002E4EF6"/>
    <w:rsid w:val="00401F30"/>
    <w:rsid w:val="004B15DF"/>
    <w:rsid w:val="0067282F"/>
    <w:rsid w:val="00840031"/>
    <w:rsid w:val="00850259"/>
    <w:rsid w:val="00900B9C"/>
    <w:rsid w:val="00940866"/>
    <w:rsid w:val="00981972"/>
    <w:rsid w:val="00C762ED"/>
    <w:rsid w:val="00D50B9A"/>
    <w:rsid w:val="00D64A7D"/>
    <w:rsid w:val="00D66986"/>
    <w:rsid w:val="00DF7533"/>
    <w:rsid w:val="00ED0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5B7C463DF466B99CE093851CA5FD0">
    <w:name w:val="9B85B7C463DF466B99CE093851CA5FD0"/>
    <w:rsid w:val="00D66986"/>
  </w:style>
  <w:style w:type="character" w:styleId="IntenseEmphasis">
    <w:name w:val="Intense Emphasis"/>
    <w:basedOn w:val="DefaultParagraphFont"/>
    <w:uiPriority w:val="2"/>
    <w:rsid w:val="00D66986"/>
    <w:rPr>
      <w:b/>
      <w:iCs/>
      <w:color w:val="262626" w:themeColor="text1" w:themeTint="D9"/>
    </w:rPr>
  </w:style>
  <w:style w:type="paragraph" w:customStyle="1" w:styleId="DF015B0D651E489796CB073D0910E44E">
    <w:name w:val="DF015B0D651E489796CB073D0910E44E"/>
    <w:rsid w:val="00D66986"/>
  </w:style>
  <w:style w:type="paragraph" w:customStyle="1" w:styleId="0B6B5E0DBDBA4F9490D9FAE52D470AB0">
    <w:name w:val="0B6B5E0DBDBA4F9490D9FAE52D470AB0"/>
    <w:rsid w:val="00D66986"/>
  </w:style>
  <w:style w:type="paragraph" w:customStyle="1" w:styleId="3F6E9EE2889A4AF19257C9A0EF1EE122">
    <w:name w:val="3F6E9EE2889A4AF19257C9A0EF1EE122"/>
    <w:rsid w:val="00D66986"/>
  </w:style>
  <w:style w:type="paragraph" w:customStyle="1" w:styleId="C63DA1F33B434729843715F3D1637749">
    <w:name w:val="C63DA1F33B434729843715F3D1637749"/>
    <w:rsid w:val="00D66986"/>
  </w:style>
  <w:style w:type="paragraph" w:customStyle="1" w:styleId="A2E50C0FDCE8493C83A1BE322B01FE25">
    <w:name w:val="A2E50C0FDCE8493C83A1BE322B01FE25"/>
    <w:rsid w:val="00D66986"/>
  </w:style>
  <w:style w:type="paragraph" w:customStyle="1" w:styleId="58161C4CC9114D989FC30062D750F4A9">
    <w:name w:val="58161C4CC9114D989FC30062D750F4A9"/>
    <w:rsid w:val="00D66986"/>
  </w:style>
  <w:style w:type="paragraph" w:customStyle="1" w:styleId="C31AC9FF5B134600A79BCFD5A0FC0A9C">
    <w:name w:val="C31AC9FF5B134600A79BCFD5A0FC0A9C"/>
    <w:rsid w:val="00D66986"/>
  </w:style>
  <w:style w:type="paragraph" w:customStyle="1" w:styleId="5C20C01499D64A1BADC33F2E7B674C6C">
    <w:name w:val="5C20C01499D64A1BADC33F2E7B674C6C"/>
    <w:rsid w:val="00D66986"/>
  </w:style>
  <w:style w:type="paragraph" w:customStyle="1" w:styleId="619F46E3E4FC4F9E81CDD2E870533783">
    <w:name w:val="619F46E3E4FC4F9E81CDD2E870533783"/>
    <w:rsid w:val="00D66986"/>
  </w:style>
  <w:style w:type="paragraph" w:customStyle="1" w:styleId="DF05C321466E4C6DBF0731FECE0094E8">
    <w:name w:val="DF05C321466E4C6DBF0731FECE0094E8"/>
    <w:rsid w:val="00D66986"/>
  </w:style>
  <w:style w:type="paragraph" w:customStyle="1" w:styleId="3E30231D3FBA433AB25FFA06F27F9F40">
    <w:name w:val="3E30231D3FBA433AB25FFA06F27F9F40"/>
    <w:rsid w:val="00D66986"/>
  </w:style>
  <w:style w:type="paragraph" w:customStyle="1" w:styleId="95C92785441F4CF8847AB4FEB2603F7B">
    <w:name w:val="95C92785441F4CF8847AB4FEB2603F7B"/>
    <w:rsid w:val="00D66986"/>
  </w:style>
  <w:style w:type="paragraph" w:customStyle="1" w:styleId="D875D0A5B9B148F58B04A4DEC48D6E06">
    <w:name w:val="D875D0A5B9B148F58B04A4DEC48D6E06"/>
    <w:rsid w:val="00D66986"/>
  </w:style>
  <w:style w:type="paragraph" w:customStyle="1" w:styleId="DC4359F5162B49DBAE9AA3EB91FCA3A7">
    <w:name w:val="DC4359F5162B49DBAE9AA3EB91FCA3A7"/>
    <w:rsid w:val="00D66986"/>
  </w:style>
  <w:style w:type="character" w:styleId="SubtleReference">
    <w:name w:val="Subtle Reference"/>
    <w:basedOn w:val="DefaultParagraphFont"/>
    <w:uiPriority w:val="10"/>
    <w:qFormat/>
    <w:rsid w:val="00ED0C86"/>
    <w:rPr>
      <w:b/>
      <w:caps w:val="0"/>
      <w:smallCaps/>
      <w:color w:val="595959" w:themeColor="text1" w:themeTint="A6"/>
    </w:rPr>
  </w:style>
  <w:style w:type="paragraph" w:customStyle="1" w:styleId="1CA375B7198C416C9DA0FE8EA4F4361D">
    <w:name w:val="1CA375B7198C416C9DA0FE8EA4F4361D"/>
    <w:rsid w:val="00D66986"/>
  </w:style>
  <w:style w:type="paragraph" w:customStyle="1" w:styleId="7ECB86DBD7124E9EBD4F3B4931B798EC">
    <w:name w:val="7ECB86DBD7124E9EBD4F3B4931B798EC"/>
    <w:rsid w:val="00D66986"/>
  </w:style>
  <w:style w:type="paragraph" w:customStyle="1" w:styleId="D4EF9E77906F42149EE3716A70E085BB">
    <w:name w:val="D4EF9E77906F42149EE3716A70E085BB"/>
    <w:rsid w:val="00D66986"/>
  </w:style>
  <w:style w:type="paragraph" w:customStyle="1" w:styleId="B50F10F8954B45AE9CB9F5DF4C566012">
    <w:name w:val="B50F10F8954B45AE9CB9F5DF4C566012"/>
    <w:rsid w:val="00D66986"/>
  </w:style>
  <w:style w:type="paragraph" w:customStyle="1" w:styleId="7C7F067BDAD045A686E1FBAAD1CF9A68">
    <w:name w:val="7C7F067BDAD045A686E1FBAAD1CF9A68"/>
    <w:rsid w:val="00D66986"/>
  </w:style>
  <w:style w:type="paragraph" w:customStyle="1" w:styleId="F67DA0983AAF408F9910BB3227D0ACCC">
    <w:name w:val="F67DA0983AAF408F9910BB3227D0ACCC"/>
    <w:rsid w:val="00D66986"/>
  </w:style>
  <w:style w:type="paragraph" w:customStyle="1" w:styleId="7EBA37DCCFC449D88165805C7188171F">
    <w:name w:val="7EBA37DCCFC449D88165805C7188171F"/>
    <w:rsid w:val="00D66986"/>
  </w:style>
  <w:style w:type="paragraph" w:customStyle="1" w:styleId="473D244D7E584F0B8995A941DBB657FE">
    <w:name w:val="473D244D7E584F0B8995A941DBB657FE"/>
    <w:rsid w:val="00D66986"/>
  </w:style>
  <w:style w:type="paragraph" w:customStyle="1" w:styleId="650D938550A54089ADA854D0A3446135">
    <w:name w:val="650D938550A54089ADA854D0A3446135"/>
    <w:rsid w:val="00D66986"/>
  </w:style>
  <w:style w:type="paragraph" w:customStyle="1" w:styleId="B299E5A0E95A44E3AABBBA97DCD3B3AD">
    <w:name w:val="B299E5A0E95A44E3AABBBA97DCD3B3AD"/>
    <w:rsid w:val="00D66986"/>
  </w:style>
  <w:style w:type="paragraph" w:customStyle="1" w:styleId="CBAC3905877E4367B5BBC8DFFF23E66D">
    <w:name w:val="CBAC3905877E4367B5BBC8DFFF23E66D"/>
    <w:rsid w:val="00D66986"/>
  </w:style>
  <w:style w:type="paragraph" w:customStyle="1" w:styleId="521F538752AB43A79627421E6BC67253">
    <w:name w:val="521F538752AB43A79627421E6BC67253"/>
    <w:rsid w:val="00D66986"/>
  </w:style>
  <w:style w:type="paragraph" w:customStyle="1" w:styleId="33C2EC9C97154C1C879D49CA8BC2EB84">
    <w:name w:val="33C2EC9C97154C1C879D49CA8BC2EB84"/>
    <w:rsid w:val="00D66986"/>
  </w:style>
  <w:style w:type="paragraph" w:customStyle="1" w:styleId="C54A226C623949C59AAFC31FF8E24CA7">
    <w:name w:val="C54A226C623949C59AAFC31FF8E24CA7"/>
    <w:rsid w:val="00D66986"/>
  </w:style>
  <w:style w:type="paragraph" w:customStyle="1" w:styleId="617E47B168DD47DBB4F03EB3C0FCA70D">
    <w:name w:val="617E47B168DD47DBB4F03EB3C0FCA70D"/>
    <w:rsid w:val="00D66986"/>
  </w:style>
  <w:style w:type="paragraph" w:customStyle="1" w:styleId="31B70B535A4D4BADBDA97560AEE23CA2">
    <w:name w:val="31B70B535A4D4BADBDA97560AEE23CA2"/>
    <w:rsid w:val="00D66986"/>
  </w:style>
  <w:style w:type="paragraph" w:customStyle="1" w:styleId="92849D167EE24E1CB10CC3FAC7F20680">
    <w:name w:val="92849D167EE24E1CB10CC3FAC7F20680"/>
    <w:rsid w:val="00D66986"/>
  </w:style>
  <w:style w:type="paragraph" w:customStyle="1" w:styleId="365FC5248CE949CCB7044632CD889390">
    <w:name w:val="365FC5248CE949CCB7044632CD889390"/>
    <w:rsid w:val="00D66986"/>
  </w:style>
  <w:style w:type="paragraph" w:customStyle="1" w:styleId="5CAC046D9B7348D683AFFF027368517A">
    <w:name w:val="5CAC046D9B7348D683AFFF027368517A"/>
    <w:rsid w:val="00D66986"/>
  </w:style>
  <w:style w:type="paragraph" w:customStyle="1" w:styleId="8840EF6ABE494B7499EA70AAF6F168BF">
    <w:name w:val="8840EF6ABE494B7499EA70AAF6F168BF"/>
    <w:rsid w:val="00D66986"/>
  </w:style>
  <w:style w:type="paragraph" w:customStyle="1" w:styleId="95BE51B0F95047AEA3F61FD2414ABFEB">
    <w:name w:val="95BE51B0F95047AEA3F61FD2414ABFEB"/>
    <w:rsid w:val="00D66986"/>
  </w:style>
  <w:style w:type="paragraph" w:customStyle="1" w:styleId="0D9AC3FD3F144D3EB2EA59C2B85801E0">
    <w:name w:val="0D9AC3FD3F144D3EB2EA59C2B85801E0"/>
    <w:rsid w:val="00D66986"/>
  </w:style>
  <w:style w:type="paragraph" w:customStyle="1" w:styleId="5338E4665FDB4C5591E5170BE4A82069">
    <w:name w:val="5338E4665FDB4C5591E5170BE4A82069"/>
    <w:rsid w:val="00D66986"/>
  </w:style>
  <w:style w:type="paragraph" w:customStyle="1" w:styleId="B7440BB6DBD444A29EC6390F23DFEB06">
    <w:name w:val="B7440BB6DBD444A29EC6390F23DFEB06"/>
    <w:rsid w:val="00D66986"/>
  </w:style>
  <w:style w:type="paragraph" w:customStyle="1" w:styleId="2A445DE78FC341058FCADE1515D11A15">
    <w:name w:val="2A445DE78FC341058FCADE1515D11A15"/>
    <w:rsid w:val="00D66986"/>
  </w:style>
  <w:style w:type="paragraph" w:customStyle="1" w:styleId="5B716C37F3094C7EA9370FB0FAFA3711">
    <w:name w:val="5B716C37F3094C7EA9370FB0FAFA3711"/>
    <w:rsid w:val="00D66986"/>
  </w:style>
  <w:style w:type="paragraph" w:customStyle="1" w:styleId="FFD07A0011B14B38A863A4C80D589290">
    <w:name w:val="FFD07A0011B14B38A863A4C80D589290"/>
    <w:rsid w:val="00ED0C86"/>
  </w:style>
  <w:style w:type="paragraph" w:customStyle="1" w:styleId="DD62081E291C4CAB9C9F10C24AD0F156">
    <w:name w:val="DD62081E291C4CAB9C9F10C24AD0F156"/>
    <w:rsid w:val="00ED0C86"/>
  </w:style>
  <w:style w:type="paragraph" w:customStyle="1" w:styleId="546765D98B504AFD93943E3508056540">
    <w:name w:val="546765D98B504AFD93943E3508056540"/>
    <w:rsid w:val="00ED0C86"/>
  </w:style>
  <w:style w:type="paragraph" w:customStyle="1" w:styleId="B84E1691697E454F8AAC499BFD1679B5">
    <w:name w:val="B84E1691697E454F8AAC499BFD1679B5"/>
    <w:rsid w:val="00ED0C86"/>
  </w:style>
  <w:style w:type="paragraph" w:customStyle="1" w:styleId="1DA159153BF6485E90DAE01E864493FE">
    <w:name w:val="1DA159153BF6485E90DAE01E864493FE"/>
    <w:rsid w:val="00ED0C86"/>
  </w:style>
  <w:style w:type="paragraph" w:customStyle="1" w:styleId="65DCD40438844BFA9149CCA266220D8B">
    <w:name w:val="65DCD40438844BFA9149CCA266220D8B"/>
    <w:rsid w:val="00ED0C86"/>
  </w:style>
  <w:style w:type="paragraph" w:customStyle="1" w:styleId="367ED9AB11934C56A8E4025B9145619C">
    <w:name w:val="367ED9AB11934C56A8E4025B9145619C"/>
    <w:rsid w:val="00ED0C86"/>
  </w:style>
  <w:style w:type="paragraph" w:customStyle="1" w:styleId="49544BD4B7BD4C4BBE8811DEE546AB00">
    <w:name w:val="49544BD4B7BD4C4BBE8811DEE546AB00"/>
    <w:rsid w:val="00ED0C86"/>
  </w:style>
  <w:style w:type="paragraph" w:customStyle="1" w:styleId="A830AE486C084B0A920C58F35B083340">
    <w:name w:val="A830AE486C084B0A920C58F35B083340"/>
    <w:rsid w:val="00ED0C86"/>
  </w:style>
  <w:style w:type="paragraph" w:customStyle="1" w:styleId="17CA1841F8C64D61B0685BBC548F9B55">
    <w:name w:val="17CA1841F8C64D61B0685BBC548F9B55"/>
    <w:rsid w:val="00ED0C86"/>
  </w:style>
  <w:style w:type="paragraph" w:customStyle="1" w:styleId="CBC4B2DBB6C5486AABF4D27119F96177">
    <w:name w:val="CBC4B2DBB6C5486AABF4D27119F96177"/>
    <w:rsid w:val="00ED0C86"/>
  </w:style>
  <w:style w:type="paragraph" w:customStyle="1" w:styleId="EEE53286A4944FC0B533A62B1BB838D2">
    <w:name w:val="EEE53286A4944FC0B533A62B1BB838D2"/>
    <w:rsid w:val="00ED0C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DF0C-56FC-4447-8D3F-BBAD1DE5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8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2018-01-23T18:32:00Z</dcterms:created>
  <dcterms:modified xsi:type="dcterms:W3CDTF">2018-01-23T18:32:00Z</dcterms:modified>
</cp:coreProperties>
</file>