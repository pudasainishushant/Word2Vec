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CellMar>
          <w:left w:w="0" w:type="dxa"/>
          <w:right w:w="0" w:type="dxa"/>
        </w:tblCellMar>
        <w:tblLook w:val="04A0"/>
      </w:tblPr>
      <w:tblGrid>
        <w:gridCol w:w="3218"/>
        <w:gridCol w:w="695"/>
        <w:gridCol w:w="6023"/>
      </w:tblGrid>
      <w:tr w:rsidR="00B93310" w:rsidRPr="005152F2" w:rsidTr="003E11B3">
        <w:trPr>
          <w:jc w:val="center"/>
        </w:trPr>
        <w:tc>
          <w:tcPr>
            <w:tcW w:w="3023" w:type="dxa"/>
          </w:tcPr>
          <w:sdt>
            <w:sdtPr>
              <w:alias w:val="Your Name:"/>
              <w:tag w:val="Your Name:"/>
              <w:id w:val="-1220516334"/>
              <w:placeholder>
                <w:docPart w:val="9165F75D6719413596356B9BD227F3F8"/>
              </w:placeholder>
              <w:dataBinding w:prefixMappings="xmlns:ns0='http://purl.org/dc/elements/1.1/' xmlns:ns1='http://schemas.openxmlformats.org/package/2006/metadata/core-properties' " w:xpath="/ns1:coreProperties[1]/ns0:creator[1]" w:storeItemID="{6C3C8BC8-F283-45AE-878A-BAB7291924A1}"/>
              <w:text w:multiLine="1"/>
            </w:sdtPr>
            <w:sdtContent>
              <w:p w:rsidR="00B93310" w:rsidRPr="005152F2" w:rsidRDefault="00910A4F" w:rsidP="003856C9">
                <w:pPr>
                  <w:pStyle w:val="Heading1"/>
                </w:pPr>
                <w:r>
                  <w:t>raghavendra</w:t>
                </w:r>
              </w:p>
            </w:sdtContent>
          </w:sdt>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CellMar>
                <w:top w:w="144" w:type="dxa"/>
                <w:left w:w="0" w:type="dxa"/>
                <w:bottom w:w="144" w:type="dxa"/>
                <w:right w:w="0" w:type="dxa"/>
              </w:tblCellMar>
              <w:tblLook w:val="04A0"/>
            </w:tblPr>
            <w:tblGrid>
              <w:gridCol w:w="3218"/>
            </w:tblGrid>
            <w:tr w:rsidR="00441EB9" w:rsidRPr="005152F2" w:rsidTr="00910A4F">
              <w:tc>
                <w:tcPr>
                  <w:tcW w:w="3218" w:type="dxa"/>
                  <w:tcBorders>
                    <w:top w:val="nil"/>
                    <w:bottom w:val="nil"/>
                  </w:tcBorders>
                  <w:tcMar>
                    <w:top w:w="360" w:type="dxa"/>
                    <w:bottom w:w="0" w:type="dxa"/>
                  </w:tcMar>
                </w:tcPr>
                <w:p w:rsidR="00441EB9" w:rsidRDefault="001174FF" w:rsidP="003E11B3">
                  <w:pPr>
                    <w:pStyle w:val="Heading3"/>
                    <w:tabs>
                      <w:tab w:val="center" w:pos="1609"/>
                    </w:tabs>
                  </w:pPr>
                  <w:r>
                    <w:rPr>
                      <w:noProof/>
                    </w:rPr>
                    <w:tab/>
                  </w:r>
                  <w:r w:rsidR="00625689">
                    <w:rPr>
                      <w:noProof/>
                    </w:rPr>
                  </w:r>
                  <w:r w:rsidR="00625689">
                    <w:rPr>
                      <w:noProof/>
                    </w:rPr>
                    <w:pict>
                      <v:group id="Group 43" o:spid="_x0000_s1026" alt="Email icon"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">
                        <v:shape id="Freeform 2" o:spid="_x0000_s1027" style="position:absolute;left:39;top:55;width:130;height:97;visibility:visible;mso-wrap-style:square;v-text-anchor:top" coordsize="2082,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gtEcIA&#10;AADaAAAADwAAAGRycy9kb3ducmV2LnhtbESPQWvCQBSE7wX/w/IKvTWbBJGSZpVQFDx4aRTE22v2&#10;mQSzb0N2jcm/7xaEHoeZ+YbJN5PpxEiDay0rSKIYBHFldcu1gtNx9/4BwnlkjZ1lUjCTg8168ZJj&#10;pu2Dv2ksfS0ChF2GChrv+0xKVzVk0EW2Jw7e1Q4GfZBDLfWAjwA3nUzjeCUNthwWGuzpq6HqVt6N&#10;gmVlSqN353KaC95exsOcFD+zUm+vU/EJwtPk/8PP9l4rSOHvSrgB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KC0RwgAAANoAAAAPAAAAAAAAAAAAAAAAAJgCAABkcnMvZG93&#10;bnJldi54bWxQSwUGAAAAAAQABAD1AAAAhwMAAAAA&#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reeform 3" o:spid="_x0000_s1028" style="position:absolute;width:208;height:208;visibility:visible;mso-wrap-style:square;v-text-anchor:top" coordsize="3324,3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011MUA&#10;AADaAAAADwAAAGRycy9kb3ducmV2LnhtbESPQWsCMRSE74L/ITyhNzfR0lZWo1hbob1YqtJ6fG6e&#10;u6Gbl2UTdfvvm0Khx2FmvmFmi87V4kJtsJ41jDIFgrjwxnKpYb9bDycgQkQ2WHsmDd8UYDHv92aY&#10;G3/ld7psYykShEOOGqoYm1zKUFTkMGS+IU7eybcOY5JtKU2L1wR3tRwrdS8dWk4LFTa0qqj42p6d&#10;hnr/9PloD5NjoZ7vPh52G/v2qqzWN4NuOQURqYv/4b/2i9FwC79X0g2Q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TXUxQAAANoAAAAPAAAAAAAAAAAAAAAAAJgCAABkcnMv&#10;ZG93bnJldi54bWxQSwUGAAAAAAQABAD1AAAAigM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wrap type="none"/>
                        <w10:anchorlock/>
                      </v:group>
                    </w:pict>
                  </w:r>
                  <w:r>
                    <w:rPr>
                      <w:noProof/>
                    </w:rPr>
                    <w:tab/>
                  </w:r>
                  <w:r>
                    <w:rPr>
                      <w:noProof/>
                    </w:rPr>
                    <w:tab/>
                  </w:r>
                </w:p>
              </w:tc>
            </w:tr>
            <w:tr w:rsidR="00441EB9" w:rsidRPr="005152F2" w:rsidTr="00910A4F">
              <w:tc>
                <w:tcPr>
                  <w:tcW w:w="3218" w:type="dxa"/>
                  <w:tcBorders>
                    <w:top w:val="nil"/>
                    <w:bottom w:val="nil"/>
                  </w:tcBorders>
                  <w:tcMar>
                    <w:top w:w="115" w:type="dxa"/>
                    <w:bottom w:w="0" w:type="dxa"/>
                  </w:tcMar>
                </w:tcPr>
                <w:p w:rsidR="00441EB9" w:rsidRDefault="00625689" w:rsidP="00C646AC">
                  <w:pPr>
                    <w:pStyle w:val="Heading3"/>
                  </w:pPr>
                  <w:hyperlink r:id="rId7" w:history="1">
                    <w:r w:rsidR="00D156EE" w:rsidRPr="0030276F">
                      <w:rPr>
                        <w:rStyle w:val="Hyperlink"/>
                      </w:rPr>
                      <w:t>raghu.net17@gmail.com</w:t>
                    </w:r>
                  </w:hyperlink>
                </w:p>
              </w:tc>
            </w:tr>
            <w:tr w:rsidR="00441EB9" w:rsidRPr="005152F2" w:rsidTr="00910A4F">
              <w:tc>
                <w:tcPr>
                  <w:tcW w:w="3218" w:type="dxa"/>
                  <w:tcBorders>
                    <w:top w:val="nil"/>
                    <w:bottom w:val="nil"/>
                  </w:tcBorders>
                  <w:tcMar>
                    <w:top w:w="360" w:type="dxa"/>
                    <w:bottom w:w="0" w:type="dxa"/>
                  </w:tcMar>
                </w:tcPr>
                <w:p w:rsidR="00441EB9" w:rsidRDefault="00625689" w:rsidP="00441EB9">
                  <w:pPr>
                    <w:pStyle w:val="Heading3"/>
                  </w:pPr>
                  <w:r>
                    <w:rPr>
                      <w:noProof/>
                    </w:rPr>
                  </w:r>
                  <w:r>
                    <w:rPr>
                      <w:noProof/>
                    </w:rPr>
                    <w:pict>
                      <v:group id="Group 37" o:spid="_x0000_s1030" alt="Telephone icon"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">
                        <v:shape id="Freeform 81" o:spid="_x0000_s1032" style="position:absolute;width:208;height:208;visibility:visible;mso-wrap-style:square;v-text-anchor:top" coordsize="3324,3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kzkcUA&#10;AADbAAAADwAAAGRycy9kb3ducmV2LnhtbESPT2sCMRTE7wW/Q3hCbzVRaLusRrG2hXqp+Af1+Nw8&#10;d0M3L8sm1fXbN4VCj8PM/IaZzDpXiwu1wXrWMBwoEMSFN5ZLDbvt+0MGIkRkg7Vn0nCjALNp726C&#10;ufFXXtNlE0uRIBxy1FDF2ORShqIih2HgG+LknX3rMCbZltK0eE1wV8uRUk/SoeW0UGFDi4qKr823&#10;01DvXg8v9pidCvX2uH/eftrVUlmt7/vdfAwiUhf/w3/tD6MhG8Lvl/QD5PQ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KTORxQAAANsAAAAPAAAAAAAAAAAAAAAAAJgCAABkcnMv&#10;ZG93bnJldi54bWxQSwUGAAAAAAQABAD1AAAAigM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82" o:spid="_x0000_s1031" style="position:absolute;left:34;top:55;width:141;height:97;visibility:visible;mso-wrap-style:square;v-text-anchor:top" coordsize="2265,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p3XsYA&#10;AADbAAAADwAAAGRycy9kb3ducmV2LnhtbESPT2vCQBTE7wW/w/KEXqRuzKFK6ioSsLTQi7YHvb3u&#10;vvyh2bchu02in74rCD0OM/MbZr0dbSN66nztWMFinoAg1s7UXCr4+tw/rUD4gGywcUwKLuRhu5k8&#10;rDEzbuAD9cdQighhn6GCKoQ2k9Lriiz6uWuJo1e4zmKIsiul6XCIcNvINEmepcWa40KFLeUV6Z/j&#10;r1XA1/x6ef8+f8x8sXtdzk66SFqt1ON03L2ACDSG//C9/WYUrFK4fYk/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op3XsYAAADbAAAADwAAAAAAAAAAAAAAAACYAgAAZHJz&#10;L2Rvd25yZXYueG1sUEsFBgAAAAAEAAQA9QAAAIsDAAAAAA==&#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wrap type="none"/>
                        <w10:anchorlock/>
                      </v:group>
                    </w:pict>
                  </w:r>
                </w:p>
              </w:tc>
            </w:tr>
            <w:tr w:rsidR="00441EB9" w:rsidRPr="005152F2" w:rsidTr="00910A4F">
              <w:tc>
                <w:tcPr>
                  <w:tcW w:w="3218" w:type="dxa"/>
                  <w:tcBorders>
                    <w:top w:val="nil"/>
                    <w:bottom w:val="nil"/>
                  </w:tcBorders>
                  <w:tcMar>
                    <w:top w:w="115" w:type="dxa"/>
                    <w:bottom w:w="0" w:type="dxa"/>
                  </w:tcMar>
                </w:tcPr>
                <w:p w:rsidR="00441EB9" w:rsidRDefault="00334439" w:rsidP="00C646AC">
                  <w:pPr>
                    <w:pStyle w:val="Heading3"/>
                  </w:pPr>
                  <w:r>
                    <w:t>(626)-671-7375</w:t>
                  </w:r>
                </w:p>
              </w:tc>
            </w:tr>
            <w:tr w:rsidR="00441EB9" w:rsidRPr="005152F2" w:rsidTr="00910A4F">
              <w:tc>
                <w:tcPr>
                  <w:tcW w:w="3218" w:type="dxa"/>
                  <w:tcBorders>
                    <w:top w:val="nil"/>
                    <w:bottom w:val="nil"/>
                  </w:tcBorders>
                  <w:tcMar>
                    <w:top w:w="360" w:type="dxa"/>
                    <w:bottom w:w="0" w:type="dxa"/>
                  </w:tcMar>
                </w:tcPr>
                <w:p w:rsidR="00441EB9" w:rsidRDefault="00441EB9" w:rsidP="00C646AC">
                  <w:pPr>
                    <w:pStyle w:val="Heading3"/>
                    <w:jc w:val="both"/>
                  </w:pPr>
                </w:p>
              </w:tc>
            </w:tr>
            <w:tr w:rsidR="00441EB9" w:rsidRPr="005152F2" w:rsidTr="00910A4F">
              <w:tc>
                <w:tcPr>
                  <w:tcW w:w="3218" w:type="dxa"/>
                  <w:tcBorders>
                    <w:top w:val="nil"/>
                    <w:bottom w:val="nil"/>
                  </w:tcBorders>
                  <w:tcMar>
                    <w:top w:w="115" w:type="dxa"/>
                    <w:bottom w:w="0" w:type="dxa"/>
                  </w:tcMar>
                </w:tcPr>
                <w:p w:rsidR="00441EB9" w:rsidRDefault="00366BE3" w:rsidP="00441EB9">
                  <w:pPr>
                    <w:pStyle w:val="Heading3"/>
                  </w:pPr>
                  <w:r>
                    <w:t xml:space="preserve">8 </w:t>
                  </w:r>
                  <w:r w:rsidR="00EF7956">
                    <w:t xml:space="preserve">+ </w:t>
                  </w:r>
                  <w:r w:rsidR="000E3FEA">
                    <w:t>years of IT EXPERIENCE</w:t>
                  </w:r>
                </w:p>
              </w:tc>
            </w:tr>
            <w:tr w:rsidR="00441EB9" w:rsidRPr="005152F2" w:rsidTr="00910A4F">
              <w:trPr>
                <w:trHeight w:val="17"/>
              </w:trPr>
              <w:tc>
                <w:tcPr>
                  <w:tcW w:w="3218" w:type="dxa"/>
                  <w:tcBorders>
                    <w:top w:val="nil"/>
                    <w:bottom w:val="nil"/>
                  </w:tcBorders>
                  <w:tcMar>
                    <w:top w:w="288" w:type="dxa"/>
                    <w:bottom w:w="374" w:type="dxa"/>
                  </w:tcMar>
                </w:tcPr>
                <w:p w:rsidR="00441EB9" w:rsidRPr="00441EB9" w:rsidRDefault="00441EB9" w:rsidP="00C646AC">
                  <w:pPr>
                    <w:pStyle w:val="Heading3"/>
                    <w:jc w:val="both"/>
                    <w:rPr>
                      <w:rFonts w:asciiTheme="minorHAnsi" w:eastAsiaTheme="minorHAnsi" w:hAnsiTheme="minorHAnsi" w:cstheme="minorBidi"/>
                      <w:szCs w:val="18"/>
                    </w:rPr>
                  </w:pPr>
                </w:p>
              </w:tc>
            </w:tr>
            <w:tr w:rsidR="005A7E57" w:rsidRPr="005152F2" w:rsidTr="00910A4F">
              <w:tc>
                <w:tcPr>
                  <w:tcW w:w="3218" w:type="dxa"/>
                  <w:tcMar>
                    <w:top w:w="374" w:type="dxa"/>
                    <w:bottom w:w="115" w:type="dxa"/>
                  </w:tcMar>
                </w:tcPr>
                <w:p w:rsidR="002C77B9" w:rsidRDefault="00625689" w:rsidP="002C77B9">
                  <w:pPr>
                    <w:pStyle w:val="Heading3"/>
                  </w:pPr>
                  <w:sdt>
                    <w:sdtPr>
                      <w:alias w:val="Objective:"/>
                      <w:tag w:val="Objective:"/>
                      <w:id w:val="319159961"/>
                      <w:placeholder>
                        <w:docPart w:val="B2CFB47DD0624101BDF88461AA7CC13A"/>
                      </w:placeholder>
                      <w:temporary/>
                      <w:showingPlcHdr/>
                    </w:sdtPr>
                    <w:sdtContent>
                      <w:r w:rsidR="002B7747">
                        <w:t>Objective</w:t>
                      </w:r>
                    </w:sdtContent>
                  </w:sdt>
                </w:p>
                <w:p w:rsidR="005A7E57" w:rsidRDefault="00625689" w:rsidP="00616FF4">
                  <w:pPr>
                    <w:pStyle w:val="GraphicElement"/>
                  </w:pPr>
                  <w:r>
                    <w:pict>
                      <v:line id="Straight Connector 83" o:spid="_x0000_s1029" alt="Line graphic" style="visibility:visible;mso-position-horizontal-relative:char;mso-position-vertical-relative:line" from="0,0" to="17.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" strokecolor="#37b6ae [3204]" strokeweight="1pt">
                        <v:stroke joinstyle="miter"/>
                        <o:lock v:ext="edit" shapetype="f"/>
                        <w10:wrap type="none"/>
                        <w10:anchorlock/>
                      </v:line>
                    </w:pict>
                  </w:r>
                </w:p>
                <w:p w:rsidR="005A7E57" w:rsidRDefault="00C646AC" w:rsidP="00C646AC">
                  <w:r w:rsidRPr="00C646AC">
                    <w:t>Searching for the o</w:t>
                  </w:r>
                  <w:r w:rsidR="003F5A2D">
                    <w:t>pportunity to bring 8</w:t>
                  </w:r>
                  <w:r w:rsidRPr="00C646AC">
                    <w:t xml:space="preserve"> years</w:t>
                  </w:r>
                  <w:r w:rsidR="006E2776">
                    <w:t xml:space="preserve"> of</w:t>
                  </w:r>
                  <w:r w:rsidRPr="00C646AC">
                    <w:t xml:space="preserve"> progr</w:t>
                  </w:r>
                  <w:r>
                    <w:t>amming, technology, and engineering expertise in developing software’s while</w:t>
                  </w:r>
                  <w:r w:rsidRPr="00C646AC">
                    <w:t xml:space="preserve"> incorporating critical thinking, problem solving, and leadership</w:t>
                  </w:r>
                  <w:r w:rsidR="006E2776">
                    <w:t>.</w:t>
                  </w:r>
                </w:p>
              </w:tc>
            </w:tr>
          </w:tbl>
          <w:p w:rsidR="00B93310" w:rsidRPr="005152F2" w:rsidRDefault="00B93310" w:rsidP="003856C9"/>
        </w:tc>
        <w:tc>
          <w:tcPr>
            <w:tcW w:w="723" w:type="dxa"/>
          </w:tcPr>
          <w:p w:rsidR="00B93310" w:rsidRPr="005152F2" w:rsidRDefault="00B93310" w:rsidP="00463463"/>
        </w:tc>
        <w:tc>
          <w:tcPr>
            <w:tcW w:w="6190" w:type="dxa"/>
          </w:tcPr>
          <w:tbl>
            <w:tblPr>
              <w:tblW w:w="5000" w:type="pct"/>
              <w:tblLook w:val="04A0"/>
            </w:tblPr>
            <w:tblGrid>
              <w:gridCol w:w="6023"/>
            </w:tblGrid>
            <w:tr w:rsidR="00C75B39" w:rsidTr="006E2776">
              <w:tc>
                <w:tcPr>
                  <w:tcW w:w="6190" w:type="dxa"/>
                </w:tcPr>
                <w:p w:rsidR="00C75B39" w:rsidRPr="00102370" w:rsidRDefault="00C75B39" w:rsidP="00C75B39">
                  <w:pPr>
                    <w:pStyle w:val="Heading2"/>
                    <w:rPr>
                      <w:sz w:val="20"/>
                      <w:szCs w:val="20"/>
                    </w:rPr>
                  </w:pPr>
                  <w:r w:rsidRPr="00102370">
                    <w:rPr>
                      <w:sz w:val="20"/>
                      <w:szCs w:val="20"/>
                    </w:rPr>
                    <w:t>technologies skill set</w:t>
                  </w:r>
                </w:p>
                <w:p w:rsidR="00C75B39" w:rsidRPr="00910A4F" w:rsidRDefault="00910A4F" w:rsidP="00C75B39">
                  <w:pPr>
                    <w:rPr>
                      <w:b/>
                    </w:rPr>
                  </w:pPr>
                  <w:r w:rsidRPr="00910A4F">
                    <w:rPr>
                      <w:b/>
                    </w:rPr>
                    <w:t>.Net Technologies</w:t>
                  </w:r>
                  <w:r w:rsidR="00C75B39" w:rsidRPr="00910A4F">
                    <w:rPr>
                      <w:b/>
                    </w:rPr>
                    <w:t>:</w:t>
                  </w:r>
                </w:p>
                <w:p w:rsidR="00910A4F" w:rsidRDefault="00D9107C" w:rsidP="00C75B39">
                  <w:r>
                    <w:t>ASP.NET</w:t>
                  </w:r>
                  <w:r w:rsidR="00910A4F" w:rsidRPr="00910A4F">
                    <w:t xml:space="preserve">ADO.NET, SQL, ENTITY FRAMEWORK, XML, Windows Services, LINQ, WPF, .NET Framework 4.0/4.5, MVC 4/5, Web Forms, Entity Framework </w:t>
                  </w:r>
                </w:p>
                <w:p w:rsidR="00C75B39" w:rsidRPr="00910A4F" w:rsidRDefault="00910A4F" w:rsidP="00C75B39">
                  <w:pPr>
                    <w:rPr>
                      <w:b/>
                    </w:rPr>
                  </w:pPr>
                  <w:r w:rsidRPr="00910A4F">
                    <w:rPr>
                      <w:b/>
                    </w:rPr>
                    <w:t>Cloud Computing</w:t>
                  </w:r>
                  <w:r w:rsidR="00C75B39" w:rsidRPr="00910A4F">
                    <w:rPr>
                      <w:b/>
                    </w:rPr>
                    <w:t>:</w:t>
                  </w:r>
                </w:p>
                <w:p w:rsidR="00910A4F" w:rsidRDefault="00910A4F" w:rsidP="00243047">
                  <w:r w:rsidRPr="00910A4F">
                    <w:t>Microsoft Azure, SQL Azure, Azure Search, Azure Active Directory, Visual Studio Online (VSO), Web Apps &amp; Office 365</w:t>
                  </w:r>
                </w:p>
                <w:p w:rsidR="002B5DB5" w:rsidRPr="00910A4F" w:rsidRDefault="00910A4F" w:rsidP="00243047">
                  <w:pPr>
                    <w:rPr>
                      <w:b/>
                    </w:rPr>
                  </w:pPr>
                  <w:r w:rsidRPr="00910A4F">
                    <w:rPr>
                      <w:b/>
                    </w:rPr>
                    <w:t>Client-Side Tools</w:t>
                  </w:r>
                </w:p>
                <w:p w:rsidR="00910A4F" w:rsidRDefault="00910A4F" w:rsidP="00243047">
                  <w:r w:rsidRPr="00910A4F">
                    <w:t>HTML5, CSS3, Java script, JQuery, AJAX, XML, JSON, XSLT, XSD, XPATH, Firebug, Fiddler, Postman, SoapUI, Bootstrap, Angular JS</w:t>
                  </w:r>
                  <w:r w:rsidR="00861003">
                    <w:t>/</w:t>
                  </w:r>
                  <w:r w:rsidR="001E27C0">
                    <w:t>2.0</w:t>
                  </w:r>
                  <w:r w:rsidR="00BE22BB">
                    <w:t>/React JS</w:t>
                  </w:r>
                  <w:r w:rsidRPr="00910A4F">
                    <w:t xml:space="preserve">, TypeScript </w:t>
                  </w:r>
                </w:p>
                <w:p w:rsidR="00F02DD3" w:rsidRPr="00910A4F" w:rsidRDefault="00910A4F" w:rsidP="00243047">
                  <w:pPr>
                    <w:rPr>
                      <w:b/>
                    </w:rPr>
                  </w:pPr>
                  <w:r w:rsidRPr="00910A4F">
                    <w:rPr>
                      <w:b/>
                    </w:rPr>
                    <w:t>SOA</w:t>
                  </w:r>
                </w:p>
                <w:p w:rsidR="00910A4F" w:rsidRDefault="00910A4F" w:rsidP="00243047">
                  <w:r w:rsidRPr="00910A4F">
                    <w:t>Web API, WCF, Web Services, Restful Services, Web Sockets.</w:t>
                  </w:r>
                </w:p>
                <w:p w:rsidR="002B5DB5" w:rsidRPr="00910A4F" w:rsidRDefault="00910A4F" w:rsidP="00243047">
                  <w:pPr>
                    <w:rPr>
                      <w:b/>
                    </w:rPr>
                  </w:pPr>
                  <w:r w:rsidRPr="00910A4F">
                    <w:rPr>
                      <w:b/>
                    </w:rPr>
                    <w:t>Languages</w:t>
                  </w:r>
                </w:p>
                <w:p w:rsidR="00910A4F" w:rsidRDefault="00910A4F" w:rsidP="00243047">
                  <w:r w:rsidRPr="00910A4F">
                    <w:t xml:space="preserve">C#, VB.NET </w:t>
                  </w:r>
                  <w:r w:rsidR="002B4A3D">
                    <w:t>/VB6</w:t>
                  </w:r>
                </w:p>
                <w:p w:rsidR="002B5DB5" w:rsidRPr="00910A4F" w:rsidRDefault="00910A4F" w:rsidP="00243047">
                  <w:pPr>
                    <w:rPr>
                      <w:b/>
                    </w:rPr>
                  </w:pPr>
                  <w:r w:rsidRPr="00910A4F">
                    <w:rPr>
                      <w:b/>
                    </w:rPr>
                    <w:t>Databases</w:t>
                  </w:r>
                </w:p>
                <w:p w:rsidR="00910A4F" w:rsidRDefault="00910A4F" w:rsidP="002B5DB5">
                  <w:r w:rsidRPr="00910A4F">
                    <w:t xml:space="preserve">MS SQL Server 2012/2008/2005, Oracle 9i/11g, MongoDB, Oracle 10g/9i/8i, MS Access, PL/SQL, T-SQL, Query Optimization, Stored Procedures, Triggers, Database normalization, Functions </w:t>
                  </w:r>
                </w:p>
                <w:p w:rsidR="002B5DB5" w:rsidRPr="00910A4F" w:rsidRDefault="00910A4F" w:rsidP="002B5DB5">
                  <w:pPr>
                    <w:rPr>
                      <w:b/>
                    </w:rPr>
                  </w:pPr>
                  <w:r w:rsidRPr="00910A4F">
                    <w:rPr>
                      <w:b/>
                    </w:rPr>
                    <w:t>Version Control</w:t>
                  </w:r>
                </w:p>
                <w:p w:rsidR="002B5DB5" w:rsidRDefault="00910A4F" w:rsidP="002B5DB5">
                  <w:r w:rsidRPr="00910A4F">
                    <w:t xml:space="preserve">Microsoft Visual Source Safe 6.0, Team Foundation Server, GIT, SVN </w:t>
                  </w:r>
                </w:p>
                <w:p w:rsidR="00910A4F" w:rsidRPr="00910A4F" w:rsidRDefault="00910A4F" w:rsidP="002B5DB5">
                  <w:pPr>
                    <w:rPr>
                      <w:b/>
                    </w:rPr>
                  </w:pPr>
                  <w:r w:rsidRPr="00910A4F">
                    <w:rPr>
                      <w:b/>
                    </w:rPr>
                    <w:t>RDBMS SQL SERVER</w:t>
                  </w:r>
                </w:p>
                <w:p w:rsidR="00910A4F" w:rsidRDefault="0035551A" w:rsidP="002B5DB5">
                  <w:r>
                    <w:t>SSIS, SSRS, T-SQL</w:t>
                  </w:r>
                </w:p>
                <w:p w:rsidR="006E2776" w:rsidRPr="00910A4F" w:rsidRDefault="00910A4F" w:rsidP="002B5DB5">
                  <w:pPr>
                    <w:rPr>
                      <w:b/>
                    </w:rPr>
                  </w:pPr>
                  <w:r w:rsidRPr="00910A4F">
                    <w:rPr>
                      <w:b/>
                    </w:rPr>
                    <w:t>Tools &amp; IDE</w:t>
                  </w:r>
                </w:p>
                <w:p w:rsidR="00910A4F" w:rsidRDefault="00910A4F" w:rsidP="00243047">
                  <w:r w:rsidRPr="00910A4F">
                    <w:t>Microsoft Visual Studio 2008, Microsoft Visual Studio 2010, Microsoft Visual Studio 2012, Microsoft Visual Studio 2013, Microsoft Office.</w:t>
                  </w:r>
                </w:p>
                <w:p w:rsidR="00243047" w:rsidRPr="00910A4F" w:rsidRDefault="00910A4F" w:rsidP="00243047">
                  <w:pPr>
                    <w:rPr>
                      <w:b/>
                    </w:rPr>
                  </w:pPr>
                  <w:r w:rsidRPr="00910A4F">
                    <w:rPr>
                      <w:b/>
                    </w:rPr>
                    <w:t>Reporting Tools</w:t>
                  </w:r>
                </w:p>
                <w:p w:rsidR="00243047" w:rsidRPr="00102370" w:rsidRDefault="00910A4F" w:rsidP="00243047">
                  <w:r>
                    <w:t>SSIS, SSRS, Crystal Reports</w:t>
                  </w:r>
                </w:p>
                <w:p w:rsidR="00F02DD3" w:rsidRPr="00910A4F" w:rsidRDefault="008E2A6D" w:rsidP="00243047">
                  <w:pPr>
                    <w:rPr>
                      <w:b/>
                    </w:rPr>
                  </w:pPr>
                  <w:r>
                    <w:rPr>
                      <w:b/>
                    </w:rPr>
                    <w:t>Design Metho</w:t>
                  </w:r>
                  <w:r w:rsidR="00910A4F" w:rsidRPr="00910A4F">
                    <w:rPr>
                      <w:b/>
                    </w:rPr>
                    <w:t>dologies</w:t>
                  </w:r>
                </w:p>
                <w:p w:rsidR="00243047" w:rsidRPr="00102370" w:rsidRDefault="00910A4F" w:rsidP="008E2A6D">
                  <w:r w:rsidRPr="00910A4F">
                    <w:t xml:space="preserve">OOAD with UML, Design Patterns, Data Flow Diagrams, Flow charts </w:t>
                  </w:r>
                </w:p>
                <w:p w:rsidR="00FF46C1" w:rsidRDefault="00FF46C1" w:rsidP="006F22B7"/>
                <w:p w:rsidR="008E2A6D" w:rsidRDefault="008E2A6D" w:rsidP="006F22B7"/>
                <w:p w:rsidR="008E2A6D" w:rsidRDefault="008E2A6D" w:rsidP="006F22B7"/>
                <w:p w:rsidR="008E2A6D" w:rsidRDefault="008E2A6D" w:rsidP="006F22B7"/>
              </w:tc>
            </w:tr>
          </w:tbl>
          <w:p w:rsidR="008F6337" w:rsidRPr="005152F2" w:rsidRDefault="008F6337" w:rsidP="00B95540">
            <w:pPr>
              <w:jc w:val="both"/>
            </w:pPr>
          </w:p>
        </w:tc>
      </w:tr>
    </w:tbl>
    <w:p w:rsidR="00B95540" w:rsidRPr="00102370" w:rsidRDefault="00625689" w:rsidP="00B95540">
      <w:pPr>
        <w:pStyle w:val="Heading2"/>
        <w:rPr>
          <w:sz w:val="21"/>
          <w:szCs w:val="21"/>
        </w:rPr>
      </w:pPr>
      <w:sdt>
        <w:sdtPr>
          <w:rPr>
            <w:sz w:val="21"/>
            <w:szCs w:val="21"/>
          </w:rPr>
          <w:alias w:val="Experience:"/>
          <w:tag w:val="Experience:"/>
          <w:id w:val="1217937480"/>
          <w:placeholder>
            <w:docPart w:val="893E278D5AD34154B3B8A71D25C47D54"/>
          </w:placeholder>
          <w:temporary/>
          <w:showingPlcHdr/>
        </w:sdtPr>
        <w:sdtContent>
          <w:r w:rsidR="00B95540" w:rsidRPr="00102370">
            <w:rPr>
              <w:sz w:val="21"/>
              <w:szCs w:val="21"/>
            </w:rPr>
            <w:t>Experience</w:t>
          </w:r>
        </w:sdtContent>
      </w:sdt>
    </w:p>
    <w:p w:rsidR="00B95540" w:rsidRPr="00102370" w:rsidRDefault="002C7015" w:rsidP="00B95540">
      <w:pPr>
        <w:pStyle w:val="Heading4"/>
        <w:rPr>
          <w:sz w:val="21"/>
          <w:szCs w:val="21"/>
        </w:rPr>
      </w:pPr>
      <w:r>
        <w:rPr>
          <w:sz w:val="21"/>
          <w:szCs w:val="21"/>
        </w:rPr>
        <w:t>full stack dot net developer</w:t>
      </w:r>
      <w:r w:rsidR="00C82870" w:rsidRPr="00102370">
        <w:rPr>
          <w:sz w:val="21"/>
          <w:szCs w:val="21"/>
        </w:rPr>
        <w:t xml:space="preserve"> /</w:t>
      </w:r>
      <w:r w:rsidR="00A228D0">
        <w:rPr>
          <w:sz w:val="21"/>
          <w:szCs w:val="21"/>
        </w:rPr>
        <w:t xml:space="preserve"> sprint corporation, </w:t>
      </w:r>
      <w:r w:rsidR="00374254">
        <w:rPr>
          <w:sz w:val="21"/>
          <w:szCs w:val="21"/>
        </w:rPr>
        <w:t>K</w:t>
      </w:r>
      <w:r w:rsidR="00434067">
        <w:rPr>
          <w:sz w:val="21"/>
          <w:szCs w:val="21"/>
        </w:rPr>
        <w:t>S</w:t>
      </w:r>
    </w:p>
    <w:p w:rsidR="00B95540" w:rsidRDefault="005C3B64" w:rsidP="00B95540">
      <w:pPr>
        <w:pStyle w:val="Heading5"/>
        <w:rPr>
          <w:sz w:val="21"/>
          <w:szCs w:val="21"/>
        </w:rPr>
      </w:pPr>
      <w:r w:rsidRPr="00102370">
        <w:rPr>
          <w:sz w:val="21"/>
          <w:szCs w:val="21"/>
        </w:rPr>
        <w:t>April2016</w:t>
      </w:r>
      <w:r w:rsidR="00136C3A">
        <w:rPr>
          <w:sz w:val="21"/>
          <w:szCs w:val="21"/>
        </w:rPr>
        <w:t>–Till Date</w:t>
      </w:r>
    </w:p>
    <w:p w:rsidR="0071534F" w:rsidRPr="0071534F" w:rsidRDefault="0071534F" w:rsidP="0071534F"/>
    <w:p w:rsidR="0030316E" w:rsidRPr="002C7015" w:rsidRDefault="0030316E" w:rsidP="0030316E">
      <w:pPr>
        <w:pStyle w:val="ListParagraph"/>
        <w:numPr>
          <w:ilvl w:val="0"/>
          <w:numId w:val="3"/>
        </w:numPr>
        <w:jc w:val="left"/>
        <w:rPr>
          <w:sz w:val="21"/>
          <w:szCs w:val="21"/>
        </w:rPr>
      </w:pPr>
      <w:r w:rsidRPr="002C7015">
        <w:rPr>
          <w:sz w:val="21"/>
          <w:szCs w:val="21"/>
        </w:rPr>
        <w:t xml:space="preserve">Developed SPA (Single Page Applications) apps using </w:t>
      </w:r>
      <w:r w:rsidR="00B9165E">
        <w:rPr>
          <w:sz w:val="21"/>
          <w:szCs w:val="21"/>
        </w:rPr>
        <w:t>React/</w:t>
      </w:r>
      <w:r w:rsidRPr="002C7015">
        <w:rPr>
          <w:sz w:val="21"/>
          <w:szCs w:val="21"/>
        </w:rPr>
        <w:t>AngularJS</w:t>
      </w:r>
      <w:r w:rsidR="001E27C0">
        <w:rPr>
          <w:sz w:val="21"/>
          <w:szCs w:val="21"/>
        </w:rPr>
        <w:t>2</w:t>
      </w:r>
      <w:r>
        <w:rPr>
          <w:sz w:val="21"/>
          <w:szCs w:val="21"/>
        </w:rPr>
        <w:t>.0</w:t>
      </w:r>
      <w:r w:rsidRPr="002C7015">
        <w:rPr>
          <w:sz w:val="21"/>
          <w:szCs w:val="21"/>
        </w:rPr>
        <w:t xml:space="preserve"> Knockout JS and Bootstraps CSS. </w:t>
      </w:r>
    </w:p>
    <w:p w:rsidR="0030316E" w:rsidRPr="002C7015" w:rsidRDefault="0030316E" w:rsidP="0030316E">
      <w:pPr>
        <w:pStyle w:val="ListParagraph"/>
        <w:numPr>
          <w:ilvl w:val="0"/>
          <w:numId w:val="3"/>
        </w:numPr>
        <w:jc w:val="left"/>
        <w:rPr>
          <w:sz w:val="21"/>
          <w:szCs w:val="21"/>
        </w:rPr>
      </w:pPr>
      <w:r w:rsidRPr="002C7015">
        <w:rPr>
          <w:sz w:val="21"/>
          <w:szCs w:val="21"/>
        </w:rPr>
        <w:t>Worked in an Agile Methodology (Scrum) to meet timelines with quality deliverables</w:t>
      </w:r>
    </w:p>
    <w:p w:rsidR="0030316E" w:rsidRPr="002C7015" w:rsidRDefault="0030316E" w:rsidP="0030316E">
      <w:pPr>
        <w:pStyle w:val="ListParagraph"/>
        <w:numPr>
          <w:ilvl w:val="0"/>
          <w:numId w:val="3"/>
        </w:numPr>
        <w:jc w:val="left"/>
        <w:rPr>
          <w:sz w:val="21"/>
          <w:szCs w:val="21"/>
        </w:rPr>
      </w:pPr>
      <w:r w:rsidRPr="002C7015">
        <w:rPr>
          <w:sz w:val="21"/>
          <w:szCs w:val="21"/>
        </w:rPr>
        <w:t xml:space="preserve">Worked on implementing directives and scope values using AngularJS for an existing webpage. </w:t>
      </w:r>
    </w:p>
    <w:p w:rsidR="0030316E" w:rsidRDefault="0030316E" w:rsidP="0030316E">
      <w:pPr>
        <w:pStyle w:val="ListParagraph"/>
        <w:numPr>
          <w:ilvl w:val="0"/>
          <w:numId w:val="3"/>
        </w:numPr>
        <w:jc w:val="left"/>
        <w:rPr>
          <w:sz w:val="21"/>
          <w:szCs w:val="21"/>
        </w:rPr>
      </w:pPr>
      <w:r w:rsidRPr="002C7015">
        <w:rPr>
          <w:sz w:val="21"/>
          <w:szCs w:val="21"/>
        </w:rPr>
        <w:t xml:space="preserve">Developed cross-browser/platform HTML, CSS, and JavaScript to match design specs for complex page layouts while adhering to code standards </w:t>
      </w:r>
    </w:p>
    <w:p w:rsidR="00B9165E" w:rsidRPr="00C7689F" w:rsidRDefault="0030316E" w:rsidP="00C7689F">
      <w:pPr>
        <w:pStyle w:val="ListParagraph"/>
        <w:numPr>
          <w:ilvl w:val="0"/>
          <w:numId w:val="3"/>
        </w:numPr>
        <w:jc w:val="left"/>
        <w:rPr>
          <w:sz w:val="21"/>
          <w:szCs w:val="21"/>
        </w:rPr>
      </w:pPr>
      <w:r w:rsidRPr="002C7015">
        <w:rPr>
          <w:sz w:val="21"/>
          <w:szCs w:val="21"/>
        </w:rPr>
        <w:t xml:space="preserve">Involved in building highly interactive portable widgets using HTML 5, CSS 3, </w:t>
      </w:r>
      <w:r w:rsidR="00C269C0" w:rsidRPr="00C269C0">
        <w:rPr>
          <w:sz w:val="21"/>
          <w:szCs w:val="21"/>
        </w:rPr>
        <w:t xml:space="preserve">Telerikcontrols </w:t>
      </w:r>
      <w:r w:rsidRPr="002C7015">
        <w:rPr>
          <w:sz w:val="21"/>
          <w:szCs w:val="21"/>
        </w:rPr>
        <w:t xml:space="preserve">and the latest AJAX libraries. </w:t>
      </w:r>
    </w:p>
    <w:p w:rsidR="00B9165E" w:rsidRPr="002C7015" w:rsidRDefault="00B9165E" w:rsidP="0030316E">
      <w:pPr>
        <w:pStyle w:val="ListParagraph"/>
        <w:numPr>
          <w:ilvl w:val="0"/>
          <w:numId w:val="3"/>
        </w:numPr>
        <w:jc w:val="left"/>
        <w:rPr>
          <w:sz w:val="21"/>
          <w:szCs w:val="21"/>
        </w:rPr>
      </w:pPr>
      <w:r w:rsidRPr="00B9165E">
        <w:rPr>
          <w:sz w:val="21"/>
          <w:szCs w:val="21"/>
        </w:rPr>
        <w:t>Used </w:t>
      </w:r>
      <w:r w:rsidR="003C2A2A">
        <w:rPr>
          <w:sz w:val="21"/>
          <w:szCs w:val="21"/>
        </w:rPr>
        <w:t>Angular</w:t>
      </w:r>
      <w:r w:rsidRPr="00B9165E">
        <w:rPr>
          <w:sz w:val="21"/>
          <w:szCs w:val="21"/>
        </w:rPr>
        <w:t> JS to create views to hook up models to the DOM and synchronize data with server as a Single Page Application (SPA). </w:t>
      </w:r>
    </w:p>
    <w:p w:rsidR="0030316E" w:rsidRDefault="0030316E" w:rsidP="0030316E">
      <w:pPr>
        <w:pStyle w:val="ListParagraph"/>
        <w:numPr>
          <w:ilvl w:val="0"/>
          <w:numId w:val="3"/>
        </w:numPr>
        <w:jc w:val="left"/>
        <w:rPr>
          <w:sz w:val="21"/>
          <w:szCs w:val="21"/>
        </w:rPr>
      </w:pPr>
      <w:r w:rsidRPr="002C7015">
        <w:rPr>
          <w:sz w:val="21"/>
          <w:szCs w:val="21"/>
        </w:rPr>
        <w:t xml:space="preserve">AngularJS Ajax module is used to handle RESTful calls to enable communication between view components and server. </w:t>
      </w:r>
    </w:p>
    <w:p w:rsidR="004E45B0" w:rsidRDefault="004E45B0" w:rsidP="004E45B0">
      <w:pPr>
        <w:pStyle w:val="ListParagraph"/>
        <w:numPr>
          <w:ilvl w:val="0"/>
          <w:numId w:val="3"/>
        </w:numPr>
        <w:jc w:val="left"/>
        <w:rPr>
          <w:sz w:val="21"/>
          <w:szCs w:val="21"/>
        </w:rPr>
      </w:pPr>
      <w:r w:rsidRPr="004E45B0">
        <w:rPr>
          <w:sz w:val="21"/>
          <w:szCs w:val="21"/>
        </w:rPr>
        <w:t>Designed numerous GUI screens/Win forms/WPF for user interface.</w:t>
      </w:r>
    </w:p>
    <w:p w:rsidR="004E45B0" w:rsidRPr="004E45B0" w:rsidRDefault="0030316E" w:rsidP="004E45B0">
      <w:pPr>
        <w:pStyle w:val="ListParagraph"/>
        <w:numPr>
          <w:ilvl w:val="0"/>
          <w:numId w:val="3"/>
        </w:numPr>
        <w:jc w:val="left"/>
        <w:rPr>
          <w:sz w:val="21"/>
          <w:szCs w:val="21"/>
        </w:rPr>
      </w:pPr>
      <w:r w:rsidRPr="002C7015">
        <w:rPr>
          <w:sz w:val="21"/>
          <w:szCs w:val="21"/>
        </w:rPr>
        <w:t>Developed back end interfaces using SQL Stored packages, Procedures, Functions, Collec</w:t>
      </w:r>
      <w:r w:rsidR="004E45B0">
        <w:rPr>
          <w:sz w:val="21"/>
          <w:szCs w:val="21"/>
        </w:rPr>
        <w:t>tions, Object, Types, Triggers.</w:t>
      </w:r>
    </w:p>
    <w:p w:rsidR="004E45B0" w:rsidRDefault="004E45B0" w:rsidP="004E45B0">
      <w:pPr>
        <w:pStyle w:val="ListParagraph"/>
        <w:numPr>
          <w:ilvl w:val="0"/>
          <w:numId w:val="3"/>
        </w:numPr>
        <w:jc w:val="left"/>
        <w:rPr>
          <w:sz w:val="21"/>
          <w:szCs w:val="21"/>
        </w:rPr>
      </w:pPr>
      <w:r w:rsidRPr="004E45B0">
        <w:rPr>
          <w:sz w:val="21"/>
          <w:szCs w:val="21"/>
        </w:rPr>
        <w:t>Used LINQ and WPF to communicate between DAL and other business components.</w:t>
      </w:r>
    </w:p>
    <w:p w:rsidR="00EB28FF" w:rsidRPr="00685907" w:rsidRDefault="0030316E" w:rsidP="00685907">
      <w:pPr>
        <w:pStyle w:val="ListParagraph"/>
        <w:numPr>
          <w:ilvl w:val="0"/>
          <w:numId w:val="3"/>
        </w:numPr>
        <w:jc w:val="left"/>
        <w:rPr>
          <w:sz w:val="21"/>
          <w:szCs w:val="21"/>
        </w:rPr>
      </w:pPr>
      <w:r w:rsidRPr="002C7015">
        <w:rPr>
          <w:sz w:val="21"/>
          <w:szCs w:val="21"/>
        </w:rPr>
        <w:t xml:space="preserve">Built application service layer using </w:t>
      </w:r>
      <w:r w:rsidR="00B9165E">
        <w:rPr>
          <w:sz w:val="21"/>
          <w:szCs w:val="21"/>
        </w:rPr>
        <w:t>React/</w:t>
      </w:r>
      <w:r w:rsidRPr="002C7015">
        <w:rPr>
          <w:sz w:val="21"/>
          <w:szCs w:val="21"/>
        </w:rPr>
        <w:t xml:space="preserve">AngularJS </w:t>
      </w:r>
      <w:r w:rsidR="001E27C0">
        <w:rPr>
          <w:sz w:val="21"/>
          <w:szCs w:val="21"/>
        </w:rPr>
        <w:t>2.</w:t>
      </w:r>
      <w:r>
        <w:rPr>
          <w:sz w:val="21"/>
          <w:szCs w:val="21"/>
        </w:rPr>
        <w:t xml:space="preserve">0 </w:t>
      </w:r>
      <w:r w:rsidRPr="002C7015">
        <w:rPr>
          <w:sz w:val="21"/>
          <w:szCs w:val="21"/>
        </w:rPr>
        <w:t>Dependency Injection.</w:t>
      </w:r>
    </w:p>
    <w:p w:rsidR="00E16104" w:rsidRDefault="00E16104" w:rsidP="0030316E">
      <w:pPr>
        <w:pStyle w:val="ListParagraph"/>
        <w:numPr>
          <w:ilvl w:val="0"/>
          <w:numId w:val="3"/>
        </w:numPr>
        <w:jc w:val="left"/>
        <w:rPr>
          <w:sz w:val="21"/>
          <w:szCs w:val="21"/>
        </w:rPr>
      </w:pPr>
      <w:r w:rsidRPr="00E16104">
        <w:rPr>
          <w:sz w:val="21"/>
          <w:szCs w:val="21"/>
        </w:rPr>
        <w:t>Experience working with the Kendo UI controls including Grid, Chart, and Editor components etc.</w:t>
      </w:r>
    </w:p>
    <w:p w:rsidR="0030316E" w:rsidRPr="002C7015" w:rsidRDefault="0030316E" w:rsidP="0030316E">
      <w:pPr>
        <w:pStyle w:val="ListParagraph"/>
        <w:numPr>
          <w:ilvl w:val="0"/>
          <w:numId w:val="3"/>
        </w:numPr>
        <w:jc w:val="left"/>
        <w:rPr>
          <w:sz w:val="21"/>
          <w:szCs w:val="21"/>
        </w:rPr>
      </w:pPr>
      <w:r w:rsidRPr="002C7015">
        <w:rPr>
          <w:sz w:val="21"/>
          <w:szCs w:val="21"/>
        </w:rPr>
        <w:t xml:space="preserve">Developed modules of the application in </w:t>
      </w:r>
      <w:r w:rsidR="00C140EA">
        <w:rPr>
          <w:sz w:val="21"/>
          <w:szCs w:val="21"/>
        </w:rPr>
        <w:t>ASP.NET</w:t>
      </w:r>
      <w:r>
        <w:rPr>
          <w:sz w:val="21"/>
          <w:szCs w:val="21"/>
        </w:rPr>
        <w:t xml:space="preserve">and involved in writing and  </w:t>
      </w:r>
      <w:r w:rsidR="00CE679B">
        <w:rPr>
          <w:sz w:val="21"/>
          <w:szCs w:val="21"/>
        </w:rPr>
        <w:t>C#.</w:t>
      </w:r>
      <w:r w:rsidR="00632C15">
        <w:rPr>
          <w:sz w:val="21"/>
          <w:szCs w:val="21"/>
        </w:rPr>
        <w:t>Net</w:t>
      </w:r>
      <w:r w:rsidRPr="002C7015">
        <w:rPr>
          <w:sz w:val="21"/>
          <w:szCs w:val="21"/>
        </w:rPr>
        <w:t xml:space="preserve"> Classes. </w:t>
      </w:r>
    </w:p>
    <w:p w:rsidR="0030316E" w:rsidRDefault="0030316E" w:rsidP="0030316E">
      <w:pPr>
        <w:pStyle w:val="ListParagraph"/>
        <w:numPr>
          <w:ilvl w:val="0"/>
          <w:numId w:val="3"/>
        </w:numPr>
        <w:jc w:val="left"/>
        <w:rPr>
          <w:sz w:val="21"/>
          <w:szCs w:val="21"/>
        </w:rPr>
      </w:pPr>
      <w:r w:rsidRPr="002C7015">
        <w:rPr>
          <w:sz w:val="21"/>
          <w:szCs w:val="21"/>
        </w:rPr>
        <w:t>Applied the concepts of</w:t>
      </w:r>
      <w:r w:rsidR="00C140EA">
        <w:rPr>
          <w:sz w:val="21"/>
          <w:szCs w:val="21"/>
        </w:rPr>
        <w:t>ASP.NET</w:t>
      </w:r>
      <w:r w:rsidRPr="002C7015">
        <w:rPr>
          <w:sz w:val="21"/>
          <w:szCs w:val="21"/>
        </w:rPr>
        <w:t xml:space="preserve"> Controls, Master Pages, HTML5, JQuery and AJAX for developing web forms in Partner and Survey Engine and branching tool websites</w:t>
      </w:r>
    </w:p>
    <w:p w:rsidR="00A4712C" w:rsidRDefault="0089530B" w:rsidP="00A4712C">
      <w:pPr>
        <w:pStyle w:val="ListParagraph"/>
        <w:numPr>
          <w:ilvl w:val="0"/>
          <w:numId w:val="3"/>
        </w:numPr>
        <w:jc w:val="left"/>
        <w:rPr>
          <w:sz w:val="21"/>
          <w:szCs w:val="21"/>
        </w:rPr>
      </w:pPr>
      <w:r w:rsidRPr="0089530B">
        <w:rPr>
          <w:sz w:val="21"/>
          <w:szCs w:val="21"/>
        </w:rPr>
        <w:t>Implementation of client side validations using JQuery and ASP.NET AJAX </w:t>
      </w:r>
      <w:r w:rsidR="00A4712C">
        <w:rPr>
          <w:sz w:val="21"/>
          <w:szCs w:val="21"/>
        </w:rPr>
        <w:t>.</w:t>
      </w:r>
    </w:p>
    <w:p w:rsidR="00A4712C" w:rsidRPr="00A4712C" w:rsidRDefault="00A4712C" w:rsidP="00A4712C">
      <w:pPr>
        <w:pStyle w:val="ListParagraph"/>
        <w:numPr>
          <w:ilvl w:val="0"/>
          <w:numId w:val="3"/>
        </w:numPr>
        <w:spacing w:after="0" w:line="240" w:lineRule="auto"/>
        <w:jc w:val="both"/>
        <w:rPr>
          <w:sz w:val="21"/>
          <w:szCs w:val="21"/>
        </w:rPr>
      </w:pPr>
      <w:r w:rsidRPr="00A4712C">
        <w:rPr>
          <w:sz w:val="21"/>
          <w:szCs w:val="21"/>
        </w:rPr>
        <w:t xml:space="preserve">Procedures, SQL scripts and calling them by using Perl shell and Korn shell scripts. </w:t>
      </w:r>
    </w:p>
    <w:p w:rsidR="00460537" w:rsidRPr="002C7015" w:rsidRDefault="00460537" w:rsidP="00460537">
      <w:pPr>
        <w:numPr>
          <w:ilvl w:val="0"/>
          <w:numId w:val="3"/>
        </w:numPr>
        <w:spacing w:after="0" w:line="240" w:lineRule="auto"/>
        <w:jc w:val="both"/>
        <w:rPr>
          <w:sz w:val="21"/>
          <w:szCs w:val="21"/>
        </w:rPr>
      </w:pPr>
      <w:r w:rsidRPr="002C7015">
        <w:rPr>
          <w:sz w:val="21"/>
          <w:szCs w:val="21"/>
        </w:rPr>
        <w:t xml:space="preserve">Developed Complex Store Procedures in T-SQL for SSRS and Web Application. </w:t>
      </w:r>
    </w:p>
    <w:p w:rsidR="00460537" w:rsidRPr="0088063D" w:rsidRDefault="00460537" w:rsidP="00460537">
      <w:pPr>
        <w:numPr>
          <w:ilvl w:val="0"/>
          <w:numId w:val="3"/>
        </w:numPr>
        <w:spacing w:after="0" w:line="240" w:lineRule="auto"/>
        <w:jc w:val="both"/>
        <w:rPr>
          <w:sz w:val="21"/>
          <w:szCs w:val="21"/>
        </w:rPr>
      </w:pPr>
      <w:r w:rsidRPr="0088063D">
        <w:rPr>
          <w:sz w:val="21"/>
          <w:szCs w:val="21"/>
        </w:rPr>
        <w:t xml:space="preserve">Created Dropdown and Drill through reports using SSRS. </w:t>
      </w:r>
    </w:p>
    <w:p w:rsidR="00E408FD" w:rsidRPr="00460537" w:rsidRDefault="00460537" w:rsidP="00460537">
      <w:pPr>
        <w:numPr>
          <w:ilvl w:val="0"/>
          <w:numId w:val="3"/>
        </w:numPr>
        <w:spacing w:after="0" w:line="240" w:lineRule="auto"/>
        <w:jc w:val="both"/>
        <w:rPr>
          <w:sz w:val="21"/>
          <w:szCs w:val="21"/>
        </w:rPr>
      </w:pPr>
      <w:r w:rsidRPr="0088063D">
        <w:rPr>
          <w:sz w:val="21"/>
          <w:szCs w:val="21"/>
        </w:rPr>
        <w:t>Imported data from flat files to</w:t>
      </w:r>
      <w:r>
        <w:rPr>
          <w:sz w:val="21"/>
          <w:szCs w:val="21"/>
        </w:rPr>
        <w:t xml:space="preserve"> SQL Server database using SSIS,</w:t>
      </w:r>
      <w:r w:rsidRPr="0088063D">
        <w:rPr>
          <w:sz w:val="21"/>
          <w:szCs w:val="21"/>
        </w:rPr>
        <w:t xml:space="preserve">Written stored procedures in SQL server. </w:t>
      </w:r>
    </w:p>
    <w:p w:rsidR="0071534F" w:rsidRPr="009B6DE4" w:rsidRDefault="002C7015" w:rsidP="0071534F">
      <w:pPr>
        <w:pStyle w:val="ListParagraph"/>
        <w:numPr>
          <w:ilvl w:val="0"/>
          <w:numId w:val="3"/>
        </w:numPr>
        <w:jc w:val="left"/>
        <w:rPr>
          <w:sz w:val="21"/>
          <w:szCs w:val="21"/>
        </w:rPr>
      </w:pPr>
      <w:r w:rsidRPr="009B6DE4">
        <w:rPr>
          <w:sz w:val="21"/>
          <w:szCs w:val="21"/>
        </w:rPr>
        <w:t xml:space="preserve">Involved in implementing </w:t>
      </w:r>
      <w:r w:rsidR="00C027FA">
        <w:rPr>
          <w:sz w:val="21"/>
          <w:szCs w:val="21"/>
        </w:rPr>
        <w:t>Web Service, and REST Services.</w:t>
      </w:r>
    </w:p>
    <w:p w:rsidR="0071534F" w:rsidRDefault="002C7015" w:rsidP="0071534F">
      <w:pPr>
        <w:pStyle w:val="ListParagraph"/>
        <w:numPr>
          <w:ilvl w:val="0"/>
          <w:numId w:val="3"/>
        </w:numPr>
        <w:jc w:val="left"/>
        <w:rPr>
          <w:sz w:val="21"/>
          <w:szCs w:val="21"/>
        </w:rPr>
      </w:pPr>
      <w:r w:rsidRPr="009B6DE4">
        <w:rPr>
          <w:sz w:val="21"/>
          <w:szCs w:val="21"/>
        </w:rPr>
        <w:t xml:space="preserve">Implemented LINQ </w:t>
      </w:r>
      <w:r w:rsidR="009B6DE4" w:rsidRPr="009B6DE4">
        <w:rPr>
          <w:sz w:val="21"/>
          <w:szCs w:val="21"/>
        </w:rPr>
        <w:t>Queries with</w:t>
      </w:r>
      <w:r w:rsidR="00CE679B">
        <w:rPr>
          <w:sz w:val="21"/>
          <w:szCs w:val="21"/>
        </w:rPr>
        <w:t>C#</w:t>
      </w:r>
      <w:r w:rsidR="00632C15">
        <w:rPr>
          <w:sz w:val="21"/>
          <w:szCs w:val="21"/>
        </w:rPr>
        <w:t>.Net</w:t>
      </w:r>
      <w:r w:rsidRPr="009B6DE4">
        <w:rPr>
          <w:sz w:val="21"/>
          <w:szCs w:val="21"/>
        </w:rPr>
        <w:t>on different data sources in applications.</w:t>
      </w:r>
    </w:p>
    <w:p w:rsidR="00CE0F7F" w:rsidRDefault="00CE0F7F" w:rsidP="0071534F">
      <w:pPr>
        <w:pStyle w:val="ListParagraph"/>
        <w:numPr>
          <w:ilvl w:val="0"/>
          <w:numId w:val="3"/>
        </w:numPr>
        <w:jc w:val="left"/>
        <w:rPr>
          <w:sz w:val="21"/>
          <w:szCs w:val="21"/>
        </w:rPr>
      </w:pPr>
      <w:r w:rsidRPr="00CE0F7F">
        <w:rPr>
          <w:sz w:val="21"/>
          <w:szCs w:val="21"/>
        </w:rPr>
        <w:t>Working knowledge of LINQ to minimize the complex code</w:t>
      </w:r>
      <w:r>
        <w:rPr>
          <w:sz w:val="21"/>
          <w:szCs w:val="21"/>
        </w:rPr>
        <w:t>.</w:t>
      </w:r>
    </w:p>
    <w:p w:rsidR="00BF338D" w:rsidRDefault="00BF338D" w:rsidP="0071534F">
      <w:pPr>
        <w:pStyle w:val="ListParagraph"/>
        <w:numPr>
          <w:ilvl w:val="0"/>
          <w:numId w:val="3"/>
        </w:numPr>
        <w:jc w:val="left"/>
        <w:rPr>
          <w:sz w:val="21"/>
          <w:szCs w:val="21"/>
        </w:rPr>
      </w:pPr>
      <w:r>
        <w:rPr>
          <w:sz w:val="21"/>
          <w:szCs w:val="21"/>
        </w:rPr>
        <w:t>By Using the ORM worked with relational data sources with the help of the POCO Class.</w:t>
      </w:r>
    </w:p>
    <w:p w:rsidR="00BF338D" w:rsidRDefault="00BF338D" w:rsidP="0071534F">
      <w:pPr>
        <w:pStyle w:val="ListParagraph"/>
        <w:numPr>
          <w:ilvl w:val="0"/>
          <w:numId w:val="3"/>
        </w:numPr>
        <w:jc w:val="left"/>
        <w:rPr>
          <w:sz w:val="21"/>
          <w:szCs w:val="21"/>
        </w:rPr>
      </w:pPr>
      <w:r>
        <w:rPr>
          <w:sz w:val="21"/>
          <w:szCs w:val="21"/>
        </w:rPr>
        <w:t>I was Involed in the Code First and Database Techniues.</w:t>
      </w:r>
    </w:p>
    <w:p w:rsidR="00BF338D" w:rsidRDefault="00BF338D" w:rsidP="0071534F">
      <w:pPr>
        <w:pStyle w:val="ListParagraph"/>
        <w:numPr>
          <w:ilvl w:val="0"/>
          <w:numId w:val="3"/>
        </w:numPr>
        <w:jc w:val="left"/>
        <w:rPr>
          <w:sz w:val="21"/>
          <w:szCs w:val="21"/>
        </w:rPr>
      </w:pPr>
      <w:r>
        <w:rPr>
          <w:sz w:val="21"/>
          <w:szCs w:val="21"/>
        </w:rPr>
        <w:t>ORM provides the query translations and lazy loading.</w:t>
      </w:r>
    </w:p>
    <w:p w:rsidR="002C7015" w:rsidRPr="009B6DE4" w:rsidRDefault="00D568ED" w:rsidP="00D568ED">
      <w:pPr>
        <w:pStyle w:val="ListParagraph"/>
        <w:numPr>
          <w:ilvl w:val="0"/>
          <w:numId w:val="3"/>
        </w:numPr>
        <w:jc w:val="left"/>
        <w:rPr>
          <w:sz w:val="21"/>
          <w:szCs w:val="21"/>
        </w:rPr>
      </w:pPr>
      <w:r w:rsidRPr="009B6DE4">
        <w:rPr>
          <w:sz w:val="21"/>
          <w:szCs w:val="21"/>
        </w:rPr>
        <w:t>Used the Git Hub Manages the Source Code Management (SCM) of Projects.</w:t>
      </w:r>
    </w:p>
    <w:p w:rsidR="00D568ED" w:rsidRPr="009B6DE4" w:rsidRDefault="00D568ED" w:rsidP="00D568ED">
      <w:pPr>
        <w:pStyle w:val="ListParagraph"/>
        <w:numPr>
          <w:ilvl w:val="0"/>
          <w:numId w:val="3"/>
        </w:numPr>
        <w:jc w:val="left"/>
        <w:rPr>
          <w:sz w:val="21"/>
          <w:szCs w:val="21"/>
        </w:rPr>
      </w:pPr>
      <w:r w:rsidRPr="009B6DE4">
        <w:rPr>
          <w:sz w:val="21"/>
          <w:szCs w:val="21"/>
        </w:rPr>
        <w:t>With the help of the Git Hub perform the Code reviews.</w:t>
      </w:r>
    </w:p>
    <w:p w:rsidR="00D568ED" w:rsidRPr="009B6DE4" w:rsidRDefault="00D568ED" w:rsidP="00D568ED">
      <w:pPr>
        <w:pStyle w:val="ListParagraph"/>
        <w:numPr>
          <w:ilvl w:val="0"/>
          <w:numId w:val="3"/>
        </w:numPr>
        <w:jc w:val="left"/>
        <w:rPr>
          <w:sz w:val="21"/>
          <w:szCs w:val="21"/>
        </w:rPr>
      </w:pPr>
      <w:r w:rsidRPr="009B6DE4">
        <w:rPr>
          <w:sz w:val="21"/>
          <w:szCs w:val="21"/>
        </w:rPr>
        <w:t xml:space="preserve">And also perform </w:t>
      </w:r>
      <w:r w:rsidR="00377375" w:rsidRPr="009B6DE4">
        <w:rPr>
          <w:sz w:val="21"/>
          <w:szCs w:val="21"/>
        </w:rPr>
        <w:t>bugtracking,hosting the websites  by the Git Hub.</w:t>
      </w:r>
    </w:p>
    <w:p w:rsidR="002C7015" w:rsidRPr="009B6DE4" w:rsidRDefault="00D5253B" w:rsidP="002C7015">
      <w:pPr>
        <w:pStyle w:val="ListParagraph"/>
        <w:numPr>
          <w:ilvl w:val="0"/>
          <w:numId w:val="3"/>
        </w:numPr>
        <w:jc w:val="left"/>
        <w:rPr>
          <w:sz w:val="21"/>
          <w:szCs w:val="21"/>
        </w:rPr>
      </w:pPr>
      <w:r w:rsidRPr="009B6DE4">
        <w:rPr>
          <w:sz w:val="21"/>
          <w:szCs w:val="21"/>
        </w:rPr>
        <w:t>Worked on WC</w:t>
      </w:r>
      <w:r w:rsidR="002C7015" w:rsidRPr="009B6DE4">
        <w:rPr>
          <w:sz w:val="21"/>
          <w:szCs w:val="21"/>
        </w:rPr>
        <w:t xml:space="preserve">F pattern application development. </w:t>
      </w:r>
    </w:p>
    <w:p w:rsidR="002C7015" w:rsidRPr="009B6DE4" w:rsidRDefault="002C7015" w:rsidP="002C7015">
      <w:pPr>
        <w:pStyle w:val="ListParagraph"/>
        <w:numPr>
          <w:ilvl w:val="0"/>
          <w:numId w:val="3"/>
        </w:numPr>
        <w:jc w:val="left"/>
        <w:rPr>
          <w:sz w:val="21"/>
          <w:szCs w:val="21"/>
        </w:rPr>
      </w:pPr>
      <w:r w:rsidRPr="009B6DE4">
        <w:rPr>
          <w:sz w:val="21"/>
          <w:szCs w:val="21"/>
        </w:rPr>
        <w:lastRenderedPageBreak/>
        <w:t>Creating and deploying cloud infrastructure solutions in small environments with Microsoft Azure.</w:t>
      </w:r>
    </w:p>
    <w:p w:rsidR="002C7015" w:rsidRDefault="002C7015" w:rsidP="002C7015">
      <w:pPr>
        <w:pStyle w:val="ListParagraph"/>
        <w:numPr>
          <w:ilvl w:val="0"/>
          <w:numId w:val="3"/>
        </w:numPr>
        <w:jc w:val="left"/>
        <w:rPr>
          <w:sz w:val="21"/>
          <w:szCs w:val="21"/>
        </w:rPr>
      </w:pPr>
      <w:r w:rsidRPr="009B6DE4">
        <w:rPr>
          <w:sz w:val="21"/>
          <w:szCs w:val="21"/>
        </w:rPr>
        <w:t>Very good experience in using design pattern</w:t>
      </w:r>
      <w:r w:rsidR="00AA191C">
        <w:rPr>
          <w:sz w:val="21"/>
          <w:szCs w:val="21"/>
        </w:rPr>
        <w:t>s like Dependency Injection, MVVM</w:t>
      </w:r>
      <w:r w:rsidRPr="009B6DE4">
        <w:rPr>
          <w:sz w:val="21"/>
          <w:szCs w:val="21"/>
        </w:rPr>
        <w:t xml:space="preserve"> patterns and Object Oriented Programming. </w:t>
      </w:r>
    </w:p>
    <w:p w:rsidR="00C027FA" w:rsidRDefault="00C027FA" w:rsidP="00C027FA">
      <w:pPr>
        <w:numPr>
          <w:ilvl w:val="0"/>
          <w:numId w:val="3"/>
        </w:numPr>
        <w:spacing w:after="0" w:line="240" w:lineRule="auto"/>
        <w:jc w:val="both"/>
        <w:rPr>
          <w:sz w:val="21"/>
          <w:szCs w:val="21"/>
        </w:rPr>
      </w:pPr>
      <w:r w:rsidRPr="00C027FA">
        <w:rPr>
          <w:sz w:val="21"/>
          <w:szCs w:val="21"/>
        </w:rPr>
        <w:t>Experienced in SOA i.e. Service Oriented Architecture with authoring and consuming Web servicesand experience with other distributed methodologies like WCF.</w:t>
      </w:r>
    </w:p>
    <w:p w:rsidR="00C027FA" w:rsidRPr="00C027FA" w:rsidRDefault="00C027FA" w:rsidP="00C027FA">
      <w:pPr>
        <w:pStyle w:val="ListParagraph"/>
        <w:numPr>
          <w:ilvl w:val="0"/>
          <w:numId w:val="3"/>
        </w:numPr>
        <w:autoSpaceDE w:val="0"/>
        <w:autoSpaceDN w:val="0"/>
        <w:adjustRightInd w:val="0"/>
        <w:spacing w:after="0" w:line="240" w:lineRule="auto"/>
        <w:jc w:val="both"/>
        <w:rPr>
          <w:sz w:val="21"/>
          <w:szCs w:val="21"/>
        </w:rPr>
      </w:pPr>
      <w:r w:rsidRPr="00C027FA">
        <w:rPr>
          <w:sz w:val="21"/>
          <w:szCs w:val="21"/>
        </w:rPr>
        <w:t>Developed some Web services and Used SOAP UI for testing of Web Services.</w:t>
      </w:r>
    </w:p>
    <w:p w:rsidR="00C027FA" w:rsidRDefault="00C027FA" w:rsidP="00C027FA">
      <w:pPr>
        <w:pStyle w:val="ListParagraph"/>
        <w:autoSpaceDE w:val="0"/>
        <w:autoSpaceDN w:val="0"/>
        <w:adjustRightInd w:val="0"/>
        <w:spacing w:after="0" w:line="240" w:lineRule="auto"/>
        <w:jc w:val="both"/>
        <w:rPr>
          <w:sz w:val="21"/>
          <w:szCs w:val="21"/>
        </w:rPr>
      </w:pPr>
      <w:r w:rsidRPr="00C027FA">
        <w:rPr>
          <w:sz w:val="21"/>
          <w:szCs w:val="21"/>
        </w:rPr>
        <w:t xml:space="preserve"> Used RESTful service methods for create, read, update and delete form data.</w:t>
      </w:r>
    </w:p>
    <w:p w:rsidR="00C027FA" w:rsidRPr="00C027FA" w:rsidRDefault="00C027FA" w:rsidP="00C027FA">
      <w:pPr>
        <w:pStyle w:val="ListParagraph"/>
        <w:numPr>
          <w:ilvl w:val="0"/>
          <w:numId w:val="3"/>
        </w:numPr>
        <w:spacing w:after="0" w:line="240" w:lineRule="auto"/>
        <w:jc w:val="both"/>
        <w:rPr>
          <w:sz w:val="21"/>
          <w:szCs w:val="21"/>
        </w:rPr>
      </w:pPr>
      <w:r w:rsidRPr="00C027FA">
        <w:rPr>
          <w:sz w:val="21"/>
          <w:szCs w:val="21"/>
        </w:rPr>
        <w:t>Developed open source, lightweight practical applications through use of WebAPI’s and utilized authentication via tokens.</w:t>
      </w:r>
    </w:p>
    <w:p w:rsidR="00C027FA" w:rsidRPr="00C027FA" w:rsidRDefault="00C027FA" w:rsidP="00C027FA">
      <w:pPr>
        <w:pStyle w:val="ListParagraph"/>
        <w:numPr>
          <w:ilvl w:val="0"/>
          <w:numId w:val="3"/>
        </w:numPr>
        <w:spacing w:after="0" w:line="240" w:lineRule="auto"/>
        <w:jc w:val="both"/>
        <w:rPr>
          <w:sz w:val="21"/>
          <w:szCs w:val="21"/>
        </w:rPr>
      </w:pPr>
      <w:r w:rsidRPr="00C027FA">
        <w:rPr>
          <w:sz w:val="21"/>
          <w:szCs w:val="21"/>
        </w:rPr>
        <w:t>Responsible to develop services using .NET/</w:t>
      </w:r>
      <w:r w:rsidR="00CE679B">
        <w:rPr>
          <w:sz w:val="21"/>
          <w:szCs w:val="21"/>
        </w:rPr>
        <w:t>C#</w:t>
      </w:r>
      <w:r w:rsidR="00C7689F">
        <w:rPr>
          <w:sz w:val="21"/>
          <w:szCs w:val="21"/>
        </w:rPr>
        <w:t>.Net</w:t>
      </w:r>
      <w:r w:rsidRPr="00C027FA">
        <w:rPr>
          <w:sz w:val="21"/>
          <w:szCs w:val="21"/>
        </w:rPr>
        <w:t xml:space="preserve"> code and Web API’s technology (Restful API) </w:t>
      </w:r>
      <w:r>
        <w:rPr>
          <w:sz w:val="21"/>
          <w:szCs w:val="21"/>
        </w:rPr>
        <w:t>.</w:t>
      </w:r>
    </w:p>
    <w:p w:rsidR="002C7015" w:rsidRPr="005D4CE7" w:rsidRDefault="00863C4D" w:rsidP="00B5635B">
      <w:pPr>
        <w:pStyle w:val="ListParagraph"/>
        <w:numPr>
          <w:ilvl w:val="0"/>
          <w:numId w:val="3"/>
        </w:numPr>
        <w:jc w:val="left"/>
        <w:rPr>
          <w:sz w:val="21"/>
          <w:szCs w:val="21"/>
        </w:rPr>
      </w:pPr>
      <w:r w:rsidRPr="009B6DE4">
        <w:rPr>
          <w:sz w:val="21"/>
          <w:szCs w:val="21"/>
        </w:rPr>
        <w:t>Handle escalated Support tickets till closure for MS Azure PaaS platform</w:t>
      </w:r>
      <w:r w:rsidRPr="009B6DE4">
        <w:rPr>
          <w:rFonts w:cs="Arial"/>
          <w:color w:val="333333"/>
          <w:shd w:val="clear" w:color="auto" w:fill="FFFFFF"/>
        </w:rPr>
        <w:t>. </w:t>
      </w:r>
    </w:p>
    <w:p w:rsidR="002C7015" w:rsidRPr="009B6DE4" w:rsidRDefault="002C7015" w:rsidP="002C7015">
      <w:pPr>
        <w:pStyle w:val="ListParagraph"/>
        <w:numPr>
          <w:ilvl w:val="0"/>
          <w:numId w:val="3"/>
        </w:numPr>
        <w:jc w:val="left"/>
        <w:rPr>
          <w:sz w:val="21"/>
          <w:szCs w:val="21"/>
        </w:rPr>
      </w:pPr>
      <w:r w:rsidRPr="009B6DE4">
        <w:rPr>
          <w:sz w:val="21"/>
          <w:szCs w:val="21"/>
        </w:rPr>
        <w:t xml:space="preserve">Creating a responsive UI using AngularJS Web API service to send and receive JSON data. </w:t>
      </w:r>
    </w:p>
    <w:p w:rsidR="002C7015" w:rsidRDefault="002C7015" w:rsidP="002C7015">
      <w:pPr>
        <w:pStyle w:val="ListParagraph"/>
        <w:numPr>
          <w:ilvl w:val="0"/>
          <w:numId w:val="3"/>
        </w:numPr>
        <w:jc w:val="left"/>
        <w:rPr>
          <w:sz w:val="21"/>
          <w:szCs w:val="21"/>
        </w:rPr>
      </w:pPr>
      <w:r w:rsidRPr="009B6DE4">
        <w:rPr>
          <w:sz w:val="21"/>
          <w:szCs w:val="21"/>
        </w:rPr>
        <w:t xml:space="preserve">Used NUnit, Rhino mock and stub for writing the test cases. </w:t>
      </w:r>
    </w:p>
    <w:p w:rsidR="006E0801" w:rsidRDefault="006E0801" w:rsidP="002C7015">
      <w:pPr>
        <w:pStyle w:val="ListParagraph"/>
        <w:numPr>
          <w:ilvl w:val="0"/>
          <w:numId w:val="3"/>
        </w:numPr>
        <w:jc w:val="left"/>
        <w:rPr>
          <w:sz w:val="21"/>
          <w:szCs w:val="21"/>
        </w:rPr>
      </w:pPr>
      <w:r w:rsidRPr="006E0801">
        <w:rPr>
          <w:sz w:val="21"/>
          <w:szCs w:val="21"/>
        </w:rPr>
        <w:t>Involved on migrating SQL Server databases to SQL Azure Database using SQL Azure Migration Wizard. Deployed application to Azure Cloud.</w:t>
      </w:r>
    </w:p>
    <w:p w:rsidR="006E0801" w:rsidRPr="006E0801" w:rsidRDefault="00DB7E76" w:rsidP="002C7015">
      <w:pPr>
        <w:pStyle w:val="ListParagraph"/>
        <w:numPr>
          <w:ilvl w:val="0"/>
          <w:numId w:val="3"/>
        </w:numPr>
        <w:jc w:val="left"/>
        <w:rPr>
          <w:sz w:val="21"/>
          <w:szCs w:val="21"/>
        </w:rPr>
      </w:pPr>
      <w:r>
        <w:rPr>
          <w:sz w:val="21"/>
          <w:szCs w:val="21"/>
        </w:rPr>
        <w:t>Migrated SQL Server 2012</w:t>
      </w:r>
      <w:r w:rsidR="006E0801" w:rsidRPr="006E0801">
        <w:rPr>
          <w:sz w:val="21"/>
          <w:szCs w:val="21"/>
        </w:rPr>
        <w:t xml:space="preserve"> database to Windows Azure SQL Database and updating the Connection Strings based on this</w:t>
      </w:r>
      <w:r w:rsidR="006E0801">
        <w:rPr>
          <w:rFonts w:ascii="Arial" w:hAnsi="Arial" w:cs="Arial"/>
          <w:color w:val="333333"/>
          <w:shd w:val="clear" w:color="auto" w:fill="FFFFFF"/>
        </w:rPr>
        <w:t>. </w:t>
      </w:r>
    </w:p>
    <w:p w:rsidR="006E0801" w:rsidRPr="009B6DE4" w:rsidRDefault="006E0801" w:rsidP="002C7015">
      <w:pPr>
        <w:pStyle w:val="ListParagraph"/>
        <w:numPr>
          <w:ilvl w:val="0"/>
          <w:numId w:val="3"/>
        </w:numPr>
        <w:jc w:val="left"/>
        <w:rPr>
          <w:sz w:val="21"/>
          <w:szCs w:val="21"/>
        </w:rPr>
      </w:pPr>
      <w:r w:rsidRPr="006E0801">
        <w:rPr>
          <w:sz w:val="21"/>
          <w:szCs w:val="21"/>
        </w:rPr>
        <w:t>Deployed the tools Microsoft Azure Cloud Service (PaaS, IaaS), and Web Apps</w:t>
      </w:r>
      <w:r>
        <w:rPr>
          <w:sz w:val="21"/>
          <w:szCs w:val="21"/>
        </w:rPr>
        <w:t>.</w:t>
      </w:r>
    </w:p>
    <w:p w:rsidR="002C7015" w:rsidRPr="009B6DE4" w:rsidRDefault="002C7015" w:rsidP="002C7015">
      <w:pPr>
        <w:pStyle w:val="ListParagraph"/>
        <w:numPr>
          <w:ilvl w:val="0"/>
          <w:numId w:val="3"/>
        </w:numPr>
        <w:jc w:val="left"/>
        <w:rPr>
          <w:sz w:val="21"/>
          <w:szCs w:val="21"/>
        </w:rPr>
      </w:pPr>
      <w:r w:rsidRPr="009B6DE4">
        <w:rPr>
          <w:sz w:val="21"/>
          <w:szCs w:val="21"/>
        </w:rPr>
        <w:t xml:space="preserve">Used Github repository to run the Jenkins job for Continues Integration. </w:t>
      </w:r>
    </w:p>
    <w:p w:rsidR="002C7015" w:rsidRPr="009B6DE4" w:rsidRDefault="002C7015" w:rsidP="002C7015">
      <w:pPr>
        <w:pStyle w:val="ListParagraph"/>
        <w:numPr>
          <w:ilvl w:val="0"/>
          <w:numId w:val="3"/>
        </w:numPr>
        <w:jc w:val="left"/>
        <w:rPr>
          <w:sz w:val="21"/>
          <w:szCs w:val="21"/>
        </w:rPr>
      </w:pPr>
      <w:r w:rsidRPr="009B6DE4">
        <w:rPr>
          <w:sz w:val="21"/>
          <w:szCs w:val="21"/>
        </w:rPr>
        <w:t xml:space="preserve">Written Ajax driven JSON consuming JavaScript functions to save User selections such as radio button, drop-down menu selections into a cookie. </w:t>
      </w:r>
    </w:p>
    <w:p w:rsidR="002C7015" w:rsidRPr="002C7015" w:rsidRDefault="002C7015" w:rsidP="002C7015">
      <w:pPr>
        <w:pStyle w:val="ListParagraph"/>
        <w:numPr>
          <w:ilvl w:val="0"/>
          <w:numId w:val="3"/>
        </w:numPr>
        <w:jc w:val="left"/>
        <w:rPr>
          <w:sz w:val="21"/>
          <w:szCs w:val="21"/>
        </w:rPr>
      </w:pPr>
      <w:r w:rsidRPr="002C7015">
        <w:rPr>
          <w:sz w:val="21"/>
          <w:szCs w:val="21"/>
        </w:rPr>
        <w:t xml:space="preserve">Used JQuery to make the frontend components interact with the JavaScript functions to add dynamism to the web pages at the client side. </w:t>
      </w:r>
    </w:p>
    <w:p w:rsidR="002C7015" w:rsidRPr="002C7015" w:rsidRDefault="002C7015" w:rsidP="002C7015">
      <w:pPr>
        <w:pStyle w:val="ListParagraph"/>
        <w:numPr>
          <w:ilvl w:val="0"/>
          <w:numId w:val="3"/>
        </w:numPr>
        <w:jc w:val="left"/>
        <w:rPr>
          <w:sz w:val="21"/>
          <w:szCs w:val="21"/>
        </w:rPr>
      </w:pPr>
      <w:r w:rsidRPr="002C7015">
        <w:rPr>
          <w:sz w:val="21"/>
          <w:szCs w:val="21"/>
        </w:rPr>
        <w:t xml:space="preserve">Built Web pages that are more user-interactive using jQuery plugins for Drag and Drop, AutoComplete, AJAX, JSON, Angular JS, and JavaScript, Bootstrap. </w:t>
      </w:r>
    </w:p>
    <w:p w:rsidR="002C7015" w:rsidRPr="002C7015" w:rsidRDefault="002C7015" w:rsidP="002C7015">
      <w:pPr>
        <w:pStyle w:val="ListParagraph"/>
        <w:numPr>
          <w:ilvl w:val="0"/>
          <w:numId w:val="3"/>
        </w:numPr>
        <w:jc w:val="left"/>
        <w:rPr>
          <w:sz w:val="21"/>
          <w:szCs w:val="21"/>
        </w:rPr>
      </w:pPr>
      <w:r w:rsidRPr="002C7015">
        <w:rPr>
          <w:sz w:val="21"/>
          <w:szCs w:val="21"/>
        </w:rPr>
        <w:t xml:space="preserve">Extensively used JQuery, JSON, AJAX and DOM scripting to create interactive web applications like message posting and auto complete form validations. </w:t>
      </w:r>
    </w:p>
    <w:p w:rsidR="002C7015" w:rsidRPr="002C7015" w:rsidRDefault="002C7015" w:rsidP="002C7015">
      <w:pPr>
        <w:pStyle w:val="ListParagraph"/>
        <w:numPr>
          <w:ilvl w:val="0"/>
          <w:numId w:val="3"/>
        </w:numPr>
        <w:jc w:val="left"/>
        <w:rPr>
          <w:sz w:val="21"/>
          <w:szCs w:val="21"/>
        </w:rPr>
      </w:pPr>
      <w:r w:rsidRPr="002C7015">
        <w:rPr>
          <w:sz w:val="21"/>
          <w:szCs w:val="21"/>
        </w:rPr>
        <w:t xml:space="preserve">Used JQuery to make the application highly interactive and used JSON objects effectively for efficient client side coding. </w:t>
      </w:r>
    </w:p>
    <w:p w:rsidR="002C7015" w:rsidRPr="002C7015" w:rsidRDefault="002C7015" w:rsidP="002C7015">
      <w:pPr>
        <w:pStyle w:val="ListParagraph"/>
        <w:numPr>
          <w:ilvl w:val="0"/>
          <w:numId w:val="3"/>
        </w:numPr>
        <w:jc w:val="left"/>
        <w:rPr>
          <w:sz w:val="21"/>
          <w:szCs w:val="21"/>
        </w:rPr>
      </w:pPr>
      <w:r w:rsidRPr="002C7015">
        <w:rPr>
          <w:sz w:val="21"/>
          <w:szCs w:val="21"/>
        </w:rPr>
        <w:t xml:space="preserve">TFS was used for version control, check-in's and checkouts, code compare and in prod and dev regions. </w:t>
      </w:r>
    </w:p>
    <w:p w:rsidR="002C7015" w:rsidRPr="002C7015" w:rsidRDefault="002C7015" w:rsidP="002C7015">
      <w:pPr>
        <w:pStyle w:val="ListParagraph"/>
        <w:numPr>
          <w:ilvl w:val="0"/>
          <w:numId w:val="3"/>
        </w:numPr>
        <w:jc w:val="left"/>
        <w:rPr>
          <w:sz w:val="21"/>
          <w:szCs w:val="21"/>
        </w:rPr>
      </w:pPr>
      <w:r w:rsidRPr="002C7015">
        <w:rPr>
          <w:sz w:val="21"/>
          <w:szCs w:val="21"/>
        </w:rPr>
        <w:t>Worked in all phases of SDLC, including requirements analysis, design and development, bug fixing</w:t>
      </w:r>
      <w:r>
        <w:rPr>
          <w:sz w:val="21"/>
          <w:szCs w:val="21"/>
        </w:rPr>
        <w:t>.</w:t>
      </w:r>
    </w:p>
    <w:p w:rsidR="00B95540" w:rsidRPr="00102370" w:rsidRDefault="0088063D" w:rsidP="00B95540">
      <w:pPr>
        <w:pStyle w:val="Heading4"/>
        <w:rPr>
          <w:sz w:val="21"/>
          <w:szCs w:val="21"/>
        </w:rPr>
      </w:pPr>
      <w:r>
        <w:rPr>
          <w:sz w:val="21"/>
          <w:szCs w:val="21"/>
        </w:rPr>
        <w:t>Sr. dot net</w:t>
      </w:r>
      <w:r w:rsidR="000A6FCB" w:rsidRPr="00102370">
        <w:rPr>
          <w:sz w:val="21"/>
          <w:szCs w:val="21"/>
        </w:rPr>
        <w:t xml:space="preserve"> developer</w:t>
      </w:r>
      <w:r w:rsidR="00C82870" w:rsidRPr="00102370">
        <w:rPr>
          <w:sz w:val="21"/>
          <w:szCs w:val="21"/>
        </w:rPr>
        <w:t>/</w:t>
      </w:r>
      <w:r w:rsidR="004E45B0" w:rsidRPr="004E45B0">
        <w:rPr>
          <w:sz w:val="21"/>
          <w:szCs w:val="21"/>
        </w:rPr>
        <w:t>Sheridan Healthcar</w:t>
      </w:r>
      <w:r w:rsidR="004E45B0">
        <w:rPr>
          <w:sz w:val="21"/>
          <w:szCs w:val="21"/>
        </w:rPr>
        <w:t>E</w:t>
      </w:r>
      <w:r w:rsidR="00805C41">
        <w:rPr>
          <w:sz w:val="21"/>
          <w:szCs w:val="21"/>
        </w:rPr>
        <w:t>–</w:t>
      </w:r>
      <w:r w:rsidR="004E45B0" w:rsidRPr="004E45B0">
        <w:rPr>
          <w:sz w:val="21"/>
          <w:szCs w:val="21"/>
        </w:rPr>
        <w:t>Sunrise, FL</w:t>
      </w:r>
    </w:p>
    <w:p w:rsidR="00B95540" w:rsidRPr="00102370" w:rsidRDefault="005C3B64" w:rsidP="00B95540">
      <w:pPr>
        <w:pStyle w:val="Heading5"/>
        <w:rPr>
          <w:sz w:val="21"/>
          <w:szCs w:val="21"/>
        </w:rPr>
      </w:pPr>
      <w:r w:rsidRPr="00102370">
        <w:rPr>
          <w:sz w:val="21"/>
          <w:szCs w:val="21"/>
        </w:rPr>
        <w:t>Sept</w:t>
      </w:r>
      <w:r w:rsidR="00B95540" w:rsidRPr="00102370">
        <w:rPr>
          <w:sz w:val="21"/>
          <w:szCs w:val="21"/>
        </w:rPr>
        <w:t>201</w:t>
      </w:r>
      <w:r w:rsidR="003F5A2D" w:rsidRPr="00102370">
        <w:rPr>
          <w:sz w:val="21"/>
          <w:szCs w:val="21"/>
        </w:rPr>
        <w:t>4</w:t>
      </w:r>
      <w:r w:rsidR="00B95540" w:rsidRPr="00102370">
        <w:rPr>
          <w:sz w:val="21"/>
          <w:szCs w:val="21"/>
        </w:rPr>
        <w:t xml:space="preserve">- </w:t>
      </w:r>
      <w:r w:rsidRPr="00102370">
        <w:rPr>
          <w:sz w:val="21"/>
          <w:szCs w:val="21"/>
        </w:rPr>
        <w:t>April 2016</w:t>
      </w:r>
    </w:p>
    <w:p w:rsidR="002C7015" w:rsidRPr="002C7015" w:rsidRDefault="002C7015" w:rsidP="002C7015">
      <w:pPr>
        <w:numPr>
          <w:ilvl w:val="0"/>
          <w:numId w:val="4"/>
        </w:numPr>
        <w:spacing w:after="0" w:line="240" w:lineRule="auto"/>
        <w:jc w:val="both"/>
        <w:rPr>
          <w:sz w:val="21"/>
          <w:szCs w:val="21"/>
        </w:rPr>
      </w:pPr>
      <w:r w:rsidRPr="002C7015">
        <w:rPr>
          <w:sz w:val="21"/>
          <w:szCs w:val="21"/>
        </w:rPr>
        <w:t xml:space="preserve">Involved in all phases of SDLC which Involves Project Planning, Analysis, Design, Documentation, Development, implementation and support of software applications based on N-tier architecture. </w:t>
      </w:r>
    </w:p>
    <w:p w:rsidR="002C7015" w:rsidRPr="002C7015" w:rsidRDefault="002C7015" w:rsidP="002C7015">
      <w:pPr>
        <w:numPr>
          <w:ilvl w:val="0"/>
          <w:numId w:val="4"/>
        </w:numPr>
        <w:spacing w:after="0" w:line="240" w:lineRule="auto"/>
        <w:jc w:val="both"/>
        <w:rPr>
          <w:sz w:val="21"/>
          <w:szCs w:val="21"/>
        </w:rPr>
      </w:pPr>
      <w:r w:rsidRPr="002C7015">
        <w:rPr>
          <w:sz w:val="21"/>
          <w:szCs w:val="21"/>
        </w:rPr>
        <w:t xml:space="preserve">Organizing the project support central and managing the project related documents and links to be accessible quickly and efficiently. </w:t>
      </w:r>
    </w:p>
    <w:p w:rsidR="002C7015" w:rsidRPr="002C7015" w:rsidRDefault="002C7015" w:rsidP="002C7015">
      <w:pPr>
        <w:numPr>
          <w:ilvl w:val="0"/>
          <w:numId w:val="4"/>
        </w:numPr>
        <w:spacing w:after="0" w:line="240" w:lineRule="auto"/>
        <w:jc w:val="both"/>
        <w:rPr>
          <w:sz w:val="21"/>
          <w:szCs w:val="21"/>
        </w:rPr>
      </w:pPr>
      <w:r w:rsidRPr="002C7015">
        <w:rPr>
          <w:sz w:val="21"/>
          <w:szCs w:val="21"/>
        </w:rPr>
        <w:t xml:space="preserve">Developed Razor views with strongly typed view models and helpers and partial views using ASP.NET, MVC, HTML5, CSS3, and </w:t>
      </w:r>
      <w:r w:rsidR="001F4218">
        <w:rPr>
          <w:sz w:val="21"/>
          <w:szCs w:val="21"/>
        </w:rPr>
        <w:t>React/</w:t>
      </w:r>
      <w:r w:rsidRPr="002C7015">
        <w:rPr>
          <w:sz w:val="21"/>
          <w:szCs w:val="21"/>
        </w:rPr>
        <w:t>Angular JS</w:t>
      </w:r>
      <w:r w:rsidR="000C167A">
        <w:rPr>
          <w:sz w:val="21"/>
          <w:szCs w:val="21"/>
        </w:rPr>
        <w:t>2.0</w:t>
      </w:r>
      <w:r w:rsidR="00A27BD3">
        <w:rPr>
          <w:sz w:val="21"/>
          <w:szCs w:val="21"/>
        </w:rPr>
        <w:t>, Node</w:t>
      </w:r>
      <w:r w:rsidR="007F1CC6">
        <w:rPr>
          <w:sz w:val="21"/>
          <w:szCs w:val="21"/>
        </w:rPr>
        <w:t xml:space="preserve">JS, Bootstrap </w:t>
      </w:r>
      <w:r w:rsidR="00A3705B">
        <w:rPr>
          <w:sz w:val="21"/>
          <w:szCs w:val="21"/>
        </w:rPr>
        <w:t>CPP</w:t>
      </w:r>
      <w:r w:rsidR="009945E9">
        <w:rPr>
          <w:sz w:val="21"/>
          <w:szCs w:val="21"/>
        </w:rPr>
        <w:t xml:space="preserve"> Visual Studio2013 and  Entity framework.</w:t>
      </w:r>
    </w:p>
    <w:p w:rsidR="002C7015" w:rsidRDefault="002C7015" w:rsidP="002C7015">
      <w:pPr>
        <w:numPr>
          <w:ilvl w:val="0"/>
          <w:numId w:val="4"/>
        </w:numPr>
        <w:spacing w:after="0" w:line="240" w:lineRule="auto"/>
        <w:jc w:val="both"/>
        <w:rPr>
          <w:sz w:val="21"/>
          <w:szCs w:val="21"/>
        </w:rPr>
      </w:pPr>
      <w:r w:rsidRPr="002C7015">
        <w:rPr>
          <w:sz w:val="21"/>
          <w:szCs w:val="21"/>
        </w:rPr>
        <w:t xml:space="preserve">Design and building of RESTful services using ASP.NET Web API. </w:t>
      </w:r>
    </w:p>
    <w:p w:rsidR="001F0BAC" w:rsidRDefault="001F0BAC" w:rsidP="002C7015">
      <w:pPr>
        <w:numPr>
          <w:ilvl w:val="0"/>
          <w:numId w:val="4"/>
        </w:numPr>
        <w:spacing w:after="0" w:line="240" w:lineRule="auto"/>
        <w:jc w:val="both"/>
        <w:rPr>
          <w:sz w:val="21"/>
          <w:szCs w:val="21"/>
        </w:rPr>
      </w:pPr>
      <w:r w:rsidRPr="001F0BAC">
        <w:rPr>
          <w:sz w:val="21"/>
          <w:szCs w:val="21"/>
        </w:rPr>
        <w:lastRenderedPageBreak/>
        <w:t>Modified Hierarchical Viewer Transformation to enable the website to dynamically change </w:t>
      </w:r>
      <w:r w:rsidRPr="001F0BAC">
        <w:rPr>
          <w:sz w:val="21"/>
          <w:szCs w:val="21"/>
        </w:rPr>
        <w:br/>
        <w:t>layout by selecting a theme in kentico.</w:t>
      </w:r>
    </w:p>
    <w:p w:rsidR="004E45B0" w:rsidRPr="004E45B0" w:rsidRDefault="004E45B0" w:rsidP="004E45B0">
      <w:pPr>
        <w:numPr>
          <w:ilvl w:val="0"/>
          <w:numId w:val="4"/>
        </w:numPr>
        <w:spacing w:after="0" w:line="240" w:lineRule="auto"/>
        <w:jc w:val="both"/>
        <w:rPr>
          <w:sz w:val="21"/>
          <w:szCs w:val="21"/>
        </w:rPr>
      </w:pPr>
      <w:r w:rsidRPr="004E45B0">
        <w:rPr>
          <w:sz w:val="21"/>
          <w:szCs w:val="21"/>
        </w:rPr>
        <w:t>Developing WinForms which allows scheduling of automatic downloads.</w:t>
      </w:r>
    </w:p>
    <w:p w:rsidR="004E45B0" w:rsidRDefault="004E45B0" w:rsidP="004E45B0">
      <w:pPr>
        <w:numPr>
          <w:ilvl w:val="0"/>
          <w:numId w:val="4"/>
        </w:numPr>
        <w:spacing w:after="0" w:line="240" w:lineRule="auto"/>
        <w:jc w:val="both"/>
        <w:rPr>
          <w:sz w:val="21"/>
          <w:szCs w:val="21"/>
        </w:rPr>
      </w:pPr>
      <w:r w:rsidRPr="004E45B0">
        <w:rPr>
          <w:sz w:val="21"/>
          <w:szCs w:val="21"/>
        </w:rPr>
        <w:t>Designed and developed the Windows application which consisted of a WinForms GUI</w:t>
      </w:r>
    </w:p>
    <w:p w:rsidR="0099070C" w:rsidRDefault="0099070C" w:rsidP="002C7015">
      <w:pPr>
        <w:numPr>
          <w:ilvl w:val="0"/>
          <w:numId w:val="4"/>
        </w:numPr>
        <w:spacing w:after="0" w:line="240" w:lineRule="auto"/>
        <w:jc w:val="both"/>
        <w:rPr>
          <w:sz w:val="21"/>
          <w:szCs w:val="21"/>
        </w:rPr>
      </w:pPr>
      <w:r w:rsidRPr="0099070C">
        <w:rPr>
          <w:sz w:val="21"/>
          <w:szCs w:val="21"/>
        </w:rPr>
        <w:t>Converted legacy, ASP</w:t>
      </w:r>
      <w:r w:rsidR="000F74EC">
        <w:rPr>
          <w:sz w:val="21"/>
          <w:szCs w:val="21"/>
        </w:rPr>
        <w:t>.net</w:t>
      </w:r>
      <w:r w:rsidRPr="0099070C">
        <w:rPr>
          <w:sz w:val="21"/>
          <w:szCs w:val="21"/>
        </w:rPr>
        <w:t xml:space="preserve"> News system to Kentico CMS News system</w:t>
      </w:r>
      <w:r>
        <w:rPr>
          <w:sz w:val="21"/>
          <w:szCs w:val="21"/>
        </w:rPr>
        <w:t>.</w:t>
      </w:r>
    </w:p>
    <w:p w:rsidR="0099070C" w:rsidRPr="001F0BAC" w:rsidRDefault="0099070C" w:rsidP="002C7015">
      <w:pPr>
        <w:numPr>
          <w:ilvl w:val="0"/>
          <w:numId w:val="4"/>
        </w:numPr>
        <w:spacing w:after="0" w:line="240" w:lineRule="auto"/>
        <w:jc w:val="both"/>
        <w:rPr>
          <w:sz w:val="21"/>
          <w:szCs w:val="21"/>
        </w:rPr>
      </w:pPr>
      <w:r w:rsidRPr="0099070C">
        <w:rPr>
          <w:sz w:val="21"/>
          <w:szCs w:val="21"/>
        </w:rPr>
        <w:t>Developed custom data integration within Kentico CMS to import and update product data</w:t>
      </w:r>
      <w:r>
        <w:rPr>
          <w:sz w:val="21"/>
          <w:szCs w:val="21"/>
        </w:rPr>
        <w:t>.</w:t>
      </w:r>
    </w:p>
    <w:p w:rsidR="002C7015" w:rsidRPr="002C7015" w:rsidRDefault="002C7015" w:rsidP="002C7015">
      <w:pPr>
        <w:numPr>
          <w:ilvl w:val="0"/>
          <w:numId w:val="4"/>
        </w:numPr>
        <w:spacing w:after="0" w:line="240" w:lineRule="auto"/>
        <w:jc w:val="both"/>
        <w:rPr>
          <w:sz w:val="21"/>
          <w:szCs w:val="21"/>
        </w:rPr>
      </w:pPr>
      <w:r w:rsidRPr="002C7015">
        <w:rPr>
          <w:sz w:val="21"/>
          <w:szCs w:val="21"/>
        </w:rPr>
        <w:t xml:space="preserve">Monitoring task assignments for the technical team to ensure that they are delivered on schedule. </w:t>
      </w:r>
    </w:p>
    <w:p w:rsidR="002C7015" w:rsidRPr="002C7015" w:rsidRDefault="002C7015" w:rsidP="002C7015">
      <w:pPr>
        <w:numPr>
          <w:ilvl w:val="0"/>
          <w:numId w:val="4"/>
        </w:numPr>
        <w:spacing w:after="0" w:line="240" w:lineRule="auto"/>
        <w:jc w:val="both"/>
        <w:rPr>
          <w:sz w:val="21"/>
          <w:szCs w:val="21"/>
        </w:rPr>
      </w:pPr>
      <w:r w:rsidRPr="002C7015">
        <w:rPr>
          <w:sz w:val="21"/>
          <w:szCs w:val="21"/>
        </w:rPr>
        <w:t xml:space="preserve">Created and deployed Web Services using RESTFULL, and XML for Pulling Customer Service Records. </w:t>
      </w:r>
    </w:p>
    <w:p w:rsidR="002C7015" w:rsidRDefault="002C7015" w:rsidP="002C7015">
      <w:pPr>
        <w:numPr>
          <w:ilvl w:val="0"/>
          <w:numId w:val="4"/>
        </w:numPr>
        <w:spacing w:after="0" w:line="240" w:lineRule="auto"/>
        <w:jc w:val="both"/>
        <w:rPr>
          <w:sz w:val="21"/>
          <w:szCs w:val="21"/>
        </w:rPr>
      </w:pPr>
      <w:r w:rsidRPr="002C7015">
        <w:rPr>
          <w:sz w:val="21"/>
          <w:szCs w:val="21"/>
        </w:rPr>
        <w:t>Experience in developing Web</w:t>
      </w:r>
      <w:r w:rsidR="007F1CC6">
        <w:rPr>
          <w:sz w:val="21"/>
          <w:szCs w:val="21"/>
        </w:rPr>
        <w:t xml:space="preserve"> Forms using </w:t>
      </w:r>
      <w:r w:rsidR="006D0DAC">
        <w:rPr>
          <w:sz w:val="21"/>
          <w:szCs w:val="21"/>
        </w:rPr>
        <w:t>VB</w:t>
      </w:r>
      <w:r w:rsidR="00C7689F">
        <w:rPr>
          <w:sz w:val="21"/>
          <w:szCs w:val="21"/>
        </w:rPr>
        <w:t>.</w:t>
      </w:r>
      <w:r w:rsidR="000D22DA">
        <w:rPr>
          <w:sz w:val="21"/>
          <w:szCs w:val="21"/>
        </w:rPr>
        <w:t>Net</w:t>
      </w:r>
      <w:r w:rsidR="004E45B0">
        <w:rPr>
          <w:sz w:val="21"/>
          <w:szCs w:val="21"/>
        </w:rPr>
        <w:t>.</w:t>
      </w:r>
    </w:p>
    <w:p w:rsidR="004E45B0" w:rsidRPr="004E45B0" w:rsidRDefault="004E45B0" w:rsidP="004E45B0">
      <w:pPr>
        <w:numPr>
          <w:ilvl w:val="0"/>
          <w:numId w:val="4"/>
        </w:numPr>
        <w:spacing w:after="0" w:line="240" w:lineRule="auto"/>
        <w:jc w:val="both"/>
        <w:rPr>
          <w:sz w:val="21"/>
          <w:szCs w:val="21"/>
        </w:rPr>
      </w:pPr>
      <w:r w:rsidRPr="004E45B0">
        <w:rPr>
          <w:sz w:val="21"/>
          <w:szCs w:val="21"/>
        </w:rPr>
        <w:t xml:space="preserve">Used Expression Blend for getting WPF control templates. </w:t>
      </w:r>
    </w:p>
    <w:p w:rsidR="004E45B0" w:rsidRDefault="004E45B0" w:rsidP="004E45B0">
      <w:pPr>
        <w:numPr>
          <w:ilvl w:val="0"/>
          <w:numId w:val="4"/>
        </w:numPr>
        <w:spacing w:after="0" w:line="240" w:lineRule="auto"/>
        <w:jc w:val="both"/>
        <w:rPr>
          <w:sz w:val="21"/>
          <w:szCs w:val="21"/>
        </w:rPr>
      </w:pPr>
      <w:r w:rsidRPr="004E45B0">
        <w:rPr>
          <w:sz w:val="21"/>
          <w:szCs w:val="21"/>
        </w:rPr>
        <w:t>Extensively used WPF spy tool for fixing for fixing UI data related, styling and event triggering issues.</w:t>
      </w:r>
    </w:p>
    <w:p w:rsidR="009945E9" w:rsidRPr="009945E9" w:rsidRDefault="009945E9" w:rsidP="002C7015">
      <w:pPr>
        <w:numPr>
          <w:ilvl w:val="0"/>
          <w:numId w:val="4"/>
        </w:numPr>
        <w:spacing w:after="0" w:line="240" w:lineRule="auto"/>
        <w:jc w:val="both"/>
        <w:rPr>
          <w:sz w:val="21"/>
          <w:szCs w:val="21"/>
        </w:rPr>
      </w:pPr>
      <w:r w:rsidRPr="009945E9">
        <w:rPr>
          <w:sz w:val="21"/>
          <w:szCs w:val="21"/>
        </w:rPr>
        <w:t xml:space="preserve">Used </w:t>
      </w:r>
      <w:r w:rsidR="0064352A">
        <w:rPr>
          <w:sz w:val="21"/>
          <w:szCs w:val="21"/>
        </w:rPr>
        <w:t>/React/</w:t>
      </w:r>
      <w:r w:rsidRPr="009945E9">
        <w:rPr>
          <w:sz w:val="21"/>
          <w:szCs w:val="21"/>
        </w:rPr>
        <w:t>AngularJS HTTP(post and get) to retrieve data through Web API from entity frame work. </w:t>
      </w:r>
    </w:p>
    <w:p w:rsidR="009945E9" w:rsidRPr="002C7015" w:rsidRDefault="009945E9" w:rsidP="002C7015">
      <w:pPr>
        <w:numPr>
          <w:ilvl w:val="0"/>
          <w:numId w:val="4"/>
        </w:numPr>
        <w:spacing w:after="0" w:line="240" w:lineRule="auto"/>
        <w:jc w:val="both"/>
        <w:rPr>
          <w:sz w:val="21"/>
          <w:szCs w:val="21"/>
        </w:rPr>
      </w:pPr>
      <w:r w:rsidRPr="009945E9">
        <w:rPr>
          <w:sz w:val="21"/>
          <w:szCs w:val="21"/>
        </w:rPr>
        <w:t>Created and utilized Web API methods for database operations(CURD) through Entity Framework</w:t>
      </w:r>
      <w:r>
        <w:rPr>
          <w:sz w:val="21"/>
          <w:szCs w:val="21"/>
        </w:rPr>
        <w:t>.</w:t>
      </w:r>
    </w:p>
    <w:p w:rsidR="002C7015" w:rsidRPr="002C7015" w:rsidRDefault="002C7015" w:rsidP="002C7015">
      <w:pPr>
        <w:numPr>
          <w:ilvl w:val="0"/>
          <w:numId w:val="4"/>
        </w:numPr>
        <w:spacing w:after="0" w:line="240" w:lineRule="auto"/>
        <w:jc w:val="both"/>
        <w:rPr>
          <w:sz w:val="21"/>
          <w:szCs w:val="21"/>
        </w:rPr>
      </w:pPr>
      <w:r w:rsidRPr="002C7015">
        <w:rPr>
          <w:sz w:val="21"/>
          <w:szCs w:val="21"/>
        </w:rPr>
        <w:t>Used AngularJS</w:t>
      </w:r>
      <w:r w:rsidR="00B84141">
        <w:rPr>
          <w:sz w:val="21"/>
          <w:szCs w:val="21"/>
        </w:rPr>
        <w:t>2.0</w:t>
      </w:r>
      <w:r w:rsidRPr="002C7015">
        <w:rPr>
          <w:sz w:val="21"/>
          <w:szCs w:val="21"/>
        </w:rPr>
        <w:t xml:space="preserve"> as the development framework to build a single- page application. </w:t>
      </w:r>
    </w:p>
    <w:p w:rsidR="00CE0F7F" w:rsidRDefault="002C7015" w:rsidP="002C7015">
      <w:pPr>
        <w:numPr>
          <w:ilvl w:val="0"/>
          <w:numId w:val="4"/>
        </w:numPr>
        <w:spacing w:after="0" w:line="240" w:lineRule="auto"/>
        <w:jc w:val="both"/>
        <w:rPr>
          <w:sz w:val="21"/>
          <w:szCs w:val="21"/>
        </w:rPr>
      </w:pPr>
      <w:r w:rsidRPr="002C7015">
        <w:rPr>
          <w:sz w:val="21"/>
          <w:szCs w:val="21"/>
        </w:rPr>
        <w:t>Designed/Implemented SEO requirements brought up by digital marketing team.</w:t>
      </w:r>
    </w:p>
    <w:p w:rsidR="002C7015" w:rsidRPr="00CE0F7F" w:rsidRDefault="00CE0F7F" w:rsidP="00CE0F7F">
      <w:pPr>
        <w:pStyle w:val="ListParagraph"/>
        <w:numPr>
          <w:ilvl w:val="0"/>
          <w:numId w:val="4"/>
        </w:numPr>
        <w:autoSpaceDE w:val="0"/>
        <w:autoSpaceDN w:val="0"/>
        <w:adjustRightInd w:val="0"/>
        <w:spacing w:after="0" w:line="240" w:lineRule="auto"/>
        <w:jc w:val="both"/>
        <w:rPr>
          <w:sz w:val="21"/>
          <w:szCs w:val="21"/>
        </w:rPr>
      </w:pPr>
      <w:r w:rsidRPr="00CE0F7F">
        <w:rPr>
          <w:sz w:val="21"/>
          <w:szCs w:val="21"/>
        </w:rPr>
        <w:t>Used LINQ to entities to query the database objects and manipulate data.</w:t>
      </w:r>
    </w:p>
    <w:p w:rsidR="002C7015" w:rsidRPr="002C7015" w:rsidRDefault="002C7015" w:rsidP="002C7015">
      <w:pPr>
        <w:numPr>
          <w:ilvl w:val="0"/>
          <w:numId w:val="4"/>
        </w:numPr>
        <w:spacing w:after="0" w:line="240" w:lineRule="auto"/>
        <w:jc w:val="both"/>
        <w:rPr>
          <w:sz w:val="21"/>
          <w:szCs w:val="21"/>
        </w:rPr>
      </w:pPr>
      <w:r w:rsidRPr="002C7015">
        <w:rPr>
          <w:sz w:val="21"/>
          <w:szCs w:val="21"/>
        </w:rPr>
        <w:t>Implemented Javascript and JQuery script to implement UI validations with Angular JS</w:t>
      </w:r>
      <w:r w:rsidR="008739E0">
        <w:rPr>
          <w:sz w:val="21"/>
          <w:szCs w:val="21"/>
        </w:rPr>
        <w:t>2.0</w:t>
      </w:r>
      <w:r w:rsidRPr="002C7015">
        <w:rPr>
          <w:sz w:val="21"/>
          <w:szCs w:val="21"/>
        </w:rPr>
        <w:t xml:space="preserve"> for the Client. </w:t>
      </w:r>
    </w:p>
    <w:p w:rsidR="002C7015" w:rsidRPr="002C7015" w:rsidRDefault="002C7015" w:rsidP="002C7015">
      <w:pPr>
        <w:numPr>
          <w:ilvl w:val="0"/>
          <w:numId w:val="4"/>
        </w:numPr>
        <w:spacing w:after="0" w:line="240" w:lineRule="auto"/>
        <w:jc w:val="both"/>
        <w:rPr>
          <w:sz w:val="21"/>
          <w:szCs w:val="21"/>
        </w:rPr>
      </w:pPr>
      <w:r w:rsidRPr="002C7015">
        <w:rPr>
          <w:sz w:val="21"/>
          <w:szCs w:val="21"/>
        </w:rPr>
        <w:t>Worked on HTML5/CSS3 development and have experience in BackboneJs, NodeJs, AngularJS</w:t>
      </w:r>
      <w:r w:rsidR="000C167A">
        <w:rPr>
          <w:sz w:val="21"/>
          <w:szCs w:val="21"/>
        </w:rPr>
        <w:t xml:space="preserve"> 2.0</w:t>
      </w:r>
      <w:r w:rsidRPr="002C7015">
        <w:rPr>
          <w:sz w:val="21"/>
          <w:szCs w:val="21"/>
        </w:rPr>
        <w:t xml:space="preserve"> and Responsive design. </w:t>
      </w:r>
    </w:p>
    <w:p w:rsidR="002C7015" w:rsidRPr="002C7015" w:rsidRDefault="002C7015" w:rsidP="002C7015">
      <w:pPr>
        <w:numPr>
          <w:ilvl w:val="0"/>
          <w:numId w:val="4"/>
        </w:numPr>
        <w:spacing w:after="0" w:line="240" w:lineRule="auto"/>
        <w:jc w:val="both"/>
        <w:rPr>
          <w:sz w:val="21"/>
          <w:szCs w:val="21"/>
        </w:rPr>
      </w:pPr>
      <w:r w:rsidRPr="002C7015">
        <w:rPr>
          <w:sz w:val="21"/>
          <w:szCs w:val="21"/>
        </w:rPr>
        <w:t xml:space="preserve">Developed the application following TDD (Test Driven Development) </w:t>
      </w:r>
    </w:p>
    <w:p w:rsidR="002C7015" w:rsidRPr="002C7015" w:rsidRDefault="002C7015" w:rsidP="002C7015">
      <w:pPr>
        <w:numPr>
          <w:ilvl w:val="0"/>
          <w:numId w:val="4"/>
        </w:numPr>
        <w:spacing w:after="0" w:line="240" w:lineRule="auto"/>
        <w:jc w:val="both"/>
        <w:rPr>
          <w:sz w:val="21"/>
          <w:szCs w:val="21"/>
        </w:rPr>
      </w:pPr>
      <w:r w:rsidRPr="002C7015">
        <w:rPr>
          <w:sz w:val="21"/>
          <w:szCs w:val="21"/>
        </w:rPr>
        <w:t>Used ADO.NET and its components DataReader, Dataset, Connection and Data Adapter as middleware compone</w:t>
      </w:r>
      <w:bookmarkStart w:id="0" w:name="_GoBack"/>
      <w:bookmarkEnd w:id="0"/>
      <w:r w:rsidRPr="002C7015">
        <w:rPr>
          <w:sz w:val="21"/>
          <w:szCs w:val="21"/>
        </w:rPr>
        <w:t xml:space="preserve">nt to access the SQL database. </w:t>
      </w:r>
    </w:p>
    <w:p w:rsidR="002C7015" w:rsidRDefault="002C7015" w:rsidP="002C7015">
      <w:pPr>
        <w:numPr>
          <w:ilvl w:val="0"/>
          <w:numId w:val="4"/>
        </w:numPr>
        <w:spacing w:after="0" w:line="240" w:lineRule="auto"/>
        <w:jc w:val="both"/>
        <w:rPr>
          <w:sz w:val="21"/>
          <w:szCs w:val="21"/>
        </w:rPr>
      </w:pPr>
      <w:r w:rsidRPr="002C7015">
        <w:rPr>
          <w:sz w:val="21"/>
          <w:szCs w:val="21"/>
        </w:rPr>
        <w:t xml:space="preserve">Worked on UI design and development using Angular JS and JavaScript for the UI implementation. </w:t>
      </w:r>
    </w:p>
    <w:p w:rsidR="009945E9" w:rsidRPr="002C7015" w:rsidRDefault="009945E9" w:rsidP="002C7015">
      <w:pPr>
        <w:numPr>
          <w:ilvl w:val="0"/>
          <w:numId w:val="4"/>
        </w:numPr>
        <w:spacing w:after="0" w:line="240" w:lineRule="auto"/>
        <w:jc w:val="both"/>
        <w:rPr>
          <w:sz w:val="21"/>
          <w:szCs w:val="21"/>
        </w:rPr>
      </w:pPr>
      <w:r w:rsidRPr="009945E9">
        <w:rPr>
          <w:sz w:val="21"/>
          <w:szCs w:val="21"/>
        </w:rPr>
        <w:t>Used Generics, Lambda Expressions, Extension Methods, Linq to Entity, Linq to Objects.</w:t>
      </w:r>
      <w:r>
        <w:rPr>
          <w:rFonts w:ascii="Arial" w:hAnsi="Arial" w:cs="Arial"/>
          <w:color w:val="333333"/>
          <w:shd w:val="clear" w:color="auto" w:fill="FFFFFF"/>
        </w:rPr>
        <w:t> </w:t>
      </w:r>
    </w:p>
    <w:p w:rsidR="002C7015" w:rsidRDefault="002C7015" w:rsidP="002C7015">
      <w:pPr>
        <w:numPr>
          <w:ilvl w:val="0"/>
          <w:numId w:val="4"/>
        </w:numPr>
        <w:spacing w:after="0" w:line="240" w:lineRule="auto"/>
        <w:jc w:val="both"/>
        <w:rPr>
          <w:sz w:val="21"/>
          <w:szCs w:val="21"/>
        </w:rPr>
      </w:pPr>
      <w:r w:rsidRPr="002C7015">
        <w:rPr>
          <w:sz w:val="21"/>
          <w:szCs w:val="21"/>
        </w:rPr>
        <w:t xml:space="preserve">Migrated the existing tool 'Legacy Applications' with enhanced features for Business Analysts and Product team (Billing) reports from </w:t>
      </w:r>
      <w:r w:rsidR="00C140EA">
        <w:rPr>
          <w:sz w:val="21"/>
          <w:szCs w:val="21"/>
        </w:rPr>
        <w:t>ASP.NET</w:t>
      </w:r>
      <w:r w:rsidRPr="002C7015">
        <w:rPr>
          <w:sz w:val="21"/>
          <w:szCs w:val="21"/>
        </w:rPr>
        <w:t xml:space="preserve"> to ASP.Net MVC. </w:t>
      </w:r>
    </w:p>
    <w:p w:rsidR="000A1543" w:rsidRPr="002C7015" w:rsidRDefault="000A1543" w:rsidP="002C7015">
      <w:pPr>
        <w:numPr>
          <w:ilvl w:val="0"/>
          <w:numId w:val="4"/>
        </w:numPr>
        <w:spacing w:after="0" w:line="240" w:lineRule="auto"/>
        <w:jc w:val="both"/>
        <w:rPr>
          <w:sz w:val="21"/>
          <w:szCs w:val="21"/>
        </w:rPr>
      </w:pPr>
      <w:r w:rsidRPr="000A1543">
        <w:rPr>
          <w:sz w:val="21"/>
          <w:szCs w:val="21"/>
        </w:rPr>
        <w:t xml:space="preserve">Using </w:t>
      </w:r>
      <w:r w:rsidR="006D0DAC">
        <w:rPr>
          <w:sz w:val="21"/>
          <w:szCs w:val="21"/>
        </w:rPr>
        <w:t>VB</w:t>
      </w:r>
      <w:r w:rsidRPr="000A1543">
        <w:rPr>
          <w:sz w:val="21"/>
          <w:szCs w:val="21"/>
        </w:rPr>
        <w:t xml:space="preserve"> to create custom objects to handle functions difficult to implement with PowerShell</w:t>
      </w:r>
      <w:r>
        <w:rPr>
          <w:rFonts w:ascii="Arial" w:hAnsi="Arial" w:cs="Arial"/>
          <w:color w:val="333333"/>
          <w:shd w:val="clear" w:color="auto" w:fill="FFFFFF"/>
        </w:rPr>
        <w:t>.</w:t>
      </w:r>
    </w:p>
    <w:p w:rsidR="002C7015" w:rsidRPr="002C7015" w:rsidRDefault="002C7015" w:rsidP="002C7015">
      <w:pPr>
        <w:numPr>
          <w:ilvl w:val="0"/>
          <w:numId w:val="4"/>
        </w:numPr>
        <w:spacing w:after="0" w:line="240" w:lineRule="auto"/>
        <w:jc w:val="both"/>
        <w:rPr>
          <w:sz w:val="21"/>
          <w:szCs w:val="21"/>
        </w:rPr>
      </w:pPr>
      <w:r w:rsidRPr="002C7015">
        <w:rPr>
          <w:sz w:val="21"/>
          <w:szCs w:val="21"/>
        </w:rPr>
        <w:t xml:space="preserve">Designed &amp; Developed GUI (Graphical user interface) for all pages in Web forms using AJAX, HTML, User Controls, CSS and JavaScript, JQuery, JSON and VBScript, UML. </w:t>
      </w:r>
    </w:p>
    <w:p w:rsidR="002C7015" w:rsidRPr="002C7015" w:rsidRDefault="002C7015" w:rsidP="002C7015">
      <w:pPr>
        <w:numPr>
          <w:ilvl w:val="0"/>
          <w:numId w:val="4"/>
        </w:numPr>
        <w:spacing w:after="0" w:line="240" w:lineRule="auto"/>
        <w:jc w:val="both"/>
        <w:rPr>
          <w:sz w:val="21"/>
          <w:szCs w:val="21"/>
        </w:rPr>
      </w:pPr>
      <w:r w:rsidRPr="002C7015">
        <w:rPr>
          <w:sz w:val="21"/>
          <w:szCs w:val="21"/>
        </w:rPr>
        <w:t>Worked on front-end code with Ajax call in AngularJS and jQuery to retrieve data as JSON Object from controllers in back-end RESTful Server, then display the well-organized result in web pages by writing AngularJS</w:t>
      </w:r>
      <w:r w:rsidR="008668D3">
        <w:rPr>
          <w:sz w:val="21"/>
          <w:szCs w:val="21"/>
        </w:rPr>
        <w:t>2.0</w:t>
      </w:r>
      <w:r w:rsidRPr="002C7015">
        <w:rPr>
          <w:sz w:val="21"/>
          <w:szCs w:val="21"/>
        </w:rPr>
        <w:t xml:space="preserve"> controller, directives, services, and route providers. </w:t>
      </w:r>
    </w:p>
    <w:p w:rsidR="002C7015" w:rsidRPr="002C7015" w:rsidRDefault="002C7015" w:rsidP="002C7015">
      <w:pPr>
        <w:numPr>
          <w:ilvl w:val="0"/>
          <w:numId w:val="4"/>
        </w:numPr>
        <w:spacing w:after="0" w:line="240" w:lineRule="auto"/>
        <w:jc w:val="both"/>
        <w:rPr>
          <w:sz w:val="21"/>
          <w:szCs w:val="21"/>
        </w:rPr>
      </w:pPr>
      <w:r w:rsidRPr="002C7015">
        <w:rPr>
          <w:sz w:val="21"/>
          <w:szCs w:val="21"/>
        </w:rPr>
        <w:t xml:space="preserve">Worked on enterprise application to handle event reservations services using </w:t>
      </w:r>
      <w:r w:rsidR="006D0DAC">
        <w:rPr>
          <w:sz w:val="21"/>
          <w:szCs w:val="21"/>
        </w:rPr>
        <w:t>VB</w:t>
      </w:r>
      <w:r w:rsidR="00C7689F">
        <w:rPr>
          <w:sz w:val="21"/>
          <w:szCs w:val="21"/>
        </w:rPr>
        <w:t>.</w:t>
      </w:r>
      <w:r w:rsidR="00632C15">
        <w:rPr>
          <w:sz w:val="21"/>
          <w:szCs w:val="21"/>
        </w:rPr>
        <w:t>Net</w:t>
      </w:r>
      <w:r w:rsidRPr="002C7015">
        <w:rPr>
          <w:sz w:val="21"/>
          <w:szCs w:val="21"/>
        </w:rPr>
        <w:t xml:space="preserve"> Win Forms. </w:t>
      </w:r>
    </w:p>
    <w:p w:rsidR="002C7015" w:rsidRPr="002C7015" w:rsidRDefault="002C7015" w:rsidP="002C7015">
      <w:pPr>
        <w:numPr>
          <w:ilvl w:val="0"/>
          <w:numId w:val="4"/>
        </w:numPr>
        <w:spacing w:after="0" w:line="240" w:lineRule="auto"/>
        <w:jc w:val="both"/>
        <w:rPr>
          <w:sz w:val="21"/>
          <w:szCs w:val="21"/>
        </w:rPr>
      </w:pPr>
      <w:r w:rsidRPr="002C7015">
        <w:rPr>
          <w:sz w:val="21"/>
          <w:szCs w:val="21"/>
        </w:rPr>
        <w:t xml:space="preserve">Developing and implementing authentications systems like LDAP, AD etc. </w:t>
      </w:r>
    </w:p>
    <w:p w:rsidR="002C7015" w:rsidRDefault="00294249" w:rsidP="002C7015">
      <w:pPr>
        <w:numPr>
          <w:ilvl w:val="0"/>
          <w:numId w:val="4"/>
        </w:numPr>
        <w:spacing w:after="0" w:line="240" w:lineRule="auto"/>
        <w:jc w:val="both"/>
        <w:rPr>
          <w:sz w:val="21"/>
          <w:szCs w:val="21"/>
        </w:rPr>
      </w:pPr>
      <w:r>
        <w:rPr>
          <w:sz w:val="21"/>
          <w:szCs w:val="21"/>
        </w:rPr>
        <w:t xml:space="preserve">Writing </w:t>
      </w:r>
      <w:r w:rsidRPr="002C7015">
        <w:rPr>
          <w:sz w:val="21"/>
          <w:szCs w:val="21"/>
        </w:rPr>
        <w:t>Stored</w:t>
      </w:r>
      <w:r w:rsidR="002C7015" w:rsidRPr="002C7015">
        <w:rPr>
          <w:sz w:val="21"/>
          <w:szCs w:val="21"/>
        </w:rPr>
        <w:t xml:space="preserve"> Procedures, SQL scripts and calling them by using Perl shell and Korn shell scripts. </w:t>
      </w:r>
    </w:p>
    <w:p w:rsidR="002C7015" w:rsidRPr="00294249" w:rsidRDefault="00294249" w:rsidP="00294249">
      <w:pPr>
        <w:spacing w:after="0" w:line="240" w:lineRule="auto"/>
        <w:ind w:left="720"/>
        <w:jc w:val="both"/>
        <w:rPr>
          <w:sz w:val="21"/>
          <w:szCs w:val="21"/>
        </w:rPr>
      </w:pPr>
      <w:r>
        <w:rPr>
          <w:sz w:val="21"/>
          <w:szCs w:val="21"/>
        </w:rPr>
        <w:t> </w:t>
      </w:r>
      <w:r w:rsidR="002C7015" w:rsidRPr="00294249">
        <w:rPr>
          <w:sz w:val="21"/>
          <w:szCs w:val="21"/>
        </w:rPr>
        <w:t xml:space="preserve">Developed Complex Store Procedures in T-SQL for SSRS and Web Application. </w:t>
      </w:r>
    </w:p>
    <w:p w:rsidR="002C7015" w:rsidRPr="002C7015" w:rsidRDefault="002C7015" w:rsidP="002C7015">
      <w:pPr>
        <w:numPr>
          <w:ilvl w:val="0"/>
          <w:numId w:val="4"/>
        </w:numPr>
        <w:spacing w:after="0" w:line="240" w:lineRule="auto"/>
        <w:jc w:val="both"/>
        <w:rPr>
          <w:sz w:val="21"/>
          <w:szCs w:val="21"/>
        </w:rPr>
      </w:pPr>
      <w:r w:rsidRPr="002C7015">
        <w:rPr>
          <w:sz w:val="21"/>
          <w:szCs w:val="21"/>
        </w:rPr>
        <w:t xml:space="preserve">Installing and supporting IIS for use with Web applications. </w:t>
      </w:r>
    </w:p>
    <w:p w:rsidR="002C7015" w:rsidRPr="002C7015" w:rsidRDefault="002C7015" w:rsidP="002C7015">
      <w:pPr>
        <w:numPr>
          <w:ilvl w:val="0"/>
          <w:numId w:val="4"/>
        </w:numPr>
        <w:spacing w:after="0" w:line="240" w:lineRule="auto"/>
        <w:jc w:val="both"/>
        <w:rPr>
          <w:sz w:val="21"/>
          <w:szCs w:val="21"/>
        </w:rPr>
      </w:pPr>
      <w:r w:rsidRPr="002C7015">
        <w:rPr>
          <w:sz w:val="21"/>
          <w:szCs w:val="21"/>
        </w:rPr>
        <w:t xml:space="preserve">Handle the tasks of gathering technical and functional specifications of the application to provide effective support in testing procedures. </w:t>
      </w:r>
    </w:p>
    <w:p w:rsidR="002C7015" w:rsidRPr="002C7015" w:rsidRDefault="002C7015" w:rsidP="002C7015">
      <w:pPr>
        <w:numPr>
          <w:ilvl w:val="0"/>
          <w:numId w:val="4"/>
        </w:numPr>
        <w:spacing w:after="0" w:line="240" w:lineRule="auto"/>
        <w:jc w:val="both"/>
        <w:rPr>
          <w:sz w:val="21"/>
          <w:szCs w:val="21"/>
        </w:rPr>
      </w:pPr>
      <w:r w:rsidRPr="002C7015">
        <w:rPr>
          <w:sz w:val="21"/>
          <w:szCs w:val="21"/>
        </w:rPr>
        <w:t xml:space="preserve">Used Microsoft Team Foundation Server (TFS) for the purpose of version Control and source code maintenance needs. </w:t>
      </w:r>
    </w:p>
    <w:p w:rsidR="002C7015" w:rsidRPr="002C7015" w:rsidRDefault="002C7015" w:rsidP="002C7015">
      <w:pPr>
        <w:numPr>
          <w:ilvl w:val="0"/>
          <w:numId w:val="4"/>
        </w:numPr>
        <w:spacing w:after="0" w:line="240" w:lineRule="auto"/>
        <w:jc w:val="both"/>
        <w:rPr>
          <w:sz w:val="21"/>
          <w:szCs w:val="21"/>
        </w:rPr>
      </w:pPr>
      <w:r w:rsidRPr="002C7015">
        <w:rPr>
          <w:sz w:val="21"/>
          <w:szCs w:val="21"/>
        </w:rPr>
        <w:t>Implemented MVVM, consumed WCF services f</w:t>
      </w:r>
      <w:r w:rsidR="001D3179">
        <w:rPr>
          <w:sz w:val="21"/>
          <w:szCs w:val="21"/>
        </w:rPr>
        <w:t xml:space="preserve">or presentation layer using </w:t>
      </w:r>
      <w:r w:rsidR="006D0DAC">
        <w:rPr>
          <w:sz w:val="21"/>
          <w:szCs w:val="21"/>
        </w:rPr>
        <w:t>VB</w:t>
      </w:r>
      <w:r w:rsidR="00632C15">
        <w:rPr>
          <w:sz w:val="21"/>
          <w:szCs w:val="21"/>
        </w:rPr>
        <w:t>.Net</w:t>
      </w:r>
      <w:r w:rsidR="00E1614A">
        <w:rPr>
          <w:sz w:val="21"/>
          <w:szCs w:val="21"/>
        </w:rPr>
        <w:t>Visual Studio2013</w:t>
      </w:r>
    </w:p>
    <w:p w:rsidR="002C7015" w:rsidRDefault="002C7015" w:rsidP="002C7015">
      <w:pPr>
        <w:numPr>
          <w:ilvl w:val="0"/>
          <w:numId w:val="4"/>
        </w:numPr>
        <w:spacing w:after="0" w:line="240" w:lineRule="auto"/>
        <w:jc w:val="both"/>
        <w:rPr>
          <w:sz w:val="21"/>
          <w:szCs w:val="21"/>
        </w:rPr>
      </w:pPr>
      <w:r w:rsidRPr="002C7015">
        <w:rPr>
          <w:sz w:val="21"/>
          <w:szCs w:val="21"/>
        </w:rPr>
        <w:t xml:space="preserve">Experience in deployment using IIS Application Servers. </w:t>
      </w:r>
    </w:p>
    <w:p w:rsidR="00863C4D" w:rsidRDefault="00863C4D" w:rsidP="002C7015">
      <w:pPr>
        <w:numPr>
          <w:ilvl w:val="0"/>
          <w:numId w:val="4"/>
        </w:numPr>
        <w:spacing w:after="0" w:line="240" w:lineRule="auto"/>
        <w:jc w:val="both"/>
        <w:rPr>
          <w:sz w:val="21"/>
          <w:szCs w:val="21"/>
        </w:rPr>
      </w:pPr>
      <w:r w:rsidRPr="00863C4D">
        <w:rPr>
          <w:sz w:val="21"/>
          <w:szCs w:val="21"/>
        </w:rPr>
        <w:lastRenderedPageBreak/>
        <w:t> Involved in development of application on azure server by creating packages through Visual Studio, Power shell and Azure Portal</w:t>
      </w:r>
      <w:r>
        <w:rPr>
          <w:sz w:val="21"/>
          <w:szCs w:val="21"/>
        </w:rPr>
        <w:t>.</w:t>
      </w:r>
    </w:p>
    <w:p w:rsidR="00EA4D47" w:rsidRPr="00EA4D47" w:rsidRDefault="00EA4D47" w:rsidP="002C7015">
      <w:pPr>
        <w:numPr>
          <w:ilvl w:val="0"/>
          <w:numId w:val="4"/>
        </w:numPr>
        <w:spacing w:after="0" w:line="240" w:lineRule="auto"/>
        <w:jc w:val="both"/>
        <w:rPr>
          <w:sz w:val="21"/>
          <w:szCs w:val="21"/>
        </w:rPr>
      </w:pPr>
      <w:r w:rsidRPr="00EA4D47">
        <w:rPr>
          <w:sz w:val="21"/>
          <w:szCs w:val="21"/>
        </w:rPr>
        <w:t>Azure PaaS Solutions like Azure Web Apps, Web Roles, Worker Roles, SQL Azure and AzureStorage.</w:t>
      </w:r>
    </w:p>
    <w:p w:rsidR="00EA4D47" w:rsidRDefault="00EA4D47" w:rsidP="002C7015">
      <w:pPr>
        <w:numPr>
          <w:ilvl w:val="0"/>
          <w:numId w:val="4"/>
        </w:numPr>
        <w:spacing w:after="0" w:line="240" w:lineRule="auto"/>
        <w:jc w:val="both"/>
        <w:rPr>
          <w:sz w:val="21"/>
          <w:szCs w:val="21"/>
        </w:rPr>
      </w:pPr>
      <w:r w:rsidRPr="00EA4D47">
        <w:rPr>
          <w:sz w:val="21"/>
          <w:szCs w:val="21"/>
        </w:rPr>
        <w:t>Experience in migrating on premise to Windows Azure in DR on cloud using Azure Recovery Vault and Azure backups.</w:t>
      </w:r>
    </w:p>
    <w:p w:rsidR="00F7356B" w:rsidRPr="00EA4D47" w:rsidRDefault="00F7356B" w:rsidP="002C7015">
      <w:pPr>
        <w:numPr>
          <w:ilvl w:val="0"/>
          <w:numId w:val="4"/>
        </w:numPr>
        <w:spacing w:after="0" w:line="240" w:lineRule="auto"/>
        <w:jc w:val="both"/>
        <w:rPr>
          <w:sz w:val="21"/>
          <w:szCs w:val="21"/>
        </w:rPr>
      </w:pPr>
      <w:r w:rsidRPr="00F7356B">
        <w:rPr>
          <w:sz w:val="21"/>
          <w:szCs w:val="21"/>
        </w:rPr>
        <w:t> Researched and created preliminary PowerShell code for moving Azure Classic workloads to Azure Resource Manager version.</w:t>
      </w:r>
    </w:p>
    <w:p w:rsidR="002C7015" w:rsidRPr="002C7015" w:rsidRDefault="002C7015" w:rsidP="002C7015">
      <w:pPr>
        <w:numPr>
          <w:ilvl w:val="0"/>
          <w:numId w:val="4"/>
        </w:numPr>
        <w:spacing w:after="0" w:line="240" w:lineRule="auto"/>
        <w:jc w:val="both"/>
        <w:rPr>
          <w:sz w:val="21"/>
          <w:szCs w:val="21"/>
        </w:rPr>
      </w:pPr>
      <w:r w:rsidRPr="002C7015">
        <w:rPr>
          <w:sz w:val="21"/>
          <w:szCs w:val="21"/>
        </w:rPr>
        <w:t xml:space="preserve">Experience in working with N-Unit Framework for unit testing of the fixes and enhancements. </w:t>
      </w:r>
    </w:p>
    <w:p w:rsidR="002C7015" w:rsidRPr="002C7015" w:rsidRDefault="002C7015" w:rsidP="002C7015">
      <w:pPr>
        <w:numPr>
          <w:ilvl w:val="0"/>
          <w:numId w:val="4"/>
        </w:numPr>
        <w:spacing w:after="0" w:line="240" w:lineRule="auto"/>
        <w:jc w:val="both"/>
        <w:rPr>
          <w:sz w:val="21"/>
          <w:szCs w:val="21"/>
        </w:rPr>
      </w:pPr>
      <w:r w:rsidRPr="002C7015">
        <w:rPr>
          <w:sz w:val="21"/>
          <w:szCs w:val="21"/>
        </w:rPr>
        <w:t xml:space="preserve">Worked closely with the Project Managers/Other Stake holders at various stages to keep up the user-friendly application and fulfilling 100% of the customer requirements. </w:t>
      </w:r>
    </w:p>
    <w:p w:rsidR="002C7015" w:rsidRPr="002C7015" w:rsidRDefault="002C7015" w:rsidP="002C7015">
      <w:pPr>
        <w:numPr>
          <w:ilvl w:val="0"/>
          <w:numId w:val="4"/>
        </w:numPr>
        <w:spacing w:after="0" w:line="240" w:lineRule="auto"/>
        <w:jc w:val="both"/>
        <w:rPr>
          <w:sz w:val="21"/>
          <w:szCs w:val="21"/>
        </w:rPr>
      </w:pPr>
      <w:r w:rsidRPr="002C7015">
        <w:rPr>
          <w:sz w:val="21"/>
          <w:szCs w:val="21"/>
        </w:rPr>
        <w:t xml:space="preserve">Diligently reported day to day status in line with Agile/Scrum methodology. </w:t>
      </w:r>
    </w:p>
    <w:p w:rsidR="002C7015" w:rsidRPr="00102370" w:rsidRDefault="002C7015" w:rsidP="002C7015">
      <w:pPr>
        <w:numPr>
          <w:ilvl w:val="0"/>
          <w:numId w:val="4"/>
        </w:numPr>
        <w:spacing w:after="0" w:line="240" w:lineRule="auto"/>
        <w:jc w:val="both"/>
        <w:rPr>
          <w:sz w:val="21"/>
          <w:szCs w:val="21"/>
        </w:rPr>
      </w:pPr>
      <w:r w:rsidRPr="002C7015">
        <w:rPr>
          <w:sz w:val="21"/>
          <w:szCs w:val="21"/>
        </w:rPr>
        <w:t>Hands on experience in reports development using SQL Server Reporting Service (SSRS) and Crystal Reports and experience in developing integration packages using SQL Server Integration Service (SSIS)</w:t>
      </w:r>
    </w:p>
    <w:p w:rsidR="00B95540" w:rsidRPr="00102370" w:rsidRDefault="00C82870" w:rsidP="00B95540">
      <w:pPr>
        <w:pStyle w:val="Heading4"/>
        <w:rPr>
          <w:sz w:val="21"/>
          <w:szCs w:val="21"/>
        </w:rPr>
      </w:pPr>
      <w:r w:rsidRPr="00102370">
        <w:rPr>
          <w:sz w:val="21"/>
          <w:szCs w:val="21"/>
        </w:rPr>
        <w:t>S</w:t>
      </w:r>
      <w:r w:rsidR="0088063D">
        <w:rPr>
          <w:sz w:val="21"/>
          <w:szCs w:val="21"/>
        </w:rPr>
        <w:t>R DOT NET</w:t>
      </w:r>
      <w:r w:rsidRPr="00102370">
        <w:rPr>
          <w:sz w:val="21"/>
          <w:szCs w:val="21"/>
        </w:rPr>
        <w:t xml:space="preserve"> developer</w:t>
      </w:r>
      <w:r w:rsidR="005C3B64" w:rsidRPr="00102370">
        <w:rPr>
          <w:sz w:val="21"/>
          <w:szCs w:val="21"/>
        </w:rPr>
        <w:t>/american family insurance</w:t>
      </w:r>
      <w:r w:rsidR="004A1214">
        <w:rPr>
          <w:sz w:val="21"/>
          <w:szCs w:val="21"/>
        </w:rPr>
        <w:t>– Madison,</w:t>
      </w:r>
      <w:r w:rsidRPr="00102370">
        <w:rPr>
          <w:sz w:val="21"/>
          <w:szCs w:val="21"/>
        </w:rPr>
        <w:t xml:space="preserve"> wi</w:t>
      </w:r>
    </w:p>
    <w:p w:rsidR="00B95540" w:rsidRPr="00102370" w:rsidRDefault="005C3B64" w:rsidP="00B95540">
      <w:pPr>
        <w:pStyle w:val="Heading5"/>
        <w:rPr>
          <w:sz w:val="21"/>
          <w:szCs w:val="21"/>
        </w:rPr>
      </w:pPr>
      <w:r w:rsidRPr="00102370">
        <w:rPr>
          <w:sz w:val="21"/>
          <w:szCs w:val="21"/>
        </w:rPr>
        <w:t>July</w:t>
      </w:r>
      <w:r w:rsidR="003F5A2D" w:rsidRPr="00102370">
        <w:rPr>
          <w:sz w:val="21"/>
          <w:szCs w:val="21"/>
        </w:rPr>
        <w:t xml:space="preserve"> 2013 - </w:t>
      </w:r>
      <w:r w:rsidRPr="00102370">
        <w:rPr>
          <w:sz w:val="21"/>
          <w:szCs w:val="21"/>
        </w:rPr>
        <w:t>Sep</w:t>
      </w:r>
      <w:r w:rsidR="003F5A2D" w:rsidRPr="00102370">
        <w:rPr>
          <w:sz w:val="21"/>
          <w:szCs w:val="21"/>
        </w:rPr>
        <w:t xml:space="preserve"> 2014</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Involved in full life cycle of the project from requirements gathering, analyzing, designing, and developing the application using Iterative AGILE Methodology. </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Involved with the client team to design and implement the advanced technologies WCF, SOA, ASP.NET, and </w:t>
      </w:r>
      <w:r w:rsidR="00C461B6">
        <w:rPr>
          <w:sz w:val="21"/>
          <w:szCs w:val="21"/>
        </w:rPr>
        <w:t>C#</w:t>
      </w:r>
      <w:r w:rsidRPr="0088063D">
        <w:rPr>
          <w:sz w:val="21"/>
          <w:szCs w:val="21"/>
        </w:rPr>
        <w:t xml:space="preserve">.NET with the application logic in C #per the user requirements. </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Involved in front end Application development using in ASP.NET, AJAX using C#, and back end in SQL Server 2008. </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Used ASP.NET web server controls like Grid View, List View and Repeater for displaying the required information. </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Created Rest full API's using MVC4 Web API's. </w:t>
      </w:r>
    </w:p>
    <w:p w:rsidR="004E45B0" w:rsidRDefault="0088063D" w:rsidP="0088063D">
      <w:pPr>
        <w:numPr>
          <w:ilvl w:val="0"/>
          <w:numId w:val="5"/>
        </w:numPr>
        <w:spacing w:after="0" w:line="240" w:lineRule="auto"/>
        <w:jc w:val="both"/>
        <w:rPr>
          <w:sz w:val="21"/>
          <w:szCs w:val="21"/>
        </w:rPr>
      </w:pPr>
      <w:r w:rsidRPr="0088063D">
        <w:rPr>
          <w:sz w:val="21"/>
          <w:szCs w:val="21"/>
        </w:rPr>
        <w:t xml:space="preserve">Extensive development using ASP.NET, </w:t>
      </w:r>
      <w:r w:rsidR="00C461B6">
        <w:rPr>
          <w:sz w:val="21"/>
          <w:szCs w:val="21"/>
        </w:rPr>
        <w:t>C#</w:t>
      </w:r>
      <w:r w:rsidRPr="0088063D">
        <w:rPr>
          <w:sz w:val="21"/>
          <w:szCs w:val="21"/>
        </w:rPr>
        <w:t>.NET Web Forms using AJAX, Master Pages, Themes, Web Parts, Provider Model, JavaScript. Also, involved in proof-of-concept using ASP.NET Model-View-Controller, MVC pattern.</w:t>
      </w:r>
    </w:p>
    <w:p w:rsidR="0088063D" w:rsidRDefault="004E45B0" w:rsidP="004E45B0">
      <w:pPr>
        <w:numPr>
          <w:ilvl w:val="0"/>
          <w:numId w:val="5"/>
        </w:numPr>
        <w:spacing w:after="0" w:line="240" w:lineRule="auto"/>
        <w:jc w:val="both"/>
        <w:rPr>
          <w:sz w:val="21"/>
          <w:szCs w:val="21"/>
        </w:rPr>
      </w:pPr>
      <w:r w:rsidRPr="004E45B0">
        <w:rPr>
          <w:sz w:val="21"/>
          <w:szCs w:val="21"/>
        </w:rPr>
        <w:t xml:space="preserve">Developed Visual components through WPF using XAML and Expression Blend. </w:t>
      </w:r>
    </w:p>
    <w:p w:rsidR="0088063D" w:rsidRPr="0088063D" w:rsidRDefault="0088063D" w:rsidP="0088063D">
      <w:pPr>
        <w:numPr>
          <w:ilvl w:val="0"/>
          <w:numId w:val="5"/>
        </w:numPr>
        <w:spacing w:after="0" w:line="240" w:lineRule="auto"/>
        <w:jc w:val="both"/>
        <w:rPr>
          <w:sz w:val="21"/>
          <w:szCs w:val="21"/>
        </w:rPr>
      </w:pPr>
      <w:r w:rsidRPr="0088063D">
        <w:rPr>
          <w:sz w:val="21"/>
          <w:szCs w:val="21"/>
        </w:rPr>
        <w:t>Involved in production support and fixing production issues.</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Designed and developed static and dynamic pages validating client side and Server-side scripts. </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Developed a windows application using </w:t>
      </w:r>
      <w:r w:rsidR="00C461B6">
        <w:rPr>
          <w:sz w:val="21"/>
          <w:szCs w:val="21"/>
        </w:rPr>
        <w:t>C#</w:t>
      </w:r>
      <w:r w:rsidRPr="0088063D">
        <w:rPr>
          <w:sz w:val="21"/>
          <w:szCs w:val="21"/>
        </w:rPr>
        <w:t xml:space="preserve">.NET and web services for secured and machine specific log on to web based systems Involved in front-end development using Visual Studio 2010, ASP.Net, and CSS. </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Used JQuery, ASP.NET, </w:t>
      </w:r>
      <w:r w:rsidR="00C461B6">
        <w:rPr>
          <w:sz w:val="21"/>
          <w:szCs w:val="21"/>
        </w:rPr>
        <w:t>C#</w:t>
      </w:r>
      <w:r w:rsidRPr="0088063D">
        <w:rPr>
          <w:sz w:val="21"/>
          <w:szCs w:val="21"/>
        </w:rPr>
        <w:t xml:space="preserve">.NET, AJAX toolkit controls and CSS to enhance the performance and richness to the user interface. </w:t>
      </w:r>
    </w:p>
    <w:p w:rsidR="0088063D" w:rsidRDefault="0088063D" w:rsidP="0088063D">
      <w:pPr>
        <w:numPr>
          <w:ilvl w:val="0"/>
          <w:numId w:val="5"/>
        </w:numPr>
        <w:spacing w:after="0" w:line="240" w:lineRule="auto"/>
        <w:jc w:val="both"/>
        <w:rPr>
          <w:sz w:val="21"/>
          <w:szCs w:val="21"/>
        </w:rPr>
      </w:pPr>
      <w:r w:rsidRPr="0088063D">
        <w:rPr>
          <w:sz w:val="21"/>
          <w:szCs w:val="21"/>
        </w:rPr>
        <w:t xml:space="preserve">Planning to rewrite windows application into web application wherein involved in creating POC in technologies like HTML5 or ASP.net 4.0 with MVC. </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Created Dropdown and Drill through reports using SSRS. </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Imported data from flat files to SQL Server database using SSIS. </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Written stored procedures in SQL server. </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Developing WCF services and consuming them in WPF and class library applications. </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Designed and developed WCF Web Services and configured our WCF Services with appropriate endpoints for consuming them in the web application. </w:t>
      </w:r>
    </w:p>
    <w:p w:rsidR="0088063D" w:rsidRPr="0088063D" w:rsidRDefault="0088063D" w:rsidP="0088063D">
      <w:pPr>
        <w:numPr>
          <w:ilvl w:val="0"/>
          <w:numId w:val="5"/>
        </w:numPr>
        <w:spacing w:after="0" w:line="240" w:lineRule="auto"/>
        <w:jc w:val="both"/>
        <w:rPr>
          <w:sz w:val="21"/>
          <w:szCs w:val="21"/>
        </w:rPr>
      </w:pPr>
      <w:r w:rsidRPr="0088063D">
        <w:rPr>
          <w:sz w:val="21"/>
          <w:szCs w:val="21"/>
        </w:rPr>
        <w:lastRenderedPageBreak/>
        <w:t>Developed User controls using ASP.NET, and C#</w:t>
      </w:r>
      <w:r w:rsidR="00C461B6">
        <w:rPr>
          <w:sz w:val="21"/>
          <w:szCs w:val="21"/>
        </w:rPr>
        <w:t>.NET</w:t>
      </w:r>
      <w:r w:rsidRPr="0088063D">
        <w:rPr>
          <w:sz w:val="21"/>
          <w:szCs w:val="21"/>
        </w:rPr>
        <w:t xml:space="preserve"> and used them dynamically in the web pages using Master pages and CSS. </w:t>
      </w:r>
    </w:p>
    <w:p w:rsidR="0088063D" w:rsidRDefault="0088063D" w:rsidP="0088063D">
      <w:pPr>
        <w:numPr>
          <w:ilvl w:val="0"/>
          <w:numId w:val="5"/>
        </w:numPr>
        <w:spacing w:after="0" w:line="240" w:lineRule="auto"/>
        <w:jc w:val="both"/>
        <w:rPr>
          <w:sz w:val="21"/>
          <w:szCs w:val="21"/>
        </w:rPr>
      </w:pPr>
      <w:r w:rsidRPr="0088063D">
        <w:rPr>
          <w:sz w:val="21"/>
          <w:szCs w:val="21"/>
        </w:rPr>
        <w:t xml:space="preserve">Experience with Entity Framework approaches such as code-first and database-first. </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Developing Web forms and windows forms for concerned applications. </w:t>
      </w:r>
    </w:p>
    <w:p w:rsidR="0088063D" w:rsidRDefault="0088063D" w:rsidP="0088063D">
      <w:pPr>
        <w:numPr>
          <w:ilvl w:val="0"/>
          <w:numId w:val="5"/>
        </w:numPr>
        <w:spacing w:after="0" w:line="240" w:lineRule="auto"/>
        <w:jc w:val="both"/>
        <w:rPr>
          <w:sz w:val="21"/>
          <w:szCs w:val="21"/>
        </w:rPr>
      </w:pPr>
      <w:r w:rsidRPr="0088063D">
        <w:rPr>
          <w:sz w:val="21"/>
          <w:szCs w:val="21"/>
        </w:rPr>
        <w:t>Involved in Design, test, implement, and maintain Crystal Reports</w:t>
      </w:r>
    </w:p>
    <w:p w:rsidR="000A1543" w:rsidRDefault="000A1543" w:rsidP="0088063D">
      <w:pPr>
        <w:numPr>
          <w:ilvl w:val="0"/>
          <w:numId w:val="5"/>
        </w:numPr>
        <w:spacing w:after="0" w:line="240" w:lineRule="auto"/>
        <w:jc w:val="both"/>
        <w:rPr>
          <w:sz w:val="21"/>
          <w:szCs w:val="21"/>
        </w:rPr>
      </w:pPr>
      <w:r w:rsidRPr="000A1543">
        <w:rPr>
          <w:sz w:val="21"/>
          <w:szCs w:val="21"/>
        </w:rPr>
        <w:t>Exported migrating data by creating PowerShell scripts</w:t>
      </w:r>
      <w:r>
        <w:rPr>
          <w:sz w:val="21"/>
          <w:szCs w:val="21"/>
        </w:rPr>
        <w:t>.</w:t>
      </w:r>
    </w:p>
    <w:p w:rsidR="00F7356B" w:rsidRPr="0088063D" w:rsidRDefault="00F7356B" w:rsidP="0088063D">
      <w:pPr>
        <w:numPr>
          <w:ilvl w:val="0"/>
          <w:numId w:val="5"/>
        </w:numPr>
        <w:spacing w:after="0" w:line="240" w:lineRule="auto"/>
        <w:jc w:val="both"/>
        <w:rPr>
          <w:sz w:val="21"/>
          <w:szCs w:val="21"/>
        </w:rPr>
      </w:pPr>
      <w:r w:rsidRPr="00F7356B">
        <w:rPr>
          <w:sz w:val="21"/>
          <w:szCs w:val="21"/>
        </w:rPr>
        <w:t>Used PowerShell and T-SQL combining data from multiple sources. </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Developed the user interface for back office support and worked collaboratively in Agile scrum team on the design and development of application based MVC framework using Angular.js, HTML 5.0 and CSS3 </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Designed MVC design pattern for ASP.NET application development using the ASP.NET, MVC framework. </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Used VB.NET/C# language for code behind pages to use the OOPs functionalities and to develop OOPS classes. </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Consumed some external Windows Communication Foundation (WCF) Services to write logs to the database. </w:t>
      </w:r>
    </w:p>
    <w:p w:rsidR="0088063D" w:rsidRPr="0088063D" w:rsidRDefault="0088063D" w:rsidP="0088063D">
      <w:pPr>
        <w:numPr>
          <w:ilvl w:val="0"/>
          <w:numId w:val="5"/>
        </w:numPr>
        <w:spacing w:after="0" w:line="240" w:lineRule="auto"/>
        <w:jc w:val="both"/>
        <w:rPr>
          <w:sz w:val="21"/>
          <w:szCs w:val="21"/>
        </w:rPr>
      </w:pPr>
      <w:r w:rsidRPr="0088063D">
        <w:rPr>
          <w:sz w:val="21"/>
          <w:szCs w:val="21"/>
        </w:rPr>
        <w:t xml:space="preserve">Used the Object-Oriented Programming (OOP) techniques and created classes (C#.NET) for database access. </w:t>
      </w:r>
    </w:p>
    <w:p w:rsidR="001F6CBB" w:rsidRPr="00102370" w:rsidRDefault="001F6CBB" w:rsidP="001F6CBB">
      <w:pPr>
        <w:spacing w:after="0" w:line="240" w:lineRule="auto"/>
        <w:ind w:left="720"/>
        <w:jc w:val="both"/>
        <w:rPr>
          <w:sz w:val="21"/>
          <w:szCs w:val="21"/>
        </w:rPr>
      </w:pPr>
    </w:p>
    <w:p w:rsidR="00B95540" w:rsidRPr="00102370" w:rsidRDefault="0088063D" w:rsidP="00B95540">
      <w:pPr>
        <w:pStyle w:val="Heading4"/>
        <w:rPr>
          <w:sz w:val="21"/>
          <w:szCs w:val="21"/>
        </w:rPr>
      </w:pPr>
      <w:r>
        <w:rPr>
          <w:sz w:val="21"/>
          <w:szCs w:val="21"/>
        </w:rPr>
        <w:t>DOT NET</w:t>
      </w:r>
      <w:r w:rsidR="00C82870" w:rsidRPr="00102370">
        <w:rPr>
          <w:sz w:val="21"/>
          <w:szCs w:val="21"/>
        </w:rPr>
        <w:t xml:space="preserve"> developer</w:t>
      </w:r>
      <w:r w:rsidR="005C3B64" w:rsidRPr="00102370">
        <w:rPr>
          <w:sz w:val="21"/>
          <w:szCs w:val="21"/>
        </w:rPr>
        <w:t>/Ameriprise financial</w:t>
      </w:r>
      <w:r w:rsidR="00C82870" w:rsidRPr="00102370">
        <w:rPr>
          <w:sz w:val="21"/>
          <w:szCs w:val="21"/>
        </w:rPr>
        <w:t xml:space="preserve"> - mn</w:t>
      </w:r>
    </w:p>
    <w:p w:rsidR="00B95540" w:rsidRPr="00102370" w:rsidRDefault="005C3B64" w:rsidP="00B95540">
      <w:pPr>
        <w:pStyle w:val="Heading5"/>
        <w:rPr>
          <w:sz w:val="21"/>
          <w:szCs w:val="21"/>
        </w:rPr>
      </w:pPr>
      <w:r w:rsidRPr="00102370">
        <w:rPr>
          <w:sz w:val="21"/>
          <w:szCs w:val="21"/>
        </w:rPr>
        <w:t>April</w:t>
      </w:r>
      <w:r w:rsidR="003F5A2D" w:rsidRPr="00102370">
        <w:rPr>
          <w:sz w:val="21"/>
          <w:szCs w:val="21"/>
        </w:rPr>
        <w:t xml:space="preserve"> 2012</w:t>
      </w:r>
      <w:r w:rsidR="00B95540" w:rsidRPr="00102370">
        <w:rPr>
          <w:sz w:val="21"/>
          <w:szCs w:val="21"/>
        </w:rPr>
        <w:t xml:space="preserve">- </w:t>
      </w:r>
      <w:r w:rsidRPr="00102370">
        <w:rPr>
          <w:sz w:val="21"/>
          <w:szCs w:val="21"/>
        </w:rPr>
        <w:t>July</w:t>
      </w:r>
      <w:r w:rsidR="003F5A2D" w:rsidRPr="00102370">
        <w:rPr>
          <w:sz w:val="21"/>
          <w:szCs w:val="21"/>
        </w:rPr>
        <w:t xml:space="preserve"> 2013</w:t>
      </w:r>
    </w:p>
    <w:p w:rsidR="0088063D" w:rsidRPr="0088063D" w:rsidRDefault="0088063D" w:rsidP="0088063D">
      <w:pPr>
        <w:numPr>
          <w:ilvl w:val="0"/>
          <w:numId w:val="8"/>
        </w:numPr>
        <w:spacing w:after="45" w:line="255" w:lineRule="atLeast"/>
        <w:jc w:val="both"/>
        <w:rPr>
          <w:sz w:val="21"/>
          <w:szCs w:val="21"/>
        </w:rPr>
      </w:pPr>
      <w:r w:rsidRPr="0088063D">
        <w:rPr>
          <w:sz w:val="21"/>
          <w:szCs w:val="21"/>
        </w:rPr>
        <w:t xml:space="preserve">Created the user interface for all the static and dynamic pages. </w:t>
      </w:r>
    </w:p>
    <w:p w:rsidR="0088063D" w:rsidRPr="0088063D" w:rsidRDefault="0088063D" w:rsidP="0088063D">
      <w:pPr>
        <w:numPr>
          <w:ilvl w:val="0"/>
          <w:numId w:val="8"/>
        </w:numPr>
        <w:spacing w:after="45" w:line="255" w:lineRule="atLeast"/>
        <w:jc w:val="both"/>
        <w:rPr>
          <w:sz w:val="21"/>
          <w:szCs w:val="21"/>
        </w:rPr>
      </w:pPr>
      <w:r w:rsidRPr="0088063D">
        <w:rPr>
          <w:sz w:val="21"/>
          <w:szCs w:val="21"/>
        </w:rPr>
        <w:t xml:space="preserve">Coded application logic in ASP.NET using </w:t>
      </w:r>
      <w:r w:rsidR="00397CAF">
        <w:rPr>
          <w:sz w:val="21"/>
          <w:szCs w:val="21"/>
        </w:rPr>
        <w:t>C#</w:t>
      </w:r>
      <w:r w:rsidRPr="0088063D">
        <w:rPr>
          <w:sz w:val="21"/>
          <w:szCs w:val="21"/>
        </w:rPr>
        <w:t xml:space="preserve">.Net as code behind </w:t>
      </w:r>
    </w:p>
    <w:p w:rsidR="0088063D" w:rsidRPr="0088063D" w:rsidRDefault="0088063D" w:rsidP="0088063D">
      <w:pPr>
        <w:numPr>
          <w:ilvl w:val="0"/>
          <w:numId w:val="8"/>
        </w:numPr>
        <w:spacing w:after="45" w:line="255" w:lineRule="atLeast"/>
        <w:jc w:val="both"/>
        <w:rPr>
          <w:sz w:val="21"/>
          <w:szCs w:val="21"/>
        </w:rPr>
      </w:pPr>
      <w:r w:rsidRPr="0088063D">
        <w:rPr>
          <w:sz w:val="21"/>
          <w:szCs w:val="21"/>
        </w:rPr>
        <w:t xml:space="preserve">Designed end user interface using Web-forms in ASP.NET with various Validations Controls. </w:t>
      </w:r>
    </w:p>
    <w:p w:rsidR="0088063D" w:rsidRPr="0088063D" w:rsidRDefault="0088063D" w:rsidP="0088063D">
      <w:pPr>
        <w:numPr>
          <w:ilvl w:val="0"/>
          <w:numId w:val="8"/>
        </w:numPr>
        <w:spacing w:after="45" w:line="255" w:lineRule="atLeast"/>
        <w:jc w:val="both"/>
        <w:rPr>
          <w:sz w:val="21"/>
          <w:szCs w:val="21"/>
        </w:rPr>
      </w:pPr>
      <w:r w:rsidRPr="0088063D">
        <w:rPr>
          <w:sz w:val="21"/>
          <w:szCs w:val="21"/>
        </w:rPr>
        <w:t xml:space="preserve">Developed business logic components as a middle-tier between database and the UI for Billing and order management modules. </w:t>
      </w:r>
    </w:p>
    <w:p w:rsidR="0088063D" w:rsidRPr="0088063D" w:rsidRDefault="0088063D" w:rsidP="0088063D">
      <w:pPr>
        <w:numPr>
          <w:ilvl w:val="0"/>
          <w:numId w:val="8"/>
        </w:numPr>
        <w:spacing w:after="45" w:line="255" w:lineRule="atLeast"/>
        <w:jc w:val="both"/>
        <w:rPr>
          <w:sz w:val="21"/>
          <w:szCs w:val="21"/>
        </w:rPr>
      </w:pPr>
      <w:r w:rsidRPr="0088063D">
        <w:rPr>
          <w:sz w:val="21"/>
          <w:szCs w:val="21"/>
        </w:rPr>
        <w:t xml:space="preserve">Involved in using all the best features of ASP.NET including Dataset, Data View and Data Adapter. </w:t>
      </w:r>
    </w:p>
    <w:p w:rsidR="0088063D" w:rsidRPr="0088063D" w:rsidRDefault="0088063D" w:rsidP="0088063D">
      <w:pPr>
        <w:numPr>
          <w:ilvl w:val="0"/>
          <w:numId w:val="8"/>
        </w:numPr>
        <w:spacing w:after="45" w:line="255" w:lineRule="atLeast"/>
        <w:jc w:val="both"/>
        <w:rPr>
          <w:sz w:val="21"/>
          <w:szCs w:val="21"/>
        </w:rPr>
      </w:pPr>
      <w:r w:rsidRPr="0088063D">
        <w:rPr>
          <w:sz w:val="21"/>
          <w:szCs w:val="21"/>
        </w:rPr>
        <w:t xml:space="preserve">Instrumental in maintenance of data integrity in back end Oracle 9i. </w:t>
      </w:r>
    </w:p>
    <w:p w:rsidR="0088063D" w:rsidRPr="0088063D" w:rsidRDefault="0088063D" w:rsidP="0088063D">
      <w:pPr>
        <w:numPr>
          <w:ilvl w:val="0"/>
          <w:numId w:val="8"/>
        </w:numPr>
        <w:spacing w:after="45" w:line="255" w:lineRule="atLeast"/>
        <w:jc w:val="both"/>
        <w:rPr>
          <w:sz w:val="21"/>
          <w:szCs w:val="21"/>
        </w:rPr>
      </w:pPr>
      <w:r w:rsidRPr="0088063D">
        <w:rPr>
          <w:sz w:val="21"/>
          <w:szCs w:val="21"/>
        </w:rPr>
        <w:t xml:space="preserve">Developed programs of database components including Stored Procedures. </w:t>
      </w:r>
    </w:p>
    <w:p w:rsidR="0088063D" w:rsidRPr="0088063D" w:rsidRDefault="0088063D" w:rsidP="0088063D">
      <w:pPr>
        <w:numPr>
          <w:ilvl w:val="0"/>
          <w:numId w:val="8"/>
        </w:numPr>
        <w:spacing w:after="45" w:line="255" w:lineRule="atLeast"/>
        <w:jc w:val="both"/>
        <w:rPr>
          <w:sz w:val="21"/>
          <w:szCs w:val="21"/>
        </w:rPr>
      </w:pPr>
      <w:r w:rsidRPr="0088063D">
        <w:rPr>
          <w:sz w:val="21"/>
          <w:szCs w:val="21"/>
        </w:rPr>
        <w:t xml:space="preserve">Involved in the database design and designed tables </w:t>
      </w:r>
    </w:p>
    <w:p w:rsidR="0088063D" w:rsidRPr="0088063D" w:rsidRDefault="0088063D" w:rsidP="0088063D">
      <w:pPr>
        <w:numPr>
          <w:ilvl w:val="0"/>
          <w:numId w:val="8"/>
        </w:numPr>
        <w:spacing w:after="45" w:line="255" w:lineRule="atLeast"/>
        <w:jc w:val="both"/>
        <w:rPr>
          <w:sz w:val="21"/>
          <w:szCs w:val="21"/>
        </w:rPr>
      </w:pPr>
      <w:r w:rsidRPr="0088063D">
        <w:rPr>
          <w:sz w:val="21"/>
          <w:szCs w:val="21"/>
        </w:rPr>
        <w:t xml:space="preserve">Implemented XML Web Services using </w:t>
      </w:r>
      <w:r w:rsidR="00FE119A">
        <w:rPr>
          <w:sz w:val="21"/>
          <w:szCs w:val="21"/>
        </w:rPr>
        <w:t>C#</w:t>
      </w:r>
      <w:r w:rsidR="00AF66C7">
        <w:rPr>
          <w:sz w:val="21"/>
          <w:szCs w:val="21"/>
        </w:rPr>
        <w:t>.</w:t>
      </w:r>
      <w:r w:rsidRPr="0088063D">
        <w:rPr>
          <w:sz w:val="21"/>
          <w:szCs w:val="21"/>
        </w:rPr>
        <w:t xml:space="preserve">NET. </w:t>
      </w:r>
    </w:p>
    <w:p w:rsidR="0088063D" w:rsidRPr="0088063D" w:rsidRDefault="0088063D" w:rsidP="0088063D">
      <w:pPr>
        <w:numPr>
          <w:ilvl w:val="0"/>
          <w:numId w:val="8"/>
        </w:numPr>
        <w:spacing w:after="45" w:line="255" w:lineRule="atLeast"/>
        <w:jc w:val="both"/>
        <w:rPr>
          <w:sz w:val="21"/>
          <w:szCs w:val="21"/>
        </w:rPr>
      </w:pPr>
      <w:r w:rsidRPr="0088063D">
        <w:rPr>
          <w:sz w:val="21"/>
          <w:szCs w:val="21"/>
        </w:rPr>
        <w:t xml:space="preserve">Coded and optimized ADO.NET for data access. </w:t>
      </w:r>
    </w:p>
    <w:p w:rsidR="0088063D" w:rsidRPr="0088063D" w:rsidRDefault="0088063D" w:rsidP="0088063D">
      <w:pPr>
        <w:numPr>
          <w:ilvl w:val="0"/>
          <w:numId w:val="8"/>
        </w:numPr>
        <w:spacing w:after="45" w:line="255" w:lineRule="atLeast"/>
        <w:jc w:val="both"/>
        <w:rPr>
          <w:sz w:val="21"/>
          <w:szCs w:val="21"/>
        </w:rPr>
      </w:pPr>
      <w:r w:rsidRPr="0088063D">
        <w:rPr>
          <w:sz w:val="21"/>
          <w:szCs w:val="21"/>
        </w:rPr>
        <w:t xml:space="preserve">Consumed Web Service for searching the files and logging into the application at the company. </w:t>
      </w:r>
    </w:p>
    <w:p w:rsidR="0088063D" w:rsidRPr="0088063D" w:rsidRDefault="0088063D" w:rsidP="0088063D">
      <w:pPr>
        <w:numPr>
          <w:ilvl w:val="0"/>
          <w:numId w:val="8"/>
        </w:numPr>
        <w:spacing w:after="45" w:line="255" w:lineRule="atLeast"/>
        <w:jc w:val="both"/>
        <w:rPr>
          <w:sz w:val="21"/>
          <w:szCs w:val="21"/>
        </w:rPr>
      </w:pPr>
      <w:r w:rsidRPr="0088063D">
        <w:rPr>
          <w:sz w:val="21"/>
          <w:szCs w:val="21"/>
        </w:rPr>
        <w:t xml:space="preserve">Designed and implemented MS SQL Server 2005 Database. </w:t>
      </w:r>
    </w:p>
    <w:p w:rsidR="0088063D" w:rsidRPr="0088063D" w:rsidRDefault="0088063D" w:rsidP="0088063D">
      <w:pPr>
        <w:numPr>
          <w:ilvl w:val="0"/>
          <w:numId w:val="8"/>
        </w:numPr>
        <w:spacing w:after="45" w:line="255" w:lineRule="atLeast"/>
        <w:jc w:val="both"/>
        <w:rPr>
          <w:sz w:val="21"/>
          <w:szCs w:val="21"/>
        </w:rPr>
      </w:pPr>
      <w:r w:rsidRPr="0088063D">
        <w:rPr>
          <w:sz w:val="21"/>
          <w:szCs w:val="21"/>
        </w:rPr>
        <w:t xml:space="preserve">Developed data layer logic for user logging which lets user to access the specified services. </w:t>
      </w:r>
    </w:p>
    <w:p w:rsidR="0088063D" w:rsidRPr="0088063D" w:rsidRDefault="0088063D" w:rsidP="0088063D">
      <w:pPr>
        <w:numPr>
          <w:ilvl w:val="0"/>
          <w:numId w:val="8"/>
        </w:numPr>
        <w:spacing w:after="45" w:line="255" w:lineRule="atLeast"/>
        <w:jc w:val="both"/>
        <w:rPr>
          <w:sz w:val="21"/>
          <w:szCs w:val="21"/>
        </w:rPr>
      </w:pPr>
      <w:r w:rsidRPr="0088063D">
        <w:rPr>
          <w:sz w:val="21"/>
          <w:szCs w:val="21"/>
        </w:rPr>
        <w:t xml:space="preserve">Ability to work with functional teams in an agile environment. </w:t>
      </w:r>
    </w:p>
    <w:p w:rsidR="0088063D" w:rsidRPr="0088063D" w:rsidRDefault="0088063D" w:rsidP="0088063D">
      <w:pPr>
        <w:numPr>
          <w:ilvl w:val="0"/>
          <w:numId w:val="8"/>
        </w:numPr>
        <w:spacing w:after="45" w:line="255" w:lineRule="atLeast"/>
        <w:jc w:val="both"/>
        <w:rPr>
          <w:sz w:val="21"/>
          <w:szCs w:val="21"/>
        </w:rPr>
      </w:pPr>
      <w:r w:rsidRPr="0088063D">
        <w:rPr>
          <w:sz w:val="21"/>
          <w:szCs w:val="21"/>
        </w:rPr>
        <w:t xml:space="preserve">Involved in SCRUM meetings. </w:t>
      </w:r>
    </w:p>
    <w:p w:rsidR="0088063D" w:rsidRPr="0088063D" w:rsidRDefault="0088063D" w:rsidP="0088063D">
      <w:pPr>
        <w:numPr>
          <w:ilvl w:val="0"/>
          <w:numId w:val="8"/>
        </w:numPr>
        <w:spacing w:after="45" w:line="255" w:lineRule="atLeast"/>
        <w:jc w:val="both"/>
        <w:rPr>
          <w:sz w:val="21"/>
          <w:szCs w:val="21"/>
        </w:rPr>
      </w:pPr>
      <w:r w:rsidRPr="0088063D">
        <w:rPr>
          <w:sz w:val="21"/>
          <w:szCs w:val="21"/>
        </w:rPr>
        <w:t xml:space="preserve">Involved in Maintenance of the Web-Application. </w:t>
      </w:r>
    </w:p>
    <w:p w:rsidR="0088063D" w:rsidRPr="0088063D" w:rsidRDefault="0088063D" w:rsidP="0088063D">
      <w:pPr>
        <w:numPr>
          <w:ilvl w:val="0"/>
          <w:numId w:val="8"/>
        </w:numPr>
        <w:spacing w:after="45" w:line="255" w:lineRule="atLeast"/>
        <w:jc w:val="both"/>
        <w:rPr>
          <w:sz w:val="21"/>
          <w:szCs w:val="21"/>
        </w:rPr>
      </w:pPr>
      <w:r w:rsidRPr="0088063D">
        <w:rPr>
          <w:sz w:val="21"/>
          <w:szCs w:val="21"/>
        </w:rPr>
        <w:t xml:space="preserve">Extensive experience in Crystal Reports 8, 8.5, 9, 10, Business Objects Crystal Reports XI and SAP Crystal Reports 2011. </w:t>
      </w:r>
    </w:p>
    <w:p w:rsidR="0088063D" w:rsidRPr="0088063D" w:rsidRDefault="0088063D" w:rsidP="0088063D">
      <w:pPr>
        <w:numPr>
          <w:ilvl w:val="0"/>
          <w:numId w:val="8"/>
        </w:numPr>
        <w:spacing w:after="45" w:line="255" w:lineRule="atLeast"/>
        <w:jc w:val="both"/>
        <w:rPr>
          <w:sz w:val="21"/>
          <w:szCs w:val="21"/>
        </w:rPr>
      </w:pPr>
      <w:r w:rsidRPr="0088063D">
        <w:rPr>
          <w:sz w:val="21"/>
          <w:szCs w:val="21"/>
        </w:rPr>
        <w:t xml:space="preserve">Good experience in creating reports with sub reports, parametrized reports, nested groups, complex formulas, running totals, summaries and conditional formatting. </w:t>
      </w:r>
    </w:p>
    <w:p w:rsidR="0088063D" w:rsidRPr="00102370" w:rsidRDefault="0088063D" w:rsidP="0088063D">
      <w:pPr>
        <w:numPr>
          <w:ilvl w:val="0"/>
          <w:numId w:val="8"/>
        </w:numPr>
        <w:spacing w:after="45" w:line="255" w:lineRule="atLeast"/>
        <w:jc w:val="both"/>
        <w:rPr>
          <w:sz w:val="21"/>
          <w:szCs w:val="21"/>
        </w:rPr>
      </w:pPr>
      <w:r w:rsidRPr="0088063D">
        <w:rPr>
          <w:sz w:val="21"/>
          <w:szCs w:val="21"/>
        </w:rPr>
        <w:lastRenderedPageBreak/>
        <w:t>Expert in generating reports using tables, views, stored procedures. Worked on performance optimization of various reports.</w:t>
      </w:r>
    </w:p>
    <w:p w:rsidR="00B95540" w:rsidRPr="00102370" w:rsidRDefault="00B95540" w:rsidP="00B95540">
      <w:pPr>
        <w:rPr>
          <w:sz w:val="21"/>
          <w:szCs w:val="21"/>
        </w:rPr>
      </w:pPr>
    </w:p>
    <w:p w:rsidR="00B95540" w:rsidRPr="00102370" w:rsidRDefault="0088063D" w:rsidP="00B95540">
      <w:pPr>
        <w:pStyle w:val="Heading4"/>
        <w:rPr>
          <w:sz w:val="21"/>
          <w:szCs w:val="21"/>
        </w:rPr>
      </w:pPr>
      <w:r>
        <w:rPr>
          <w:sz w:val="21"/>
          <w:szCs w:val="21"/>
        </w:rPr>
        <w:t>Dot net</w:t>
      </w:r>
      <w:r w:rsidR="005C3B64" w:rsidRPr="00102370">
        <w:rPr>
          <w:sz w:val="21"/>
          <w:szCs w:val="21"/>
        </w:rPr>
        <w:t xml:space="preserve"> developer</w:t>
      </w:r>
      <w:r w:rsidR="00B95540" w:rsidRPr="00102370">
        <w:rPr>
          <w:sz w:val="21"/>
          <w:szCs w:val="21"/>
        </w:rPr>
        <w:t>/</w:t>
      </w:r>
      <w:r w:rsidR="00832C68" w:rsidRPr="00102370">
        <w:rPr>
          <w:sz w:val="21"/>
          <w:szCs w:val="21"/>
        </w:rPr>
        <w:t xml:space="preserve"> ORACLE INDIA PVT. LTD</w:t>
      </w:r>
    </w:p>
    <w:p w:rsidR="00B95540" w:rsidRPr="00102370" w:rsidRDefault="00832C68" w:rsidP="001F6CBB">
      <w:pPr>
        <w:pStyle w:val="Heading5"/>
        <w:rPr>
          <w:sz w:val="21"/>
          <w:szCs w:val="21"/>
        </w:rPr>
      </w:pPr>
      <w:r w:rsidRPr="00102370">
        <w:rPr>
          <w:sz w:val="21"/>
          <w:szCs w:val="21"/>
        </w:rPr>
        <w:t>Sep</w:t>
      </w:r>
      <w:r w:rsidR="003F5A2D" w:rsidRPr="00102370">
        <w:rPr>
          <w:sz w:val="21"/>
          <w:szCs w:val="21"/>
        </w:rPr>
        <w:t xml:space="preserve"> 2010–</w:t>
      </w:r>
      <w:r w:rsidRPr="00102370">
        <w:rPr>
          <w:sz w:val="21"/>
          <w:szCs w:val="21"/>
        </w:rPr>
        <w:t>March</w:t>
      </w:r>
      <w:r w:rsidR="003F5A2D" w:rsidRPr="00102370">
        <w:rPr>
          <w:sz w:val="21"/>
          <w:szCs w:val="21"/>
        </w:rPr>
        <w:t xml:space="preserve"> 2012</w:t>
      </w:r>
    </w:p>
    <w:p w:rsidR="0088063D" w:rsidRPr="0088063D" w:rsidRDefault="0088063D" w:rsidP="0088063D">
      <w:pPr>
        <w:pStyle w:val="ListParagraph"/>
        <w:numPr>
          <w:ilvl w:val="0"/>
          <w:numId w:val="7"/>
        </w:numPr>
        <w:jc w:val="left"/>
        <w:rPr>
          <w:sz w:val="21"/>
          <w:szCs w:val="21"/>
        </w:rPr>
      </w:pPr>
      <w:r w:rsidRPr="0088063D">
        <w:rPr>
          <w:sz w:val="21"/>
          <w:szCs w:val="21"/>
        </w:rPr>
        <w:t xml:space="preserve">Involved in the complete Software Development Life Cycle (SDLC) including Analysis, Design, Implementation, Testing and Maintenance. </w:t>
      </w:r>
    </w:p>
    <w:p w:rsidR="0088063D" w:rsidRPr="0088063D" w:rsidRDefault="0088063D" w:rsidP="0088063D">
      <w:pPr>
        <w:pStyle w:val="ListParagraph"/>
        <w:numPr>
          <w:ilvl w:val="0"/>
          <w:numId w:val="7"/>
        </w:numPr>
        <w:jc w:val="left"/>
        <w:rPr>
          <w:sz w:val="21"/>
          <w:szCs w:val="21"/>
        </w:rPr>
      </w:pPr>
      <w:r w:rsidRPr="0088063D">
        <w:rPr>
          <w:sz w:val="21"/>
          <w:szCs w:val="21"/>
        </w:rPr>
        <w:t xml:space="preserve">Used agile methodology and practice-based methodology for modeling and documentation of software based systems. </w:t>
      </w:r>
    </w:p>
    <w:p w:rsidR="0088063D" w:rsidRPr="0088063D" w:rsidRDefault="0088063D" w:rsidP="0088063D">
      <w:pPr>
        <w:pStyle w:val="ListParagraph"/>
        <w:numPr>
          <w:ilvl w:val="0"/>
          <w:numId w:val="7"/>
        </w:numPr>
        <w:jc w:val="left"/>
        <w:rPr>
          <w:sz w:val="21"/>
          <w:szCs w:val="21"/>
        </w:rPr>
      </w:pPr>
      <w:r w:rsidRPr="0088063D">
        <w:rPr>
          <w:sz w:val="21"/>
          <w:szCs w:val="21"/>
        </w:rPr>
        <w:t xml:space="preserve">Developed the independent Windows Communication Foundation (WCF) services and defined Service Contracts for specific functionality. </w:t>
      </w:r>
    </w:p>
    <w:p w:rsidR="0088063D" w:rsidRPr="0088063D" w:rsidRDefault="0088063D" w:rsidP="0088063D">
      <w:pPr>
        <w:pStyle w:val="ListParagraph"/>
        <w:numPr>
          <w:ilvl w:val="0"/>
          <w:numId w:val="7"/>
        </w:numPr>
        <w:jc w:val="left"/>
        <w:rPr>
          <w:sz w:val="21"/>
          <w:szCs w:val="21"/>
        </w:rPr>
      </w:pPr>
      <w:r w:rsidRPr="0088063D">
        <w:rPr>
          <w:sz w:val="21"/>
          <w:szCs w:val="21"/>
        </w:rPr>
        <w:t xml:space="preserve">Worked with ASP.NET Web Forms and Caching features, configuring optimizations and securing the web application. </w:t>
      </w:r>
    </w:p>
    <w:p w:rsidR="0088063D" w:rsidRPr="0088063D" w:rsidRDefault="0088063D" w:rsidP="0088063D">
      <w:pPr>
        <w:pStyle w:val="ListParagraph"/>
        <w:numPr>
          <w:ilvl w:val="0"/>
          <w:numId w:val="7"/>
        </w:numPr>
        <w:jc w:val="left"/>
        <w:rPr>
          <w:sz w:val="21"/>
          <w:szCs w:val="21"/>
        </w:rPr>
      </w:pPr>
      <w:r w:rsidRPr="0088063D">
        <w:rPr>
          <w:sz w:val="21"/>
          <w:szCs w:val="21"/>
        </w:rPr>
        <w:t xml:space="preserve">Created Client-side validations with JavaScript and </w:t>
      </w:r>
      <w:r w:rsidR="008E2A6D" w:rsidRPr="0088063D">
        <w:rPr>
          <w:sz w:val="21"/>
          <w:szCs w:val="21"/>
        </w:rPr>
        <w:t>Server-side</w:t>
      </w:r>
      <w:r w:rsidRPr="0088063D">
        <w:rPr>
          <w:sz w:val="21"/>
          <w:szCs w:val="21"/>
        </w:rPr>
        <w:t xml:space="preserve"> validations with ASP.Net. </w:t>
      </w:r>
    </w:p>
    <w:p w:rsidR="0088063D" w:rsidRPr="0088063D" w:rsidRDefault="0088063D" w:rsidP="0088063D">
      <w:pPr>
        <w:pStyle w:val="ListParagraph"/>
        <w:numPr>
          <w:ilvl w:val="0"/>
          <w:numId w:val="7"/>
        </w:numPr>
        <w:jc w:val="left"/>
        <w:rPr>
          <w:sz w:val="21"/>
          <w:szCs w:val="21"/>
        </w:rPr>
      </w:pPr>
      <w:r w:rsidRPr="0088063D">
        <w:rPr>
          <w:sz w:val="21"/>
          <w:szCs w:val="21"/>
        </w:rPr>
        <w:t xml:space="preserve">Designed different components using VB.Net language and used Exception handling, Error providers to handle exceptions. </w:t>
      </w:r>
    </w:p>
    <w:p w:rsidR="0088063D" w:rsidRDefault="0088063D" w:rsidP="0088063D">
      <w:pPr>
        <w:pStyle w:val="ListParagraph"/>
        <w:numPr>
          <w:ilvl w:val="0"/>
          <w:numId w:val="7"/>
        </w:numPr>
        <w:jc w:val="left"/>
        <w:rPr>
          <w:sz w:val="21"/>
          <w:szCs w:val="21"/>
        </w:rPr>
      </w:pPr>
      <w:r w:rsidRPr="0088063D">
        <w:rPr>
          <w:sz w:val="21"/>
          <w:szCs w:val="21"/>
        </w:rPr>
        <w:t xml:space="preserve">Used AJAX controls to retrieve data from the server without interfering with the display and behavior of existing pages. </w:t>
      </w:r>
    </w:p>
    <w:p w:rsidR="0088063D" w:rsidRPr="0088063D" w:rsidRDefault="0088063D" w:rsidP="0088063D">
      <w:pPr>
        <w:pStyle w:val="ListParagraph"/>
        <w:numPr>
          <w:ilvl w:val="0"/>
          <w:numId w:val="7"/>
        </w:numPr>
        <w:jc w:val="left"/>
        <w:rPr>
          <w:sz w:val="21"/>
          <w:szCs w:val="21"/>
        </w:rPr>
      </w:pPr>
      <w:r w:rsidRPr="0088063D">
        <w:rPr>
          <w:sz w:val="21"/>
          <w:szCs w:val="21"/>
        </w:rPr>
        <w:t xml:space="preserve">Prepared product documentations for enhancing the technical skills and product knowledge of the team staff. </w:t>
      </w:r>
    </w:p>
    <w:p w:rsidR="0088063D" w:rsidRPr="0088063D" w:rsidRDefault="0088063D" w:rsidP="0088063D">
      <w:pPr>
        <w:pStyle w:val="ListParagraph"/>
        <w:numPr>
          <w:ilvl w:val="0"/>
          <w:numId w:val="7"/>
        </w:numPr>
        <w:jc w:val="left"/>
        <w:rPr>
          <w:sz w:val="21"/>
          <w:szCs w:val="21"/>
        </w:rPr>
      </w:pPr>
      <w:r w:rsidRPr="0088063D">
        <w:rPr>
          <w:sz w:val="21"/>
          <w:szCs w:val="21"/>
        </w:rPr>
        <w:t xml:space="preserve">Created new tables, wrote stored procedures for applications and some user defined functions. </w:t>
      </w:r>
    </w:p>
    <w:p w:rsidR="0088063D" w:rsidRPr="0088063D" w:rsidRDefault="0088063D" w:rsidP="0088063D">
      <w:pPr>
        <w:pStyle w:val="ListParagraph"/>
        <w:numPr>
          <w:ilvl w:val="0"/>
          <w:numId w:val="7"/>
        </w:numPr>
        <w:jc w:val="left"/>
        <w:rPr>
          <w:sz w:val="21"/>
          <w:szCs w:val="21"/>
        </w:rPr>
      </w:pPr>
      <w:r w:rsidRPr="0088063D">
        <w:rPr>
          <w:sz w:val="21"/>
          <w:szCs w:val="21"/>
        </w:rPr>
        <w:t xml:space="preserve">Development of enterprise reports by pulling data from various sources and presenting using Crystal reports </w:t>
      </w:r>
    </w:p>
    <w:p w:rsidR="0088063D" w:rsidRPr="0088063D" w:rsidRDefault="0088063D" w:rsidP="0088063D">
      <w:pPr>
        <w:pStyle w:val="ListParagraph"/>
        <w:numPr>
          <w:ilvl w:val="0"/>
          <w:numId w:val="7"/>
        </w:numPr>
        <w:jc w:val="left"/>
        <w:rPr>
          <w:sz w:val="21"/>
          <w:szCs w:val="21"/>
        </w:rPr>
      </w:pPr>
      <w:r w:rsidRPr="0088063D">
        <w:rPr>
          <w:sz w:val="21"/>
          <w:szCs w:val="21"/>
        </w:rPr>
        <w:t xml:space="preserve">Implemented Unit Testing, Integration Testing using NUNIT. </w:t>
      </w:r>
    </w:p>
    <w:p w:rsidR="0088063D" w:rsidRPr="0088063D" w:rsidRDefault="0088063D" w:rsidP="0088063D">
      <w:pPr>
        <w:pStyle w:val="ListParagraph"/>
        <w:numPr>
          <w:ilvl w:val="0"/>
          <w:numId w:val="7"/>
        </w:numPr>
        <w:jc w:val="left"/>
        <w:rPr>
          <w:sz w:val="21"/>
          <w:szCs w:val="21"/>
        </w:rPr>
      </w:pPr>
      <w:r w:rsidRPr="0088063D">
        <w:rPr>
          <w:sz w:val="21"/>
          <w:szCs w:val="21"/>
        </w:rPr>
        <w:t xml:space="preserve">Involved in production support. Interacted with end users, liaised with support team to fix support issues. </w:t>
      </w:r>
    </w:p>
    <w:p w:rsidR="0088063D" w:rsidRPr="00102370" w:rsidRDefault="0088063D" w:rsidP="0088063D">
      <w:pPr>
        <w:pStyle w:val="ListParagraph"/>
        <w:numPr>
          <w:ilvl w:val="0"/>
          <w:numId w:val="7"/>
        </w:numPr>
        <w:jc w:val="left"/>
        <w:rPr>
          <w:sz w:val="21"/>
          <w:szCs w:val="21"/>
        </w:rPr>
      </w:pPr>
      <w:r w:rsidRPr="0088063D">
        <w:rPr>
          <w:sz w:val="21"/>
          <w:szCs w:val="21"/>
        </w:rPr>
        <w:t>Responsible for maintaining versions of source code using Team Foundation Server (TFS).</w:t>
      </w:r>
    </w:p>
    <w:p w:rsidR="00B95540" w:rsidRPr="00102370" w:rsidRDefault="00B95540" w:rsidP="00B95540">
      <w:pPr>
        <w:rPr>
          <w:sz w:val="21"/>
          <w:szCs w:val="21"/>
        </w:rPr>
      </w:pPr>
    </w:p>
    <w:p w:rsidR="00B95540" w:rsidRPr="00102370" w:rsidRDefault="0088063D" w:rsidP="00B95540">
      <w:pPr>
        <w:pStyle w:val="Heading4"/>
        <w:rPr>
          <w:sz w:val="21"/>
          <w:szCs w:val="21"/>
        </w:rPr>
      </w:pPr>
      <w:r>
        <w:rPr>
          <w:sz w:val="21"/>
          <w:szCs w:val="21"/>
        </w:rPr>
        <w:t>dot net</w:t>
      </w:r>
      <w:r w:rsidR="005C3B64" w:rsidRPr="00102370">
        <w:rPr>
          <w:sz w:val="21"/>
          <w:szCs w:val="21"/>
        </w:rPr>
        <w:t xml:space="preserve"> developer</w:t>
      </w:r>
      <w:r w:rsidR="00B95540" w:rsidRPr="00102370">
        <w:rPr>
          <w:sz w:val="21"/>
          <w:szCs w:val="21"/>
        </w:rPr>
        <w:t>/</w:t>
      </w:r>
      <w:r w:rsidR="00832C68" w:rsidRPr="00102370">
        <w:rPr>
          <w:sz w:val="21"/>
          <w:szCs w:val="21"/>
        </w:rPr>
        <w:t xml:space="preserve"> Pratian technologies</w:t>
      </w:r>
    </w:p>
    <w:p w:rsidR="00B95540" w:rsidRPr="00102370" w:rsidRDefault="008E2A6D" w:rsidP="00B95540">
      <w:pPr>
        <w:pStyle w:val="Heading5"/>
        <w:rPr>
          <w:sz w:val="21"/>
          <w:szCs w:val="21"/>
        </w:rPr>
      </w:pPr>
      <w:r>
        <w:rPr>
          <w:sz w:val="21"/>
          <w:szCs w:val="21"/>
        </w:rPr>
        <w:t>July</w:t>
      </w:r>
      <w:r w:rsidR="003F5A2D" w:rsidRPr="00102370">
        <w:rPr>
          <w:sz w:val="21"/>
          <w:szCs w:val="21"/>
        </w:rPr>
        <w:t xml:space="preserve"> 200</w:t>
      </w:r>
      <w:r w:rsidR="00366BE3">
        <w:rPr>
          <w:sz w:val="21"/>
          <w:szCs w:val="21"/>
        </w:rPr>
        <w:t>9</w:t>
      </w:r>
      <w:r w:rsidR="003F5A2D" w:rsidRPr="00102370">
        <w:rPr>
          <w:sz w:val="21"/>
          <w:szCs w:val="21"/>
        </w:rPr>
        <w:t>–</w:t>
      </w:r>
      <w:r w:rsidR="00832C68" w:rsidRPr="00102370">
        <w:rPr>
          <w:sz w:val="21"/>
          <w:szCs w:val="21"/>
        </w:rPr>
        <w:t xml:space="preserve"> Sep</w:t>
      </w:r>
      <w:r w:rsidR="003F5A2D" w:rsidRPr="00102370">
        <w:rPr>
          <w:sz w:val="21"/>
          <w:szCs w:val="21"/>
        </w:rPr>
        <w:t xml:space="preserve"> 2010</w:t>
      </w:r>
    </w:p>
    <w:p w:rsidR="0088063D" w:rsidRPr="008E2A6D" w:rsidRDefault="0088063D" w:rsidP="0088063D">
      <w:pPr>
        <w:pStyle w:val="NoSpacing"/>
        <w:numPr>
          <w:ilvl w:val="0"/>
          <w:numId w:val="6"/>
        </w:numPr>
        <w:jc w:val="both"/>
        <w:rPr>
          <w:sz w:val="21"/>
          <w:szCs w:val="21"/>
        </w:rPr>
      </w:pPr>
      <w:r w:rsidRPr="008E2A6D">
        <w:rPr>
          <w:sz w:val="21"/>
          <w:szCs w:val="21"/>
        </w:rPr>
        <w:t xml:space="preserve">Involved in writing Queries and Creating Stored Procedures in SQL Server 2008. </w:t>
      </w:r>
    </w:p>
    <w:p w:rsidR="0088063D" w:rsidRPr="008E2A6D" w:rsidRDefault="0088063D" w:rsidP="0088063D">
      <w:pPr>
        <w:pStyle w:val="NoSpacing"/>
        <w:numPr>
          <w:ilvl w:val="0"/>
          <w:numId w:val="6"/>
        </w:numPr>
        <w:jc w:val="both"/>
        <w:rPr>
          <w:sz w:val="21"/>
          <w:szCs w:val="21"/>
        </w:rPr>
      </w:pPr>
      <w:r w:rsidRPr="008E2A6D">
        <w:rPr>
          <w:sz w:val="21"/>
          <w:szCs w:val="21"/>
        </w:rPr>
        <w:t xml:space="preserve">Developed Designing and Business Logic Components using </w:t>
      </w:r>
      <w:r w:rsidR="00FE119A">
        <w:rPr>
          <w:sz w:val="21"/>
          <w:szCs w:val="21"/>
        </w:rPr>
        <w:t>C#</w:t>
      </w:r>
      <w:r w:rsidRPr="008E2A6D">
        <w:rPr>
          <w:sz w:val="21"/>
          <w:szCs w:val="21"/>
        </w:rPr>
        <w:t xml:space="preserve">.Net. </w:t>
      </w:r>
    </w:p>
    <w:p w:rsidR="0088063D" w:rsidRPr="008E2A6D" w:rsidRDefault="0088063D" w:rsidP="0088063D">
      <w:pPr>
        <w:pStyle w:val="NoSpacing"/>
        <w:numPr>
          <w:ilvl w:val="0"/>
          <w:numId w:val="6"/>
        </w:numPr>
        <w:jc w:val="both"/>
        <w:rPr>
          <w:sz w:val="21"/>
          <w:szCs w:val="21"/>
        </w:rPr>
      </w:pPr>
      <w:r w:rsidRPr="008E2A6D">
        <w:rPr>
          <w:sz w:val="21"/>
          <w:szCs w:val="21"/>
        </w:rPr>
        <w:t xml:space="preserve">Involved in the Requirement analysis, UI design, and development and testing of the application. </w:t>
      </w:r>
    </w:p>
    <w:p w:rsidR="0088063D" w:rsidRPr="008E2A6D" w:rsidRDefault="0088063D" w:rsidP="0088063D">
      <w:pPr>
        <w:pStyle w:val="NoSpacing"/>
        <w:numPr>
          <w:ilvl w:val="0"/>
          <w:numId w:val="6"/>
        </w:numPr>
        <w:jc w:val="both"/>
        <w:rPr>
          <w:sz w:val="21"/>
          <w:szCs w:val="21"/>
        </w:rPr>
      </w:pPr>
      <w:r w:rsidRPr="008E2A6D">
        <w:rPr>
          <w:sz w:val="21"/>
          <w:szCs w:val="21"/>
        </w:rPr>
        <w:t xml:space="preserve">Updated User Interface using HTML, CSS, and JavaScript. </w:t>
      </w:r>
    </w:p>
    <w:p w:rsidR="0088063D" w:rsidRPr="008E2A6D" w:rsidRDefault="0088063D" w:rsidP="0088063D">
      <w:pPr>
        <w:pStyle w:val="NoSpacing"/>
        <w:numPr>
          <w:ilvl w:val="0"/>
          <w:numId w:val="6"/>
        </w:numPr>
        <w:jc w:val="both"/>
        <w:rPr>
          <w:sz w:val="21"/>
          <w:szCs w:val="21"/>
        </w:rPr>
      </w:pPr>
      <w:r w:rsidRPr="008E2A6D">
        <w:rPr>
          <w:sz w:val="21"/>
          <w:szCs w:val="21"/>
        </w:rPr>
        <w:t xml:space="preserve">Developed and consumed Web Services to extract information from the database and other services. </w:t>
      </w:r>
    </w:p>
    <w:p w:rsidR="0088063D" w:rsidRPr="008E2A6D" w:rsidRDefault="0088063D" w:rsidP="0088063D">
      <w:pPr>
        <w:pStyle w:val="NoSpacing"/>
        <w:numPr>
          <w:ilvl w:val="0"/>
          <w:numId w:val="6"/>
        </w:numPr>
        <w:jc w:val="both"/>
        <w:rPr>
          <w:sz w:val="21"/>
          <w:szCs w:val="21"/>
        </w:rPr>
      </w:pPr>
      <w:r w:rsidRPr="008E2A6D">
        <w:rPr>
          <w:sz w:val="21"/>
          <w:szCs w:val="21"/>
        </w:rPr>
        <w:t xml:space="preserve">Created various Web forms for user login, account summary, loan applications and history pages using ASP.Net. </w:t>
      </w:r>
    </w:p>
    <w:p w:rsidR="0088063D" w:rsidRPr="008E2A6D" w:rsidRDefault="0088063D" w:rsidP="0088063D">
      <w:pPr>
        <w:pStyle w:val="NoSpacing"/>
        <w:numPr>
          <w:ilvl w:val="0"/>
          <w:numId w:val="6"/>
        </w:numPr>
        <w:jc w:val="both"/>
        <w:rPr>
          <w:sz w:val="21"/>
          <w:szCs w:val="21"/>
        </w:rPr>
      </w:pPr>
      <w:r w:rsidRPr="008E2A6D">
        <w:rPr>
          <w:sz w:val="21"/>
          <w:szCs w:val="21"/>
        </w:rPr>
        <w:t xml:space="preserve">Used </w:t>
      </w:r>
      <w:r w:rsidR="00FE119A">
        <w:rPr>
          <w:sz w:val="21"/>
          <w:szCs w:val="21"/>
        </w:rPr>
        <w:t>C#</w:t>
      </w:r>
      <w:r w:rsidRPr="008E2A6D">
        <w:rPr>
          <w:sz w:val="21"/>
          <w:szCs w:val="21"/>
        </w:rPr>
        <w:t xml:space="preserve">.NET Validation Controls and JavaScript for client-side validations in the Web Pages. </w:t>
      </w:r>
    </w:p>
    <w:p w:rsidR="0088063D" w:rsidRPr="008E2A6D" w:rsidRDefault="0088063D" w:rsidP="0088063D">
      <w:pPr>
        <w:pStyle w:val="NoSpacing"/>
        <w:numPr>
          <w:ilvl w:val="0"/>
          <w:numId w:val="6"/>
        </w:numPr>
        <w:jc w:val="both"/>
        <w:rPr>
          <w:sz w:val="21"/>
          <w:szCs w:val="21"/>
        </w:rPr>
      </w:pPr>
      <w:r w:rsidRPr="008E2A6D">
        <w:rPr>
          <w:sz w:val="21"/>
          <w:szCs w:val="21"/>
        </w:rPr>
        <w:t xml:space="preserve">Extensively worked on ASP.NET web controls for developing the UI. </w:t>
      </w:r>
    </w:p>
    <w:p w:rsidR="0088063D" w:rsidRPr="008E2A6D" w:rsidRDefault="0088063D" w:rsidP="0088063D">
      <w:pPr>
        <w:pStyle w:val="NoSpacing"/>
        <w:numPr>
          <w:ilvl w:val="0"/>
          <w:numId w:val="6"/>
        </w:numPr>
        <w:jc w:val="both"/>
        <w:rPr>
          <w:sz w:val="21"/>
          <w:szCs w:val="21"/>
        </w:rPr>
      </w:pPr>
      <w:r w:rsidRPr="008E2A6D">
        <w:rPr>
          <w:sz w:val="21"/>
          <w:szCs w:val="21"/>
        </w:rPr>
        <w:t xml:space="preserve">Configured the Web Config file for Session Management and trace. </w:t>
      </w:r>
    </w:p>
    <w:p w:rsidR="0088063D" w:rsidRPr="008E2A6D" w:rsidRDefault="0088063D" w:rsidP="0088063D">
      <w:pPr>
        <w:pStyle w:val="NoSpacing"/>
        <w:numPr>
          <w:ilvl w:val="0"/>
          <w:numId w:val="6"/>
        </w:numPr>
        <w:jc w:val="both"/>
        <w:rPr>
          <w:sz w:val="21"/>
          <w:szCs w:val="21"/>
        </w:rPr>
      </w:pPr>
      <w:r w:rsidRPr="008E2A6D">
        <w:rPr>
          <w:sz w:val="21"/>
          <w:szCs w:val="21"/>
        </w:rPr>
        <w:lastRenderedPageBreak/>
        <w:t xml:space="preserve">Implemented Stored Procedures, Views and Triggers and calling them from the Data Access Layer. </w:t>
      </w:r>
    </w:p>
    <w:p w:rsidR="0088063D" w:rsidRPr="008E2A6D" w:rsidRDefault="0088063D" w:rsidP="0088063D">
      <w:pPr>
        <w:pStyle w:val="NoSpacing"/>
        <w:numPr>
          <w:ilvl w:val="0"/>
          <w:numId w:val="6"/>
        </w:numPr>
        <w:jc w:val="both"/>
        <w:rPr>
          <w:sz w:val="21"/>
          <w:szCs w:val="21"/>
        </w:rPr>
      </w:pPr>
      <w:r w:rsidRPr="008E2A6D">
        <w:rPr>
          <w:sz w:val="21"/>
          <w:szCs w:val="21"/>
        </w:rPr>
        <w:t xml:space="preserve">Used T-SQL to examine the database information. </w:t>
      </w:r>
    </w:p>
    <w:p w:rsidR="0088063D" w:rsidRPr="008E2A6D" w:rsidRDefault="0088063D" w:rsidP="0088063D">
      <w:pPr>
        <w:pStyle w:val="NoSpacing"/>
        <w:numPr>
          <w:ilvl w:val="0"/>
          <w:numId w:val="6"/>
        </w:numPr>
        <w:jc w:val="both"/>
        <w:rPr>
          <w:sz w:val="21"/>
          <w:szCs w:val="21"/>
        </w:rPr>
      </w:pPr>
      <w:r w:rsidRPr="008E2A6D">
        <w:rPr>
          <w:sz w:val="21"/>
          <w:szCs w:val="21"/>
        </w:rPr>
        <w:t xml:space="preserve">Used Data Adapters and Datasets of ADO.Net to manipulate data in the SQL server database. </w:t>
      </w:r>
    </w:p>
    <w:p w:rsidR="0088063D" w:rsidRPr="008E2A6D" w:rsidRDefault="0088063D" w:rsidP="0088063D">
      <w:pPr>
        <w:pStyle w:val="NoSpacing"/>
        <w:numPr>
          <w:ilvl w:val="0"/>
          <w:numId w:val="6"/>
        </w:numPr>
        <w:jc w:val="both"/>
        <w:rPr>
          <w:sz w:val="21"/>
          <w:szCs w:val="21"/>
        </w:rPr>
      </w:pPr>
      <w:r w:rsidRPr="008E2A6D">
        <w:rPr>
          <w:sz w:val="21"/>
          <w:szCs w:val="21"/>
        </w:rPr>
        <w:t xml:space="preserve">Extensively used Data grids and Data lists to display account summary, loan history and other information on the web pages. </w:t>
      </w:r>
    </w:p>
    <w:p w:rsidR="0088063D" w:rsidRPr="008E2A6D" w:rsidRDefault="0088063D" w:rsidP="0088063D">
      <w:pPr>
        <w:pStyle w:val="NoSpacing"/>
        <w:numPr>
          <w:ilvl w:val="0"/>
          <w:numId w:val="6"/>
        </w:numPr>
        <w:jc w:val="both"/>
        <w:rPr>
          <w:sz w:val="21"/>
          <w:szCs w:val="21"/>
        </w:rPr>
      </w:pPr>
      <w:r w:rsidRPr="008E2A6D">
        <w:rPr>
          <w:sz w:val="21"/>
          <w:szCs w:val="21"/>
        </w:rPr>
        <w:t xml:space="preserve">Developed compiled modules for exception handling. </w:t>
      </w:r>
    </w:p>
    <w:p w:rsidR="0088063D" w:rsidRPr="008E2A6D" w:rsidRDefault="0088063D" w:rsidP="0088063D">
      <w:pPr>
        <w:pStyle w:val="NoSpacing"/>
        <w:numPr>
          <w:ilvl w:val="0"/>
          <w:numId w:val="6"/>
        </w:numPr>
        <w:jc w:val="both"/>
        <w:rPr>
          <w:sz w:val="21"/>
          <w:szCs w:val="21"/>
        </w:rPr>
      </w:pPr>
      <w:r w:rsidRPr="008E2A6D">
        <w:rPr>
          <w:sz w:val="21"/>
          <w:szCs w:val="21"/>
        </w:rPr>
        <w:t xml:space="preserve">Involved in unit testing and functional testing. </w:t>
      </w:r>
    </w:p>
    <w:p w:rsidR="00B95540" w:rsidRDefault="0088063D" w:rsidP="0088063D">
      <w:pPr>
        <w:pStyle w:val="NoSpacing"/>
        <w:numPr>
          <w:ilvl w:val="0"/>
          <w:numId w:val="6"/>
        </w:numPr>
        <w:jc w:val="both"/>
        <w:rPr>
          <w:sz w:val="21"/>
          <w:szCs w:val="21"/>
        </w:rPr>
      </w:pPr>
      <w:r w:rsidRPr="008E2A6D">
        <w:rPr>
          <w:sz w:val="21"/>
          <w:szCs w:val="21"/>
        </w:rPr>
        <w:t xml:space="preserve">Used VSS for the source &amp; document version control. </w:t>
      </w:r>
    </w:p>
    <w:p w:rsidR="00B67162" w:rsidRDefault="00B67162" w:rsidP="00B67162">
      <w:pPr>
        <w:pStyle w:val="NoSpacing"/>
        <w:jc w:val="both"/>
        <w:rPr>
          <w:sz w:val="21"/>
          <w:szCs w:val="21"/>
        </w:rPr>
      </w:pPr>
    </w:p>
    <w:p w:rsidR="007D47A4" w:rsidRDefault="007D47A4" w:rsidP="00B67162">
      <w:pPr>
        <w:pStyle w:val="NoSpacing"/>
        <w:jc w:val="both"/>
        <w:rPr>
          <w:sz w:val="21"/>
          <w:szCs w:val="21"/>
        </w:rPr>
      </w:pPr>
    </w:p>
    <w:p w:rsidR="003C2A2A" w:rsidRDefault="003C2A2A" w:rsidP="00B67162">
      <w:pPr>
        <w:pStyle w:val="NoSpacing"/>
        <w:jc w:val="both"/>
        <w:rPr>
          <w:sz w:val="21"/>
          <w:szCs w:val="21"/>
        </w:rPr>
      </w:pPr>
    </w:p>
    <w:p w:rsidR="003C2A2A" w:rsidRDefault="003C2A2A" w:rsidP="00B67162">
      <w:pPr>
        <w:pStyle w:val="NoSpacing"/>
        <w:jc w:val="both"/>
        <w:rPr>
          <w:sz w:val="21"/>
          <w:szCs w:val="21"/>
        </w:rPr>
      </w:pPr>
    </w:p>
    <w:p w:rsidR="00B67162" w:rsidRDefault="00B67162" w:rsidP="00B67162">
      <w:pPr>
        <w:pStyle w:val="NoSpacing"/>
        <w:jc w:val="both"/>
        <w:rPr>
          <w:sz w:val="21"/>
          <w:szCs w:val="21"/>
        </w:rPr>
      </w:pPr>
    </w:p>
    <w:p w:rsidR="00B67162" w:rsidRPr="00563E86" w:rsidRDefault="00B67162" w:rsidP="00B67162">
      <w:pPr>
        <w:autoSpaceDE w:val="0"/>
        <w:autoSpaceDN w:val="0"/>
        <w:adjustRightInd w:val="0"/>
        <w:jc w:val="both"/>
        <w:rPr>
          <w:rFonts w:cstheme="minorHAnsi"/>
          <w:b/>
          <w:sz w:val="26"/>
          <w:szCs w:val="26"/>
          <w:u w:val="single"/>
        </w:rPr>
      </w:pPr>
      <w:r w:rsidRPr="00563E86">
        <w:rPr>
          <w:rFonts w:cstheme="minorHAnsi"/>
          <w:b/>
          <w:sz w:val="26"/>
          <w:szCs w:val="26"/>
          <w:u w:val="single"/>
        </w:rPr>
        <w:t>Education:</w:t>
      </w:r>
    </w:p>
    <w:p w:rsidR="00B67162" w:rsidRPr="00563E86" w:rsidRDefault="00B67162" w:rsidP="00B67162">
      <w:pPr>
        <w:autoSpaceDE w:val="0"/>
        <w:autoSpaceDN w:val="0"/>
        <w:adjustRightInd w:val="0"/>
        <w:rPr>
          <w:rFonts w:cstheme="minorHAnsi"/>
          <w:b/>
          <w:sz w:val="24"/>
          <w:szCs w:val="24"/>
          <w:u w:val="single"/>
        </w:rPr>
      </w:pPr>
    </w:p>
    <w:p w:rsidR="00B67162" w:rsidRDefault="00B67162" w:rsidP="00B67162">
      <w:pPr>
        <w:autoSpaceDE w:val="0"/>
        <w:autoSpaceDN w:val="0"/>
        <w:adjustRightInd w:val="0"/>
        <w:jc w:val="both"/>
        <w:rPr>
          <w:sz w:val="21"/>
          <w:szCs w:val="21"/>
        </w:rPr>
      </w:pPr>
      <w:r w:rsidRPr="00B67162">
        <w:rPr>
          <w:sz w:val="21"/>
          <w:szCs w:val="21"/>
        </w:rPr>
        <w:t xml:space="preserve">Bachelor in </w:t>
      </w:r>
      <w:r w:rsidR="0020075A">
        <w:rPr>
          <w:sz w:val="21"/>
          <w:szCs w:val="21"/>
        </w:rPr>
        <w:t xml:space="preserve"> IT</w:t>
      </w:r>
      <w:r>
        <w:rPr>
          <w:sz w:val="21"/>
          <w:szCs w:val="21"/>
        </w:rPr>
        <w:t>(</w:t>
      </w:r>
      <w:r w:rsidRPr="00B67162">
        <w:rPr>
          <w:sz w:val="21"/>
          <w:szCs w:val="21"/>
        </w:rPr>
        <w:t>Jawaharlal Nehru Technological University</w:t>
      </w:r>
      <w:r>
        <w:rPr>
          <w:sz w:val="21"/>
          <w:szCs w:val="21"/>
        </w:rPr>
        <w:t>) JNTU</w:t>
      </w:r>
      <w:r w:rsidR="00374B1A">
        <w:rPr>
          <w:sz w:val="21"/>
          <w:szCs w:val="21"/>
        </w:rPr>
        <w:t xml:space="preserve"> K</w:t>
      </w:r>
      <w:r w:rsidR="008D3C0B">
        <w:rPr>
          <w:sz w:val="21"/>
          <w:szCs w:val="21"/>
        </w:rPr>
        <w:t>/200</w:t>
      </w:r>
      <w:r w:rsidR="00366BE3">
        <w:rPr>
          <w:sz w:val="21"/>
          <w:szCs w:val="21"/>
        </w:rPr>
        <w:t>9</w:t>
      </w:r>
      <w:r w:rsidRPr="00B67162">
        <w:rPr>
          <w:sz w:val="21"/>
          <w:szCs w:val="21"/>
        </w:rPr>
        <w:t xml:space="preserve"> – India</w:t>
      </w:r>
      <w:r w:rsidR="003C2A2A">
        <w:rPr>
          <w:sz w:val="21"/>
          <w:szCs w:val="21"/>
        </w:rPr>
        <w:t>.</w:t>
      </w:r>
    </w:p>
    <w:p w:rsidR="00B67162" w:rsidRPr="00B67162" w:rsidRDefault="00B67162" w:rsidP="00B67162">
      <w:pPr>
        <w:autoSpaceDE w:val="0"/>
        <w:autoSpaceDN w:val="0"/>
        <w:adjustRightInd w:val="0"/>
        <w:jc w:val="both"/>
        <w:rPr>
          <w:sz w:val="21"/>
          <w:szCs w:val="21"/>
        </w:rPr>
      </w:pPr>
    </w:p>
    <w:p w:rsidR="00B67162" w:rsidRPr="008E2A6D" w:rsidRDefault="00B67162" w:rsidP="00307CA6">
      <w:pPr>
        <w:autoSpaceDE w:val="0"/>
        <w:autoSpaceDN w:val="0"/>
        <w:adjustRightInd w:val="0"/>
        <w:ind w:left="1440"/>
        <w:jc w:val="both"/>
        <w:rPr>
          <w:sz w:val="21"/>
          <w:szCs w:val="21"/>
        </w:rPr>
      </w:pPr>
    </w:p>
    <w:sectPr w:rsidR="00B67162" w:rsidRPr="008E2A6D" w:rsidSect="00FE20E6">
      <w:headerReference w:type="default" r:id="rId8"/>
      <w:footerReference w:type="default" r:id="rId9"/>
      <w:headerReference w:type="first" r:id="rId10"/>
      <w:footerReference w:type="first" r:id="rId11"/>
      <w:pgSz w:w="12240" w:h="15840"/>
      <w:pgMar w:top="2074" w:right="1152" w:bottom="2304" w:left="1152" w:header="1397" w:footer="576"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49F0" w:rsidRDefault="000149F0" w:rsidP="003856C9">
      <w:pPr>
        <w:spacing w:after="0" w:line="240" w:lineRule="auto"/>
      </w:pPr>
      <w:r>
        <w:separator/>
      </w:r>
    </w:p>
  </w:endnote>
  <w:endnote w:type="continuationSeparator" w:id="1">
    <w:p w:rsidR="000149F0" w:rsidRDefault="000149F0" w:rsidP="003856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1CB" w:rsidRDefault="00625689" w:rsidP="007803B7">
    <w:pPr>
      <w:pStyle w:val="Footer"/>
    </w:pPr>
    <w:r>
      <w:rPr>
        <w:noProof/>
      </w:rPr>
      <w:pict>
        <v:group id="_x0000_s4118" alt="Footer graphic design with grey rectangles in various angles" style="position:absolute;left:0;text-align:left;margin-left:0;margin-top:0;width:535.35pt;height:33.7pt;z-index:251667456;mso-width-percent:877;mso-height-percent:45;mso-top-percent:905;mso-position-horizontal:center;mso-position-horizontal-relative:margin;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">
          <o:lock v:ext="edit" aspectratio="t"/>
          <v:shape id="Freeform 68" o:spid="_x0000_s4127" style="position:absolute;width:852;height:275;visibility:visible;mso-wrap-style:square;v-text-anchor:top" coordsize="85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slE78A&#10;AADbAAAADwAAAGRycy9kb3ducmV2LnhtbERPS2vCQBC+F/wPywi91U2FaomuEsTXTbSWXofsmIRm&#10;Z8PuVNN/7x4Ejx/fe77sXauuFGLj2cD7KANFXHrbcGXg/LV5+wQVBdli65kM/FOE5WLwMsfc+hsf&#10;6XqSSqUQjjkaqEW6XOtY1uQwjnxHnLiLDw4lwVBpG/CWwl2rx1k20Q4bTg01drSqqfw9/TkDH1xs&#10;p8fs/LOWopNtiLz7PuyMeR32xQyUUC9P8cO9twYmaWz6kn6AXt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SyUTvwAAANsAAAAPAAAAAAAAAAAAAAAAAJgCAABkcnMvZG93bnJl&#10;di54bWxQSwUGAAAAAAQABAD1AAAAhAM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69" o:spid="_x0000_s4126" style="position:absolute;left:1063;width:2061;height:275;visibility:visible;mso-wrap-style:square;v-text-anchor:top" coordsize="206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tAgsMA&#10;AADbAAAADwAAAGRycy9kb3ducmV2LnhtbESPQWvCQBSE74L/YXkFb7rRQGijq6ggeik0aen5kX0m&#10;sdm3Ibua5N+7hUKPw8x8w2x2g2nEgzpXW1awXEQgiAuray4VfH2e5q8gnEfW2FgmBSM52G2nkw2m&#10;2vac0SP3pQgQdikqqLxvUyldUZFBt7AtcfCutjPog+xKqTvsA9w0chVFiTRYc1iosKVjRcVPfjcK&#10;7KHNPuLbPv4evcH3eBmb/HZWavYy7NcgPA3+P/zXvmgFyRv8fgk/QG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4tAgsMAAADbAAAADwAAAAAAAAAAAAAAAACYAgAAZHJzL2Rv&#10;d25yZXYueG1sUEsFBgAAAAAEAAQA9QAAAIgDA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70" o:spid="_x0000_s4125" style="position:absolute;left:3059;top:183;width:75;height:92;visibility:visible;mso-wrap-style:square;v-text-anchor:top" coordsize="7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jB7MEA&#10;AADbAAAADwAAAGRycy9kb3ducmV2LnhtbERPz2vCMBS+D/Y/hDfwNlNFVKpR3EAQ9aITxNsjebbd&#10;mpfaxFr9681B2PHj+z2dt7YUDdW+cKyg101AEGtnCs4UHH6Wn2MQPiAbLB2Tgjt5mM/e36aYGnfj&#10;HTX7kIkYwj5FBXkIVSql1zlZ9F1XEUfu7GqLIcI6k6bGWwy3pewnyVBaLDg25FjRd076b3+1Cpov&#10;2f5qu37wdnDZ6ePpsrmvhkp1PtrFBESgNvyLX+6VUTCK6+OX+AP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YwezBAAAA2wAAAA8AAAAAAAAAAAAAAAAAmAIAAGRycy9kb3du&#10;cmV2LnhtbFBLBQYAAAAABAAEAPUAAACGAwAAAAA=&#10;" path="m65,l75,92,,92,65,xe" fillcolor="#d8d8d8 [2732]" strokecolor="#d8d8d8 [2732]" strokeweight="0">
            <v:path arrowok="t" o:connecttype="custom" o:connectlocs="65,0;75,92;0,92;65,0" o:connectangles="0,0,0,0"/>
          </v:shape>
          <v:shape id="Freeform 71" o:spid="_x0000_s4124" style="position:absolute;left:3126;top:179;width:659;height:96;visibility:visible;mso-wrap-style:square;v-text-anchor:top" coordsize="65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g2kMUA&#10;AADbAAAADwAAAGRycy9kb3ducmV2LnhtbESPQWvCQBSE74X+h+UVeilmkxZUoqtIS0m9mWgL3h7Z&#10;1yQ0+zZktyb+e1cQPA4z8w2zXI+mFSfqXWNZQRLFIIhLqxuuFBz2n5M5COeRNbaWScGZHKxXjw9L&#10;TLUdOKdT4SsRIOxSVFB736VSurImgy6yHXHwfm1v0AfZV1L3OAS4aeVrHE+lwYbDQo0dvddU/hX/&#10;RsFUDnG5zbY/lL3km+/8o3vbzY5KPT+NmwUIT6O/h2/tL61glsD1S/gBcnU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WDaQxQAAANsAAAAPAAAAAAAAAAAAAAAAAJgCAABkcnMv&#10;ZG93bnJldi54bWxQSwUGAAAAAAQABAD1AAAAigM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72" o:spid="_x0000_s4123" style="position:absolute;left:3786;top:267;width:12;height:8;visibility:visible;mso-wrap-style:square;v-text-anchor:top" coordsize="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NVIMIA&#10;AADbAAAADwAAAGRycy9kb3ducmV2LnhtbESP3WoCMRSE7wu+QziCdzVRsT+rUVpR8K6t9QEOm+Nm&#10;cXOyJlHXtzdCoZfDzHzDzJeda8SFQqw9axgNFQji0puaKw37383zG4iYkA02nknDjSIsF72nORbG&#10;X/mHLrtUiQzhWKAGm1JbSBlLSw7j0LfE2Tv44DBlGSppAl4z3DVyrNSLdFhzXrDY0spSedydnYb3&#10;79skfblPeQrTvbFrUqvjRGk96HcfMxCJuvQf/mtvjYbXMTy+5B8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U1UgwgAAANsAAAAPAAAAAAAAAAAAAAAAAJgCAABkcnMvZG93&#10;bnJldi54bWxQSwUGAAAAAAQABAD1AAAAhwMAAAAA&#10;" path="m1,l12,8,,8,1,xe" fillcolor="#d8d8d8 [2732]" strokecolor="#d8d8d8 [2732]" strokeweight="0">
            <v:path arrowok="t" o:connecttype="custom" o:connectlocs="1,0;12,8;0,8;1,0" o:connectangles="0,0,0,0"/>
          </v:shape>
          <v:shape id="Freeform 73" o:spid="_x0000_s4122" style="position:absolute;left:3483;width:871;height:275;visibility:visible;mso-wrap-style:square;v-text-anchor:top" coordsize="8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Fe7MMA&#10;AADbAAAADwAAAGRycy9kb3ducmV2LnhtbESPT4vCMBTE7wt+h/AEb2vqH1apRhFFEFxYrF68PZpn&#10;U2xeShNr/fZmYWGPw8z8hlmuO1uJlhpfOlYwGiYgiHOnSy4UXM77zzkIH5A1Vo5JwYs8rFe9jyWm&#10;2j35RG0WChEh7FNUYEKoUyl9bsiiH7qaOHo311gMUTaF1A0+I9xWcpwkX9JiyXHBYE1bQ/k9e1gF&#10;x+/X9hp2sp3ujjwtzeXnkGmp1KDfbRYgAnXhP/zXPmgFswn8fok/QK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Fe7MMAAADbAAAADwAAAAAAAAAAAAAAAACYAgAAZHJzL2Rv&#10;d25yZXYueG1sUEsFBgAAAAAEAAQA9QAAAIgD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74" o:spid="_x0000_s4121" style="position:absolute;left:1750;width:827;height:111;visibility:visible;mso-wrap-style:square;v-text-anchor:top" coordsize="827,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mZSsEA&#10;AADbAAAADwAAAGRycy9kb3ducmV2LnhtbESP0YrCMBRE34X9h3AXfNNUkSq1qbgLsoIo6u4HXJpr&#10;W2xuSpOt9e+NIPg4zMwZJl31phYdta6yrGAyjkAQ51ZXXCj4+92MFiCcR9ZYWyYFd3Kwyj4GKSba&#10;3vhE3dkXIkDYJaig9L5JpHR5SQbd2DbEwbvY1qAPsi2kbvEW4KaW0yiKpcGKw0KJDX2XlF/P/0bB&#10;MeafynVH/tI+3ke7hbnywSg1/OzXSxCeev8Ov9pbrWA+g+eX8ANk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5mUrBAAAA2wAAAA8AAAAAAAAAAAAAAAAAmAIAAGRycy9kb3du&#10;cmV2LnhtbFBLBQYAAAAABAAEAPUAAACGAw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75" o:spid="_x0000_s4120" style="position:absolute;left:2524;width:1261;height:266;visibility:visible;mso-wrap-style:square;v-text-anchor:top" coordsize="12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oZdsMA&#10;AADbAAAADwAAAGRycy9kb3ducmV2LnhtbESPT2sCMRTE74V+h/AKvdVsBa2uRimC0B5E6h+8PjZv&#10;N4ublyVJ3fXbG0HwOMzMb5j5sreNuJAPtWMFn4MMBHHhdM2VgsN+/TEBESKyxsYxKbhSgOXi9WWO&#10;uXYd/9FlFyuRIBxyVGBibHMpQ2HIYhi4ljh5pfMWY5K+ktpjl+C2kcMsG0uLNacFgy2tDBXn3b9V&#10;MF0jlYfm+JsV3eY48iWbbX9S6v2t/56BiNTHZ/jR/tEKvkZw/5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oZdsMAAADbAAAADwAAAAAAAAAAAAAAAACYAgAAZHJzL2Rv&#10;d25yZXYueG1sUEsFBgAAAAAEAAQA9QAAAIgD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76" o:spid="_x0000_s4119" style="position:absolute;left:388;width:793;height:275;visibility:visible;mso-wrap-style:square;v-text-anchor:top" coordsize="79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Fp38QA&#10;AADbAAAADwAAAGRycy9kb3ducmV2LnhtbESPT4vCMBTE7wt+h/AEb5oqUpdqFJEuiAfd9Q9eH82z&#10;LTYvpclq9dObBWGPw8z8hpktWlOJGzWutKxgOIhAEGdWl5wrOB6++p8gnEfWWFkmBQ9ysJh3PmaY&#10;aHvnH7rtfS4ChF2CCgrv60RKlxVk0A1sTRy8i20M+iCbXOoG7wFuKjmKolgaLDksFFjTqqDsuv81&#10;Cuyp3chJnKentNql+vz9HKfbp1K9brucgvDU+v/wu73WCiYx/H0JP0DO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had/EAAAA2wAAAA8AAAAAAAAAAAAAAAAAmAIAAGRycy9k&#10;b3ducmV2LnhtbFBLBQYAAAAABAAEAPUAAACJAw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margin" anchory="page"/>
          <w10:anchorlock/>
        </v:group>
      </w:pict>
    </w:r>
    <w:sdt>
      <w:sdtPr>
        <w:id w:val="1281234005"/>
        <w:docPartObj>
          <w:docPartGallery w:val="Page Numbers (Bottom of Page)"/>
          <w:docPartUnique/>
        </w:docPartObj>
      </w:sdtPr>
      <w:sdtEndPr>
        <w:rPr>
          <w:noProof/>
        </w:rPr>
      </w:sdtEndPr>
      <w:sdtContent>
        <w:r>
          <w:fldChar w:fldCharType="begin"/>
        </w:r>
        <w:r w:rsidR="006701CB">
          <w:instrText xml:space="preserve"> PAGE   \* MERGEFORMAT </w:instrText>
        </w:r>
        <w:r>
          <w:fldChar w:fldCharType="separate"/>
        </w:r>
        <w:r w:rsidR="00A4492B">
          <w:rPr>
            <w:noProof/>
          </w:rPr>
          <w:t>8</w:t>
        </w:r>
        <w:r>
          <w:rPr>
            <w:noProof/>
          </w:rPr>
          <w:fldChar w:fldCharType="end"/>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1CB" w:rsidRDefault="00625689">
    <w:pPr>
      <w:pStyle w:val="Footer"/>
    </w:pPr>
    <w:r>
      <w:rPr>
        <w:noProof/>
      </w:rPr>
      <w:pict>
        <v:group id="Group 4" o:spid="_x0000_s4097" alt="Footer graphic design with grey rectangles in various angles" style="position:absolute;left:0;text-align:left;margin-left:0;margin-top:0;width:535.35pt;height:33.7pt;z-index:251660288;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">
          <o:lock v:ext="edit" aspectratio="t"/>
          <v:shape id="Freeform 35" o:spid="_x0000_s4106" style="position:absolute;width:852;height:275;visibility:visible;mso-wrap-style:square;v-text-anchor:top" coordsize="85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lkMMA&#10;AADbAAAADwAAAGRycy9kb3ducmV2LnhtbESPQWvCQBSE7wX/w/KE3uqmFmtJXSWIVW9Fa+n1kX1N&#10;QrNvw+5T03/vCoLHYWa+YWaL3rXqRCE2ng08jzJQxKW3DVcGDl8fT2+goiBbbD2TgX+KsJgPHmaY&#10;W3/mHZ32UqkE4ZijgVqky7WOZU0O48h3xMn79cGhJBkqbQOeE9y1epxlr9phw2mhxo6WNZV/+6Mz&#10;MOFiPd1lh5+VFJ2sQ+TN9+fGmMdhX7yDEurlHr61t9bAywSuX9IP0PM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mlkMMAAADbAAAADwAAAAAAAAAAAAAAAACYAgAAZHJzL2Rv&#10;d25yZXYueG1sUEsFBgAAAAAEAAQA9QAAAIgDA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36" o:spid="_x0000_s4105" style="position:absolute;left:1063;width:2061;height:275;visibility:visible;mso-wrap-style:square;v-text-anchor:top" coordsize="206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f77cEA&#10;AADbAAAADwAAAGRycy9kb3ducmV2LnhtbESPQYvCMBSE78L+h/AWvNlUAyJdo+jCohdhreL50bxt&#10;q81LaaLWf78RBI/DzHzDzJe9bcSNOl871jBOUhDEhTM1lxqOh5/RDIQPyAYbx6ThQR6Wi4/BHDPj&#10;7rynWx5KESHsM9RQhdBmUvqiIos+cS1x9P5cZzFE2ZXSdHiPcNvISZpOpcWa40KFLX1XVFzyq9Xg&#10;1u3+V51X6vQIFndqrGx+3mg9/OxXXyAC9eEdfrW3RoOawvN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n++3BAAAA2wAAAA8AAAAAAAAAAAAAAAAAmAIAAGRycy9kb3du&#10;cmV2LnhtbFBLBQYAAAAABAAEAPUAAACGAw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37" o:spid="_x0000_s4104" style="position:absolute;left:3059;top:183;width:75;height:92;visibility:visible;mso-wrap-style:square;v-text-anchor:top" coordsize="7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vgWMUA&#10;AADbAAAADwAAAGRycy9kb3ducmV2LnhtbESPQWvCQBSE74X+h+UJ3pqNtWhJXaUVBGl7UQvi7bH7&#10;mkSzb2N2G6O/3hUKHoeZ+YaZzDpbiZYaXzpWMEhSEMTamZJzBT+bxdMrCB+QDVaOScGZPMymjw8T&#10;zIw78YradchFhLDPUEERQp1J6XVBFn3iauLo/brGYoiyyaVp8BThtpLPaTqSFkuOCwXWNC9IH9Z/&#10;VkH7Ibu9tp8X/n45rvR2d/w6L0dK9Xvd+xuIQF24h//bS6NgOIbbl/gD5PQ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BYxQAAANsAAAAPAAAAAAAAAAAAAAAAAJgCAABkcnMv&#10;ZG93bnJldi54bWxQSwUGAAAAAAQABAD1AAAAigMAAAAA&#10;" path="m65,l75,92,,92,65,xe" fillcolor="#d8d8d8 [2732]" strokecolor="#d8d8d8 [2732]" strokeweight="0">
            <v:path arrowok="t" o:connecttype="custom" o:connectlocs="65,0;75,92;0,92;65,0" o:connectangles="0,0,0,0"/>
          </v:shape>
          <v:shape id="Freeform 38" o:spid="_x0000_s4103" style="position:absolute;left:3126;top:179;width:659;height:96;visibility:visible;mso-wrap-style:square;v-text-anchor:top" coordsize="65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gmzcAA&#10;AADbAAAADwAAAGRycy9kb3ducmV2LnhtbERPy4rCMBTdC/5DuIIb0VQFlWoUcRgcd9YXuLs017bY&#10;3JQmYzt/P1kILg/nvdq0phQvql1hWcF4FIEgTq0uOFNwOX8PFyCcR9ZYWiYFf+Rgs+52Vhhr23BC&#10;r5PPRAhhF6OC3PsqltKlORl0I1sRB+5ha4M+wDqTusYmhJtSTqJoJg0WHBpyrGiXU/o8/RoFM9lE&#10;6WF/uNF+kGyvyVc1Pc7vSvV77XYJwlPrP+K3+0crmIax4Uv4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AgmzcAAAADbAAAADwAAAAAAAAAAAAAAAACYAgAAZHJzL2Rvd25y&#10;ZXYueG1sUEsFBgAAAAAEAAQA9QAAAIUDA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39" o:spid="_x0000_s4102" style="position:absolute;left:3786;top:267;width:12;height:8;visibility:visible;mso-wrap-style:square;v-text-anchor:top" coordsize="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kcIA&#10;AADbAAAADwAAAGRycy9kb3ducmV2LnhtbESP3WoCMRSE7wu+QzgF72rSLhbdGsWKBe+sPw9w2Jxu&#10;Fjcn2yTV9e0bQfBymJlvmNmid604U4iNZw2vIwWCuPKm4VrD8fD1MgERE7LB1jNpuFKExXzwNMPS&#10;+Avv6LxPtcgQjiVqsCl1pZSxsuQwjnxHnL0fHxymLEMtTcBLhrtWvin1Lh02nBcsdrSyVJ32f07D&#10;9PtapK37lL9hfDR2TWp1KpTWw+d++QEiUZ8e4Xt7YzQUU7h9yT9A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nX6RwgAAANsAAAAPAAAAAAAAAAAAAAAAAJgCAABkcnMvZG93&#10;bnJldi54bWxQSwUGAAAAAAQABAD1AAAAhwMAAAAA&#10;" path="m1,l12,8,,8,1,xe" fillcolor="#d8d8d8 [2732]" strokecolor="#d8d8d8 [2732]" strokeweight="0">
            <v:path arrowok="t" o:connecttype="custom" o:connectlocs="1,0;12,8;0,8;1,0" o:connectangles="0,0,0,0"/>
          </v:shape>
          <v:shape id="Freeform 40" o:spid="_x0000_s4101" style="position:absolute;left:3483;width:871;height:275;visibility:visible;mso-wrap-style:square;v-text-anchor:top" coordsize="8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8KJsAA&#10;AADbAAAADwAAAGRycy9kb3ducmV2LnhtbERPz2vCMBS+D/wfwhO8ralSxuiMIhahoDBWe9nt0bw1&#10;Zc1LaWKt/705DHb8+H5v97PtxUSj7xwrWCcpCOLG6Y5bBfX19PoOwgdkjb1jUvAgD/vd4mWLuXZ3&#10;/qKpCq2IIexzVGBCGHIpfWPIok/cQBy5HzdaDBGOrdQj3mO47eUmTd+kxY5jg8GBjoaa3+pmFZwv&#10;j+N3KOSUFWfOOlN/lpWWSq2W8+EDRKA5/Iv/3KVWkMX18Uv8AXL3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D8KJsAAAADbAAAADwAAAAAAAAAAAAAAAACYAgAAZHJzL2Rvd25y&#10;ZXYueG1sUEsFBgAAAAAEAAQA9QAAAIUD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41" o:spid="_x0000_s4100" style="position:absolute;left:1750;width:827;height:111;visibility:visible;mso-wrap-style:square;v-text-anchor:top" coordsize="827,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Lwb8EA&#10;AADbAAAADwAAAGRycy9kb3ducmV2LnhtbESP0YrCMBRE34X9h3AXfNNUkSLVtOjCorAo2t0PuDTX&#10;ttjclCbW7t8bQfBxmJkzzDobTCN66lxtWcFsGoEgLqyuuVTw9/s9WYJwHlljY5kU/JODLP0YrTHR&#10;9s5n6nNfigBhl6CCyvs2kdIVFRl0U9sSB+9iO4M+yK6UusN7gJtGzqMolgZrDgsVtvRVUXHNb0bB&#10;KeZd7foTb7WPD9HP0lz5aJQafw6bFQhPg3+HX+29VrCYwfNL+AEy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1i8G/BAAAA2wAAAA8AAAAAAAAAAAAAAAAAmAIAAGRycy9kb3du&#10;cmV2LnhtbFBLBQYAAAAABAAEAPUAAACGAw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42" o:spid="_x0000_s4099" style="position:absolute;left:2524;width:1261;height:266;visibility:visible;mso-wrap-style:square;v-text-anchor:top" coordsize="12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9Lv8MA&#10;AADbAAAADwAAAGRycy9kb3ducmV2LnhtbESPT2sCMRTE74V+h/AK3mq2UouuRimCUA8i9Q9eH5u3&#10;m8XNy5JEd/vtG0HwOMzMb5j5sreNuJEPtWMFH8MMBHHhdM2VguNh/T4BESKyxsYxKfijAMvF68sc&#10;c+06/qXbPlYiQTjkqMDE2OZShsKQxTB0LXHySuctxiR9JbXHLsFtI0dZ9iUt1pwWDLa0MlRc9ler&#10;YLpGKo/NaZMV3fY09iWbXX9WavDWf89AROrjM/xo/2gFnyO4f0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9Lv8MAAADbAAAADwAAAAAAAAAAAAAAAACYAgAAZHJzL2Rv&#10;d25yZXYueG1sUEsFBgAAAAAEAAQA9QAAAIgD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43" o:spid="_x0000_s4098" style="position:absolute;left:388;width:793;height:275;visibility:visible;mso-wrap-style:square;v-text-anchor:top" coordsize="79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oA+sQA&#10;AADbAAAADwAAAGRycy9kb3ducmV2LnhtbESPT4vCMBTE78J+h/AWvGm6KirVKCIVZA+uf/H6aJ5t&#10;2ealNFG7fnqzIHgcZuY3zHTemFLcqHaFZQVf3QgEcWp1wZmC42HVGYNwHlljaZkU/JGD+eyjNcVY&#10;2zvv6Lb3mQgQdjEqyL2vYildmpNB17UVcfAutjbog6wzqWu8B7gpZS+KhtJgwWEhx4qWOaW/+6tR&#10;YE/NtxwNs+SUlD+JPm8fg2TzUKr92SwmIDw1/h1+tddawaAP/1/CD5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6APrEAAAA2wAAAA8AAAAAAAAAAAAAAAAAmAIAAGRycy9k&#10;b3ducmV2LnhtbFBLBQYAAAAABAAEAPUAAACJAw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49F0" w:rsidRDefault="000149F0" w:rsidP="003856C9">
      <w:pPr>
        <w:spacing w:after="0" w:line="240" w:lineRule="auto"/>
      </w:pPr>
      <w:r>
        <w:separator/>
      </w:r>
    </w:p>
  </w:footnote>
  <w:footnote w:type="continuationSeparator" w:id="1">
    <w:p w:rsidR="000149F0" w:rsidRDefault="000149F0" w:rsidP="003856C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1CB" w:rsidRDefault="00625689">
    <w:pPr>
      <w:pStyle w:val="Header"/>
    </w:pPr>
    <w:r>
      <w:rPr>
        <w:noProof/>
      </w:rPr>
      <w:pict>
        <v:group id="_x0000_s4128" alt="Header graphic design with grey rectangles in various angles" style="position:absolute;left:0;text-align:left;margin-left:0;margin-top:0;width:535.35pt;height:34.45pt;z-index:251665408;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">
          <o:lock v:ext="edit" aspectratio="t"/>
          <v:shape id="Freeform 57" o:spid="_x0000_s4138" style="position:absolute;width:1024;height:275;visibility:visible;mso-wrap-style:square;v-text-anchor:top" coordsize="10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6fsIA&#10;AADbAAAADwAAAGRycy9kb3ducmV2LnhtbESPUWvCMBSF3wf+h3AF32aiYDeqUUQQBoJMux9wba5t&#10;sbkpSWbrfv0yEPZ4OOd8h7PaDLYVd/KhcaxhNlUgiEtnGq40fBX713cQISIbbB2ThgcF2KxHLyvM&#10;jev5RPdzrESCcMhRQx1jl0sZyposhqnriJN3dd5iTNJX0njsE9y2cq5UJi02nBZq7GhXU3k7f1sN&#10;auGVO6ri6G62zz6L7KJ+HgetJ+NhuwQRaYj/4Wf7w2hYvMHfl/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p+wgAAANsAAAAPAAAAAAAAAAAAAAAAAJgCAABkcnMvZG93&#10;bnJldi54bWxQSwUGAAAAAAQABAD1AAAAhwM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58" o:spid="_x0000_s4137" style="position:absolute;left:1024;top:240;width:252;height:35;visibility:visible;mso-wrap-style:square;v-text-anchor:top" coordsize="25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VbkcMA&#10;AADbAAAADwAAAGRycy9kb3ducmV2LnhtbERPy2rCQBTdF/oPwy10p5MKDTY6CbZYKFitT9xeMjcP&#10;mrmTZkaNf+8shC4P5z3NetOIM3WutqzgZRiBIM6trrlUsN99DsYgnEfW2FgmBVdykKWPD1NMtL3w&#10;hs5bX4oQwi5BBZX3bSKlyysy6Ia2JQ5cYTuDPsCulLrDSwg3jRxFUSwN1hwaKmzpo6L8d3syCt7+&#10;1qflLPbv33FxmB+K1eIY/SyUen7qZxMQnnr/L767v7SC1zA2fAk/QK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VbkcMAAADbAAAADwAAAAAAAAAAAAAAAACYAgAAZHJzL2Rv&#10;d25yZXYueG1sUEsFBgAAAAAEAAQA9QAAAIgD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59" o:spid="_x0000_s4136" style="position:absolute;left:3088;width:81;height:69;visibility:visible;mso-wrap-style:square;v-text-anchor:top" coordsize="8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DHBsQA&#10;AADbAAAADwAAAGRycy9kb3ducmV2LnhtbESPzWrDMBCE74W+g9hAb40UlzSJEyUU00BPLfm55LZY&#10;G9vEWhlJdZw+fVQo9DjMzDfMajPYVvTkQ+NYw2SsQBCXzjRcaTgets9zECEiG2wdk4YbBdisHx9W&#10;mBt35R31+1iJBOGQo4Y6xi6XMpQ1WQxj1xEn7+y8xZikr6TxeE1w28pMqVdpseG0UGNHRU3lZf9t&#10;NRQvs/jjOfv0X1VhT+9WnQ541PppNLwtQUQa4n/4r/1hNEwX8Psl/QC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AxwbEAAAA2wAAAA8AAAAAAAAAAAAAAAAAmAIAAGRycy9k&#10;b3ducmV2LnhtbFBLBQYAAAAABAAEAPUAAACJAwAAAAA=&#10;" path="m8,69r,l8,69r,xm,l80,r1,13l11,68,8,65,,xe" fillcolor="#d8d8d8 [2732]" strokecolor="#d8d8d8 [2732]" strokeweight="0">
            <v:path arrowok="t" o:connecttype="custom" o:connectlocs="8,69;8,69;8,69;8,69;0,0;80,0;81,13;11,68;8,65;0,0" o:connectangles="0,0,0,0,0,0,0,0,0,0"/>
            <o:lock v:ext="edit" verticies="t"/>
          </v:shape>
          <v:shape id="Freeform 60" o:spid="_x0000_s4135" style="position:absolute;left:3096;width:1233;height:275;visibility:visible;mso-wrap-style:square;v-text-anchor:top" coordsize="123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g4r8A&#10;AADbAAAADwAAAGRycy9kb3ducmV2LnhtbERPy4rCMBTdC/5DuIIbGRNdiHaMIor4AkEdmO2lubbF&#10;5qY0Uevfm4Xg8nDe03ljS/Gg2heONQz6CgRx6kzBmYa/y/pnDMIHZIOlY9LwIg/zWbs1xcS4J5/o&#10;cQ6ZiCHsE9SQh1AlUvo0J4u+7yriyF1dbTFEWGfS1PiM4baUQ6VG0mLBsSHHipY5pbfz3WroVSt5&#10;O6r0oHBMu2sx+b9n+43W3U6z+AURqAlf8ce9NRpGcX38En+AnL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OmDivwAAANsAAAAPAAAAAAAAAAAAAAAAAJgCAABkcnMvZG93bnJl&#10;di54bWxQSwUGAAAAAAQABAD1AAAAhAM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61" o:spid="_x0000_s4134" style="position:absolute;left:635;width:387;height:239;visibility:visible;mso-wrap-style:square;v-text-anchor:top" coordsize="387,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dSqMUA&#10;AADbAAAADwAAAGRycy9kb3ducmV2LnhtbESPzU7DMBCE70i8g7VIvVGnPVQl1K2qSAj6c6HwANt4&#10;iaPG6zRemsDT10hIPY5m55udxWrwjbpQF+vABibjDBRxGWzNlYHPj5fHOagoyBabwGTghyKslvd3&#10;C8xt6PmdLgepVIJwzNGAE2lzrWPpyGMch5Y4eV+h8yhJdpW2HfYJ7hs9zbKZ9lhzanDYUuGoPB2+&#10;fXrjdb/dPRWb6XFz7OVX3Hk3L87GjB6G9TMooUFux//pN2tgNoG/LQkAe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11KoxQAAANsAAAAPAAAAAAAAAAAAAAAAAJgCAABkcnMv&#10;ZG93bnJldi54bWxQSwUGAAAAAAQABAD1AAAAigM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62" o:spid="_x0000_s4133" style="position:absolute;left:1024;width:1471;height:275;visibility:visible;mso-wrap-style:square;v-text-anchor:top" coordsize="14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JQzMMA&#10;AADbAAAADwAAAGRycy9kb3ducmV2LnhtbESPzWrDMBCE74G+g9hCLqGRkxRTu5FNCQR6TfpzXqyt&#10;ZWqtjKTGTp6+CgRyHGbmG2ZbT7YXJ/Khc6xgtcxAEDdOd9wq+PzYP72ACBFZY++YFJwpQF09zLZY&#10;ajfygU7H2IoE4VCiAhPjUEoZGkMWw9INxMn7cd5iTNK3UnscE9z2cp1lubTYcVowONDOUPN7/LMK&#10;NuMqz8eLL56LixkO5nvB2RcpNX+c3l5BRJriPXxrv2sF+RquX9IPk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JQzMMAAADbAAAADwAAAAAAAAAAAAAAAACYAgAAZHJzL2Rv&#10;d25yZXYueG1sUEsFBgAAAAAEAAQA9QAAAIgDA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63" o:spid="_x0000_s4132" style="position:absolute;left:2361;width:924;height:275;visibility:visible;mso-wrap-style:square;v-text-anchor:top" coordsize="9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kD/cQA&#10;AADbAAAADwAAAGRycy9kb3ducmV2LnhtbESPQWvCQBSE70L/w/IK3nTTCkGiq7RCRTzVWPT6zD6T&#10;2OzbJLua9N+7gtDjMDPfMPNlbypxo9aVlhW8jSMQxJnVJecKfvZfoykI55E1VpZJwR85WC5eBnNM&#10;tO14R7fU5yJA2CWooPC+TqR0WUEG3djWxME729agD7LNpW6xC3BTyfcoiqXBksNCgTWtCsp+06tR&#10;cNTNLkv95/p7tT01hy7eN11zUWr42n/MQHjq/X/42d5oBfEEHl/C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pA/3EAAAA2wAAAA8AAAAAAAAAAAAAAAAAmAIAAGRycy9k&#10;b3ducmV2LnhtbFBLBQYAAAAABAAEAPUAAACJAw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64" o:spid="_x0000_s4131" style="position:absolute;left:3009;width:87;height:68;visibility:visible;mso-wrap-style:square;v-text-anchor:top" coordsize="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U2+cUA&#10;AADbAAAADwAAAGRycy9kb3ducmV2LnhtbESPQWvCQBSE74X+h+UJ3uquIkGiq0jBqocWmrSCt2f2&#10;mYRm34bs1sR/3y0Uehxm5htmtRlsI27U+dqxhulEgSAunKm51PCR754WIHxANtg4Jg138rBZPz6s&#10;MDWu53e6ZaEUEcI+RQ1VCG0qpS8qsugnriWO3tV1FkOUXSlNh32E20bOlEqkxZrjQoUtPVdUfGXf&#10;VsMpy939+Klejq9mZy5vi/1ZtXutx6NhuwQRaAj/4b/2wWhI5vD7Jf4A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xTb5xQAAANsAAAAPAAAAAAAAAAAAAAAAAJgCAABkcnMv&#10;ZG93bnJldi54bWxQSwUGAAAAAAQABAD1AAAAigMAAAAA&#10;" path="m,l79,r8,65l87,68r,l,xe" fillcolor="#d8d8d8 [2732]" strokecolor="#d8d8d8 [2732]" strokeweight="0">
            <v:path arrowok="t" o:connecttype="custom" o:connectlocs="0,0;79,0;87,65;87,68;87,68;0,0" o:connectangles="0,0,0,0,0,0"/>
          </v:shape>
          <v:shape id="Freeform 65" o:spid="_x0000_s4130" style="position:absolute;left:963;width:276;height:240;visibility:visible;mso-wrap-style:square;v-text-anchor:top" coordsize="27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SePsQA&#10;AADbAAAADwAAAGRycy9kb3ducmV2LnhtbESP3WrCQBSE7wu+w3KE3tWNPxWNrmKliqI3/jzAIXtM&#10;gtmzaXZN4tt3CwUvh5n5hpkvW1OImiqXW1bQ70UgiBOrc04VXC+bjwkI55E1FpZJwZMcLBedtznG&#10;2jZ8ovrsUxEg7GJUkHlfxlK6JCODrmdL4uDdbGXQB1mlUlfYBLgp5CCKxtJgzmEhw5LWGSX388Mo&#10;2DYHO71rc9z/fNPt6/IYDfv1Tqn3bruagfDU+lf4v73TCsaf8Pcl/A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Unj7EAAAA2wAAAA8AAAAAAAAAAAAAAAAAmAIAAGRycy9k&#10;b3ducmV2LnhtbFBLBQYAAAAABAAEAPUAAACJAw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66" o:spid="_x0000_s4129" style="position:absolute;left:965;top:240;width:73;height:35;visibility:visible;mso-wrap-style:square;v-text-anchor:top" coordsize="7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X8QA&#10;AADbAAAADwAAAGRycy9kb3ducmV2LnhtbESPT2sCMRTE7wW/Q3hCbzVrD0tZjaKiUGFbqH/A42Pz&#10;3F3cvCxJXNNv3xQKPQ4z8xtmvoymEwM531pWMJ1kIIgrq1uuFZyOu5c3ED4ga+wsk4Jv8rBcjJ7m&#10;WGj74C8aDqEWCcK+QAVNCH0hpa8aMugntidO3tU6gyFJV0vt8JHgppOvWZZLgy2nhQZ72jRU3Q53&#10;o2BvtuvyHK4fbtoPQ16W8bO8RKWex3E1AxEohv/wX/tdK8hz+P2Sfo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0l/EAAAA2wAAAA8AAAAAAAAAAAAAAAAAmAIAAGRycy9k&#10;b3ducmV2LnhtbFBLBQYAAAAABAAEAPUAAACJAwAAAAA=&#10;" path="m59,r,l59,,73,35,,35,57,2r2,l59,r,l59,xe" fillcolor="#d8d8d8 [2732]" strokecolor="#d8d8d8 [2732]" strokeweight="0">
            <v:path arrowok="t" o:connecttype="custom" o:connectlocs="59,0;59,0;59,0;73,35;0,35;57,2;59,2;59,0;59,0;59,0" o:connectangles="0,0,0,0,0,0,0,0,0,0"/>
          </v:shape>
          <w10:wrap anchorx="page" anchory="page"/>
          <w10:anchorlock/>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1CB" w:rsidRDefault="00625689">
    <w:pPr>
      <w:pStyle w:val="Header"/>
    </w:pPr>
    <w:r>
      <w:rPr>
        <w:noProof/>
      </w:rPr>
      <w:pict>
        <v:group id="Group 17" o:spid="_x0000_s4107" alt="Header graphic design with grey rectangles in various angles" style="position:absolute;left:0;text-align:left;margin-left:0;margin-top:0;width:535.35pt;height:34.45pt;z-index:251663360;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">
          <o:lock v:ext="edit" aspectratio="t"/>
          <v:shape id="Freeform 46" o:spid="_x0000_s4117" style="position:absolute;width:1024;height:275;visibility:visible;mso-wrap-style:square;v-text-anchor:top" coordsize="10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rJOMIA&#10;AADbAAAADwAAAGRycy9kb3ducmV2LnhtbESPUWvCMBSF3wf7D+EOfJuJwxWpRpHBQBBks/6Aa3Nt&#10;i81NSTJb/fVGEPZ4OOd8h7NYDbYVF/KhcaxhMlYgiEtnGq40HIrv9xmIEJENto5Jw5UCrJavLwvM&#10;jev5ly77WIkE4ZCjhjrGLpcylDVZDGPXESfv5LzFmKSvpPHYJ7ht5YdSmbTYcFqosaOvmsrz/s9q&#10;UJ9euZ0qdu5s++ynyI7qdt1qPXob1nMQkYb4H362N0bDNIPHl/Q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ask4wgAAANsAAAAPAAAAAAAAAAAAAAAAAJgCAABkcnMvZG93&#10;bnJldi54bWxQSwUGAAAAAAQABAD1AAAAhwM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47" o:spid="_x0000_s4116" style="position:absolute;left:1024;top:240;width:252;height:35;visibility:visible;mso-wrap-style:square;v-text-anchor:top" coordsize="25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NZPsYA&#10;AADbAAAADwAAAGRycy9kb3ducmV2LnhtbESP3WoCMRSE7wt9h3AK3mm2RbbtahQrCoJara14e9ic&#10;/aGbk3UTdX17UxB6OczMN8xw3JpKnKlxpWUFz70IBHFqdcm5gp/vefcNhPPIGivLpOBKDsajx4ch&#10;Jtpe+IvOO5+LAGGXoILC+zqR0qUFGXQ9WxMHL7ONQR9kk0vd4CXATSVfoiiWBksOCwXWNC0o/d2d&#10;jIL34/a0nsT+YxVn+9k++1weos1Sqc5TOxmA8NT6//C9vdAK+q/w9yX8ADm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YNZPsYAAADbAAAADwAAAAAAAAAAAAAAAACYAgAAZHJz&#10;L2Rvd25yZXYueG1sUEsFBgAAAAAEAAQA9QAAAIsD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48" o:spid="_x0000_s4115" style="position:absolute;left:3088;width:81;height:69;visibility:visible;mso-wrap-style:square;v-text-anchor:top" coordsize="8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X0QL8A&#10;AADbAAAADwAAAGRycy9kb3ducmV2LnhtbERPy4rCMBTdC/5DuII7m6qDSm0UKSO4msHHxt2lubbF&#10;5qYkGa1+/WQxMMvDeefb3rTiQc43lhVMkxQEcWl1w5WCy3k/WYHwAVlja5kUvMjDdjMc5Jhp++Qj&#10;PU6hEjGEfYYK6hC6TEpf1mTQJ7YjjtzNOoMhQldJ7fAZw00rZ2m6kAYbjg01dlTUVN5PP0ZBMV+G&#10;t+PZl/uuCnP9NOn1jBelxqN+twYRqA//4j/3QSv4iGPjl/gD5OY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VfRAvwAAANsAAAAPAAAAAAAAAAAAAAAAAJgCAABkcnMvZG93bnJl&#10;di54bWxQSwUGAAAAAAQABAD1AAAAhAMAAAAA&#10;" path="m8,69r,l8,69r,xm,l80,r1,13l11,68,8,65,,xe" fillcolor="#d8d8d8 [2732]" strokecolor="#d8d8d8 [2732]" strokeweight="0">
            <v:path arrowok="t" o:connecttype="custom" o:connectlocs="8,69;8,69;8,69;8,69;0,0;80,0;81,13;11,68;8,65;0,0" o:connectangles="0,0,0,0,0,0,0,0,0,0"/>
            <o:lock v:ext="edit" verticies="t"/>
          </v:shape>
          <v:shape id="Freeform 49" o:spid="_x0000_s4114" style="position:absolute;left:3096;width:1233;height:275;visibility:visible;mso-wrap-style:square;v-text-anchor:top" coordsize="123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O0n8EA&#10;AADaAAAADwAAAGRycy9kb3ducmV2LnhtbERPS2vCQBC+C/6HZYReSt1tD2JTVyktpdWC0FTwOmTH&#10;JJidDdnNw3/vBgRPw8f3nNVmsJXoqPGlYw3PcwWCOHOm5FzD4f/raQnCB2SDlWPScCEPm/V0ssLE&#10;uJ7/qEtDLmII+wQ1FCHUiZQ+K8iin7uaOHIn11gMETa5NA32MdxW8kWphbRYcmwosKaPgrJz2loN&#10;j/WnPO9V9qtwSdtT+Xps89231g+z4f0NRKAh3MU394+J82F8Zbxyf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ztJ/BAAAA2gAAAA8AAAAAAAAAAAAAAAAAmAIAAGRycy9kb3du&#10;cmV2LnhtbFBLBQYAAAAABAAEAPUAAACGAw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50" o:spid="_x0000_s4113" style="position:absolute;left:635;width:387;height:239;visibility:visible;mso-wrap-style:square;v-text-anchor:top" coordsize="387,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c9jsQA&#10;AADbAAAADwAAAGRycy9kb3ducmV2LnhtbESPwU7DMAyG70i8Q2QkbixlEmiUZROqhGCMywYP4DWm&#10;qWicrjFr4enxAYmj9fv//Hm5nmJnTjTkNrGD61kBhrhOvuXGwfvb49UCTBZkj11icvBNGdar87Ml&#10;lj6NvKPTXhqjEM4lOggifWltrgNFzLPUE2v2kYaIouPQWD/gqPDY2XlR3NqILeuFgD1VgerP/VdU&#10;jafXl+1dtZkfNodRfiQct4vq6NzlxfRwD0Zokv/lv/azd3Cj9vqLAs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3PY7EAAAA2wAAAA8AAAAAAAAAAAAAAAAAmAIAAGRycy9k&#10;b3ducmV2LnhtbFBLBQYAAAAABAAEAPUAAACJAw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51" o:spid="_x0000_s4112" style="position:absolute;left:1024;width:1471;height:275;visibility:visible;mso-wrap-style:square;v-text-anchor:top" coordsize="14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wEBsIA&#10;AADbAAAADwAAAGRycy9kb3ducmV2LnhtbESPT4vCMBTE7wt+h/AEL8ua1t0t2jWKCMJedf+cH82z&#10;Kdu8lCTa6qc3grDHYWZ+wyzXg23FmXxoHCvIpxkI4srphmsF31+7lzmIEJE1to5JwYUCrFejpyWW&#10;2vW8p/Mh1iJBOJSowMTYlVKGypDFMHUdcfKOzluMSfpaao99gttWzrKskBYbTgsGO9oaqv4OJ6vg&#10;tc+Lor/6xdviarq9+X3m7IeUmoyHzQeISEP8Dz/an1rBew73L+k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nAQGwgAAANsAAAAPAAAAAAAAAAAAAAAAAJgCAABkcnMvZG93&#10;bnJldi54bWxQSwUGAAAAAAQABAD1AAAAhwM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52" o:spid="_x0000_s4111" style="position:absolute;left:2361;width:924;height:275;visibility:visible;mso-wrap-style:square;v-text-anchor:top" coordsize="9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ls28MA&#10;AADbAAAADwAAAGRycy9kb3ducmV2LnhtbESPQWvCQBSE7wX/w/IEb3WjoJToKipYSk81il6f2WcS&#10;zb5NsluT/ntXKHgcZuYbZr7sTCnu1LjCsoLRMAJBnFpdcKbgsN++f4BwHlljaZkU/JGD5aL3NsdY&#10;25Z3dE98JgKEXYwKcu+rWEqX5mTQDW1FHLyLbQz6IJtM6gbbADelHEfRVBosOCzkWNEmp/SW/BoF&#10;J13v0sSvP3823+f62E73dVtflRr0u9UMhKfOv8L/7S+tYDKG55fw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ls28MAAADbAAAADwAAAAAAAAAAAAAAAACYAgAAZHJzL2Rv&#10;d25yZXYueG1sUEsFBgAAAAAEAAQA9QAAAIgDA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53" o:spid="_x0000_s4110" style="position:absolute;left:3009;width:87;height:68;visibility:visible;mso-wrap-style:square;v-text-anchor:top" coordsize="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BkMMUA&#10;AADbAAAADwAAAGRycy9kb3ducmV2LnhtbESPQWvCQBSE70L/w/IKveluWxSJbkIpWPWgYGyF3l6z&#10;r0lo9m3IbjX+e1cQPA4z8w0zz3rbiCN1vnas4XmkQBAXztRcavjcL4ZTED4gG2wck4YzecjSh8Ec&#10;E+NOvKNjHkoRIewT1FCF0CZS+qIii37kWuLo/brOYoiyK6Xp8BThtpEvSk2kxZrjQoUtvVdU/OX/&#10;VsMh37vz+kt9rDdmYX620+W3apdaPz32bzMQgfpwD9/aK6Nh/ArXL/EHyPQ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QGQwxQAAANsAAAAPAAAAAAAAAAAAAAAAAJgCAABkcnMv&#10;ZG93bnJldi54bWxQSwUGAAAAAAQABAD1AAAAigMAAAAA&#10;" path="m,l79,r8,65l87,68r,l,xe" fillcolor="#d8d8d8 [2732]" strokecolor="#d8d8d8 [2732]" strokeweight="0">
            <v:path arrowok="t" o:connecttype="custom" o:connectlocs="0,0;79,0;87,65;87,68;87,68;0,0" o:connectangles="0,0,0,0,0,0"/>
          </v:shape>
          <v:shape id="Freeform 54" o:spid="_x0000_s4109" style="position:absolute;left:963;width:276;height:240;visibility:visible;mso-wrap-style:square;v-text-anchor:top" coordsize="27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TxGMQA&#10;AADbAAAADwAAAGRycy9kb3ducmV2LnhtbESP3WrCQBSE7wt9h+UUvNON1RaNrlJFRak3/jzAIXtM&#10;gtmzMbsm8e3dgtDLYWa+Yabz1hSipsrllhX0exEI4sTqnFMF59O6OwLhPLLGwjIpeJCD+ez9bYqx&#10;tg0fqD76VAQIuxgVZN6XsZQuycig69mSOHgXWxn0QVap1BU2AW4K+RlF39JgzmEhw5KWGSXX490o&#10;2DS/dnzVZr+7reiyON2Hg369Varz0f5MQHhq/X/41d5qBV9D+PsSf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08RjEAAAA2wAAAA8AAAAAAAAAAAAAAAAAmAIAAGRycy9k&#10;b3ducmV2LnhtbFBLBQYAAAAABAAEAPUAAACJAw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55" o:spid="_x0000_s4108" style="position:absolute;left:965;top:240;width:73;height:35;visibility:visible;mso-wrap-style:square;v-text-anchor:top" coordsize="7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mGlcQA&#10;AADbAAAADwAAAGRycy9kb3ducmV2LnhtbESPQWsCMRSE7wX/Q3iF3mpWQZGtUVqx0MIqqBU8PjbP&#10;3aWblyVJ1/TfG0HwOMzMN8x8GU0renK+saxgNMxAEJdWN1wp+Dl8vs5A+ICssbVMCv7Jw3IxeJpj&#10;ru2Fd9TvQyUShH2OCuoQulxKX9Zk0A9tR5y8s3UGQ5KuktrhJcFNK8dZNpUGG04LNXa0qqn83f8Z&#10;Bd9m/VEcw3njRl3fT4sibotTVOrlOb6/gQgUwyN8b39pBZMJ3L6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ZhpXEAAAA2wAAAA8AAAAAAAAAAAAAAAAAmAIAAGRycy9k&#10;b3ducmV2LnhtbFBLBQYAAAAABAAEAPUAAACJAwAAAAA=&#10;" path="m59,r,l59,,73,35,,35,57,2r2,l59,r,l59,xe" fillcolor="#d8d8d8 [2732]" strokecolor="#d8d8d8 [2732]" strokeweight="0">
            <v:path arrowok="t" o:connecttype="custom" o:connectlocs="59,0;59,0;59,0;73,35;0,35;57,2;59,2;59,0;59,0;59,0" o:connectangles="0,0,0,0,0,0,0,0,0,0"/>
          </v:shape>
          <w10:wrap anchorx="page" anchory="page"/>
          <w10:anchorlock/>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81167"/>
    <w:multiLevelType w:val="hybridMultilevel"/>
    <w:tmpl w:val="8A823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F407E"/>
    <w:multiLevelType w:val="hybridMultilevel"/>
    <w:tmpl w:val="C4185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F359CF"/>
    <w:multiLevelType w:val="hybridMultilevel"/>
    <w:tmpl w:val="4E36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605B8B"/>
    <w:multiLevelType w:val="hybridMultilevel"/>
    <w:tmpl w:val="75F47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A834B91"/>
    <w:multiLevelType w:val="hybridMultilevel"/>
    <w:tmpl w:val="84820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9122FC"/>
    <w:multiLevelType w:val="hybridMultilevel"/>
    <w:tmpl w:val="A3A22D60"/>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3D900A5A"/>
    <w:multiLevelType w:val="hybridMultilevel"/>
    <w:tmpl w:val="93FA89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FE6410"/>
    <w:multiLevelType w:val="hybridMultilevel"/>
    <w:tmpl w:val="E70E9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873394"/>
    <w:multiLevelType w:val="hybridMultilevel"/>
    <w:tmpl w:val="DCAE7B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3081ED7"/>
    <w:multiLevelType w:val="hybridMultilevel"/>
    <w:tmpl w:val="6B0AF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5376153A"/>
    <w:multiLevelType w:val="hybridMultilevel"/>
    <w:tmpl w:val="2B001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6B6B14"/>
    <w:multiLevelType w:val="hybridMultilevel"/>
    <w:tmpl w:val="653874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EE7970"/>
    <w:multiLevelType w:val="hybridMultilevel"/>
    <w:tmpl w:val="180261AE"/>
    <w:lvl w:ilvl="0" w:tplc="A96E6962">
      <w:start w:val="1"/>
      <w:numFmt w:val="bullet"/>
      <w:pStyle w:val="Resume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CA7903"/>
    <w:multiLevelType w:val="hybridMultilevel"/>
    <w:tmpl w:val="99944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0"/>
  </w:num>
  <w:num w:numId="4">
    <w:abstractNumId w:val="0"/>
  </w:num>
  <w:num w:numId="5">
    <w:abstractNumId w:val="9"/>
  </w:num>
  <w:num w:numId="6">
    <w:abstractNumId w:val="13"/>
  </w:num>
  <w:num w:numId="7">
    <w:abstractNumId w:val="7"/>
  </w:num>
  <w:num w:numId="8">
    <w:abstractNumId w:val="2"/>
  </w:num>
  <w:num w:numId="9">
    <w:abstractNumId w:val="12"/>
  </w:num>
  <w:num w:numId="10">
    <w:abstractNumId w:val="4"/>
  </w:num>
  <w:num w:numId="11">
    <w:abstractNumId w:val="8"/>
  </w:num>
  <w:num w:numId="12">
    <w:abstractNumId w:val="5"/>
  </w:num>
  <w:num w:numId="13">
    <w:abstractNumId w:val="6"/>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C646AC"/>
    <w:rsid w:val="000149F0"/>
    <w:rsid w:val="0003216B"/>
    <w:rsid w:val="000334D2"/>
    <w:rsid w:val="00052BE1"/>
    <w:rsid w:val="00054600"/>
    <w:rsid w:val="00055032"/>
    <w:rsid w:val="00064EFE"/>
    <w:rsid w:val="0007412A"/>
    <w:rsid w:val="000823C0"/>
    <w:rsid w:val="000848B8"/>
    <w:rsid w:val="00096E88"/>
    <w:rsid w:val="000A1543"/>
    <w:rsid w:val="000A58A0"/>
    <w:rsid w:val="000A6FCB"/>
    <w:rsid w:val="000B44C4"/>
    <w:rsid w:val="000C167A"/>
    <w:rsid w:val="000D22DA"/>
    <w:rsid w:val="000E110A"/>
    <w:rsid w:val="000E3FEA"/>
    <w:rsid w:val="000F74EC"/>
    <w:rsid w:val="0010199E"/>
    <w:rsid w:val="00102370"/>
    <w:rsid w:val="00103194"/>
    <w:rsid w:val="00106CFF"/>
    <w:rsid w:val="001174FF"/>
    <w:rsid w:val="001235E7"/>
    <w:rsid w:val="001268B4"/>
    <w:rsid w:val="00131E22"/>
    <w:rsid w:val="001342A8"/>
    <w:rsid w:val="00136C3A"/>
    <w:rsid w:val="00137094"/>
    <w:rsid w:val="00170177"/>
    <w:rsid w:val="00170F2D"/>
    <w:rsid w:val="001765FE"/>
    <w:rsid w:val="0019561F"/>
    <w:rsid w:val="001A458B"/>
    <w:rsid w:val="001B32D2"/>
    <w:rsid w:val="001D3179"/>
    <w:rsid w:val="001E27C0"/>
    <w:rsid w:val="001F0BAC"/>
    <w:rsid w:val="001F4218"/>
    <w:rsid w:val="001F6CBB"/>
    <w:rsid w:val="0020075A"/>
    <w:rsid w:val="00230B2A"/>
    <w:rsid w:val="0024191D"/>
    <w:rsid w:val="00243047"/>
    <w:rsid w:val="0025762F"/>
    <w:rsid w:val="002831C8"/>
    <w:rsid w:val="00286456"/>
    <w:rsid w:val="00293B83"/>
    <w:rsid w:val="00294249"/>
    <w:rsid w:val="002A3621"/>
    <w:rsid w:val="002B3890"/>
    <w:rsid w:val="002B4A3D"/>
    <w:rsid w:val="002B5DB5"/>
    <w:rsid w:val="002B7747"/>
    <w:rsid w:val="002C7015"/>
    <w:rsid w:val="002C77B9"/>
    <w:rsid w:val="002D7112"/>
    <w:rsid w:val="002E1FF6"/>
    <w:rsid w:val="002F00CA"/>
    <w:rsid w:val="002F2AC2"/>
    <w:rsid w:val="002F485A"/>
    <w:rsid w:val="002F52DB"/>
    <w:rsid w:val="0030316E"/>
    <w:rsid w:val="0030427D"/>
    <w:rsid w:val="003053D9"/>
    <w:rsid w:val="00307A87"/>
    <w:rsid w:val="00307CA6"/>
    <w:rsid w:val="00310FE6"/>
    <w:rsid w:val="00312A43"/>
    <w:rsid w:val="00315BCE"/>
    <w:rsid w:val="00334439"/>
    <w:rsid w:val="00346757"/>
    <w:rsid w:val="0035551A"/>
    <w:rsid w:val="0035579D"/>
    <w:rsid w:val="00366BE3"/>
    <w:rsid w:val="00367C95"/>
    <w:rsid w:val="00374254"/>
    <w:rsid w:val="00374B1A"/>
    <w:rsid w:val="00377375"/>
    <w:rsid w:val="003856C9"/>
    <w:rsid w:val="00396369"/>
    <w:rsid w:val="00397CAF"/>
    <w:rsid w:val="003C2A2A"/>
    <w:rsid w:val="003E11B3"/>
    <w:rsid w:val="003F3F4E"/>
    <w:rsid w:val="003F4D31"/>
    <w:rsid w:val="003F5A2D"/>
    <w:rsid w:val="004031CA"/>
    <w:rsid w:val="00407C22"/>
    <w:rsid w:val="00426D7F"/>
    <w:rsid w:val="00434067"/>
    <w:rsid w:val="0043426C"/>
    <w:rsid w:val="00437FE3"/>
    <w:rsid w:val="00441EB9"/>
    <w:rsid w:val="00460537"/>
    <w:rsid w:val="00462AAE"/>
    <w:rsid w:val="00463463"/>
    <w:rsid w:val="0046738C"/>
    <w:rsid w:val="00467A8E"/>
    <w:rsid w:val="00467B01"/>
    <w:rsid w:val="00473EF8"/>
    <w:rsid w:val="004760E5"/>
    <w:rsid w:val="00481789"/>
    <w:rsid w:val="004847E5"/>
    <w:rsid w:val="00490FB0"/>
    <w:rsid w:val="00491840"/>
    <w:rsid w:val="004A1214"/>
    <w:rsid w:val="004A35C2"/>
    <w:rsid w:val="004B35BD"/>
    <w:rsid w:val="004B72AE"/>
    <w:rsid w:val="004C2E7D"/>
    <w:rsid w:val="004C31EA"/>
    <w:rsid w:val="004C48A7"/>
    <w:rsid w:val="004D198B"/>
    <w:rsid w:val="004D22BB"/>
    <w:rsid w:val="004D7049"/>
    <w:rsid w:val="004E45B0"/>
    <w:rsid w:val="004F3142"/>
    <w:rsid w:val="0051213B"/>
    <w:rsid w:val="005152F2"/>
    <w:rsid w:val="00517EB9"/>
    <w:rsid w:val="00530D84"/>
    <w:rsid w:val="00532F8D"/>
    <w:rsid w:val="00534E4E"/>
    <w:rsid w:val="00551D35"/>
    <w:rsid w:val="00557019"/>
    <w:rsid w:val="005674AC"/>
    <w:rsid w:val="00567A22"/>
    <w:rsid w:val="00576A42"/>
    <w:rsid w:val="0058505D"/>
    <w:rsid w:val="005A1E51"/>
    <w:rsid w:val="005A7E57"/>
    <w:rsid w:val="005B10DA"/>
    <w:rsid w:val="005B6355"/>
    <w:rsid w:val="005C04B6"/>
    <w:rsid w:val="005C1A7E"/>
    <w:rsid w:val="005C3B64"/>
    <w:rsid w:val="005C4430"/>
    <w:rsid w:val="005D2E50"/>
    <w:rsid w:val="005D4CE7"/>
    <w:rsid w:val="005E1357"/>
    <w:rsid w:val="005E296D"/>
    <w:rsid w:val="00600BFC"/>
    <w:rsid w:val="00604FF2"/>
    <w:rsid w:val="00612D85"/>
    <w:rsid w:val="00612F32"/>
    <w:rsid w:val="0061306A"/>
    <w:rsid w:val="00616FF4"/>
    <w:rsid w:val="00625689"/>
    <w:rsid w:val="00632C15"/>
    <w:rsid w:val="00641609"/>
    <w:rsid w:val="0064352A"/>
    <w:rsid w:val="00645D90"/>
    <w:rsid w:val="00647F3E"/>
    <w:rsid w:val="00652105"/>
    <w:rsid w:val="00662FA9"/>
    <w:rsid w:val="00663A93"/>
    <w:rsid w:val="00664B8D"/>
    <w:rsid w:val="006701CB"/>
    <w:rsid w:val="00670538"/>
    <w:rsid w:val="006752A0"/>
    <w:rsid w:val="0068228F"/>
    <w:rsid w:val="00685907"/>
    <w:rsid w:val="00687534"/>
    <w:rsid w:val="00692A56"/>
    <w:rsid w:val="00697CA0"/>
    <w:rsid w:val="006A3CE7"/>
    <w:rsid w:val="006B043A"/>
    <w:rsid w:val="006B4D1A"/>
    <w:rsid w:val="006D0DAC"/>
    <w:rsid w:val="006D1199"/>
    <w:rsid w:val="006D5B31"/>
    <w:rsid w:val="006D68B8"/>
    <w:rsid w:val="006E0801"/>
    <w:rsid w:val="006E2776"/>
    <w:rsid w:val="006F0209"/>
    <w:rsid w:val="006F16A9"/>
    <w:rsid w:val="006F22B7"/>
    <w:rsid w:val="00702F68"/>
    <w:rsid w:val="0071534F"/>
    <w:rsid w:val="007323FD"/>
    <w:rsid w:val="0073320E"/>
    <w:rsid w:val="00743379"/>
    <w:rsid w:val="00744671"/>
    <w:rsid w:val="007626C9"/>
    <w:rsid w:val="007674AC"/>
    <w:rsid w:val="007803B7"/>
    <w:rsid w:val="0079030B"/>
    <w:rsid w:val="00790517"/>
    <w:rsid w:val="00795052"/>
    <w:rsid w:val="007B2F5C"/>
    <w:rsid w:val="007B665D"/>
    <w:rsid w:val="007C5E63"/>
    <w:rsid w:val="007C5F05"/>
    <w:rsid w:val="007C64DD"/>
    <w:rsid w:val="007D14C5"/>
    <w:rsid w:val="007D47A4"/>
    <w:rsid w:val="007D5306"/>
    <w:rsid w:val="007D6ADF"/>
    <w:rsid w:val="007F1CC6"/>
    <w:rsid w:val="007F5169"/>
    <w:rsid w:val="0080013F"/>
    <w:rsid w:val="008012E2"/>
    <w:rsid w:val="00805C41"/>
    <w:rsid w:val="0082196C"/>
    <w:rsid w:val="00821D85"/>
    <w:rsid w:val="00832043"/>
    <w:rsid w:val="00832C68"/>
    <w:rsid w:val="00832F81"/>
    <w:rsid w:val="00861003"/>
    <w:rsid w:val="00863C4D"/>
    <w:rsid w:val="008668D3"/>
    <w:rsid w:val="00871978"/>
    <w:rsid w:val="008739E0"/>
    <w:rsid w:val="0088063D"/>
    <w:rsid w:val="00884BB8"/>
    <w:rsid w:val="008866DD"/>
    <w:rsid w:val="00890DE1"/>
    <w:rsid w:val="0089530B"/>
    <w:rsid w:val="008A17B1"/>
    <w:rsid w:val="008B56E7"/>
    <w:rsid w:val="008C7CA2"/>
    <w:rsid w:val="008D06D4"/>
    <w:rsid w:val="008D3C0B"/>
    <w:rsid w:val="008E2A6D"/>
    <w:rsid w:val="008E44BE"/>
    <w:rsid w:val="008E6F7A"/>
    <w:rsid w:val="008F6337"/>
    <w:rsid w:val="00910A4F"/>
    <w:rsid w:val="00915FC4"/>
    <w:rsid w:val="009253EE"/>
    <w:rsid w:val="0094236B"/>
    <w:rsid w:val="0095016D"/>
    <w:rsid w:val="00954433"/>
    <w:rsid w:val="009650E7"/>
    <w:rsid w:val="0098009E"/>
    <w:rsid w:val="0099070C"/>
    <w:rsid w:val="009945E9"/>
    <w:rsid w:val="009A53B5"/>
    <w:rsid w:val="009B6D72"/>
    <w:rsid w:val="009B6DE4"/>
    <w:rsid w:val="009E23C2"/>
    <w:rsid w:val="009F21F5"/>
    <w:rsid w:val="00A032A9"/>
    <w:rsid w:val="00A0563A"/>
    <w:rsid w:val="00A228D0"/>
    <w:rsid w:val="00A27BD3"/>
    <w:rsid w:val="00A33A77"/>
    <w:rsid w:val="00A3705B"/>
    <w:rsid w:val="00A42F91"/>
    <w:rsid w:val="00A4492B"/>
    <w:rsid w:val="00A4712C"/>
    <w:rsid w:val="00A51ACD"/>
    <w:rsid w:val="00A549B7"/>
    <w:rsid w:val="00A72A0A"/>
    <w:rsid w:val="00A751D7"/>
    <w:rsid w:val="00A846FE"/>
    <w:rsid w:val="00A90A5D"/>
    <w:rsid w:val="00A9461D"/>
    <w:rsid w:val="00A95A68"/>
    <w:rsid w:val="00AA191C"/>
    <w:rsid w:val="00AC2C7E"/>
    <w:rsid w:val="00AF1258"/>
    <w:rsid w:val="00AF5C83"/>
    <w:rsid w:val="00AF66C7"/>
    <w:rsid w:val="00B01E52"/>
    <w:rsid w:val="00B11529"/>
    <w:rsid w:val="00B13557"/>
    <w:rsid w:val="00B20378"/>
    <w:rsid w:val="00B31046"/>
    <w:rsid w:val="00B32909"/>
    <w:rsid w:val="00B354F0"/>
    <w:rsid w:val="00B47AE5"/>
    <w:rsid w:val="00B550FC"/>
    <w:rsid w:val="00B5635B"/>
    <w:rsid w:val="00B63B7F"/>
    <w:rsid w:val="00B65BA1"/>
    <w:rsid w:val="00B67162"/>
    <w:rsid w:val="00B71F15"/>
    <w:rsid w:val="00B72081"/>
    <w:rsid w:val="00B75092"/>
    <w:rsid w:val="00B768D3"/>
    <w:rsid w:val="00B84141"/>
    <w:rsid w:val="00B85871"/>
    <w:rsid w:val="00B9165E"/>
    <w:rsid w:val="00B93310"/>
    <w:rsid w:val="00B95540"/>
    <w:rsid w:val="00BB4E50"/>
    <w:rsid w:val="00BC0C61"/>
    <w:rsid w:val="00BC1F18"/>
    <w:rsid w:val="00BD2E58"/>
    <w:rsid w:val="00BD412D"/>
    <w:rsid w:val="00BE22BB"/>
    <w:rsid w:val="00BF15B2"/>
    <w:rsid w:val="00BF338D"/>
    <w:rsid w:val="00BF37A2"/>
    <w:rsid w:val="00BF6BAB"/>
    <w:rsid w:val="00C007A5"/>
    <w:rsid w:val="00C027FA"/>
    <w:rsid w:val="00C140EA"/>
    <w:rsid w:val="00C2421B"/>
    <w:rsid w:val="00C24EBA"/>
    <w:rsid w:val="00C269C0"/>
    <w:rsid w:val="00C4403A"/>
    <w:rsid w:val="00C461B6"/>
    <w:rsid w:val="00C504C5"/>
    <w:rsid w:val="00C646AC"/>
    <w:rsid w:val="00C658CA"/>
    <w:rsid w:val="00C661E5"/>
    <w:rsid w:val="00C703C0"/>
    <w:rsid w:val="00C75B39"/>
    <w:rsid w:val="00C7689F"/>
    <w:rsid w:val="00C82870"/>
    <w:rsid w:val="00C8740E"/>
    <w:rsid w:val="00C93D75"/>
    <w:rsid w:val="00C952E6"/>
    <w:rsid w:val="00CA5215"/>
    <w:rsid w:val="00CA7A58"/>
    <w:rsid w:val="00CB10ED"/>
    <w:rsid w:val="00CB5A09"/>
    <w:rsid w:val="00CE0F7F"/>
    <w:rsid w:val="00CE6306"/>
    <w:rsid w:val="00CE679B"/>
    <w:rsid w:val="00CE742C"/>
    <w:rsid w:val="00CF1F93"/>
    <w:rsid w:val="00CF6157"/>
    <w:rsid w:val="00D02ECE"/>
    <w:rsid w:val="00D06E76"/>
    <w:rsid w:val="00D11C4D"/>
    <w:rsid w:val="00D156EE"/>
    <w:rsid w:val="00D16E8D"/>
    <w:rsid w:val="00D2379E"/>
    <w:rsid w:val="00D4225F"/>
    <w:rsid w:val="00D45047"/>
    <w:rsid w:val="00D456CB"/>
    <w:rsid w:val="00D5067A"/>
    <w:rsid w:val="00D5253B"/>
    <w:rsid w:val="00D537DB"/>
    <w:rsid w:val="00D54B4D"/>
    <w:rsid w:val="00D568ED"/>
    <w:rsid w:val="00D60F91"/>
    <w:rsid w:val="00D66041"/>
    <w:rsid w:val="00D9107C"/>
    <w:rsid w:val="00D932B6"/>
    <w:rsid w:val="00DB7E76"/>
    <w:rsid w:val="00DC245F"/>
    <w:rsid w:val="00DC79BB"/>
    <w:rsid w:val="00DE03C3"/>
    <w:rsid w:val="00DF67A7"/>
    <w:rsid w:val="00E16104"/>
    <w:rsid w:val="00E1614A"/>
    <w:rsid w:val="00E17223"/>
    <w:rsid w:val="00E304C1"/>
    <w:rsid w:val="00E34D58"/>
    <w:rsid w:val="00E408FD"/>
    <w:rsid w:val="00E56419"/>
    <w:rsid w:val="00E714B9"/>
    <w:rsid w:val="00E72C5A"/>
    <w:rsid w:val="00E85357"/>
    <w:rsid w:val="00E91BF8"/>
    <w:rsid w:val="00E941EF"/>
    <w:rsid w:val="00EA16F6"/>
    <w:rsid w:val="00EA4D47"/>
    <w:rsid w:val="00EB1C1B"/>
    <w:rsid w:val="00EB28FF"/>
    <w:rsid w:val="00EB4DB0"/>
    <w:rsid w:val="00EC3920"/>
    <w:rsid w:val="00ED3C61"/>
    <w:rsid w:val="00EE7F9D"/>
    <w:rsid w:val="00EF10FB"/>
    <w:rsid w:val="00EF682E"/>
    <w:rsid w:val="00EF7956"/>
    <w:rsid w:val="00F02DD3"/>
    <w:rsid w:val="00F17560"/>
    <w:rsid w:val="00F22F65"/>
    <w:rsid w:val="00F56435"/>
    <w:rsid w:val="00F56EEA"/>
    <w:rsid w:val="00F641FB"/>
    <w:rsid w:val="00F7356B"/>
    <w:rsid w:val="00F938E2"/>
    <w:rsid w:val="00F93E7E"/>
    <w:rsid w:val="00FA07AA"/>
    <w:rsid w:val="00FB0A17"/>
    <w:rsid w:val="00FB5E2D"/>
    <w:rsid w:val="00FB68A9"/>
    <w:rsid w:val="00FB6A8F"/>
    <w:rsid w:val="00FC2312"/>
    <w:rsid w:val="00FC6708"/>
    <w:rsid w:val="00FE119A"/>
    <w:rsid w:val="00FE1543"/>
    <w:rsid w:val="00FE20E6"/>
    <w:rsid w:val="00FE7FC3"/>
    <w:rsid w:val="00FF46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60" w:line="259"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890"/>
  </w:style>
  <w:style w:type="paragraph" w:styleId="Heading1">
    <w:name w:val="heading 1"/>
    <w:basedOn w:val="Normal"/>
    <w:link w:val="Heading1Char"/>
    <w:uiPriority w:val="9"/>
    <w:qFormat/>
    <w:rsid w:val="0043426C"/>
    <w:pPr>
      <w:keepNext/>
      <w:keepLines/>
      <w:pBdr>
        <w:top w:val="single" w:sz="8" w:space="15" w:color="37B6AE" w:themeColor="accent1"/>
        <w:bottom w:val="single" w:sz="8" w:space="22" w:color="37B6AE" w:themeColor="accent1"/>
      </w:pBdr>
      <w:spacing w:after="0" w:line="240" w:lineRule="auto"/>
      <w:contextualSpacing/>
      <w:outlineLvl w:val="0"/>
    </w:pPr>
    <w:rPr>
      <w:rFonts w:asciiTheme="majorHAnsi" w:eastAsiaTheme="majorEastAsia" w:hAnsiTheme="majorHAnsi" w:cstheme="majorBidi"/>
      <w:caps/>
      <w:sz w:val="44"/>
      <w:szCs w:val="32"/>
    </w:rPr>
  </w:style>
  <w:style w:type="paragraph" w:styleId="Heading2">
    <w:name w:val="heading 2"/>
    <w:basedOn w:val="Normal"/>
    <w:link w:val="Heading2Char"/>
    <w:uiPriority w:val="9"/>
    <w:unhideWhenUsed/>
    <w:qFormat/>
    <w:rsid w:val="005A1E51"/>
    <w:pPr>
      <w:keepNext/>
      <w:keepLines/>
      <w:pBdr>
        <w:top w:val="single" w:sz="8" w:space="7" w:color="37B6AE" w:themeColor="accent1"/>
        <w:bottom w:val="single" w:sz="8" w:space="7" w:color="37B6AE" w:themeColor="accent1"/>
      </w:pBdr>
      <w:spacing w:after="400"/>
      <w:contextualSpacing/>
      <w:outlineLvl w:val="1"/>
    </w:pPr>
    <w:rPr>
      <w:rFonts w:asciiTheme="majorHAnsi" w:eastAsiaTheme="majorEastAsia" w:hAnsiTheme="majorHAnsi" w:cstheme="majorBidi"/>
      <w:caps/>
      <w:sz w:val="26"/>
      <w:szCs w:val="26"/>
    </w:rPr>
  </w:style>
  <w:style w:type="paragraph" w:styleId="Heading3">
    <w:name w:val="heading 3"/>
    <w:basedOn w:val="Normal"/>
    <w:link w:val="Heading3Char"/>
    <w:uiPriority w:val="9"/>
    <w:unhideWhenUsed/>
    <w:qFormat/>
    <w:rsid w:val="0043426C"/>
    <w:pPr>
      <w:keepNext/>
      <w:keepLines/>
      <w:spacing w:after="0"/>
      <w:contextualSpacing/>
      <w:outlineLvl w:val="2"/>
    </w:pPr>
    <w:rPr>
      <w:rFonts w:asciiTheme="majorHAnsi" w:eastAsiaTheme="majorEastAsia" w:hAnsiTheme="majorHAnsi" w:cstheme="majorBidi"/>
      <w:caps/>
      <w:szCs w:val="24"/>
    </w:rPr>
  </w:style>
  <w:style w:type="paragraph" w:styleId="Heading4">
    <w:name w:val="heading 4"/>
    <w:basedOn w:val="Normal"/>
    <w:link w:val="Heading4Char"/>
    <w:uiPriority w:val="9"/>
    <w:unhideWhenUsed/>
    <w:qFormat/>
    <w:rsid w:val="002B3890"/>
    <w:pPr>
      <w:keepNext/>
      <w:keepLines/>
      <w:spacing w:before="400" w:after="0"/>
      <w:contextualSpacing/>
      <w:outlineLvl w:val="3"/>
    </w:pPr>
    <w:rPr>
      <w:rFonts w:asciiTheme="majorHAnsi" w:eastAsiaTheme="majorEastAsia" w:hAnsiTheme="majorHAnsi" w:cstheme="majorBidi"/>
      <w:b/>
      <w:iCs/>
      <w:caps/>
    </w:rPr>
  </w:style>
  <w:style w:type="paragraph" w:styleId="Heading5">
    <w:name w:val="heading 5"/>
    <w:basedOn w:val="Normal"/>
    <w:next w:val="Normal"/>
    <w:link w:val="Heading5Char"/>
    <w:uiPriority w:val="9"/>
    <w:unhideWhenUsed/>
    <w:qFormat/>
    <w:rsid w:val="00463463"/>
    <w:pPr>
      <w:keepNext/>
      <w:keepLines/>
      <w:spacing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7A5"/>
    <w:pPr>
      <w:spacing w:after="0" w:line="240" w:lineRule="auto"/>
    </w:pPr>
  </w:style>
  <w:style w:type="character" w:customStyle="1" w:styleId="HeaderChar">
    <w:name w:val="Header Char"/>
    <w:basedOn w:val="DefaultParagraphFont"/>
    <w:link w:val="Header"/>
    <w:uiPriority w:val="99"/>
    <w:rsid w:val="00C007A5"/>
  </w:style>
  <w:style w:type="paragraph" w:styleId="Footer">
    <w:name w:val="footer"/>
    <w:basedOn w:val="Normal"/>
    <w:link w:val="FooterChar"/>
    <w:uiPriority w:val="99"/>
    <w:unhideWhenUsed/>
    <w:rsid w:val="00FE20E6"/>
    <w:pPr>
      <w:spacing w:after="0" w:line="240" w:lineRule="auto"/>
      <w:ind w:right="-331"/>
      <w:jc w:val="right"/>
    </w:pPr>
  </w:style>
  <w:style w:type="character" w:customStyle="1" w:styleId="FooterChar">
    <w:name w:val="Footer Char"/>
    <w:basedOn w:val="DefaultParagraphFont"/>
    <w:link w:val="Footer"/>
    <w:uiPriority w:val="99"/>
    <w:rsid w:val="00FE20E6"/>
  </w:style>
  <w:style w:type="table" w:styleId="TableGrid">
    <w:name w:val="Table Grid"/>
    <w:basedOn w:val="TableNormal"/>
    <w:uiPriority w:val="39"/>
    <w:rsid w:val="003856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A1E51"/>
    <w:rPr>
      <w:rFonts w:asciiTheme="majorHAnsi" w:eastAsiaTheme="majorEastAsia" w:hAnsiTheme="majorHAnsi" w:cstheme="majorBidi"/>
      <w:caps/>
      <w:sz w:val="26"/>
      <w:szCs w:val="26"/>
    </w:rPr>
  </w:style>
  <w:style w:type="character" w:styleId="PlaceholderText">
    <w:name w:val="Placeholder Text"/>
    <w:basedOn w:val="DefaultParagraphFont"/>
    <w:uiPriority w:val="99"/>
    <w:semiHidden/>
    <w:rsid w:val="003053D9"/>
    <w:rPr>
      <w:color w:val="808080"/>
    </w:rPr>
  </w:style>
  <w:style w:type="character" w:customStyle="1" w:styleId="Heading1Char">
    <w:name w:val="Heading 1 Char"/>
    <w:basedOn w:val="DefaultParagraphFont"/>
    <w:link w:val="Heading1"/>
    <w:uiPriority w:val="9"/>
    <w:rsid w:val="0043426C"/>
    <w:rPr>
      <w:rFonts w:asciiTheme="majorHAnsi" w:eastAsiaTheme="majorEastAsia" w:hAnsiTheme="majorHAnsi" w:cstheme="majorBidi"/>
      <w:caps/>
      <w:sz w:val="44"/>
      <w:szCs w:val="32"/>
    </w:rPr>
  </w:style>
  <w:style w:type="character" w:customStyle="1" w:styleId="Heading3Char">
    <w:name w:val="Heading 3 Char"/>
    <w:basedOn w:val="DefaultParagraphFont"/>
    <w:link w:val="Heading3"/>
    <w:uiPriority w:val="9"/>
    <w:rsid w:val="0043426C"/>
    <w:rPr>
      <w:rFonts w:asciiTheme="majorHAnsi" w:eastAsiaTheme="majorEastAsia" w:hAnsiTheme="majorHAnsi" w:cstheme="majorBidi"/>
      <w:caps/>
      <w:szCs w:val="24"/>
    </w:rPr>
  </w:style>
  <w:style w:type="character" w:customStyle="1" w:styleId="Heading4Char">
    <w:name w:val="Heading 4 Char"/>
    <w:basedOn w:val="DefaultParagraphFont"/>
    <w:link w:val="Heading4"/>
    <w:uiPriority w:val="9"/>
    <w:rsid w:val="002B3890"/>
    <w:rPr>
      <w:rFonts w:asciiTheme="majorHAnsi" w:eastAsiaTheme="majorEastAsia" w:hAnsiTheme="majorHAnsi" w:cstheme="majorBidi"/>
      <w:b/>
      <w:iCs/>
      <w:caps/>
    </w:rPr>
  </w:style>
  <w:style w:type="character" w:customStyle="1" w:styleId="Heading5Char">
    <w:name w:val="Heading 5 Char"/>
    <w:basedOn w:val="DefaultParagraphFont"/>
    <w:link w:val="Heading5"/>
    <w:uiPriority w:val="9"/>
    <w:rsid w:val="00463463"/>
    <w:rPr>
      <w:rFonts w:asciiTheme="majorHAnsi" w:eastAsiaTheme="majorEastAsia" w:hAnsiTheme="majorHAnsi" w:cstheme="majorBidi"/>
    </w:rPr>
  </w:style>
  <w:style w:type="paragraph" w:styleId="NoSpacing">
    <w:name w:val="No Spacing"/>
    <w:uiPriority w:val="1"/>
    <w:qFormat/>
    <w:rsid w:val="005A7E57"/>
    <w:pPr>
      <w:spacing w:after="0" w:line="240" w:lineRule="auto"/>
    </w:pPr>
  </w:style>
  <w:style w:type="paragraph" w:customStyle="1" w:styleId="GraphicElement">
    <w:name w:val="Graphic Element"/>
    <w:basedOn w:val="Normal"/>
    <w:next w:val="Normal"/>
    <w:uiPriority w:val="11"/>
    <w:qFormat/>
    <w:rsid w:val="00616FF4"/>
    <w:pPr>
      <w:spacing w:after="0" w:line="240" w:lineRule="auto"/>
    </w:pPr>
    <w:rPr>
      <w:noProof/>
      <w:position w:val="6"/>
    </w:rPr>
  </w:style>
  <w:style w:type="paragraph" w:styleId="Title">
    <w:name w:val="Title"/>
    <w:basedOn w:val="Normal"/>
    <w:next w:val="Normal"/>
    <w:link w:val="TitleChar"/>
    <w:uiPriority w:val="10"/>
    <w:semiHidden/>
    <w:unhideWhenUsed/>
    <w:rsid w:val="00E941EF"/>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E941E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E941EF"/>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E941EF"/>
    <w:rPr>
      <w:rFonts w:eastAsiaTheme="minorEastAsia"/>
      <w:color w:val="5A5A5A" w:themeColor="text1" w:themeTint="A5"/>
      <w:sz w:val="22"/>
      <w:szCs w:val="22"/>
    </w:rPr>
  </w:style>
  <w:style w:type="paragraph" w:styleId="ListParagraph">
    <w:name w:val="List Paragraph"/>
    <w:basedOn w:val="Normal"/>
    <w:uiPriority w:val="34"/>
    <w:unhideWhenUsed/>
    <w:qFormat/>
    <w:rsid w:val="00576A42"/>
    <w:pPr>
      <w:ind w:left="720"/>
      <w:contextualSpacing/>
    </w:pPr>
  </w:style>
  <w:style w:type="paragraph" w:customStyle="1" w:styleId="ResumeBullets">
    <w:name w:val="Resume Bullets"/>
    <w:basedOn w:val="Normal"/>
    <w:autoRedefine/>
    <w:rsid w:val="001F6CBB"/>
    <w:pPr>
      <w:numPr>
        <w:numId w:val="9"/>
      </w:numPr>
      <w:spacing w:after="0" w:line="240" w:lineRule="auto"/>
      <w:jc w:val="both"/>
    </w:pPr>
    <w:rPr>
      <w:rFonts w:ascii="Times New Roman" w:eastAsia="Times New Roman" w:hAnsi="Times New Roman" w:cs="Times New Roman"/>
      <w:bCs/>
      <w:sz w:val="22"/>
      <w:lang w:val="en-GB"/>
    </w:rPr>
  </w:style>
  <w:style w:type="character" w:customStyle="1" w:styleId="hl">
    <w:name w:val="hl"/>
    <w:basedOn w:val="DefaultParagraphFont"/>
    <w:rsid w:val="000A6FCB"/>
  </w:style>
  <w:style w:type="paragraph" w:styleId="BalloonText">
    <w:name w:val="Balloon Text"/>
    <w:basedOn w:val="Normal"/>
    <w:link w:val="BalloonTextChar"/>
    <w:uiPriority w:val="99"/>
    <w:semiHidden/>
    <w:unhideWhenUsed/>
    <w:rsid w:val="00F22F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F65"/>
    <w:rPr>
      <w:rFonts w:ascii="Tahoma" w:hAnsi="Tahoma" w:cs="Tahoma"/>
      <w:sz w:val="16"/>
      <w:szCs w:val="16"/>
    </w:rPr>
  </w:style>
  <w:style w:type="character" w:styleId="Hyperlink">
    <w:name w:val="Hyperlink"/>
    <w:basedOn w:val="DefaultParagraphFont"/>
    <w:uiPriority w:val="99"/>
    <w:unhideWhenUsed/>
    <w:rsid w:val="00D156EE"/>
    <w:rPr>
      <w:color w:val="0563C1" w:themeColor="hyperlink"/>
      <w:u w:val="single"/>
    </w:rPr>
  </w:style>
  <w:style w:type="character" w:customStyle="1" w:styleId="Book">
    <w:name w:val="Book"/>
    <w:basedOn w:val="DefaultParagraphFont"/>
    <w:rsid w:val="00C027FA"/>
    <w:rPr>
      <w:rFonts w:ascii="Book Antiqua" w:hAnsi="Book Antiqua"/>
      <w:sz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mailto:raghu.net17@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ul%20Varma\AppData\Roaming\Microsoft\Templates\Creative%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165F75D6719413596356B9BD227F3F8"/>
        <w:category>
          <w:name w:val="General"/>
          <w:gallery w:val="placeholder"/>
        </w:category>
        <w:types>
          <w:type w:val="bbPlcHdr"/>
        </w:types>
        <w:behaviors>
          <w:behavior w:val="content"/>
        </w:behaviors>
        <w:guid w:val="{946F9ED8-90F1-4CDC-8056-4B3DC59C24E3}"/>
      </w:docPartPr>
      <w:docPartBody>
        <w:p w:rsidR="002271BB" w:rsidRDefault="004B12DC">
          <w:pPr>
            <w:pStyle w:val="9165F75D6719413596356B9BD227F3F8"/>
          </w:pPr>
          <w:r w:rsidRPr="005152F2">
            <w:t>Your Name</w:t>
          </w:r>
        </w:p>
      </w:docPartBody>
    </w:docPart>
    <w:docPart>
      <w:docPartPr>
        <w:name w:val="B2CFB47DD0624101BDF88461AA7CC13A"/>
        <w:category>
          <w:name w:val="General"/>
          <w:gallery w:val="placeholder"/>
        </w:category>
        <w:types>
          <w:type w:val="bbPlcHdr"/>
        </w:types>
        <w:behaviors>
          <w:behavior w:val="content"/>
        </w:behaviors>
        <w:guid w:val="{FB8A46E1-F2BE-4EBE-AEE9-E9F5CA1C55BB}"/>
      </w:docPartPr>
      <w:docPartBody>
        <w:p w:rsidR="002271BB" w:rsidRDefault="004B12DC">
          <w:pPr>
            <w:pStyle w:val="B2CFB47DD0624101BDF88461AA7CC13A"/>
          </w:pPr>
          <w:r>
            <w:t>Objective</w:t>
          </w:r>
        </w:p>
      </w:docPartBody>
    </w:docPart>
    <w:docPart>
      <w:docPartPr>
        <w:name w:val="893E278D5AD34154B3B8A71D25C47D54"/>
        <w:category>
          <w:name w:val="General"/>
          <w:gallery w:val="placeholder"/>
        </w:category>
        <w:types>
          <w:type w:val="bbPlcHdr"/>
        </w:types>
        <w:behaviors>
          <w:behavior w:val="content"/>
        </w:behaviors>
        <w:guid w:val="{B6926016-E7B7-465E-AD46-D262CF3054BF}"/>
      </w:docPartPr>
      <w:docPartBody>
        <w:p w:rsidR="002271BB" w:rsidRDefault="00C41F0A" w:rsidP="00C41F0A">
          <w:pPr>
            <w:pStyle w:val="893E278D5AD34154B3B8A71D25C47D54"/>
          </w:pPr>
          <w:r w:rsidRPr="005152F2">
            <w:t>Experience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41F0A"/>
    <w:rsid w:val="00015031"/>
    <w:rsid w:val="0004452D"/>
    <w:rsid w:val="000B61B6"/>
    <w:rsid w:val="000B7B84"/>
    <w:rsid w:val="000C4C48"/>
    <w:rsid w:val="000F3B17"/>
    <w:rsid w:val="00173411"/>
    <w:rsid w:val="001C68E7"/>
    <w:rsid w:val="002271BB"/>
    <w:rsid w:val="004B12DC"/>
    <w:rsid w:val="00533193"/>
    <w:rsid w:val="005469BE"/>
    <w:rsid w:val="005E25B9"/>
    <w:rsid w:val="007340CD"/>
    <w:rsid w:val="00753281"/>
    <w:rsid w:val="00787D80"/>
    <w:rsid w:val="00791AF6"/>
    <w:rsid w:val="008021D9"/>
    <w:rsid w:val="00997FFE"/>
    <w:rsid w:val="009A02BB"/>
    <w:rsid w:val="009E205E"/>
    <w:rsid w:val="009F3C4F"/>
    <w:rsid w:val="00B72D75"/>
    <w:rsid w:val="00BE65DF"/>
    <w:rsid w:val="00C27142"/>
    <w:rsid w:val="00C41F0A"/>
    <w:rsid w:val="00CF30FE"/>
    <w:rsid w:val="00D83238"/>
    <w:rsid w:val="00E62DB1"/>
    <w:rsid w:val="00F53F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65F75D6719413596356B9BD227F3F8">
    <w:name w:val="9165F75D6719413596356B9BD227F3F8"/>
    <w:rsid w:val="001C68E7"/>
  </w:style>
  <w:style w:type="paragraph" w:customStyle="1" w:styleId="6DFB8C5485984F1CA54C22BB8C049AF6">
    <w:name w:val="6DFB8C5485984F1CA54C22BB8C049AF6"/>
    <w:rsid w:val="001C68E7"/>
  </w:style>
  <w:style w:type="paragraph" w:customStyle="1" w:styleId="1E4886A7C7274EAABF47F46465C87A81">
    <w:name w:val="1E4886A7C7274EAABF47F46465C87A81"/>
    <w:rsid w:val="001C68E7"/>
  </w:style>
  <w:style w:type="paragraph" w:customStyle="1" w:styleId="4D030518137D43E4914515BB62AF675A">
    <w:name w:val="4D030518137D43E4914515BB62AF675A"/>
    <w:rsid w:val="001C68E7"/>
  </w:style>
  <w:style w:type="paragraph" w:customStyle="1" w:styleId="BFE6CD2C46C541F8BCF57E7B8E0B79D7">
    <w:name w:val="BFE6CD2C46C541F8BCF57E7B8E0B79D7"/>
    <w:rsid w:val="001C68E7"/>
  </w:style>
  <w:style w:type="paragraph" w:customStyle="1" w:styleId="B2CFB47DD0624101BDF88461AA7CC13A">
    <w:name w:val="B2CFB47DD0624101BDF88461AA7CC13A"/>
    <w:rsid w:val="001C68E7"/>
  </w:style>
  <w:style w:type="paragraph" w:customStyle="1" w:styleId="220637CC59934CE1856A43E3164698F4">
    <w:name w:val="220637CC59934CE1856A43E3164698F4"/>
    <w:rsid w:val="001C68E7"/>
  </w:style>
  <w:style w:type="paragraph" w:customStyle="1" w:styleId="F1EBBB9BACE94B6CB58583D69875214D">
    <w:name w:val="F1EBBB9BACE94B6CB58583D69875214D"/>
    <w:rsid w:val="001C68E7"/>
  </w:style>
  <w:style w:type="paragraph" w:customStyle="1" w:styleId="90D1B2C5BA67460C89DAEA91D69E66B4">
    <w:name w:val="90D1B2C5BA67460C89DAEA91D69E66B4"/>
    <w:rsid w:val="001C68E7"/>
  </w:style>
  <w:style w:type="paragraph" w:customStyle="1" w:styleId="BA0416762D1F42D79B85E3F285074284">
    <w:name w:val="BA0416762D1F42D79B85E3F285074284"/>
    <w:rsid w:val="001C68E7"/>
  </w:style>
  <w:style w:type="paragraph" w:customStyle="1" w:styleId="6329554CE3AF4909B000642C2B4310D2">
    <w:name w:val="6329554CE3AF4909B000642C2B4310D2"/>
    <w:rsid w:val="001C68E7"/>
  </w:style>
  <w:style w:type="paragraph" w:customStyle="1" w:styleId="401ECDE5125641BF8596F6741B652524">
    <w:name w:val="401ECDE5125641BF8596F6741B652524"/>
    <w:rsid w:val="001C68E7"/>
  </w:style>
  <w:style w:type="paragraph" w:customStyle="1" w:styleId="35AD47A136F04EC19E62695F3CDA9C9C">
    <w:name w:val="35AD47A136F04EC19E62695F3CDA9C9C"/>
    <w:rsid w:val="001C68E7"/>
  </w:style>
  <w:style w:type="paragraph" w:customStyle="1" w:styleId="6EF37BF8A1014FF0AB07CD3C40E0ED5C">
    <w:name w:val="6EF37BF8A1014FF0AB07CD3C40E0ED5C"/>
    <w:rsid w:val="001C68E7"/>
  </w:style>
  <w:style w:type="paragraph" w:customStyle="1" w:styleId="C323B7A54F364AA287476A4346413D67">
    <w:name w:val="C323B7A54F364AA287476A4346413D67"/>
    <w:rsid w:val="001C68E7"/>
  </w:style>
  <w:style w:type="paragraph" w:customStyle="1" w:styleId="2B26053C7F1F46CBB4B3F0A00DBCF9B9">
    <w:name w:val="2B26053C7F1F46CBB4B3F0A00DBCF9B9"/>
    <w:rsid w:val="001C68E7"/>
  </w:style>
  <w:style w:type="paragraph" w:customStyle="1" w:styleId="517839E2064A40F989F1614C2021FA4F">
    <w:name w:val="517839E2064A40F989F1614C2021FA4F"/>
    <w:rsid w:val="001C68E7"/>
  </w:style>
  <w:style w:type="paragraph" w:customStyle="1" w:styleId="AD25369619814402A302C2F46CA4CF39">
    <w:name w:val="AD25369619814402A302C2F46CA4CF39"/>
    <w:rsid w:val="001C68E7"/>
  </w:style>
  <w:style w:type="paragraph" w:customStyle="1" w:styleId="31F4C30EA35C4929A5266C8273A7AF25">
    <w:name w:val="31F4C30EA35C4929A5266C8273A7AF25"/>
    <w:rsid w:val="001C68E7"/>
  </w:style>
  <w:style w:type="paragraph" w:customStyle="1" w:styleId="4B6DF90958F0471FA38ADA70563E8961">
    <w:name w:val="4B6DF90958F0471FA38ADA70563E8961"/>
    <w:rsid w:val="001C68E7"/>
  </w:style>
  <w:style w:type="paragraph" w:customStyle="1" w:styleId="7BC8A47745984756BC0584B0DE76D37E">
    <w:name w:val="7BC8A47745984756BC0584B0DE76D37E"/>
    <w:rsid w:val="001C68E7"/>
  </w:style>
  <w:style w:type="paragraph" w:customStyle="1" w:styleId="BFC53FF947A04A95A350D3A7223F403E">
    <w:name w:val="BFC53FF947A04A95A350D3A7223F403E"/>
    <w:rsid w:val="001C68E7"/>
  </w:style>
  <w:style w:type="paragraph" w:customStyle="1" w:styleId="C57F00B46F3B4210A8D68F18E997DEE2">
    <w:name w:val="C57F00B46F3B4210A8D68F18E997DEE2"/>
    <w:rsid w:val="00C41F0A"/>
  </w:style>
  <w:style w:type="paragraph" w:customStyle="1" w:styleId="538DC3F5D25146A3B37F9466FCE100B2">
    <w:name w:val="538DC3F5D25146A3B37F9466FCE100B2"/>
    <w:rsid w:val="00C41F0A"/>
  </w:style>
  <w:style w:type="paragraph" w:customStyle="1" w:styleId="52C547A788DD48C6B48B326F450AC921">
    <w:name w:val="52C547A788DD48C6B48B326F450AC921"/>
    <w:rsid w:val="00C41F0A"/>
  </w:style>
  <w:style w:type="paragraph" w:customStyle="1" w:styleId="5C141ECBB3F84389931C13E69BF67BCC">
    <w:name w:val="5C141ECBB3F84389931C13E69BF67BCC"/>
    <w:rsid w:val="00C41F0A"/>
  </w:style>
  <w:style w:type="paragraph" w:customStyle="1" w:styleId="28DFACF395924514BC53C57CB53EA086">
    <w:name w:val="28DFACF395924514BC53C57CB53EA086"/>
    <w:rsid w:val="00C41F0A"/>
  </w:style>
  <w:style w:type="paragraph" w:customStyle="1" w:styleId="13E29265ACFE4F6F9266750678A1206F">
    <w:name w:val="13E29265ACFE4F6F9266750678A1206F"/>
    <w:rsid w:val="00C41F0A"/>
  </w:style>
  <w:style w:type="paragraph" w:customStyle="1" w:styleId="2FDF9E4500C541079E32772922D95401">
    <w:name w:val="2FDF9E4500C541079E32772922D95401"/>
    <w:rsid w:val="00C41F0A"/>
  </w:style>
  <w:style w:type="paragraph" w:customStyle="1" w:styleId="1B90C3E27AA6405FA538F204BC55F039">
    <w:name w:val="1B90C3E27AA6405FA538F204BC55F039"/>
    <w:rsid w:val="00C41F0A"/>
  </w:style>
  <w:style w:type="paragraph" w:customStyle="1" w:styleId="DD5E97766F2640798429C3CE15B66319">
    <w:name w:val="DD5E97766F2640798429C3CE15B66319"/>
    <w:rsid w:val="00C41F0A"/>
  </w:style>
  <w:style w:type="paragraph" w:customStyle="1" w:styleId="A6DB86A7538940C9ABEB7956F96D70B4">
    <w:name w:val="A6DB86A7538940C9ABEB7956F96D70B4"/>
    <w:rsid w:val="00C41F0A"/>
  </w:style>
  <w:style w:type="paragraph" w:customStyle="1" w:styleId="622F34B643764510B602A588E62506FF">
    <w:name w:val="622F34B643764510B602A588E62506FF"/>
    <w:rsid w:val="00C41F0A"/>
  </w:style>
  <w:style w:type="paragraph" w:customStyle="1" w:styleId="1646F3EFA98B4109B1187DBD6F25550A">
    <w:name w:val="1646F3EFA98B4109B1187DBD6F25550A"/>
    <w:rsid w:val="00C41F0A"/>
  </w:style>
  <w:style w:type="paragraph" w:customStyle="1" w:styleId="4C4FE2C792414FFD8A73692D7ADC1995">
    <w:name w:val="4C4FE2C792414FFD8A73692D7ADC1995"/>
    <w:rsid w:val="00C41F0A"/>
  </w:style>
  <w:style w:type="paragraph" w:customStyle="1" w:styleId="C24912C9EFBB4173904D519DF36E13BC">
    <w:name w:val="C24912C9EFBB4173904D519DF36E13BC"/>
    <w:rsid w:val="00C41F0A"/>
  </w:style>
  <w:style w:type="paragraph" w:customStyle="1" w:styleId="DF0C5163E84F46C9A342D859790AF21B">
    <w:name w:val="DF0C5163E84F46C9A342D859790AF21B"/>
    <w:rsid w:val="00C41F0A"/>
  </w:style>
  <w:style w:type="paragraph" w:customStyle="1" w:styleId="73D59198A017452186CD14C3051D8931">
    <w:name w:val="73D59198A017452186CD14C3051D8931"/>
    <w:rsid w:val="00C41F0A"/>
  </w:style>
  <w:style w:type="paragraph" w:customStyle="1" w:styleId="576F43F7CD8E4739A411B0495729077B">
    <w:name w:val="576F43F7CD8E4739A411B0495729077B"/>
    <w:rsid w:val="00C41F0A"/>
  </w:style>
  <w:style w:type="paragraph" w:customStyle="1" w:styleId="6F15ABDBE6EC4964AFA8F33B11AF8D1D">
    <w:name w:val="6F15ABDBE6EC4964AFA8F33B11AF8D1D"/>
    <w:rsid w:val="00C41F0A"/>
  </w:style>
  <w:style w:type="paragraph" w:customStyle="1" w:styleId="A1B77F010EE04100BE81D4E353E75A5A">
    <w:name w:val="A1B77F010EE04100BE81D4E353E75A5A"/>
    <w:rsid w:val="00C41F0A"/>
  </w:style>
  <w:style w:type="paragraph" w:customStyle="1" w:styleId="3FAF395B2F2148DF92AC848A24437CC1">
    <w:name w:val="3FAF395B2F2148DF92AC848A24437CC1"/>
    <w:rsid w:val="00C41F0A"/>
  </w:style>
  <w:style w:type="paragraph" w:customStyle="1" w:styleId="5FED0C57DC504E88B1816964B6DCC239">
    <w:name w:val="5FED0C57DC504E88B1816964B6DCC239"/>
    <w:rsid w:val="00C41F0A"/>
  </w:style>
  <w:style w:type="paragraph" w:customStyle="1" w:styleId="3D10FFFC205D4B9A961021C2636C69A7">
    <w:name w:val="3D10FFFC205D4B9A961021C2636C69A7"/>
    <w:rsid w:val="00C41F0A"/>
  </w:style>
  <w:style w:type="paragraph" w:customStyle="1" w:styleId="B700A5B299644FC18B817CE0C79FC045">
    <w:name w:val="B700A5B299644FC18B817CE0C79FC045"/>
    <w:rsid w:val="00C41F0A"/>
  </w:style>
  <w:style w:type="paragraph" w:customStyle="1" w:styleId="B8837AD84E70419583C9E72B7A42544F">
    <w:name w:val="B8837AD84E70419583C9E72B7A42544F"/>
    <w:rsid w:val="00C41F0A"/>
  </w:style>
  <w:style w:type="paragraph" w:customStyle="1" w:styleId="84F42CDBA732441CB8F9CF24CE7F35B7">
    <w:name w:val="84F42CDBA732441CB8F9CF24CE7F35B7"/>
    <w:rsid w:val="00C41F0A"/>
  </w:style>
  <w:style w:type="paragraph" w:customStyle="1" w:styleId="CCF71302A57C4D04B1484F743535683C">
    <w:name w:val="CCF71302A57C4D04B1484F743535683C"/>
    <w:rsid w:val="00C41F0A"/>
  </w:style>
  <w:style w:type="paragraph" w:customStyle="1" w:styleId="CE6FBC9E5D654DD9AFF00BCD376485EE">
    <w:name w:val="CE6FBC9E5D654DD9AFF00BCD376485EE"/>
    <w:rsid w:val="00C41F0A"/>
  </w:style>
  <w:style w:type="paragraph" w:customStyle="1" w:styleId="A2C91DBF6A314C5CAB9730D7462C857B">
    <w:name w:val="A2C91DBF6A314C5CAB9730D7462C857B"/>
    <w:rsid w:val="00C41F0A"/>
  </w:style>
  <w:style w:type="paragraph" w:customStyle="1" w:styleId="3CF378105FCD42B4AD733EA349478530">
    <w:name w:val="3CF378105FCD42B4AD733EA349478530"/>
    <w:rsid w:val="00C41F0A"/>
  </w:style>
  <w:style w:type="paragraph" w:customStyle="1" w:styleId="DDE7F01765304EEE9F62E6EEC1EAB4F2">
    <w:name w:val="DDE7F01765304EEE9F62E6EEC1EAB4F2"/>
    <w:rsid w:val="00C41F0A"/>
  </w:style>
  <w:style w:type="paragraph" w:customStyle="1" w:styleId="4035609B3F3946BB9EB42D7388576BFF">
    <w:name w:val="4035609B3F3946BB9EB42D7388576BFF"/>
    <w:rsid w:val="00C41F0A"/>
  </w:style>
  <w:style w:type="paragraph" w:customStyle="1" w:styleId="007008D516934989B337DEF585BDB1CE">
    <w:name w:val="007008D516934989B337DEF585BDB1CE"/>
    <w:rsid w:val="00C41F0A"/>
  </w:style>
  <w:style w:type="paragraph" w:customStyle="1" w:styleId="2AB892187456447087312186D6B5C549">
    <w:name w:val="2AB892187456447087312186D6B5C549"/>
    <w:rsid w:val="00C41F0A"/>
  </w:style>
  <w:style w:type="paragraph" w:customStyle="1" w:styleId="B765049A5A44443EB56E7E06F2C07FE2">
    <w:name w:val="B765049A5A44443EB56E7E06F2C07FE2"/>
    <w:rsid w:val="00C41F0A"/>
  </w:style>
  <w:style w:type="paragraph" w:customStyle="1" w:styleId="75427986CF744ED98BB57CE731EB3D87">
    <w:name w:val="75427986CF744ED98BB57CE731EB3D87"/>
    <w:rsid w:val="00C41F0A"/>
  </w:style>
  <w:style w:type="paragraph" w:customStyle="1" w:styleId="BD5C948387DF430F916D8542BD813974">
    <w:name w:val="BD5C948387DF430F916D8542BD813974"/>
    <w:rsid w:val="00C41F0A"/>
  </w:style>
  <w:style w:type="paragraph" w:customStyle="1" w:styleId="6711B10F2D9D40FA9ABA887E17A633E0">
    <w:name w:val="6711B10F2D9D40FA9ABA887E17A633E0"/>
    <w:rsid w:val="00C41F0A"/>
  </w:style>
  <w:style w:type="paragraph" w:customStyle="1" w:styleId="1DEFFB74039642A7948016A2563D0BD2">
    <w:name w:val="1DEFFB74039642A7948016A2563D0BD2"/>
    <w:rsid w:val="00C41F0A"/>
  </w:style>
  <w:style w:type="paragraph" w:customStyle="1" w:styleId="501BCB13E6BA4F3DA2DD0BB2BE0666A4">
    <w:name w:val="501BCB13E6BA4F3DA2DD0BB2BE0666A4"/>
    <w:rsid w:val="00C41F0A"/>
  </w:style>
  <w:style w:type="paragraph" w:customStyle="1" w:styleId="40BA9F57F36349B6865D1AB1635AF917">
    <w:name w:val="40BA9F57F36349B6865D1AB1635AF917"/>
    <w:rsid w:val="00C41F0A"/>
  </w:style>
  <w:style w:type="paragraph" w:customStyle="1" w:styleId="589CBF49B3A844EC8DA2173D526CD9ED">
    <w:name w:val="589CBF49B3A844EC8DA2173D526CD9ED"/>
    <w:rsid w:val="00C41F0A"/>
  </w:style>
  <w:style w:type="paragraph" w:customStyle="1" w:styleId="83BEC7513F1B4FEC8C31B23BD958F744">
    <w:name w:val="83BEC7513F1B4FEC8C31B23BD958F744"/>
    <w:rsid w:val="00C41F0A"/>
  </w:style>
  <w:style w:type="paragraph" w:customStyle="1" w:styleId="D47B6C72A2274836A11848F4D6268AE2">
    <w:name w:val="D47B6C72A2274836A11848F4D6268AE2"/>
    <w:rsid w:val="00C41F0A"/>
  </w:style>
  <w:style w:type="paragraph" w:customStyle="1" w:styleId="4295D6776A854C6784E4636A147C417B">
    <w:name w:val="4295D6776A854C6784E4636A147C417B"/>
    <w:rsid w:val="00C41F0A"/>
  </w:style>
  <w:style w:type="paragraph" w:customStyle="1" w:styleId="0A26C5AA94264FE9826ADC01B017DF5D">
    <w:name w:val="0A26C5AA94264FE9826ADC01B017DF5D"/>
    <w:rsid w:val="00C41F0A"/>
  </w:style>
  <w:style w:type="paragraph" w:customStyle="1" w:styleId="06B00F4E175C4CC8861ECB48B09050EF">
    <w:name w:val="06B00F4E175C4CC8861ECB48B09050EF"/>
    <w:rsid w:val="00C41F0A"/>
  </w:style>
  <w:style w:type="paragraph" w:customStyle="1" w:styleId="D76D1887828A40BFA56E773DBEEB83A2">
    <w:name w:val="D76D1887828A40BFA56E773DBEEB83A2"/>
    <w:rsid w:val="00C41F0A"/>
  </w:style>
  <w:style w:type="paragraph" w:customStyle="1" w:styleId="E9C484AB34E14C88BD1B93E25B3BD60E">
    <w:name w:val="E9C484AB34E14C88BD1B93E25B3BD60E"/>
    <w:rsid w:val="00C41F0A"/>
  </w:style>
  <w:style w:type="paragraph" w:customStyle="1" w:styleId="4ABC79D4BFE54233AC73D5CC6C34ED44">
    <w:name w:val="4ABC79D4BFE54233AC73D5CC6C34ED44"/>
    <w:rsid w:val="00C41F0A"/>
  </w:style>
  <w:style w:type="paragraph" w:customStyle="1" w:styleId="156890EEFA0E4C6C81023A2D7F9FA31E">
    <w:name w:val="156890EEFA0E4C6C81023A2D7F9FA31E"/>
    <w:rsid w:val="00C41F0A"/>
  </w:style>
  <w:style w:type="paragraph" w:customStyle="1" w:styleId="57FE74B9C4E24D3DA038B0D0A4A54B04">
    <w:name w:val="57FE74B9C4E24D3DA038B0D0A4A54B04"/>
    <w:rsid w:val="00C41F0A"/>
  </w:style>
  <w:style w:type="paragraph" w:customStyle="1" w:styleId="893E278D5AD34154B3B8A71D25C47D54">
    <w:name w:val="893E278D5AD34154B3B8A71D25C47D54"/>
    <w:rsid w:val="00C41F0A"/>
  </w:style>
  <w:style w:type="paragraph" w:customStyle="1" w:styleId="9EC3B14FFDF04919A84055958190BCE7">
    <w:name w:val="9EC3B14FFDF04919A84055958190BCE7"/>
    <w:rsid w:val="00C41F0A"/>
  </w:style>
  <w:style w:type="paragraph" w:customStyle="1" w:styleId="C06DA3ED09F849E390DE5CCA9EEDA943">
    <w:name w:val="C06DA3ED09F849E390DE5CCA9EEDA943"/>
    <w:rsid w:val="00C41F0A"/>
  </w:style>
  <w:style w:type="paragraph" w:customStyle="1" w:styleId="25511193AC7344D4813939850DCA0BF3">
    <w:name w:val="25511193AC7344D4813939850DCA0BF3"/>
    <w:rsid w:val="00C41F0A"/>
  </w:style>
  <w:style w:type="paragraph" w:customStyle="1" w:styleId="A731783DA59E4781B97B4B95B008B863">
    <w:name w:val="A731783DA59E4781B97B4B95B008B863"/>
    <w:rsid w:val="00C41F0A"/>
  </w:style>
  <w:style w:type="paragraph" w:customStyle="1" w:styleId="25ED2DFE92B5418C9E05EAAF94ED7028">
    <w:name w:val="25ED2DFE92B5418C9E05EAAF94ED7028"/>
    <w:rsid w:val="00C41F0A"/>
  </w:style>
  <w:style w:type="paragraph" w:customStyle="1" w:styleId="E5CDF3944D854A3083A42AEC4AB734D6">
    <w:name w:val="E5CDF3944D854A3083A42AEC4AB734D6"/>
    <w:rsid w:val="00C41F0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Creative resume, designed by MOO</Template>
  <TotalTime>0</TotalTime>
  <Pages>8</Pages>
  <Words>2844</Words>
  <Characters>16215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raghavendra</dc:creator>
  <cp:lastModifiedBy>atul</cp:lastModifiedBy>
  <cp:revision>2</cp:revision>
  <dcterms:created xsi:type="dcterms:W3CDTF">2018-05-02T19:34:00Z</dcterms:created>
  <dcterms:modified xsi:type="dcterms:W3CDTF">2018-05-02T19:34:00Z</dcterms:modified>
</cp:coreProperties>
</file>