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Pr="00C17E85" w:rsidRDefault="00A3381D" w:rsidP="00141A4C">
      <w:pPr>
        <w:pStyle w:val="Title"/>
        <w:rPr>
          <w:sz w:val="44"/>
          <w:szCs w:val="44"/>
        </w:rPr>
      </w:pPr>
      <w:r w:rsidRPr="00C17E85">
        <w:rPr>
          <w:sz w:val="44"/>
          <w:szCs w:val="44"/>
        </w:rPr>
        <w:t>Priyanka Trivedi, PMP</w:t>
      </w:r>
    </w:p>
    <w:p w:rsidR="00141A4C" w:rsidRDefault="00A3381D" w:rsidP="00141A4C">
      <w:r>
        <w:t>Houston, TX</w:t>
      </w:r>
      <w:r w:rsidR="00141A4C">
        <w:t> | </w:t>
      </w:r>
      <w:r>
        <w:t>281.703.7152</w:t>
      </w:r>
      <w:r w:rsidR="00141A4C">
        <w:t> | </w:t>
      </w:r>
      <w:r>
        <w:t>Priyanka.trivedi1010@gmail.com</w:t>
      </w:r>
    </w:p>
    <w:p w:rsidR="00C4517E" w:rsidRDefault="00C4517E" w:rsidP="00C4517E">
      <w:pPr>
        <w:pStyle w:val="ListParagraph"/>
        <w:numPr>
          <w:ilvl w:val="0"/>
          <w:numId w:val="24"/>
        </w:numPr>
      </w:pPr>
      <w:r w:rsidRPr="00C4517E">
        <w:rPr>
          <w:b/>
        </w:rPr>
        <w:t>PMP and Six Sigma Specialist</w:t>
      </w:r>
      <w:r w:rsidR="00B61CAE">
        <w:t>;</w:t>
      </w:r>
      <w:r w:rsidR="00307C3C">
        <w:t xml:space="preserve"> l</w:t>
      </w:r>
      <w:r>
        <w:t xml:space="preserve">ead all phases of diverse technology </w:t>
      </w:r>
      <w:r w:rsidR="00307C3C">
        <w:t xml:space="preserve">mission critical </w:t>
      </w:r>
      <w:r>
        <w:t xml:space="preserve">projects </w:t>
      </w:r>
      <w:r w:rsidR="00307C3C">
        <w:t xml:space="preserve">with extensive </w:t>
      </w:r>
      <w:r>
        <w:t>experience</w:t>
      </w:r>
      <w:r w:rsidR="00307C3C">
        <w:t xml:space="preserve"> in Software Development Life Cycle</w:t>
      </w:r>
    </w:p>
    <w:p w:rsidR="00B61CAE" w:rsidRPr="00B61CAE" w:rsidRDefault="00B61CAE" w:rsidP="008E2772">
      <w:pPr>
        <w:pStyle w:val="ListParagraph"/>
        <w:numPr>
          <w:ilvl w:val="0"/>
          <w:numId w:val="24"/>
        </w:numPr>
      </w:pPr>
      <w:r w:rsidRPr="00C17E85">
        <w:rPr>
          <w:b/>
        </w:rPr>
        <w:t>Business Strategist</w:t>
      </w:r>
      <w:r>
        <w:t xml:space="preserve">; plan and manage </w:t>
      </w:r>
      <w:r w:rsidR="00583197">
        <w:t>multimillion dollar projects aligning business goals with technology solutions</w:t>
      </w:r>
    </w:p>
    <w:p w:rsidR="006270A9" w:rsidRDefault="00C4517E" w:rsidP="008E2772">
      <w:pPr>
        <w:pStyle w:val="ListParagraph"/>
        <w:numPr>
          <w:ilvl w:val="0"/>
          <w:numId w:val="24"/>
        </w:numPr>
      </w:pPr>
      <w:r w:rsidRPr="00C4517E">
        <w:rPr>
          <w:b/>
        </w:rPr>
        <w:t>Expert in agile and waterfall methodologies</w:t>
      </w:r>
      <w:r w:rsidR="00307C3C">
        <w:t>; p</w:t>
      </w:r>
      <w:r>
        <w:t>roducing high quality deliverables that meet timeline and budgetary targets</w:t>
      </w:r>
    </w:p>
    <w:p w:rsidR="008509FD" w:rsidRDefault="008509FD" w:rsidP="008E2772">
      <w:pPr>
        <w:pStyle w:val="ListParagraph"/>
        <w:numPr>
          <w:ilvl w:val="0"/>
          <w:numId w:val="24"/>
        </w:numPr>
      </w:pPr>
      <w:r w:rsidRPr="00C17E85">
        <w:rPr>
          <w:b/>
        </w:rPr>
        <w:t>Excellent communicator</w:t>
      </w:r>
      <w:r w:rsidR="00DD4CBE">
        <w:t xml:space="preserve"> with analytical and leadership skills</w:t>
      </w:r>
    </w:p>
    <w:p w:rsidR="00C75EE6" w:rsidRDefault="00DF072A" w:rsidP="008E2772">
      <w:pPr>
        <w:pStyle w:val="ListParagraph"/>
        <w:numPr>
          <w:ilvl w:val="0"/>
          <w:numId w:val="24"/>
        </w:numPr>
      </w:pPr>
      <w:r>
        <w:rPr>
          <w:b/>
        </w:rPr>
        <w:t xml:space="preserve">3+ years working </w:t>
      </w:r>
      <w:bookmarkStart w:id="0" w:name="_GoBack"/>
      <w:bookmarkEnd w:id="0"/>
      <w:r>
        <w:rPr>
          <w:b/>
        </w:rPr>
        <w:t xml:space="preserve">knowledge of IBM Rational DOORS </w:t>
      </w:r>
    </w:p>
    <w:p w:rsidR="008E2772" w:rsidRPr="003F7070" w:rsidRDefault="008E2772" w:rsidP="00DD4CBE">
      <w:pPr>
        <w:pStyle w:val="Heading3"/>
        <w:spacing w:before="360"/>
        <w:rPr>
          <w:sz w:val="28"/>
          <w:szCs w:val="28"/>
          <w:u w:val="single"/>
        </w:rPr>
      </w:pPr>
      <w:r w:rsidRPr="003F7070">
        <w:rPr>
          <w:sz w:val="28"/>
          <w:szCs w:val="28"/>
          <w:u w:val="single"/>
        </w:rPr>
        <w:t>Skills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0"/>
        <w:gridCol w:w="3467"/>
        <w:gridCol w:w="3309"/>
      </w:tblGrid>
      <w:tr w:rsidR="008509FD" w:rsidTr="00937699">
        <w:tc>
          <w:tcPr>
            <w:tcW w:w="3150" w:type="dxa"/>
          </w:tcPr>
          <w:p w:rsidR="008509FD" w:rsidRDefault="008509FD" w:rsidP="008E2772">
            <w:r>
              <w:t>Project Management</w:t>
            </w:r>
          </w:p>
        </w:tc>
        <w:tc>
          <w:tcPr>
            <w:tcW w:w="3467" w:type="dxa"/>
          </w:tcPr>
          <w:p w:rsidR="008509FD" w:rsidRDefault="008509FD" w:rsidP="008E2772">
            <w:r>
              <w:t>IT Project Lifecycle</w:t>
            </w:r>
          </w:p>
        </w:tc>
        <w:tc>
          <w:tcPr>
            <w:tcW w:w="3309" w:type="dxa"/>
          </w:tcPr>
          <w:p w:rsidR="008509FD" w:rsidRDefault="00C17E85" w:rsidP="008E2772">
            <w:r>
              <w:t>Technical</w:t>
            </w:r>
          </w:p>
        </w:tc>
      </w:tr>
      <w:tr w:rsidR="008509FD" w:rsidTr="00937699">
        <w:tc>
          <w:tcPr>
            <w:tcW w:w="3150" w:type="dxa"/>
          </w:tcPr>
          <w:p w:rsidR="00583197" w:rsidRDefault="008509FD" w:rsidP="00937699">
            <w:pPr>
              <w:pStyle w:val="ListParagraph"/>
              <w:numPr>
                <w:ilvl w:val="0"/>
                <w:numId w:val="28"/>
              </w:numPr>
            </w:pPr>
            <w:r>
              <w:t>Systems Engineering</w:t>
            </w:r>
          </w:p>
        </w:tc>
        <w:tc>
          <w:tcPr>
            <w:tcW w:w="3467" w:type="dxa"/>
          </w:tcPr>
          <w:p w:rsidR="008509FD" w:rsidRDefault="008509FD" w:rsidP="008509FD">
            <w:pPr>
              <w:pStyle w:val="ListParagraph"/>
              <w:numPr>
                <w:ilvl w:val="0"/>
                <w:numId w:val="25"/>
              </w:numPr>
            </w:pPr>
            <w:r>
              <w:t>Requirements Analysis</w:t>
            </w:r>
          </w:p>
        </w:tc>
        <w:tc>
          <w:tcPr>
            <w:tcW w:w="3309" w:type="dxa"/>
          </w:tcPr>
          <w:p w:rsidR="008509FD" w:rsidRDefault="009F2EF3" w:rsidP="007E5B2B">
            <w:pPr>
              <w:pStyle w:val="ListParagraph"/>
              <w:numPr>
                <w:ilvl w:val="0"/>
                <w:numId w:val="32"/>
              </w:numPr>
            </w:pPr>
            <w:r>
              <w:t>C, C++, Java, Ada</w:t>
            </w:r>
          </w:p>
        </w:tc>
      </w:tr>
      <w:tr w:rsidR="008509FD" w:rsidTr="00937699">
        <w:tc>
          <w:tcPr>
            <w:tcW w:w="3150" w:type="dxa"/>
          </w:tcPr>
          <w:p w:rsidR="008509FD" w:rsidRDefault="00583197" w:rsidP="00937699">
            <w:pPr>
              <w:pStyle w:val="ListParagraph"/>
              <w:numPr>
                <w:ilvl w:val="0"/>
                <w:numId w:val="28"/>
              </w:numPr>
            </w:pPr>
            <w:r>
              <w:t xml:space="preserve">Process </w:t>
            </w:r>
            <w:r w:rsidR="007C7A6D">
              <w:t>Improvement</w:t>
            </w:r>
          </w:p>
        </w:tc>
        <w:tc>
          <w:tcPr>
            <w:tcW w:w="3467" w:type="dxa"/>
          </w:tcPr>
          <w:p w:rsidR="008509FD" w:rsidRDefault="008509FD" w:rsidP="008509FD">
            <w:pPr>
              <w:pStyle w:val="ListParagraph"/>
              <w:numPr>
                <w:ilvl w:val="0"/>
                <w:numId w:val="25"/>
              </w:numPr>
            </w:pPr>
            <w:r>
              <w:t>Project scheduling</w:t>
            </w:r>
          </w:p>
        </w:tc>
        <w:tc>
          <w:tcPr>
            <w:tcW w:w="3309" w:type="dxa"/>
          </w:tcPr>
          <w:p w:rsidR="008509FD" w:rsidRDefault="00C17E85" w:rsidP="007E5B2B">
            <w:pPr>
              <w:pStyle w:val="ListParagraph"/>
              <w:numPr>
                <w:ilvl w:val="0"/>
                <w:numId w:val="32"/>
              </w:numPr>
            </w:pPr>
            <w:r>
              <w:t>SQL, PL/SQL, PHP, Perl</w:t>
            </w:r>
          </w:p>
        </w:tc>
      </w:tr>
      <w:tr w:rsidR="008509FD" w:rsidTr="00937699">
        <w:tc>
          <w:tcPr>
            <w:tcW w:w="3150" w:type="dxa"/>
          </w:tcPr>
          <w:p w:rsidR="008509FD" w:rsidRDefault="007C7A6D" w:rsidP="00937699">
            <w:pPr>
              <w:pStyle w:val="ListParagraph"/>
              <w:numPr>
                <w:ilvl w:val="0"/>
                <w:numId w:val="28"/>
              </w:numPr>
            </w:pPr>
            <w:r>
              <w:t>System Integration</w:t>
            </w:r>
          </w:p>
        </w:tc>
        <w:tc>
          <w:tcPr>
            <w:tcW w:w="3467" w:type="dxa"/>
          </w:tcPr>
          <w:p w:rsidR="008509FD" w:rsidRDefault="008509FD" w:rsidP="008509FD">
            <w:pPr>
              <w:pStyle w:val="ListParagraph"/>
              <w:numPr>
                <w:ilvl w:val="0"/>
                <w:numId w:val="25"/>
              </w:numPr>
            </w:pPr>
            <w:r>
              <w:t>Costing and Budgeting</w:t>
            </w:r>
          </w:p>
        </w:tc>
        <w:tc>
          <w:tcPr>
            <w:tcW w:w="3309" w:type="dxa"/>
          </w:tcPr>
          <w:p w:rsidR="008509FD" w:rsidRDefault="00491AE3" w:rsidP="007E5B2B">
            <w:pPr>
              <w:pStyle w:val="ListParagraph"/>
              <w:numPr>
                <w:ilvl w:val="0"/>
                <w:numId w:val="32"/>
              </w:numPr>
            </w:pPr>
            <w:r>
              <w:t>CSH, HTML</w:t>
            </w:r>
          </w:p>
        </w:tc>
      </w:tr>
      <w:tr w:rsidR="008509FD" w:rsidTr="00937699">
        <w:tc>
          <w:tcPr>
            <w:tcW w:w="3150" w:type="dxa"/>
          </w:tcPr>
          <w:p w:rsidR="007E5B2B" w:rsidRDefault="00131DA2" w:rsidP="007E5B2B">
            <w:pPr>
              <w:pStyle w:val="ListParagraph"/>
              <w:numPr>
                <w:ilvl w:val="0"/>
                <w:numId w:val="28"/>
              </w:numPr>
            </w:pPr>
            <w:r>
              <w:t xml:space="preserve">Risk </w:t>
            </w:r>
            <w:r w:rsidR="00937699">
              <w:t>M</w:t>
            </w:r>
            <w:r w:rsidR="007E5B2B">
              <w:t>anagement</w:t>
            </w:r>
          </w:p>
        </w:tc>
        <w:tc>
          <w:tcPr>
            <w:tcW w:w="3467" w:type="dxa"/>
          </w:tcPr>
          <w:p w:rsidR="008509FD" w:rsidRDefault="00C17E85" w:rsidP="008509FD">
            <w:pPr>
              <w:pStyle w:val="ListParagraph"/>
              <w:numPr>
                <w:ilvl w:val="0"/>
                <w:numId w:val="25"/>
              </w:numPr>
            </w:pPr>
            <w:r>
              <w:t>Design and Development</w:t>
            </w:r>
          </w:p>
        </w:tc>
        <w:tc>
          <w:tcPr>
            <w:tcW w:w="3309" w:type="dxa"/>
          </w:tcPr>
          <w:p w:rsidR="008509FD" w:rsidRDefault="00C17E85" w:rsidP="007E5B2B">
            <w:pPr>
              <w:pStyle w:val="ListParagraph"/>
              <w:numPr>
                <w:ilvl w:val="0"/>
                <w:numId w:val="32"/>
              </w:numPr>
            </w:pPr>
            <w:r>
              <w:t>Windows, Linux, Unix</w:t>
            </w:r>
          </w:p>
        </w:tc>
      </w:tr>
      <w:tr w:rsidR="008509FD" w:rsidTr="00937699">
        <w:tc>
          <w:tcPr>
            <w:tcW w:w="3150" w:type="dxa"/>
          </w:tcPr>
          <w:p w:rsidR="00C17E85" w:rsidRDefault="007E5B2B" w:rsidP="007E5B2B">
            <w:pPr>
              <w:pStyle w:val="ListParagraph"/>
              <w:numPr>
                <w:ilvl w:val="0"/>
                <w:numId w:val="28"/>
              </w:numPr>
            </w:pPr>
            <w:r>
              <w:t>Software Deployment</w:t>
            </w:r>
          </w:p>
        </w:tc>
        <w:tc>
          <w:tcPr>
            <w:tcW w:w="3467" w:type="dxa"/>
          </w:tcPr>
          <w:p w:rsidR="005E6AFA" w:rsidRDefault="00C17E85" w:rsidP="00C17E85">
            <w:pPr>
              <w:pStyle w:val="ListParagraph"/>
              <w:numPr>
                <w:ilvl w:val="0"/>
                <w:numId w:val="25"/>
              </w:numPr>
            </w:pPr>
            <w:r>
              <w:t>Testing and Integration</w:t>
            </w:r>
          </w:p>
        </w:tc>
        <w:tc>
          <w:tcPr>
            <w:tcW w:w="3309" w:type="dxa"/>
          </w:tcPr>
          <w:p w:rsidR="008509FD" w:rsidRDefault="00491AE3" w:rsidP="007E5B2B">
            <w:pPr>
              <w:pStyle w:val="ListParagraph"/>
              <w:numPr>
                <w:ilvl w:val="0"/>
                <w:numId w:val="32"/>
              </w:numPr>
            </w:pPr>
            <w:r>
              <w:t>DOORS, Visio, JIRA, MS TFS</w:t>
            </w:r>
          </w:p>
        </w:tc>
      </w:tr>
    </w:tbl>
    <w:p w:rsidR="00C17E85" w:rsidRPr="003F7070" w:rsidRDefault="00C17E85" w:rsidP="00DD4CBE">
      <w:pPr>
        <w:pStyle w:val="Heading3"/>
        <w:spacing w:before="200"/>
        <w:rPr>
          <w:rFonts w:asciiTheme="minorHAnsi" w:hAnsiTheme="minorHAnsi"/>
          <w:sz w:val="28"/>
          <w:szCs w:val="22"/>
          <w:u w:val="single"/>
        </w:rPr>
      </w:pPr>
      <w:r w:rsidRPr="003F7070">
        <w:rPr>
          <w:rFonts w:asciiTheme="minorHAnsi" w:hAnsiTheme="minorHAnsi"/>
          <w:sz w:val="28"/>
          <w:szCs w:val="22"/>
          <w:u w:val="single"/>
        </w:rPr>
        <w:t xml:space="preserve">Professional </w:t>
      </w:r>
      <w:r w:rsidR="00DC1951" w:rsidRPr="003F7070">
        <w:rPr>
          <w:rFonts w:asciiTheme="minorHAnsi" w:hAnsiTheme="minorHAnsi"/>
          <w:sz w:val="28"/>
          <w:szCs w:val="22"/>
          <w:u w:val="single"/>
        </w:rPr>
        <w:t>Certificates</w:t>
      </w:r>
    </w:p>
    <w:p w:rsidR="00DC1951" w:rsidRPr="00DC1951" w:rsidRDefault="00DC1951" w:rsidP="00DC1951">
      <w:pPr>
        <w:pStyle w:val="ResumeTableBody"/>
        <w:numPr>
          <w:ilvl w:val="0"/>
          <w:numId w:val="31"/>
        </w:numPr>
        <w:spacing w:before="0"/>
        <w:rPr>
          <w:rFonts w:asciiTheme="minorHAnsi" w:hAnsiTheme="minorHAnsi" w:cs="Arial"/>
          <w:sz w:val="22"/>
          <w:szCs w:val="22"/>
        </w:rPr>
      </w:pPr>
      <w:r w:rsidRPr="00DC1951">
        <w:rPr>
          <w:rFonts w:asciiTheme="minorHAnsi" w:hAnsiTheme="minorHAnsi" w:cs="Arial"/>
          <w:sz w:val="22"/>
          <w:szCs w:val="22"/>
        </w:rPr>
        <w:t>P</w:t>
      </w:r>
      <w:r>
        <w:rPr>
          <w:rFonts w:asciiTheme="minorHAnsi" w:hAnsiTheme="minorHAnsi" w:cs="Arial"/>
          <w:sz w:val="22"/>
          <w:szCs w:val="22"/>
        </w:rPr>
        <w:t xml:space="preserve">roject Management Professional (PMP), Project Management Institute (PMI) </w:t>
      </w:r>
    </w:p>
    <w:p w:rsidR="00DC1951" w:rsidRPr="00DC1951" w:rsidRDefault="00DC1951" w:rsidP="00DC1951">
      <w:pPr>
        <w:pStyle w:val="ResumeTableBody"/>
        <w:numPr>
          <w:ilvl w:val="0"/>
          <w:numId w:val="31"/>
        </w:numPr>
        <w:spacing w:before="0"/>
        <w:rPr>
          <w:rFonts w:asciiTheme="minorHAnsi" w:hAnsiTheme="minorHAnsi" w:cs="Arial"/>
          <w:sz w:val="22"/>
          <w:szCs w:val="22"/>
        </w:rPr>
      </w:pPr>
      <w:r w:rsidRPr="00DC1951">
        <w:rPr>
          <w:rFonts w:asciiTheme="minorHAnsi" w:hAnsiTheme="minorHAnsi" w:cs="Arial"/>
          <w:sz w:val="22"/>
          <w:szCs w:val="22"/>
        </w:rPr>
        <w:t>Certified Six Sigma Green Belt</w:t>
      </w:r>
    </w:p>
    <w:p w:rsidR="00DC1951" w:rsidRPr="00DC1951" w:rsidRDefault="00DC1951" w:rsidP="00DC1951">
      <w:pPr>
        <w:pStyle w:val="ListParagraph"/>
        <w:numPr>
          <w:ilvl w:val="0"/>
          <w:numId w:val="31"/>
        </w:numPr>
      </w:pPr>
      <w:r w:rsidRPr="00DC1951">
        <w:rPr>
          <w:rFonts w:cs="Arial"/>
        </w:rPr>
        <w:t>International Association of Drilling Contractors (IADC) WellCAP certified</w:t>
      </w:r>
    </w:p>
    <w:p w:rsidR="006270A9" w:rsidRPr="003F7070" w:rsidRDefault="00937699" w:rsidP="00DD4CBE">
      <w:pPr>
        <w:pStyle w:val="Heading3"/>
        <w:spacing w:before="360"/>
        <w:rPr>
          <w:sz w:val="28"/>
          <w:szCs w:val="28"/>
          <w:u w:val="single"/>
        </w:rPr>
      </w:pPr>
      <w:r w:rsidRPr="003F7070">
        <w:rPr>
          <w:sz w:val="28"/>
          <w:szCs w:val="28"/>
          <w:u w:val="single"/>
        </w:rPr>
        <w:t>Career Progression</w:t>
      </w:r>
    </w:p>
    <w:p w:rsidR="006270A9" w:rsidRDefault="008E2772">
      <w:pPr>
        <w:pStyle w:val="Heading2"/>
        <w:rPr>
          <w:sz w:val="22"/>
          <w:szCs w:val="22"/>
        </w:rPr>
      </w:pPr>
      <w:r w:rsidRPr="002F2430">
        <w:rPr>
          <w:sz w:val="22"/>
          <w:szCs w:val="22"/>
        </w:rPr>
        <w:t xml:space="preserve">Ge OIL </w:t>
      </w:r>
      <w:r w:rsidR="005E6AFA" w:rsidRPr="002F2430">
        <w:rPr>
          <w:sz w:val="22"/>
          <w:szCs w:val="22"/>
        </w:rPr>
        <w:t>&amp;</w:t>
      </w:r>
      <w:r w:rsidRPr="002F2430">
        <w:rPr>
          <w:sz w:val="22"/>
          <w:szCs w:val="22"/>
        </w:rPr>
        <w:t xml:space="preserve"> GAS </w:t>
      </w:r>
      <w:r w:rsidR="009D5933" w:rsidRPr="002F2430">
        <w:rPr>
          <w:sz w:val="22"/>
          <w:szCs w:val="22"/>
        </w:rPr>
        <w:t>| </w:t>
      </w:r>
      <w:r w:rsidRPr="002F2430">
        <w:rPr>
          <w:sz w:val="22"/>
          <w:szCs w:val="22"/>
        </w:rPr>
        <w:t xml:space="preserve">feb 2013 – </w:t>
      </w:r>
      <w:r w:rsidR="00B50B14">
        <w:rPr>
          <w:sz w:val="22"/>
          <w:szCs w:val="22"/>
        </w:rPr>
        <w:t>Till date</w:t>
      </w:r>
    </w:p>
    <w:p w:rsidR="003F7070" w:rsidRPr="003F7070" w:rsidRDefault="003F7070" w:rsidP="003F7070">
      <w:r>
        <w:t>Software Engineer/Project Manager</w:t>
      </w:r>
    </w:p>
    <w:p w:rsidR="005E6AFA" w:rsidRPr="0066560A" w:rsidRDefault="005E6AFA" w:rsidP="005E6AFA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R</w:t>
      </w:r>
      <w:r w:rsidR="00441FD5" w:rsidRPr="0066560A">
        <w:t>esponsible for the design, development, testing, validation and acceptance of the control system</w:t>
      </w:r>
    </w:p>
    <w:p w:rsidR="005E6AFA" w:rsidRPr="0066560A" w:rsidRDefault="005E6AFA" w:rsidP="005E6AFA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Communicate</w:t>
      </w:r>
      <w:r w:rsidR="00385815" w:rsidRPr="0066560A">
        <w:t>d</w:t>
      </w:r>
      <w:r w:rsidRPr="0066560A">
        <w:t xml:space="preserve"> with a wide range of product owners, users and other stakeholders to define project scope with added features/enhancements</w:t>
      </w:r>
    </w:p>
    <w:p w:rsidR="005E6AFA" w:rsidRPr="0066560A" w:rsidRDefault="00385815" w:rsidP="00131DA2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Le</w:t>
      </w:r>
      <w:r w:rsidR="005E6AFA" w:rsidRPr="0066560A">
        <w:t xml:space="preserve">d </w:t>
      </w:r>
      <w:r w:rsidRPr="0066560A">
        <w:t>r</w:t>
      </w:r>
      <w:r w:rsidR="005E6AFA" w:rsidRPr="0066560A">
        <w:t xml:space="preserve">equirements </w:t>
      </w:r>
      <w:r w:rsidRPr="0066560A">
        <w:t xml:space="preserve">gathering efforts </w:t>
      </w:r>
      <w:r w:rsidR="005E6AFA" w:rsidRPr="0066560A">
        <w:t>by ho</w:t>
      </w:r>
      <w:r w:rsidRPr="0066560A">
        <w:t>lding customer meetings, o</w:t>
      </w:r>
      <w:r w:rsidR="005E6AFA" w:rsidRPr="0066560A">
        <w:t>btain</w:t>
      </w:r>
      <w:r w:rsidRPr="0066560A">
        <w:t>ed</w:t>
      </w:r>
      <w:r w:rsidR="005E6AFA" w:rsidRPr="0066560A">
        <w:t xml:space="preserve"> signoffs on agreed functionalities and clearly communicate</w:t>
      </w:r>
      <w:r w:rsidRPr="0066560A">
        <w:t>d</w:t>
      </w:r>
      <w:r w:rsidR="005E6AFA" w:rsidRPr="0066560A">
        <w:t xml:space="preserve"> the expectations</w:t>
      </w:r>
      <w:r w:rsidR="00131DA2" w:rsidRPr="0066560A">
        <w:t xml:space="preserve"> to team members and other users</w:t>
      </w:r>
    </w:p>
    <w:p w:rsidR="00441FD5" w:rsidRPr="0066560A" w:rsidRDefault="005E6AFA" w:rsidP="00441FD5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Create</w:t>
      </w:r>
      <w:r w:rsidR="00131DA2" w:rsidRPr="0066560A">
        <w:t>d</w:t>
      </w:r>
      <w:r w:rsidRPr="0066560A">
        <w:t xml:space="preserve"> project schedule following waterfall and Agile/Scrum methods for sof</w:t>
      </w:r>
      <w:r w:rsidR="00441FD5" w:rsidRPr="0066560A">
        <w:t xml:space="preserve">tware development.  Identified critical path items and plans to alleviate risks that may hinder progress.  Tracked project milestones and provided status to upper management </w:t>
      </w:r>
    </w:p>
    <w:p w:rsidR="005E6AFA" w:rsidRPr="0066560A" w:rsidRDefault="00441FD5" w:rsidP="005E6AFA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M</w:t>
      </w:r>
      <w:r w:rsidR="00131DA2" w:rsidRPr="0066560A">
        <w:t>anaged project objectives, resources and expectations along with meeting business needs</w:t>
      </w:r>
    </w:p>
    <w:p w:rsidR="005E6AFA" w:rsidRPr="0066560A" w:rsidRDefault="005E6AFA" w:rsidP="005E6AFA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Manage</w:t>
      </w:r>
      <w:r w:rsidR="00131DA2" w:rsidRPr="0066560A">
        <w:t>d</w:t>
      </w:r>
      <w:r w:rsidRPr="0066560A">
        <w:t xml:space="preserve"> project scope thoroughly to ensure project commitments are accomplished</w:t>
      </w:r>
      <w:r w:rsidR="00131DA2" w:rsidRPr="0066560A">
        <w:t xml:space="preserve"> and applied an effective change management process to manage changes to the work scope within promised time and cost constraints</w:t>
      </w:r>
    </w:p>
    <w:p w:rsidR="005E6AFA" w:rsidRPr="0066560A" w:rsidRDefault="005E6AFA" w:rsidP="00441FD5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Perform</w:t>
      </w:r>
      <w:r w:rsidR="00441FD5" w:rsidRPr="0066560A">
        <w:t>ed</w:t>
      </w:r>
      <w:r w:rsidRPr="0066560A">
        <w:t xml:space="preserve"> risk planning and analysis, create reports and manage risks with appropriate mitigation plans</w:t>
      </w:r>
      <w:r w:rsidR="00441FD5" w:rsidRPr="0066560A">
        <w:t>.  Created project lessons learned and post project evaluation documents</w:t>
      </w:r>
    </w:p>
    <w:p w:rsidR="005E6AFA" w:rsidRPr="0066560A" w:rsidRDefault="005E6AFA" w:rsidP="00441FD5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lastRenderedPageBreak/>
        <w:t>Support status review meetings and oversee kickoff and gate review meetings</w:t>
      </w:r>
      <w:r w:rsidR="00441FD5" w:rsidRPr="0066560A">
        <w:t xml:space="preserve"> and provided accurate and timely support to users from both on-site and offshore locations</w:t>
      </w:r>
    </w:p>
    <w:p w:rsidR="005E6AFA" w:rsidRPr="0066560A" w:rsidRDefault="005E6AFA" w:rsidP="005E6AFA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Support end-to-end delivery of systems with Quality Assurance in accordance with business commitments and prioritization</w:t>
      </w:r>
      <w:r w:rsidR="00441FD5" w:rsidRPr="0066560A">
        <w:t xml:space="preserve"> and a</w:t>
      </w:r>
      <w:r w:rsidRPr="0066560A">
        <w:t>ssist</w:t>
      </w:r>
      <w:r w:rsidR="00441FD5" w:rsidRPr="0066560A">
        <w:t>ed</w:t>
      </w:r>
      <w:r w:rsidRPr="0066560A">
        <w:t xml:space="preserve"> delivery manager in delivering latest software updates</w:t>
      </w:r>
    </w:p>
    <w:p w:rsidR="005E6AFA" w:rsidRPr="0066560A" w:rsidRDefault="005E6AFA" w:rsidP="005E6AFA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Support commissioning and in-production efforts once the software is delivered and ensure issues are addressed as the highest priority using all workforce</w:t>
      </w:r>
    </w:p>
    <w:p w:rsidR="006270A9" w:rsidRPr="0066560A" w:rsidRDefault="005E6AFA" w:rsidP="00441FD5">
      <w:pPr>
        <w:numPr>
          <w:ilvl w:val="0"/>
          <w:numId w:val="26"/>
        </w:numPr>
        <w:autoSpaceDE w:val="0"/>
        <w:autoSpaceDN w:val="0"/>
        <w:adjustRightInd w:val="0"/>
        <w:spacing w:before="120" w:after="0"/>
      </w:pPr>
      <w:r w:rsidRPr="0066560A">
        <w:t>Support customer Factory Acceptance Tests collaborating with other functional teams</w:t>
      </w:r>
    </w:p>
    <w:p w:rsidR="00441FD5" w:rsidRPr="00441FD5" w:rsidRDefault="00441FD5" w:rsidP="00441FD5">
      <w:pPr>
        <w:autoSpaceDE w:val="0"/>
        <w:autoSpaceDN w:val="0"/>
        <w:adjustRightInd w:val="0"/>
        <w:spacing w:before="120" w:after="0"/>
        <w:ind w:left="360"/>
        <w:rPr>
          <w:rFonts w:ascii="Arial Narrow" w:hAnsi="Arial Narrow"/>
        </w:rPr>
      </w:pPr>
    </w:p>
    <w:p w:rsidR="006270A9" w:rsidRDefault="008E2772">
      <w:pPr>
        <w:pStyle w:val="Heading2"/>
        <w:rPr>
          <w:sz w:val="22"/>
        </w:rPr>
      </w:pPr>
      <w:r w:rsidRPr="002F2430">
        <w:rPr>
          <w:sz w:val="22"/>
        </w:rPr>
        <w:t xml:space="preserve">Raytheon </w:t>
      </w:r>
      <w:r w:rsidR="009D5933" w:rsidRPr="002F2430">
        <w:rPr>
          <w:sz w:val="22"/>
        </w:rPr>
        <w:t>| </w:t>
      </w:r>
      <w:r w:rsidRPr="002F2430">
        <w:rPr>
          <w:sz w:val="22"/>
        </w:rPr>
        <w:t>Nov 1999 – feb 2012</w:t>
      </w:r>
    </w:p>
    <w:p w:rsidR="003F7070" w:rsidRPr="003F7070" w:rsidRDefault="003F7070" w:rsidP="003F7070">
      <w:r>
        <w:t>Lead Software Engineer II</w:t>
      </w:r>
    </w:p>
    <w:p w:rsidR="005E6AFA" w:rsidRPr="0066560A" w:rsidRDefault="005E6AFA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Worked on highly confidential defense projects with top secret security clearance</w:t>
      </w:r>
      <w:r w:rsidR="002F2430">
        <w:t xml:space="preserve"> and International </w:t>
      </w:r>
      <w:r w:rsidR="002F2430" w:rsidRPr="0066560A">
        <w:t>Space Station NASA project</w:t>
      </w:r>
    </w:p>
    <w:p w:rsidR="0066560A" w:rsidRPr="0066560A" w:rsidRDefault="0066560A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C</w:t>
      </w:r>
      <w:r w:rsidR="00466319" w:rsidRPr="0066560A">
        <w:t>ollaborated with customers and converted user needs into business requirements and designed software with design specifications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Developed software requirements, design documents, code, and test procedures, interface charts, verification plans, and risk assessments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Created project plans, status reports and software review documents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Performed data analysis and applied heat and mass transfer to generate system specific equations for real time flight simulations.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Created change requests for new development and prepared work request forms to review, test and apply changes in production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Developed simulations using real-time and non-real</w:t>
      </w:r>
      <w:r w:rsidR="002F2430">
        <w:t xml:space="preserve"> time methodologies using flight embedded software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 xml:space="preserve">Created math models and pressure flow network diagrams using MS Visio 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Conducted design, code and test peer reviews</w:t>
      </w:r>
      <w:r w:rsidR="002F2430">
        <w:t>.  Also c</w:t>
      </w:r>
      <w:r w:rsidRPr="0066560A">
        <w:t>onducted user testing, integration testing and software system acceptance testing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Supported software integration load and production load testing in the lab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As part of the Change Control process, attended change control board meetings and worked with quality assurance team in accepting software changes from various applications.</w:t>
      </w:r>
    </w:p>
    <w:p w:rsidR="00466319" w:rsidRPr="0066560A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Communicated with the customer, team members and upper management on the project milestone completion and concerns</w:t>
      </w:r>
    </w:p>
    <w:p w:rsidR="002F2430" w:rsidRDefault="00466319" w:rsidP="00B50B14">
      <w:pPr>
        <w:numPr>
          <w:ilvl w:val="0"/>
          <w:numId w:val="27"/>
        </w:numPr>
        <w:autoSpaceDE w:val="0"/>
        <w:autoSpaceDN w:val="0"/>
        <w:adjustRightInd w:val="0"/>
        <w:spacing w:beforeLines="40" w:after="0"/>
        <w:ind w:left="360"/>
      </w:pPr>
      <w:r w:rsidRPr="0066560A">
        <w:t>Traveled to NASA site for hardware/software integration testing on site</w:t>
      </w:r>
    </w:p>
    <w:p w:rsidR="003F7070" w:rsidRDefault="003F7070" w:rsidP="00B50B14">
      <w:pPr>
        <w:autoSpaceDE w:val="0"/>
        <w:autoSpaceDN w:val="0"/>
        <w:adjustRightInd w:val="0"/>
        <w:spacing w:beforeLines="40" w:after="0"/>
        <w:ind w:left="360"/>
      </w:pPr>
    </w:p>
    <w:sdt>
      <w:sdtPr>
        <w:rPr>
          <w:u w:val="single"/>
        </w:rPr>
        <w:alias w:val="Education:"/>
        <w:tag w:val="Education:"/>
        <w:id w:val="807127995"/>
        <w:placeholder>
          <w:docPart w:val="558941ADA53C49A2B62410355F84DFC8"/>
        </w:placeholder>
        <w:temporary/>
        <w:showingPlcHdr/>
      </w:sdtPr>
      <w:sdtContent>
        <w:p w:rsidR="00C4517E" w:rsidRPr="003F7070" w:rsidRDefault="00C4517E" w:rsidP="00C4517E">
          <w:pPr>
            <w:pStyle w:val="Heading1"/>
            <w:rPr>
              <w:u w:val="single"/>
            </w:rPr>
          </w:pPr>
          <w:r w:rsidRPr="003F7070">
            <w:rPr>
              <w:b w:val="0"/>
              <w:szCs w:val="28"/>
              <w:u w:val="single"/>
            </w:rPr>
            <w:t>Education</w:t>
          </w:r>
        </w:p>
      </w:sdtContent>
    </w:sdt>
    <w:p w:rsidR="00C4517E" w:rsidRPr="002F2430" w:rsidRDefault="002F2430" w:rsidP="00C4517E">
      <w:pPr>
        <w:pStyle w:val="Heading2"/>
        <w:rPr>
          <w:sz w:val="22"/>
        </w:rPr>
      </w:pPr>
      <w:r>
        <w:rPr>
          <w:sz w:val="22"/>
        </w:rPr>
        <w:t>Master of business administration</w:t>
      </w:r>
      <w:r w:rsidR="00C4517E" w:rsidRPr="002F2430">
        <w:rPr>
          <w:sz w:val="22"/>
        </w:rPr>
        <w:t> | </w:t>
      </w:r>
      <w:r w:rsidR="008E2772" w:rsidRPr="002F2430">
        <w:rPr>
          <w:sz w:val="22"/>
        </w:rPr>
        <w:t>University of houston</w:t>
      </w:r>
      <w:r w:rsidR="009F2EF3">
        <w:rPr>
          <w:sz w:val="22"/>
        </w:rPr>
        <w:t xml:space="preserve"> Clear Lake | 2005</w:t>
      </w:r>
    </w:p>
    <w:p w:rsidR="00C4517E" w:rsidRPr="002F2430" w:rsidRDefault="008E2772" w:rsidP="00C4517E">
      <w:pPr>
        <w:pStyle w:val="Heading2"/>
        <w:rPr>
          <w:sz w:val="22"/>
        </w:rPr>
      </w:pPr>
      <w:r w:rsidRPr="002F2430">
        <w:rPr>
          <w:sz w:val="22"/>
        </w:rPr>
        <w:t>Bachelor of computer science</w:t>
      </w:r>
      <w:r w:rsidR="00C4517E" w:rsidRPr="002F2430">
        <w:rPr>
          <w:sz w:val="22"/>
        </w:rPr>
        <w:t> | </w:t>
      </w:r>
      <w:r w:rsidRPr="002F2430">
        <w:rPr>
          <w:sz w:val="22"/>
        </w:rPr>
        <w:t>University of houston</w:t>
      </w:r>
      <w:r w:rsidR="009F2EF3">
        <w:rPr>
          <w:sz w:val="22"/>
        </w:rPr>
        <w:t xml:space="preserve"> clear lake | 2002</w:t>
      </w:r>
    </w:p>
    <w:p w:rsidR="00C4517E" w:rsidRPr="00C4517E" w:rsidRDefault="00C4517E" w:rsidP="00C4517E">
      <w:pPr>
        <w:tabs>
          <w:tab w:val="left" w:pos="5567"/>
        </w:tabs>
      </w:pPr>
    </w:p>
    <w:sectPr w:rsidR="00C4517E" w:rsidRPr="00C4517E" w:rsidSect="008509FD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E88" w:rsidRDefault="00F44E88">
      <w:pPr>
        <w:spacing w:after="0"/>
      </w:pPr>
      <w:r>
        <w:separator/>
      </w:r>
    </w:p>
  </w:endnote>
  <w:endnote w:type="continuationSeparator" w:id="1">
    <w:p w:rsidR="00F44E88" w:rsidRDefault="00F44E8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350773">
      <w:fldChar w:fldCharType="begin"/>
    </w:r>
    <w:r>
      <w:instrText xml:space="preserve"> PAGE   \* MERGEFORMAT </w:instrText>
    </w:r>
    <w:r w:rsidR="00350773">
      <w:fldChar w:fldCharType="separate"/>
    </w:r>
    <w:r w:rsidR="00B50B14">
      <w:rPr>
        <w:noProof/>
      </w:rPr>
      <w:t>2</w:t>
    </w:r>
    <w:r w:rsidR="00350773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E88" w:rsidRDefault="00F44E88">
      <w:pPr>
        <w:spacing w:after="0"/>
      </w:pPr>
      <w:r>
        <w:separator/>
      </w:r>
    </w:p>
  </w:footnote>
  <w:footnote w:type="continuationSeparator" w:id="1">
    <w:p w:rsidR="00F44E88" w:rsidRDefault="00F44E8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E367313"/>
    <w:multiLevelType w:val="hybridMultilevel"/>
    <w:tmpl w:val="01A8FE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EFF6F81"/>
    <w:multiLevelType w:val="hybridMultilevel"/>
    <w:tmpl w:val="110A3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54D6BA6"/>
    <w:multiLevelType w:val="hybridMultilevel"/>
    <w:tmpl w:val="AE92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E5F88"/>
    <w:multiLevelType w:val="hybridMultilevel"/>
    <w:tmpl w:val="5ED811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C553D4A"/>
    <w:multiLevelType w:val="hybridMultilevel"/>
    <w:tmpl w:val="0D74595E"/>
    <w:lvl w:ilvl="0" w:tplc="149629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1150092"/>
    <w:multiLevelType w:val="hybridMultilevel"/>
    <w:tmpl w:val="350A3C0E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2">
    <w:nsid w:val="425B6C75"/>
    <w:multiLevelType w:val="hybridMultilevel"/>
    <w:tmpl w:val="5C9A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7310754E"/>
    <w:multiLevelType w:val="hybridMultilevel"/>
    <w:tmpl w:val="ABA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12"/>
  </w:num>
  <w:num w:numId="17">
    <w:abstractNumId w:val="19"/>
  </w:num>
  <w:num w:numId="18">
    <w:abstractNumId w:val="10"/>
  </w:num>
  <w:num w:numId="19">
    <w:abstractNumId w:val="26"/>
  </w:num>
  <w:num w:numId="20">
    <w:abstractNumId w:val="24"/>
  </w:num>
  <w:num w:numId="21">
    <w:abstractNumId w:val="11"/>
  </w:num>
  <w:num w:numId="22">
    <w:abstractNumId w:val="17"/>
  </w:num>
  <w:num w:numId="23">
    <w:abstractNumId w:val="25"/>
  </w:num>
  <w:num w:numId="24">
    <w:abstractNumId w:val="14"/>
  </w:num>
  <w:num w:numId="25">
    <w:abstractNumId w:val="15"/>
  </w:num>
  <w:num w:numId="26">
    <w:abstractNumId w:val="13"/>
  </w:num>
  <w:num w:numId="27">
    <w:abstractNumId w:val="21"/>
  </w:num>
  <w:num w:numId="28">
    <w:abstractNumId w:val="20"/>
  </w:num>
  <w:num w:numId="29">
    <w:abstractNumId w:val="21"/>
  </w:num>
  <w:num w:numId="30">
    <w:abstractNumId w:val="18"/>
  </w:num>
  <w:num w:numId="31">
    <w:abstractNumId w:val="27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381D"/>
    <w:rsid w:val="000A4F59"/>
    <w:rsid w:val="00131DA2"/>
    <w:rsid w:val="00141A4C"/>
    <w:rsid w:val="001B29CF"/>
    <w:rsid w:val="0028220F"/>
    <w:rsid w:val="002F2430"/>
    <w:rsid w:val="00307C3C"/>
    <w:rsid w:val="00311290"/>
    <w:rsid w:val="00350773"/>
    <w:rsid w:val="00356C14"/>
    <w:rsid w:val="00385815"/>
    <w:rsid w:val="003F7070"/>
    <w:rsid w:val="00441FD5"/>
    <w:rsid w:val="00466319"/>
    <w:rsid w:val="00491AE3"/>
    <w:rsid w:val="004959F1"/>
    <w:rsid w:val="00583197"/>
    <w:rsid w:val="005E6AFA"/>
    <w:rsid w:val="00617B26"/>
    <w:rsid w:val="006270A9"/>
    <w:rsid w:val="0066560A"/>
    <w:rsid w:val="00675956"/>
    <w:rsid w:val="00681034"/>
    <w:rsid w:val="006F6F9E"/>
    <w:rsid w:val="00700649"/>
    <w:rsid w:val="0079182F"/>
    <w:rsid w:val="007C7A6D"/>
    <w:rsid w:val="007E5B2B"/>
    <w:rsid w:val="00816216"/>
    <w:rsid w:val="008509FD"/>
    <w:rsid w:val="008637D8"/>
    <w:rsid w:val="0087734B"/>
    <w:rsid w:val="008A791D"/>
    <w:rsid w:val="008E2772"/>
    <w:rsid w:val="00937699"/>
    <w:rsid w:val="009D5933"/>
    <w:rsid w:val="009F2EF3"/>
    <w:rsid w:val="00A3381D"/>
    <w:rsid w:val="00B50B14"/>
    <w:rsid w:val="00B61CAE"/>
    <w:rsid w:val="00BD768D"/>
    <w:rsid w:val="00C17E85"/>
    <w:rsid w:val="00C4517E"/>
    <w:rsid w:val="00C61F8E"/>
    <w:rsid w:val="00C75EE6"/>
    <w:rsid w:val="00DC1951"/>
    <w:rsid w:val="00DD4CBE"/>
    <w:rsid w:val="00DF072A"/>
    <w:rsid w:val="00E83E4B"/>
    <w:rsid w:val="00F44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7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77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77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35077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5077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077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077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451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2772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09F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ableBody">
    <w:name w:val="Resume Table Body"/>
    <w:basedOn w:val="Normal"/>
    <w:rsid w:val="00DC1951"/>
    <w:pPr>
      <w:spacing w:before="40" w:after="40"/>
    </w:pPr>
    <w:rPr>
      <w:rFonts w:ascii="Arial" w:eastAsia="Times New Roman" w:hAnsi="Arial" w:cs="Times New Roman"/>
      <w:color w:val="auto"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k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8941ADA53C49A2B62410355F84D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4069C-2778-4145-9CBC-EDF2D5F4EE9A}"/>
      </w:docPartPr>
      <w:docPartBody>
        <w:p w:rsidR="008D5342" w:rsidRDefault="00946E0C" w:rsidP="00946E0C">
          <w:pPr>
            <w:pStyle w:val="558941ADA53C49A2B62410355F84DFC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6E0C"/>
    <w:rsid w:val="002F085A"/>
    <w:rsid w:val="00407DA1"/>
    <w:rsid w:val="00483345"/>
    <w:rsid w:val="008D5342"/>
    <w:rsid w:val="00946E0C"/>
    <w:rsid w:val="00CA2C25"/>
    <w:rsid w:val="00F62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09B9626BC4A958AD9492DB3735B6F">
    <w:name w:val="52A09B9626BC4A958AD9492DB3735B6F"/>
    <w:rsid w:val="00483345"/>
  </w:style>
  <w:style w:type="paragraph" w:customStyle="1" w:styleId="4F1102A7A1664F869895C912BE1EDBA3">
    <w:name w:val="4F1102A7A1664F869895C912BE1EDBA3"/>
    <w:rsid w:val="00483345"/>
  </w:style>
  <w:style w:type="paragraph" w:customStyle="1" w:styleId="73485CB819B04800AFACE5314A910619">
    <w:name w:val="73485CB819B04800AFACE5314A910619"/>
    <w:rsid w:val="00483345"/>
  </w:style>
  <w:style w:type="paragraph" w:customStyle="1" w:styleId="B4BFFA1047634C96A7F619EF1338870A">
    <w:name w:val="B4BFFA1047634C96A7F619EF1338870A"/>
    <w:rsid w:val="00483345"/>
  </w:style>
  <w:style w:type="paragraph" w:customStyle="1" w:styleId="E5CE3B5EF54B414EABCFF81B30E072F7">
    <w:name w:val="E5CE3B5EF54B414EABCFF81B30E072F7"/>
    <w:rsid w:val="00483345"/>
  </w:style>
  <w:style w:type="paragraph" w:customStyle="1" w:styleId="6EF55B9D34BE4AB4A4A12CFC914C2B4B">
    <w:name w:val="6EF55B9D34BE4AB4A4A12CFC914C2B4B"/>
    <w:rsid w:val="00483345"/>
  </w:style>
  <w:style w:type="paragraph" w:customStyle="1" w:styleId="D843952468294FC7A8F226352665B4C1">
    <w:name w:val="D843952468294FC7A8F226352665B4C1"/>
    <w:rsid w:val="00483345"/>
  </w:style>
  <w:style w:type="paragraph" w:customStyle="1" w:styleId="E9AFBE67A6FF42939B23E28A60E122F9">
    <w:name w:val="E9AFBE67A6FF42939B23E28A60E122F9"/>
    <w:rsid w:val="00483345"/>
  </w:style>
  <w:style w:type="paragraph" w:customStyle="1" w:styleId="65C4F63E71134220AAB10CF0AF5A9DBE">
    <w:name w:val="65C4F63E71134220AAB10CF0AF5A9DBE"/>
    <w:rsid w:val="00483345"/>
  </w:style>
  <w:style w:type="paragraph" w:customStyle="1" w:styleId="545653AF70264DD2B8E1C009FEED5FDB">
    <w:name w:val="545653AF70264DD2B8E1C009FEED5FDB"/>
    <w:rsid w:val="00483345"/>
  </w:style>
  <w:style w:type="paragraph" w:customStyle="1" w:styleId="4787D0031F274E0EA830E594D6870D02">
    <w:name w:val="4787D0031F274E0EA830E594D6870D02"/>
    <w:rsid w:val="00483345"/>
  </w:style>
  <w:style w:type="paragraph" w:customStyle="1" w:styleId="943E5A2B245D40E8B1A4773DD7973FEF">
    <w:name w:val="943E5A2B245D40E8B1A4773DD7973FEF"/>
    <w:rsid w:val="00483345"/>
  </w:style>
  <w:style w:type="paragraph" w:customStyle="1" w:styleId="3063702734A14DDBAFB8BB4F63D020AC">
    <w:name w:val="3063702734A14DDBAFB8BB4F63D020AC"/>
    <w:rsid w:val="00483345"/>
  </w:style>
  <w:style w:type="paragraph" w:customStyle="1" w:styleId="7B54953DD1C5441BA7807D21EF595EC6">
    <w:name w:val="7B54953DD1C5441BA7807D21EF595EC6"/>
    <w:rsid w:val="00483345"/>
  </w:style>
  <w:style w:type="paragraph" w:customStyle="1" w:styleId="C5B6A3F20D6B4690BC393088E6A6360F">
    <w:name w:val="C5B6A3F20D6B4690BC393088E6A6360F"/>
    <w:rsid w:val="00483345"/>
  </w:style>
  <w:style w:type="paragraph" w:customStyle="1" w:styleId="2FA012914D9B4306B180376AA72BC33E">
    <w:name w:val="2FA012914D9B4306B180376AA72BC33E"/>
    <w:rsid w:val="00483345"/>
  </w:style>
  <w:style w:type="paragraph" w:customStyle="1" w:styleId="58D086C48CA14D438994DFDDAE84D565">
    <w:name w:val="58D086C48CA14D438994DFDDAE84D565"/>
    <w:rsid w:val="00483345"/>
  </w:style>
  <w:style w:type="paragraph" w:customStyle="1" w:styleId="4A7754E9CA1844A0A3CBC2244962B51F">
    <w:name w:val="4A7754E9CA1844A0A3CBC2244962B51F"/>
    <w:rsid w:val="00483345"/>
  </w:style>
  <w:style w:type="paragraph" w:customStyle="1" w:styleId="F8EA98A7F21D41838500386E06C28525">
    <w:name w:val="F8EA98A7F21D41838500386E06C28525"/>
    <w:rsid w:val="00483345"/>
  </w:style>
  <w:style w:type="paragraph" w:customStyle="1" w:styleId="3DE3545D31454EEFAB7A304D1F848F2D">
    <w:name w:val="3DE3545D31454EEFAB7A304D1F848F2D"/>
    <w:rsid w:val="00483345"/>
  </w:style>
  <w:style w:type="paragraph" w:customStyle="1" w:styleId="63E85F451A5348DFB6A4CF6B40F8006D">
    <w:name w:val="63E85F451A5348DFB6A4CF6B40F8006D"/>
    <w:rsid w:val="00483345"/>
  </w:style>
  <w:style w:type="paragraph" w:customStyle="1" w:styleId="92CD6478F5C8418ABD3155692CC7DBAE">
    <w:name w:val="92CD6478F5C8418ABD3155692CC7DBAE"/>
    <w:rsid w:val="00483345"/>
  </w:style>
  <w:style w:type="paragraph" w:customStyle="1" w:styleId="1CCE3C41E59F4811A73E9B11CDA46BDD">
    <w:name w:val="1CCE3C41E59F4811A73E9B11CDA46BDD"/>
    <w:rsid w:val="00483345"/>
  </w:style>
  <w:style w:type="paragraph" w:customStyle="1" w:styleId="2FF8479449334D00B67940E5EAD7FE90">
    <w:name w:val="2FF8479449334D00B67940E5EAD7FE90"/>
    <w:rsid w:val="00483345"/>
  </w:style>
  <w:style w:type="paragraph" w:customStyle="1" w:styleId="C3EFE5E6B1B64D45ADD08AF277BB6660">
    <w:name w:val="C3EFE5E6B1B64D45ADD08AF277BB6660"/>
    <w:rsid w:val="00483345"/>
  </w:style>
  <w:style w:type="paragraph" w:customStyle="1" w:styleId="BD3D0038B18645408D40FC269889B101">
    <w:name w:val="BD3D0038B18645408D40FC269889B101"/>
    <w:rsid w:val="00483345"/>
  </w:style>
  <w:style w:type="paragraph" w:customStyle="1" w:styleId="2B21A51EAE7E4B11A5238ED4BD501A26">
    <w:name w:val="2B21A51EAE7E4B11A5238ED4BD501A26"/>
    <w:rsid w:val="00483345"/>
  </w:style>
  <w:style w:type="paragraph" w:customStyle="1" w:styleId="3C24D4C9B7C94BDABB0F2C335F5EFA0C">
    <w:name w:val="3C24D4C9B7C94BDABB0F2C335F5EFA0C"/>
    <w:rsid w:val="00483345"/>
  </w:style>
  <w:style w:type="paragraph" w:customStyle="1" w:styleId="E0C49B35158F436B8942C5303292428D">
    <w:name w:val="E0C49B35158F436B8942C5303292428D"/>
    <w:rsid w:val="00483345"/>
  </w:style>
  <w:style w:type="paragraph" w:customStyle="1" w:styleId="4589E5D759984444A0E12377B6970D82">
    <w:name w:val="4589E5D759984444A0E12377B6970D82"/>
    <w:rsid w:val="00483345"/>
  </w:style>
  <w:style w:type="paragraph" w:customStyle="1" w:styleId="9661FDF065E747B386644FB8A2D41CD9">
    <w:name w:val="9661FDF065E747B386644FB8A2D41CD9"/>
    <w:rsid w:val="00483345"/>
  </w:style>
  <w:style w:type="paragraph" w:customStyle="1" w:styleId="29C66B1D4F184DB8A1E7F0D59CBACEE8">
    <w:name w:val="29C66B1D4F184DB8A1E7F0D59CBACEE8"/>
    <w:rsid w:val="00483345"/>
  </w:style>
  <w:style w:type="paragraph" w:customStyle="1" w:styleId="3B9E2018E7174194B00BDC4CC93D437B">
    <w:name w:val="3B9E2018E7174194B00BDC4CC93D437B"/>
    <w:rsid w:val="00483345"/>
  </w:style>
  <w:style w:type="paragraph" w:customStyle="1" w:styleId="558941ADA53C49A2B62410355F84DFC8">
    <w:name w:val="558941ADA53C49A2B62410355F84DFC8"/>
    <w:rsid w:val="00946E0C"/>
  </w:style>
  <w:style w:type="paragraph" w:customStyle="1" w:styleId="C202AA4CF14D4C58A0547D309E5B687A">
    <w:name w:val="C202AA4CF14D4C58A0547D309E5B687A"/>
    <w:rsid w:val="00946E0C"/>
  </w:style>
  <w:style w:type="paragraph" w:customStyle="1" w:styleId="1C8CD5FACA5E4D18AB0CCC25CA9C62AA">
    <w:name w:val="1C8CD5FACA5E4D18AB0CCC25CA9C62AA"/>
    <w:rsid w:val="00946E0C"/>
  </w:style>
  <w:style w:type="paragraph" w:customStyle="1" w:styleId="F5768EE7C63F4D5FB36B3A9D9B728BB7">
    <w:name w:val="F5768EE7C63F4D5FB36B3A9D9B728BB7"/>
    <w:rsid w:val="00946E0C"/>
  </w:style>
  <w:style w:type="paragraph" w:customStyle="1" w:styleId="0E27E024572C4C5CA5B61E449DB97E9B">
    <w:name w:val="0E27E024572C4C5CA5B61E449DB97E9B"/>
    <w:rsid w:val="00946E0C"/>
  </w:style>
  <w:style w:type="paragraph" w:customStyle="1" w:styleId="DF0F1F9B2030457F8A67EE3FDA0C8467">
    <w:name w:val="DF0F1F9B2030457F8A67EE3FDA0C8467"/>
    <w:rsid w:val="00946E0C"/>
  </w:style>
  <w:style w:type="paragraph" w:customStyle="1" w:styleId="51BB8420E8634DE4ACA69C32C2FA023C">
    <w:name w:val="51BB8420E8634DE4ACA69C32C2FA023C"/>
    <w:rsid w:val="00946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8787-7C19-46B4-B403-08ADECAB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T</dc:creator>
  <cp:lastModifiedBy>shashank</cp:lastModifiedBy>
  <cp:revision>2</cp:revision>
  <dcterms:created xsi:type="dcterms:W3CDTF">2017-06-09T13:53:00Z</dcterms:created>
  <dcterms:modified xsi:type="dcterms:W3CDTF">2017-06-09T13:53:00Z</dcterms:modified>
  <cp:version/>
</cp:coreProperties>
</file>