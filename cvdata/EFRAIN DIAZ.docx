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/>
      </w:tblPr>
      <w:tblGrid>
        <w:gridCol w:w="9360"/>
      </w:tblGrid>
      <w:tr w:rsidR="00692703" w:rsidRPr="00590D6E" w:rsidTr="00D75F88">
        <w:trPr>
          <w:trHeight w:hRule="exact" w:val="144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590D6E" w:rsidRDefault="00610340" w:rsidP="00913946">
            <w:pPr>
              <w:pStyle w:val="Title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Efrain Diaz</w:t>
            </w:r>
          </w:p>
          <w:p w:rsidR="00692703" w:rsidRPr="00590D6E" w:rsidRDefault="00692703" w:rsidP="00913946">
            <w:pPr>
              <w:pStyle w:val="ContactInfo"/>
              <w:contextualSpacing w:val="0"/>
              <w:rPr>
                <w:rFonts w:cstheme="minorHAnsi"/>
              </w:rPr>
            </w:pPr>
            <w:r w:rsidRPr="00590D6E">
              <w:rPr>
                <w:rFonts w:cstheme="minorHAnsi"/>
              </w:rPr>
              <w:t xml:space="preserve"> </w:t>
            </w:r>
          </w:p>
          <w:p w:rsidR="00692703" w:rsidRPr="00590D6E" w:rsidRDefault="00610340" w:rsidP="00913946">
            <w:pPr>
              <w:pStyle w:val="ContactInfoEmphasis"/>
              <w:contextualSpacing w:val="0"/>
              <w:rPr>
                <w:rFonts w:cstheme="minorHAnsi"/>
              </w:rPr>
            </w:pPr>
            <w:r w:rsidRPr="00610340">
              <w:rPr>
                <w:rFonts w:cstheme="minorHAnsi"/>
                <w:sz w:val="20"/>
              </w:rPr>
              <w:t>EFRAIN.Diaz65@outlook.com</w:t>
            </w:r>
          </w:p>
        </w:tc>
      </w:tr>
    </w:tbl>
    <w:p w:rsidR="00815261" w:rsidRPr="00590D6E" w:rsidRDefault="00974467" w:rsidP="00815261">
      <w:pPr>
        <w:pStyle w:val="Heading1"/>
        <w:rPr>
          <w:rFonts w:asciiTheme="minorHAnsi" w:hAnsiTheme="minorHAnsi" w:cstheme="minorHAnsi"/>
        </w:rPr>
      </w:pPr>
      <w:r w:rsidRPr="00590D6E">
        <w:rPr>
          <w:rFonts w:asciiTheme="minorHAnsi" w:hAnsiTheme="minorHAnsi" w:cstheme="minorHAnsi"/>
        </w:rPr>
        <w:t>SU</w:t>
      </w:r>
      <w:r w:rsidR="00815261" w:rsidRPr="00590D6E">
        <w:rPr>
          <w:rFonts w:asciiTheme="minorHAnsi" w:hAnsiTheme="minorHAnsi" w:cstheme="minorHAnsi"/>
        </w:rPr>
        <w:t>mmary</w:t>
      </w:r>
      <w:bookmarkStart w:id="0" w:name="_GoBack"/>
      <w:bookmarkEnd w:id="0"/>
    </w:p>
    <w:p w:rsidR="00815261" w:rsidRPr="00590D6E" w:rsidRDefault="00815261" w:rsidP="00815261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/>
          <w:sz w:val="20"/>
          <w:szCs w:val="20"/>
        </w:rPr>
      </w:pPr>
      <w:r w:rsidRPr="00590D6E">
        <w:rPr>
          <w:rFonts w:cstheme="minorHAnsi"/>
          <w:color w:val="000000"/>
          <w:sz w:val="20"/>
          <w:szCs w:val="20"/>
        </w:rPr>
        <w:t xml:space="preserve">Highly </w:t>
      </w:r>
      <w:r w:rsidR="00A37765">
        <w:rPr>
          <w:rFonts w:cstheme="minorHAnsi"/>
          <w:color w:val="000000"/>
          <w:sz w:val="20"/>
          <w:szCs w:val="20"/>
        </w:rPr>
        <w:t>motivated individual with over 6</w:t>
      </w:r>
      <w:r w:rsidRPr="00590D6E">
        <w:rPr>
          <w:rFonts w:cstheme="minorHAnsi"/>
          <w:color w:val="000000"/>
          <w:sz w:val="20"/>
          <w:szCs w:val="20"/>
        </w:rPr>
        <w:t xml:space="preserve"> years of QA experience mainly in the retail industry</w:t>
      </w:r>
    </w:p>
    <w:p w:rsidR="00815261" w:rsidRPr="00590D6E" w:rsidRDefault="00815261" w:rsidP="00815261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/>
          <w:sz w:val="20"/>
          <w:szCs w:val="20"/>
        </w:rPr>
      </w:pPr>
      <w:r w:rsidRPr="00590D6E">
        <w:rPr>
          <w:rFonts w:cstheme="minorHAnsi"/>
          <w:color w:val="000000"/>
          <w:sz w:val="20"/>
          <w:szCs w:val="20"/>
        </w:rPr>
        <w:t>Experience in testing methodologies, test plan and test cases</w:t>
      </w:r>
    </w:p>
    <w:p w:rsidR="00815261" w:rsidRPr="00590D6E" w:rsidRDefault="00815261" w:rsidP="00815261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/>
          <w:sz w:val="20"/>
          <w:szCs w:val="20"/>
        </w:rPr>
      </w:pPr>
      <w:r w:rsidRPr="00590D6E">
        <w:rPr>
          <w:rFonts w:cstheme="minorHAnsi"/>
          <w:color w:val="000000"/>
          <w:sz w:val="20"/>
          <w:szCs w:val="20"/>
        </w:rPr>
        <w:t>Experience in conducting white and black box testing</w:t>
      </w:r>
    </w:p>
    <w:p w:rsidR="00815261" w:rsidRPr="00590D6E" w:rsidRDefault="00815261" w:rsidP="00815261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/>
          <w:sz w:val="20"/>
          <w:szCs w:val="20"/>
        </w:rPr>
      </w:pPr>
      <w:r w:rsidRPr="00590D6E">
        <w:rPr>
          <w:rFonts w:cstheme="minorHAnsi"/>
          <w:color w:val="000000"/>
          <w:sz w:val="20"/>
          <w:szCs w:val="20"/>
        </w:rPr>
        <w:t>Experience in writing test plans, test cases, defect management based on requirement</w:t>
      </w:r>
    </w:p>
    <w:p w:rsidR="00815261" w:rsidRPr="00590D6E" w:rsidRDefault="00815261" w:rsidP="00815261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/>
          <w:sz w:val="20"/>
          <w:szCs w:val="20"/>
        </w:rPr>
      </w:pPr>
      <w:r w:rsidRPr="00590D6E">
        <w:rPr>
          <w:rFonts w:cstheme="minorHAnsi"/>
          <w:color w:val="000000"/>
          <w:sz w:val="20"/>
          <w:szCs w:val="20"/>
        </w:rPr>
        <w:t>Experience in SDLC, water fall and Agile methodology</w:t>
      </w:r>
    </w:p>
    <w:p w:rsidR="00815261" w:rsidRPr="00590D6E" w:rsidRDefault="00815261" w:rsidP="00815261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/>
          <w:sz w:val="20"/>
          <w:szCs w:val="20"/>
        </w:rPr>
      </w:pPr>
      <w:r w:rsidRPr="00590D6E">
        <w:rPr>
          <w:rFonts w:cstheme="minorHAnsi"/>
          <w:color w:val="000000"/>
          <w:sz w:val="20"/>
          <w:szCs w:val="20"/>
        </w:rPr>
        <w:t>3-6 experience in writing SQL scripts in SQL server and backend testing</w:t>
      </w:r>
    </w:p>
    <w:p w:rsidR="00815261" w:rsidRPr="00590D6E" w:rsidRDefault="00815261" w:rsidP="00815261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/>
          <w:sz w:val="20"/>
          <w:szCs w:val="20"/>
        </w:rPr>
      </w:pPr>
      <w:r w:rsidRPr="00590D6E">
        <w:rPr>
          <w:rFonts w:cstheme="minorHAnsi"/>
          <w:color w:val="000000"/>
          <w:sz w:val="20"/>
          <w:szCs w:val="20"/>
        </w:rPr>
        <w:t>Strong analytical, problem solving, communication skills and interpersonal skills</w:t>
      </w:r>
    </w:p>
    <w:p w:rsidR="00815261" w:rsidRPr="00590D6E" w:rsidRDefault="00815261" w:rsidP="00815261">
      <w:pPr>
        <w:pStyle w:val="ListParagraph"/>
        <w:numPr>
          <w:ilvl w:val="0"/>
          <w:numId w:val="18"/>
        </w:numPr>
        <w:jc w:val="both"/>
        <w:rPr>
          <w:rFonts w:cstheme="minorHAnsi"/>
          <w:color w:val="000000"/>
          <w:sz w:val="20"/>
          <w:szCs w:val="20"/>
        </w:rPr>
      </w:pPr>
      <w:r w:rsidRPr="00590D6E">
        <w:rPr>
          <w:rFonts w:cstheme="minorHAnsi"/>
          <w:color w:val="000000"/>
          <w:sz w:val="20"/>
          <w:szCs w:val="20"/>
        </w:rPr>
        <w:t>Ability to learn quickly and to correctly apply new tools and technology</w:t>
      </w:r>
    </w:p>
    <w:sdt>
      <w:sdtPr>
        <w:rPr>
          <w:rFonts w:asciiTheme="minorHAnsi" w:hAnsiTheme="minorHAnsi" w:cstheme="minorHAnsi"/>
        </w:rPr>
        <w:alias w:val="Skills:"/>
        <w:tag w:val="Skills:"/>
        <w:id w:val="-1392877668"/>
        <w:placeholder>
          <w:docPart w:val="BCDFB6E9AAFD44749E69AC75E5B24729"/>
        </w:placeholder>
        <w:temporary/>
        <w:showingPlcHdr/>
      </w:sdtPr>
      <w:sdtContent>
        <w:p w:rsidR="006316B1" w:rsidRPr="00590D6E" w:rsidRDefault="006316B1" w:rsidP="006316B1">
          <w:pPr>
            <w:pStyle w:val="Heading1"/>
            <w:rPr>
              <w:rFonts w:asciiTheme="minorHAnsi" w:hAnsiTheme="minorHAnsi" w:cstheme="minorHAnsi"/>
            </w:rPr>
          </w:pPr>
          <w:r w:rsidRPr="00590D6E">
            <w:rPr>
              <w:rFonts w:asciiTheme="minorHAnsi" w:hAnsiTheme="minorHAnsi" w:cstheme="minorHAnsi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0"/>
      </w:tblGrid>
      <w:tr w:rsidR="006316B1" w:rsidRPr="00590D6E" w:rsidTr="00726AFF">
        <w:tc>
          <w:tcPr>
            <w:tcW w:w="4675" w:type="dxa"/>
          </w:tcPr>
          <w:p w:rsidR="006316B1" w:rsidRPr="00590D6E" w:rsidRDefault="006316B1" w:rsidP="00726AFF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 xml:space="preserve">Databases - MS SQL server, MS Access </w:t>
            </w:r>
          </w:p>
          <w:p w:rsidR="006316B1" w:rsidRPr="00590D6E" w:rsidRDefault="006316B1" w:rsidP="00726AFF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Defect Tracking – ALM</w:t>
            </w:r>
          </w:p>
          <w:p w:rsidR="006316B1" w:rsidRPr="00590D6E" w:rsidRDefault="006316B1" w:rsidP="00726AFF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Automation tools – QTP</w:t>
            </w:r>
            <w:r w:rsidR="00A00FAA" w:rsidRPr="00590D6E">
              <w:rPr>
                <w:rFonts w:cstheme="minorHAnsi"/>
                <w:sz w:val="20"/>
                <w:szCs w:val="20"/>
              </w:rPr>
              <w:t>, UFT</w:t>
            </w:r>
            <w:r w:rsidRPr="00590D6E">
              <w:rPr>
                <w:rFonts w:cstheme="minorHAnsi"/>
                <w:sz w:val="20"/>
                <w:szCs w:val="20"/>
              </w:rPr>
              <w:t>, Selenium (Training)</w:t>
            </w:r>
          </w:p>
        </w:tc>
        <w:tc>
          <w:tcPr>
            <w:tcW w:w="4675" w:type="dxa"/>
            <w:tcMar>
              <w:left w:w="360" w:type="dxa"/>
            </w:tcMar>
          </w:tcPr>
          <w:p w:rsidR="006316B1" w:rsidRPr="00590D6E" w:rsidRDefault="006316B1" w:rsidP="00726AFF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Web Technologies – HTML, XML, ASP, VB SCRIPTS</w:t>
            </w:r>
          </w:p>
          <w:p w:rsidR="006316B1" w:rsidRPr="00590D6E" w:rsidRDefault="006316B1" w:rsidP="00726AFF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Operating Systems- Windows 10</w:t>
            </w:r>
          </w:p>
          <w:p w:rsidR="006316B1" w:rsidRPr="00590D6E" w:rsidRDefault="006316B1" w:rsidP="00726AFF">
            <w:pPr>
              <w:pStyle w:val="ListBullet"/>
              <w:contextualSpacing w:val="0"/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Application server – MS IIS, MTS, Web logic</w:t>
            </w:r>
          </w:p>
        </w:tc>
      </w:tr>
    </w:tbl>
    <w:p w:rsidR="004E01EB" w:rsidRPr="00590D6E" w:rsidRDefault="006C2FE4" w:rsidP="004E01EB">
      <w:pPr>
        <w:pStyle w:val="Heading1"/>
        <w:rPr>
          <w:rFonts w:asciiTheme="minorHAnsi" w:hAnsiTheme="minorHAnsi" w:cstheme="minorHAnsi"/>
        </w:rPr>
      </w:pPr>
      <w:sdt>
        <w:sdtPr>
          <w:rPr>
            <w:rFonts w:asciiTheme="minorHAnsi" w:hAnsiTheme="minorHAnsi" w:cstheme="minorHAnsi"/>
          </w:rPr>
          <w:alias w:val="Experience:"/>
          <w:tag w:val="Experience:"/>
          <w:id w:val="-1983300934"/>
          <w:placeholder>
            <w:docPart w:val="77FBE724ACE84482A0A919942CEA2281"/>
          </w:placeholder>
          <w:temporary/>
          <w:showingPlcHdr/>
        </w:sdtPr>
        <w:sdtContent>
          <w:r w:rsidR="004E01EB" w:rsidRPr="00590D6E">
            <w:rPr>
              <w:rFonts w:asciiTheme="minorHAnsi" w:hAnsiTheme="minorHAnsi" w:cstheme="minorHAnsi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/>
      </w:tblPr>
      <w:tblGrid>
        <w:gridCol w:w="9886"/>
      </w:tblGrid>
      <w:tr w:rsidR="001D0BF1" w:rsidRPr="00590D6E" w:rsidTr="00052E62">
        <w:tc>
          <w:tcPr>
            <w:tcW w:w="9290" w:type="dxa"/>
          </w:tcPr>
          <w:p w:rsidR="00401769" w:rsidRPr="00590D6E" w:rsidRDefault="00B77C63" w:rsidP="00401769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 w:rsidRPr="00590D6E">
              <w:rPr>
                <w:rFonts w:cstheme="minorHAnsi"/>
              </w:rPr>
              <w:t>02/</w:t>
            </w:r>
            <w:r w:rsidR="00401769" w:rsidRPr="00590D6E">
              <w:rPr>
                <w:rFonts w:cstheme="minorHAnsi"/>
              </w:rPr>
              <w:t>2017 – Present</w:t>
            </w:r>
          </w:p>
          <w:p w:rsidR="00401769" w:rsidRPr="00590D6E" w:rsidRDefault="00401769" w:rsidP="00401769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590D6E">
              <w:rPr>
                <w:rFonts w:cstheme="minorHAnsi"/>
              </w:rPr>
              <w:t>QA Analyst</w:t>
            </w:r>
            <w:r w:rsidR="00E01FA5" w:rsidRPr="00590D6E">
              <w:rPr>
                <w:rFonts w:cstheme="minorHAnsi"/>
              </w:rPr>
              <w:t xml:space="preserve"> (Consulting- Top notch personnel staffing )</w:t>
            </w:r>
            <w:r w:rsidRPr="00590D6E">
              <w:rPr>
                <w:rFonts w:cstheme="minorHAnsi"/>
              </w:rPr>
              <w:t xml:space="preserve">, </w:t>
            </w:r>
            <w:r w:rsidR="00A25613" w:rsidRPr="00590D6E">
              <w:rPr>
                <w:rStyle w:val="SubtleReference"/>
                <w:rFonts w:cstheme="minorHAnsi"/>
              </w:rPr>
              <w:t>E</w:t>
            </w:r>
            <w:r w:rsidR="00E01FA5" w:rsidRPr="00590D6E">
              <w:rPr>
                <w:rStyle w:val="SubtleReference"/>
                <w:rFonts w:cstheme="minorHAnsi"/>
              </w:rPr>
              <w:t>Lringklinger USA INC</w:t>
            </w:r>
            <w:r w:rsidRPr="00590D6E">
              <w:rPr>
                <w:rStyle w:val="SubtleReference"/>
                <w:rFonts w:cstheme="minorHAnsi"/>
              </w:rPr>
              <w:t xml:space="preserve">, </w:t>
            </w:r>
            <w:r w:rsidR="00E01FA5" w:rsidRPr="00590D6E">
              <w:rPr>
                <w:rStyle w:val="SubtleReference"/>
                <w:rFonts w:cstheme="minorHAnsi"/>
              </w:rPr>
              <w:t>Atlanta</w:t>
            </w:r>
            <w:r w:rsidRPr="00590D6E">
              <w:rPr>
                <w:rStyle w:val="SubtleReference"/>
                <w:rFonts w:cstheme="minorHAnsi"/>
              </w:rPr>
              <w:t>, GA</w:t>
            </w:r>
          </w:p>
          <w:p w:rsidR="00401769" w:rsidRPr="00590D6E" w:rsidRDefault="00B77C63" w:rsidP="0040176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Create</w:t>
            </w:r>
            <w:r w:rsidR="00401769" w:rsidRPr="00590D6E">
              <w:rPr>
                <w:rFonts w:cstheme="minorHAnsi"/>
                <w:sz w:val="20"/>
                <w:szCs w:val="20"/>
              </w:rPr>
              <w:t xml:space="preserve"> test plan, </w:t>
            </w:r>
            <w:r w:rsidRPr="00590D6E">
              <w:rPr>
                <w:rFonts w:cstheme="minorHAnsi"/>
                <w:sz w:val="20"/>
                <w:szCs w:val="20"/>
              </w:rPr>
              <w:t xml:space="preserve">develop and executed </w:t>
            </w:r>
            <w:r w:rsidR="00401769" w:rsidRPr="00590D6E">
              <w:rPr>
                <w:rFonts w:cstheme="minorHAnsi"/>
                <w:sz w:val="20"/>
                <w:szCs w:val="20"/>
              </w:rPr>
              <w:t>test cases and conducted bug meeting when necessary.</w:t>
            </w:r>
          </w:p>
          <w:p w:rsidR="00401769" w:rsidRPr="00590D6E" w:rsidRDefault="00401769" w:rsidP="0040176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Worked closely with other scrum team members while attending daily stand up calls</w:t>
            </w:r>
          </w:p>
          <w:p w:rsidR="00401769" w:rsidRPr="00590D6E" w:rsidRDefault="00B77C63" w:rsidP="0040176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Updated scripts in</w:t>
            </w:r>
            <w:r w:rsidR="00401769" w:rsidRPr="00590D6E">
              <w:rPr>
                <w:rFonts w:cstheme="minorHAnsi"/>
                <w:sz w:val="20"/>
                <w:szCs w:val="20"/>
              </w:rPr>
              <w:t xml:space="preserve"> QTP for record and play back for regression testing.</w:t>
            </w:r>
          </w:p>
          <w:p w:rsidR="00AC59FB" w:rsidRPr="00590D6E" w:rsidRDefault="00AC59FB" w:rsidP="0040176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Attend daily stand up calls with scrum team members.</w:t>
            </w:r>
          </w:p>
          <w:p w:rsidR="00401769" w:rsidRPr="00590D6E" w:rsidRDefault="00401769" w:rsidP="0040176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Analyzed business and functional requirement to design System/Integration and UAT Test Cases</w:t>
            </w:r>
          </w:p>
          <w:p w:rsidR="00401769" w:rsidRPr="00590D6E" w:rsidRDefault="00401769" w:rsidP="00401769">
            <w:pPr>
              <w:pStyle w:val="ListParagraph"/>
              <w:numPr>
                <w:ilvl w:val="0"/>
                <w:numId w:val="14"/>
              </w:numPr>
              <w:spacing w:before="20"/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Document defects using ALM and work with developers to get the defect resolved and retest once it is fixed.</w:t>
            </w:r>
          </w:p>
          <w:p w:rsidR="00401769" w:rsidRPr="00590D6E" w:rsidRDefault="00B77C63" w:rsidP="00401769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Provided system support to end users</w:t>
            </w:r>
            <w:r w:rsidR="00401769" w:rsidRPr="00590D6E">
              <w:rPr>
                <w:rFonts w:cstheme="minorHAnsi"/>
                <w:sz w:val="20"/>
                <w:szCs w:val="20"/>
              </w:rPr>
              <w:t xml:space="preserve">. </w:t>
            </w:r>
          </w:p>
          <w:p w:rsidR="00401769" w:rsidRPr="00590D6E" w:rsidRDefault="00401769" w:rsidP="001D0BF1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</w:p>
          <w:p w:rsidR="001D0BF1" w:rsidRPr="00590D6E" w:rsidRDefault="00610340" w:rsidP="001D0BF1">
            <w:pPr>
              <w:pStyle w:val="Heading3"/>
              <w:contextualSpacing w:val="0"/>
              <w:outlineLvl w:val="2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  <w:r w:rsidR="00B77C63" w:rsidRPr="00590D6E">
              <w:rPr>
                <w:rFonts w:cstheme="minorHAnsi"/>
              </w:rPr>
              <w:t>/</w:t>
            </w:r>
            <w:r w:rsidR="003E6F14" w:rsidRPr="00590D6E">
              <w:rPr>
                <w:rFonts w:cstheme="minorHAnsi"/>
              </w:rPr>
              <w:t xml:space="preserve"> 201</w:t>
            </w:r>
            <w:r w:rsidR="00B77C63" w:rsidRPr="00590D6E">
              <w:rPr>
                <w:rFonts w:cstheme="minorHAnsi"/>
              </w:rPr>
              <w:t>3</w:t>
            </w:r>
            <w:r w:rsidR="001D0BF1" w:rsidRPr="00590D6E">
              <w:rPr>
                <w:rFonts w:cstheme="minorHAnsi"/>
              </w:rPr>
              <w:t xml:space="preserve"> – </w:t>
            </w:r>
            <w:r w:rsidR="00B77C63" w:rsidRPr="00590D6E">
              <w:rPr>
                <w:rFonts w:cstheme="minorHAnsi"/>
              </w:rPr>
              <w:t>02/2017</w:t>
            </w:r>
          </w:p>
          <w:p w:rsidR="001D0BF1" w:rsidRPr="00590D6E" w:rsidRDefault="003E6F14" w:rsidP="001D0BF1">
            <w:pPr>
              <w:pStyle w:val="Heading2"/>
              <w:contextualSpacing w:val="0"/>
              <w:outlineLvl w:val="1"/>
              <w:rPr>
                <w:rFonts w:cstheme="minorHAnsi"/>
              </w:rPr>
            </w:pPr>
            <w:r w:rsidRPr="00590D6E">
              <w:rPr>
                <w:rFonts w:cstheme="minorHAnsi"/>
              </w:rPr>
              <w:t>QA Analyst</w:t>
            </w:r>
            <w:r w:rsidR="00C27C04" w:rsidRPr="00590D6E">
              <w:rPr>
                <w:rFonts w:cstheme="minorHAnsi"/>
              </w:rPr>
              <w:t xml:space="preserve"> (Consulting</w:t>
            </w:r>
            <w:r w:rsidR="00E01FA5" w:rsidRPr="00590D6E">
              <w:rPr>
                <w:rFonts w:cstheme="minorHAnsi"/>
              </w:rPr>
              <w:t xml:space="preserve"> </w:t>
            </w:r>
            <w:r w:rsidR="00C27C04" w:rsidRPr="00590D6E">
              <w:rPr>
                <w:rFonts w:cstheme="minorHAnsi"/>
              </w:rPr>
              <w:t>)</w:t>
            </w:r>
            <w:r w:rsidR="001D0BF1" w:rsidRPr="00590D6E">
              <w:rPr>
                <w:rFonts w:cstheme="minorHAnsi"/>
              </w:rPr>
              <w:t xml:space="preserve">, </w:t>
            </w:r>
            <w:r w:rsidR="00C27C04" w:rsidRPr="00590D6E">
              <w:rPr>
                <w:rFonts w:cstheme="minorHAnsi"/>
              </w:rPr>
              <w:t xml:space="preserve"> </w:t>
            </w:r>
            <w:r w:rsidR="00C27C04" w:rsidRPr="00590D6E">
              <w:rPr>
                <w:rStyle w:val="SubtleReference"/>
                <w:rFonts w:cstheme="minorHAnsi"/>
              </w:rPr>
              <w:t>The Coca-Cola Company,</w:t>
            </w:r>
            <w:r w:rsidRPr="00590D6E">
              <w:rPr>
                <w:rStyle w:val="SubtleReference"/>
                <w:rFonts w:cstheme="minorHAnsi"/>
              </w:rPr>
              <w:t xml:space="preserve"> Atlanta, GA</w:t>
            </w:r>
          </w:p>
          <w:p w:rsidR="007E2537" w:rsidRPr="00590D6E" w:rsidRDefault="007E2537" w:rsidP="007E253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Worked on several  applications to perform various levels of testing, created test plan, test cases and conducted bug meeting when necessary.</w:t>
            </w:r>
          </w:p>
          <w:p w:rsidR="007E2537" w:rsidRPr="00590D6E" w:rsidRDefault="007E2537" w:rsidP="007E253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Worked closely with other scrum team members while attending daily stand up calls</w:t>
            </w:r>
          </w:p>
          <w:p w:rsidR="007E2537" w:rsidRPr="00590D6E" w:rsidRDefault="007E2537" w:rsidP="007E253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Used QTP for record and play back for regression testing.</w:t>
            </w:r>
          </w:p>
          <w:p w:rsidR="006316B1" w:rsidRPr="00590D6E" w:rsidRDefault="006316B1" w:rsidP="007E253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Teamed with Automation team to use Selenium to run test scripts</w:t>
            </w:r>
          </w:p>
          <w:p w:rsidR="006316B1" w:rsidRPr="00590D6E" w:rsidRDefault="006316B1" w:rsidP="007E253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Attend daily stand up calls with scrum master and scrum team members.</w:t>
            </w:r>
          </w:p>
          <w:p w:rsidR="007E2537" w:rsidRPr="00590D6E" w:rsidRDefault="007E2537" w:rsidP="007E253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Analyzed business and functional requirement to design System/Integration and UAT Test Cases</w:t>
            </w:r>
          </w:p>
          <w:p w:rsidR="007E2537" w:rsidRPr="00590D6E" w:rsidRDefault="007E2537" w:rsidP="007E2537">
            <w:pPr>
              <w:pStyle w:val="ListParagraph"/>
              <w:numPr>
                <w:ilvl w:val="0"/>
                <w:numId w:val="14"/>
              </w:numPr>
              <w:spacing w:before="20"/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Document defects using ALM and work with developers to get the defect resolved and retest once it is fixed.</w:t>
            </w:r>
          </w:p>
          <w:p w:rsidR="007E2537" w:rsidRPr="00590D6E" w:rsidRDefault="007E2537" w:rsidP="007E253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 xml:space="preserve">Generated several test scenarios, test cases and test data. </w:t>
            </w:r>
          </w:p>
          <w:p w:rsidR="007E2537" w:rsidRPr="00590D6E" w:rsidRDefault="007E2537" w:rsidP="007E253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Executed System/Integration test cases and UAT test cases.</w:t>
            </w:r>
          </w:p>
          <w:p w:rsidR="007E2537" w:rsidRPr="00590D6E" w:rsidRDefault="007E2537" w:rsidP="007E2537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lastRenderedPageBreak/>
              <w:t>Managed all phases of testing for assigned components ensuring test plans and test cases are completed and met business requirements.</w:t>
            </w:r>
          </w:p>
          <w:p w:rsidR="001E3120" w:rsidRPr="00590D6E" w:rsidRDefault="007E2537" w:rsidP="001D0BF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sz w:val="20"/>
                <w:szCs w:val="20"/>
              </w:rPr>
            </w:pPr>
            <w:r w:rsidRPr="00590D6E">
              <w:rPr>
                <w:rFonts w:cstheme="minorHAnsi"/>
                <w:sz w:val="20"/>
                <w:szCs w:val="20"/>
              </w:rPr>
              <w:t>Created and Generated System test scripts for different test scenarios covering all aspects of project functionality.</w:t>
            </w:r>
          </w:p>
        </w:tc>
      </w:tr>
    </w:tbl>
    <w:p w:rsidR="00B51D1B" w:rsidRPr="00590D6E" w:rsidRDefault="00B51D1B" w:rsidP="00815261">
      <w:pPr>
        <w:rPr>
          <w:rFonts w:cstheme="minorHAnsi"/>
        </w:rPr>
      </w:pPr>
    </w:p>
    <w:sectPr w:rsidR="00B51D1B" w:rsidRPr="00590D6E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A01" w:rsidRDefault="00481A01" w:rsidP="0068194B">
      <w:r>
        <w:separator/>
      </w:r>
    </w:p>
    <w:p w:rsidR="00481A01" w:rsidRDefault="00481A01"/>
    <w:p w:rsidR="00481A01" w:rsidRDefault="00481A01"/>
  </w:endnote>
  <w:endnote w:type="continuationSeparator" w:id="0">
    <w:p w:rsidR="00481A01" w:rsidRDefault="00481A01" w:rsidP="0068194B">
      <w:r>
        <w:continuationSeparator/>
      </w:r>
    </w:p>
    <w:p w:rsidR="00481A01" w:rsidRDefault="00481A01"/>
    <w:p w:rsidR="00481A01" w:rsidRDefault="00481A0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6C2FE4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A377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A01" w:rsidRDefault="00481A01" w:rsidP="0068194B">
      <w:r>
        <w:separator/>
      </w:r>
    </w:p>
    <w:p w:rsidR="00481A01" w:rsidRDefault="00481A01"/>
    <w:p w:rsidR="00481A01" w:rsidRDefault="00481A01"/>
  </w:footnote>
  <w:footnote w:type="continuationSeparator" w:id="0">
    <w:p w:rsidR="00481A01" w:rsidRDefault="00481A01" w:rsidP="0068194B">
      <w:r>
        <w:continuationSeparator/>
      </w:r>
    </w:p>
    <w:p w:rsidR="00481A01" w:rsidRDefault="00481A01"/>
    <w:p w:rsidR="00481A01" w:rsidRDefault="00481A0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6D54" w:rsidRPr="004E01EB" w:rsidRDefault="006C2FE4" w:rsidP="005A1B10">
    <w:pPr>
      <w:pStyle w:val="Header"/>
    </w:pPr>
    <w:r>
      <w:rPr>
        <w:noProof/>
      </w:rPr>
      <w:pict>
        <v:line id="Straight Connector 5" o:spid="_x0000_s4097" alt="Header dividing line" style="position:absolute;z-index:-251658752;visibility:visible;mso-width-percent:1000;mso-top-percent:173;mso-position-horizontal:center;mso-position-horizontal-relative:page;mso-position-vertical-relative:page;mso-width-percent:1000;mso-top-percent:173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<v:stroke joinstyle="miter"/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0B728CE"/>
    <w:multiLevelType w:val="hybridMultilevel"/>
    <w:tmpl w:val="558E8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37F557B"/>
    <w:multiLevelType w:val="hybridMultilevel"/>
    <w:tmpl w:val="1DDE2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FD5051F"/>
    <w:multiLevelType w:val="hybridMultilevel"/>
    <w:tmpl w:val="0802A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1DF91183"/>
    <w:multiLevelType w:val="hybridMultilevel"/>
    <w:tmpl w:val="F0C8C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1B12FB4"/>
    <w:multiLevelType w:val="hybridMultilevel"/>
    <w:tmpl w:val="73F89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6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4"/>
  </w:num>
  <w:num w:numId="17">
    <w:abstractNumId w:val="11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87E01"/>
    <w:rsid w:val="000001EF"/>
    <w:rsid w:val="00007322"/>
    <w:rsid w:val="00007728"/>
    <w:rsid w:val="0001294B"/>
    <w:rsid w:val="00024584"/>
    <w:rsid w:val="00024730"/>
    <w:rsid w:val="00052E62"/>
    <w:rsid w:val="00055E95"/>
    <w:rsid w:val="00064898"/>
    <w:rsid w:val="0007021F"/>
    <w:rsid w:val="000B2BA5"/>
    <w:rsid w:val="000F2F8C"/>
    <w:rsid w:val="0010006E"/>
    <w:rsid w:val="001045A8"/>
    <w:rsid w:val="00114A91"/>
    <w:rsid w:val="001427E1"/>
    <w:rsid w:val="00157B04"/>
    <w:rsid w:val="00163668"/>
    <w:rsid w:val="00171566"/>
    <w:rsid w:val="00174676"/>
    <w:rsid w:val="001755A8"/>
    <w:rsid w:val="00180A59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7515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5F6"/>
    <w:rsid w:val="00297F18"/>
    <w:rsid w:val="002A1945"/>
    <w:rsid w:val="002B2958"/>
    <w:rsid w:val="002B3FC8"/>
    <w:rsid w:val="002B7D67"/>
    <w:rsid w:val="002D23C5"/>
    <w:rsid w:val="002D6137"/>
    <w:rsid w:val="002E4BBF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7E01"/>
    <w:rsid w:val="00390317"/>
    <w:rsid w:val="003A0632"/>
    <w:rsid w:val="003A30E5"/>
    <w:rsid w:val="003A6ADF"/>
    <w:rsid w:val="003B5928"/>
    <w:rsid w:val="003D380F"/>
    <w:rsid w:val="003E160D"/>
    <w:rsid w:val="003E6F14"/>
    <w:rsid w:val="003F1D5F"/>
    <w:rsid w:val="00401769"/>
    <w:rsid w:val="00405128"/>
    <w:rsid w:val="00405CEB"/>
    <w:rsid w:val="00406CFF"/>
    <w:rsid w:val="00416B25"/>
    <w:rsid w:val="00420592"/>
    <w:rsid w:val="004319E0"/>
    <w:rsid w:val="00437E8C"/>
    <w:rsid w:val="00440225"/>
    <w:rsid w:val="00464FC6"/>
    <w:rsid w:val="004726BC"/>
    <w:rsid w:val="00474105"/>
    <w:rsid w:val="00480E6E"/>
    <w:rsid w:val="00481A01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0D6E"/>
    <w:rsid w:val="005A0F26"/>
    <w:rsid w:val="005A1B10"/>
    <w:rsid w:val="005A6850"/>
    <w:rsid w:val="005B1B1B"/>
    <w:rsid w:val="005C4428"/>
    <w:rsid w:val="005C5932"/>
    <w:rsid w:val="005D3CA7"/>
    <w:rsid w:val="005D4CC1"/>
    <w:rsid w:val="005F4B91"/>
    <w:rsid w:val="005F55D2"/>
    <w:rsid w:val="00610340"/>
    <w:rsid w:val="0062312F"/>
    <w:rsid w:val="00625F2C"/>
    <w:rsid w:val="006316B1"/>
    <w:rsid w:val="006618E9"/>
    <w:rsid w:val="00663139"/>
    <w:rsid w:val="00681867"/>
    <w:rsid w:val="0068194B"/>
    <w:rsid w:val="00692703"/>
    <w:rsid w:val="006A1962"/>
    <w:rsid w:val="006A1F46"/>
    <w:rsid w:val="006B5D48"/>
    <w:rsid w:val="006B7D7B"/>
    <w:rsid w:val="006C1A5E"/>
    <w:rsid w:val="006C2FE4"/>
    <w:rsid w:val="006E1507"/>
    <w:rsid w:val="006E298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2537"/>
    <w:rsid w:val="007E6A61"/>
    <w:rsid w:val="00801140"/>
    <w:rsid w:val="00803404"/>
    <w:rsid w:val="00815261"/>
    <w:rsid w:val="008163D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E38B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4467"/>
    <w:rsid w:val="0097790C"/>
    <w:rsid w:val="0098506E"/>
    <w:rsid w:val="00995F6B"/>
    <w:rsid w:val="009A44CE"/>
    <w:rsid w:val="009C4DFC"/>
    <w:rsid w:val="009D44F8"/>
    <w:rsid w:val="009E3160"/>
    <w:rsid w:val="009F220C"/>
    <w:rsid w:val="009F3B05"/>
    <w:rsid w:val="009F4931"/>
    <w:rsid w:val="00A00FAA"/>
    <w:rsid w:val="00A14534"/>
    <w:rsid w:val="00A16DAA"/>
    <w:rsid w:val="00A24162"/>
    <w:rsid w:val="00A25023"/>
    <w:rsid w:val="00A25613"/>
    <w:rsid w:val="00A270EA"/>
    <w:rsid w:val="00A34BA2"/>
    <w:rsid w:val="00A36F27"/>
    <w:rsid w:val="00A37765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59FB"/>
    <w:rsid w:val="00AD360E"/>
    <w:rsid w:val="00AD40FB"/>
    <w:rsid w:val="00AD782D"/>
    <w:rsid w:val="00AE7650"/>
    <w:rsid w:val="00B10EBE"/>
    <w:rsid w:val="00B236F1"/>
    <w:rsid w:val="00B463A5"/>
    <w:rsid w:val="00B50F99"/>
    <w:rsid w:val="00B51D1B"/>
    <w:rsid w:val="00B540F4"/>
    <w:rsid w:val="00B60FD0"/>
    <w:rsid w:val="00B622DF"/>
    <w:rsid w:val="00B6332A"/>
    <w:rsid w:val="00B77C63"/>
    <w:rsid w:val="00B81760"/>
    <w:rsid w:val="00B8494C"/>
    <w:rsid w:val="00BA1546"/>
    <w:rsid w:val="00BB4E51"/>
    <w:rsid w:val="00BD431F"/>
    <w:rsid w:val="00BE423E"/>
    <w:rsid w:val="00BF61AC"/>
    <w:rsid w:val="00C27C04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2703"/>
    <w:rsid w:val="00D0630C"/>
    <w:rsid w:val="00D243A9"/>
    <w:rsid w:val="00D305E5"/>
    <w:rsid w:val="00D37CD3"/>
    <w:rsid w:val="00D66A52"/>
    <w:rsid w:val="00D66EFA"/>
    <w:rsid w:val="00D72A2D"/>
    <w:rsid w:val="00D75F88"/>
    <w:rsid w:val="00D86FEF"/>
    <w:rsid w:val="00D9521A"/>
    <w:rsid w:val="00DA3914"/>
    <w:rsid w:val="00DA59AA"/>
    <w:rsid w:val="00DB6915"/>
    <w:rsid w:val="00DB7E1E"/>
    <w:rsid w:val="00DC1B78"/>
    <w:rsid w:val="00DC2A2F"/>
    <w:rsid w:val="00DC600B"/>
    <w:rsid w:val="00DD3A7E"/>
    <w:rsid w:val="00DE0FAA"/>
    <w:rsid w:val="00DE136D"/>
    <w:rsid w:val="00DE6534"/>
    <w:rsid w:val="00DF4D6C"/>
    <w:rsid w:val="00E01923"/>
    <w:rsid w:val="00E01FA5"/>
    <w:rsid w:val="00E14498"/>
    <w:rsid w:val="00E16771"/>
    <w:rsid w:val="00E2397A"/>
    <w:rsid w:val="00E254DB"/>
    <w:rsid w:val="00E300FC"/>
    <w:rsid w:val="00E362DB"/>
    <w:rsid w:val="00E5632B"/>
    <w:rsid w:val="00E61B65"/>
    <w:rsid w:val="00E70240"/>
    <w:rsid w:val="00E71E6B"/>
    <w:rsid w:val="00E81CC5"/>
    <w:rsid w:val="00E8462C"/>
    <w:rsid w:val="00E85A87"/>
    <w:rsid w:val="00E85B4A"/>
    <w:rsid w:val="00E9528E"/>
    <w:rsid w:val="00EA5099"/>
    <w:rsid w:val="00EB316A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e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FBE724ACE84482A0A919942CEA2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68A7-7A30-4C3D-8113-4FB3497C17CE}"/>
      </w:docPartPr>
      <w:docPartBody>
        <w:p w:rsidR="00C97043" w:rsidRDefault="006666F7">
          <w:pPr>
            <w:pStyle w:val="77FBE724ACE84482A0A919942CEA2281"/>
          </w:pPr>
          <w:r w:rsidRPr="00CF1A49">
            <w:t>Experience</w:t>
          </w:r>
        </w:p>
      </w:docPartBody>
    </w:docPart>
    <w:docPart>
      <w:docPartPr>
        <w:name w:val="BCDFB6E9AAFD44749E69AC75E5B24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30C06-A922-4E11-B4D6-0CCE5E1971A2}"/>
      </w:docPartPr>
      <w:docPartBody>
        <w:p w:rsidR="0020330D" w:rsidRDefault="00217C49" w:rsidP="00217C49">
          <w:pPr>
            <w:pStyle w:val="BCDFB6E9AAFD44749E69AC75E5B24729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666F7"/>
    <w:rsid w:val="0020330D"/>
    <w:rsid w:val="00217C49"/>
    <w:rsid w:val="00482E29"/>
    <w:rsid w:val="005F4C41"/>
    <w:rsid w:val="006666F7"/>
    <w:rsid w:val="00A72119"/>
    <w:rsid w:val="00A92478"/>
    <w:rsid w:val="00BE79B6"/>
    <w:rsid w:val="00C36095"/>
    <w:rsid w:val="00C6569F"/>
    <w:rsid w:val="00C97043"/>
    <w:rsid w:val="00EF6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B6776985574DF493A8AE5387DD6542">
    <w:name w:val="FEB6776985574DF493A8AE5387DD6542"/>
    <w:rsid w:val="00A92478"/>
  </w:style>
  <w:style w:type="character" w:styleId="IntenseEmphasis">
    <w:name w:val="Intense Emphasis"/>
    <w:basedOn w:val="DefaultParagraphFont"/>
    <w:uiPriority w:val="2"/>
    <w:rsid w:val="00A92478"/>
    <w:rPr>
      <w:b/>
      <w:iCs/>
      <w:color w:val="262626" w:themeColor="text1" w:themeTint="D9"/>
    </w:rPr>
  </w:style>
  <w:style w:type="paragraph" w:customStyle="1" w:styleId="40A5F60F62B14AA6BB061657665EFEBB">
    <w:name w:val="40A5F60F62B14AA6BB061657665EFEBB"/>
    <w:rsid w:val="00A92478"/>
  </w:style>
  <w:style w:type="paragraph" w:customStyle="1" w:styleId="EC0F7A6AE53244D2BCDE73FB4B09CCC2">
    <w:name w:val="EC0F7A6AE53244D2BCDE73FB4B09CCC2"/>
    <w:rsid w:val="00A92478"/>
  </w:style>
  <w:style w:type="paragraph" w:customStyle="1" w:styleId="D863E2E1C59B4B0AB8EF1095D52977ED">
    <w:name w:val="D863E2E1C59B4B0AB8EF1095D52977ED"/>
    <w:rsid w:val="00A92478"/>
  </w:style>
  <w:style w:type="paragraph" w:customStyle="1" w:styleId="F8298AA1CD76476A8FF5C6AE8CEEE4A8">
    <w:name w:val="F8298AA1CD76476A8FF5C6AE8CEEE4A8"/>
    <w:rsid w:val="00A92478"/>
  </w:style>
  <w:style w:type="paragraph" w:customStyle="1" w:styleId="4F059645DDF9489483A2FD0531462206">
    <w:name w:val="4F059645DDF9489483A2FD0531462206"/>
    <w:rsid w:val="00A92478"/>
  </w:style>
  <w:style w:type="paragraph" w:customStyle="1" w:styleId="730DE6C2A3D64551AE4106F50BB63480">
    <w:name w:val="730DE6C2A3D64551AE4106F50BB63480"/>
    <w:rsid w:val="00A92478"/>
  </w:style>
  <w:style w:type="paragraph" w:customStyle="1" w:styleId="E67DF3379D1440828C7333157AA11985">
    <w:name w:val="E67DF3379D1440828C7333157AA11985"/>
    <w:rsid w:val="00A92478"/>
  </w:style>
  <w:style w:type="paragraph" w:customStyle="1" w:styleId="A7166D91EE954107945CE2B1A89EE573">
    <w:name w:val="A7166D91EE954107945CE2B1A89EE573"/>
    <w:rsid w:val="00A92478"/>
  </w:style>
  <w:style w:type="paragraph" w:customStyle="1" w:styleId="4A44D2BF8D5741C685C65B8D3F74F644">
    <w:name w:val="4A44D2BF8D5741C685C65B8D3F74F644"/>
    <w:rsid w:val="00A92478"/>
  </w:style>
  <w:style w:type="paragraph" w:customStyle="1" w:styleId="08EDC2061F7D4944BB20C26AB4C57559">
    <w:name w:val="08EDC2061F7D4944BB20C26AB4C57559"/>
    <w:rsid w:val="00A92478"/>
  </w:style>
  <w:style w:type="paragraph" w:customStyle="1" w:styleId="77FBE724ACE84482A0A919942CEA2281">
    <w:name w:val="77FBE724ACE84482A0A919942CEA2281"/>
    <w:rsid w:val="00A92478"/>
  </w:style>
  <w:style w:type="paragraph" w:customStyle="1" w:styleId="E8B1F43FE60E41F1A80F8E3675188D28">
    <w:name w:val="E8B1F43FE60E41F1A80F8E3675188D28"/>
    <w:rsid w:val="00A92478"/>
  </w:style>
  <w:style w:type="paragraph" w:customStyle="1" w:styleId="535BBC703100487AAE11AB519C065780">
    <w:name w:val="535BBC703100487AAE11AB519C065780"/>
    <w:rsid w:val="00A92478"/>
  </w:style>
  <w:style w:type="paragraph" w:customStyle="1" w:styleId="31C70C39AD7A45E7978E1C5966DF6D88">
    <w:name w:val="31C70C39AD7A45E7978E1C5966DF6D88"/>
    <w:rsid w:val="00A92478"/>
  </w:style>
  <w:style w:type="character" w:styleId="SubtleReference">
    <w:name w:val="Subtle Reference"/>
    <w:basedOn w:val="DefaultParagraphFont"/>
    <w:uiPriority w:val="10"/>
    <w:qFormat/>
    <w:rsid w:val="00A92478"/>
    <w:rPr>
      <w:b/>
      <w:caps w:val="0"/>
      <w:smallCaps/>
      <w:color w:val="595959" w:themeColor="text1" w:themeTint="A6"/>
    </w:rPr>
  </w:style>
  <w:style w:type="paragraph" w:customStyle="1" w:styleId="ACB29A6839EC43ACBC6A375FEE429DA5">
    <w:name w:val="ACB29A6839EC43ACBC6A375FEE429DA5"/>
    <w:rsid w:val="00A92478"/>
  </w:style>
  <w:style w:type="paragraph" w:customStyle="1" w:styleId="14F2D6E8ABA3450BA0105BC3256FF25E">
    <w:name w:val="14F2D6E8ABA3450BA0105BC3256FF25E"/>
    <w:rsid w:val="00A92478"/>
  </w:style>
  <w:style w:type="paragraph" w:customStyle="1" w:styleId="0DDF9FA242F7494BA14D491EE620D3C4">
    <w:name w:val="0DDF9FA242F7494BA14D491EE620D3C4"/>
    <w:rsid w:val="00A92478"/>
  </w:style>
  <w:style w:type="paragraph" w:customStyle="1" w:styleId="F3A2E25ED3284B5ABE5955B5920971FE">
    <w:name w:val="F3A2E25ED3284B5ABE5955B5920971FE"/>
    <w:rsid w:val="00A92478"/>
  </w:style>
  <w:style w:type="paragraph" w:customStyle="1" w:styleId="D2BEED0680F047378FC088DD97E5B8A0">
    <w:name w:val="D2BEED0680F047378FC088DD97E5B8A0"/>
    <w:rsid w:val="00A92478"/>
  </w:style>
  <w:style w:type="paragraph" w:customStyle="1" w:styleId="55B733E27BEF470093884630E28B5AA9">
    <w:name w:val="55B733E27BEF470093884630E28B5AA9"/>
    <w:rsid w:val="00A92478"/>
  </w:style>
  <w:style w:type="paragraph" w:customStyle="1" w:styleId="C7C3FC4640184BCDA745184CFA7D9F45">
    <w:name w:val="C7C3FC4640184BCDA745184CFA7D9F45"/>
    <w:rsid w:val="00A92478"/>
  </w:style>
  <w:style w:type="paragraph" w:customStyle="1" w:styleId="46153D3F60F74F429CE3132109E316C0">
    <w:name w:val="46153D3F60F74F429CE3132109E316C0"/>
    <w:rsid w:val="00A92478"/>
  </w:style>
  <w:style w:type="paragraph" w:customStyle="1" w:styleId="B2FDA33E16D942C8A41B6E80F27C656B">
    <w:name w:val="B2FDA33E16D942C8A41B6E80F27C656B"/>
    <w:rsid w:val="00A92478"/>
  </w:style>
  <w:style w:type="paragraph" w:customStyle="1" w:styleId="1F2FFF275CF54D5B85B833D290D49306">
    <w:name w:val="1F2FFF275CF54D5B85B833D290D49306"/>
    <w:rsid w:val="00A92478"/>
  </w:style>
  <w:style w:type="paragraph" w:customStyle="1" w:styleId="0D40A881029A47ECA50DF3EF65340496">
    <w:name w:val="0D40A881029A47ECA50DF3EF65340496"/>
    <w:rsid w:val="00A92478"/>
  </w:style>
  <w:style w:type="paragraph" w:customStyle="1" w:styleId="82D9AD89B7F949A096EEF83A2E86BDD8">
    <w:name w:val="82D9AD89B7F949A096EEF83A2E86BDD8"/>
    <w:rsid w:val="00A92478"/>
  </w:style>
  <w:style w:type="paragraph" w:customStyle="1" w:styleId="072EF7EAAD104633B7230C956DE7E250">
    <w:name w:val="072EF7EAAD104633B7230C956DE7E250"/>
    <w:rsid w:val="00A92478"/>
  </w:style>
  <w:style w:type="paragraph" w:customStyle="1" w:styleId="3C08DD29B7224B6A8F6EE49B604279F4">
    <w:name w:val="3C08DD29B7224B6A8F6EE49B604279F4"/>
    <w:rsid w:val="00A92478"/>
  </w:style>
  <w:style w:type="paragraph" w:customStyle="1" w:styleId="2B24BA31AD244FA3BA9A33DD9F9E6371">
    <w:name w:val="2B24BA31AD244FA3BA9A33DD9F9E6371"/>
    <w:rsid w:val="00A92478"/>
  </w:style>
  <w:style w:type="paragraph" w:customStyle="1" w:styleId="78586DB0163A45E4AB2B280CC482DBBF">
    <w:name w:val="78586DB0163A45E4AB2B280CC482DBBF"/>
    <w:rsid w:val="00A92478"/>
  </w:style>
  <w:style w:type="paragraph" w:customStyle="1" w:styleId="B43E280B78A64915BC2C050F52EE5441">
    <w:name w:val="B43E280B78A64915BC2C050F52EE5441"/>
    <w:rsid w:val="00A92478"/>
  </w:style>
  <w:style w:type="paragraph" w:customStyle="1" w:styleId="9C56BB8334FC45CEB274CCAA5FF8AE8F">
    <w:name w:val="9C56BB8334FC45CEB274CCAA5FF8AE8F"/>
    <w:rsid w:val="00A92478"/>
  </w:style>
  <w:style w:type="paragraph" w:customStyle="1" w:styleId="331C782E163A40F1802A8AC90670318D">
    <w:name w:val="331C782E163A40F1802A8AC90670318D"/>
    <w:rsid w:val="00A92478"/>
  </w:style>
  <w:style w:type="paragraph" w:customStyle="1" w:styleId="F4F324DFEAD548879C54A21559E229F5">
    <w:name w:val="F4F324DFEAD548879C54A21559E229F5"/>
    <w:rsid w:val="00A92478"/>
  </w:style>
  <w:style w:type="paragraph" w:customStyle="1" w:styleId="553A64D2FA67401CB8FA96431EEAA41C">
    <w:name w:val="553A64D2FA67401CB8FA96431EEAA41C"/>
    <w:rsid w:val="00A92478"/>
  </w:style>
  <w:style w:type="paragraph" w:customStyle="1" w:styleId="B567DEE33CDE4447BC31CC6620235D3B">
    <w:name w:val="B567DEE33CDE4447BC31CC6620235D3B"/>
    <w:rsid w:val="00A92478"/>
  </w:style>
  <w:style w:type="paragraph" w:customStyle="1" w:styleId="8604863A57C84D3AAF718AEBC23B7DBB">
    <w:name w:val="8604863A57C84D3AAF718AEBC23B7DBB"/>
    <w:rsid w:val="00A92478"/>
  </w:style>
  <w:style w:type="paragraph" w:customStyle="1" w:styleId="38A9A458467B4ECEA4FE129D6A2ACBBC">
    <w:name w:val="38A9A458467B4ECEA4FE129D6A2ACBBC"/>
    <w:rsid w:val="00A92478"/>
  </w:style>
  <w:style w:type="paragraph" w:customStyle="1" w:styleId="17BCFB1DE6B74D889A828BC4EEB399FE">
    <w:name w:val="17BCFB1DE6B74D889A828BC4EEB399FE"/>
    <w:rsid w:val="00A92478"/>
  </w:style>
  <w:style w:type="paragraph" w:customStyle="1" w:styleId="B9A0F244FFE94136A353A36411CA974B">
    <w:name w:val="B9A0F244FFE94136A353A36411CA974B"/>
    <w:rsid w:val="00A92478"/>
  </w:style>
  <w:style w:type="paragraph" w:customStyle="1" w:styleId="5DC6087C172743E0B397DEB39B72A50F">
    <w:name w:val="5DC6087C172743E0B397DEB39B72A50F"/>
    <w:rsid w:val="006666F7"/>
  </w:style>
  <w:style w:type="paragraph" w:customStyle="1" w:styleId="8D34F49CABC64115810890BB4E2FB63B">
    <w:name w:val="8D34F49CABC64115810890BB4E2FB63B"/>
    <w:rsid w:val="006666F7"/>
  </w:style>
  <w:style w:type="paragraph" w:customStyle="1" w:styleId="E612E0AB13724921A0F9AE89336AA7E5">
    <w:name w:val="E612E0AB13724921A0F9AE89336AA7E5"/>
    <w:rsid w:val="006666F7"/>
  </w:style>
  <w:style w:type="paragraph" w:customStyle="1" w:styleId="8A7F69B889544F8FA6247A5B158D4A2B">
    <w:name w:val="8A7F69B889544F8FA6247A5B158D4A2B"/>
    <w:rsid w:val="006666F7"/>
  </w:style>
  <w:style w:type="paragraph" w:customStyle="1" w:styleId="E0B227A4AF824BD0AC9A593E4622A826">
    <w:name w:val="E0B227A4AF824BD0AC9A593E4622A826"/>
    <w:rsid w:val="006666F7"/>
  </w:style>
  <w:style w:type="paragraph" w:customStyle="1" w:styleId="0794978C96A14631A95F7642024D1843">
    <w:name w:val="0794978C96A14631A95F7642024D1843"/>
    <w:rsid w:val="006666F7"/>
  </w:style>
  <w:style w:type="paragraph" w:customStyle="1" w:styleId="BCDFB6E9AAFD44749E69AC75E5B24729">
    <w:name w:val="BCDFB6E9AAFD44749E69AC75E5B24729"/>
    <w:rsid w:val="00217C4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3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yemi Odugbesan</dc:creator>
  <cp:lastModifiedBy>atul</cp:lastModifiedBy>
  <cp:revision>3</cp:revision>
  <dcterms:created xsi:type="dcterms:W3CDTF">2019-05-31T21:08:00Z</dcterms:created>
  <dcterms:modified xsi:type="dcterms:W3CDTF">2019-06-04T14:01:00Z</dcterms:modified>
</cp:coreProperties>
</file>