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9B00E1" w:rsidP="00141A4C">
      <w:pPr>
        <w:pStyle w:val="Title"/>
      </w:pPr>
      <w:r>
        <w:t>Neda Cecaj</w:t>
      </w:r>
    </w:p>
    <w:p w:rsidR="00141A4C" w:rsidRDefault="009B00E1" w:rsidP="00141A4C">
      <w:r>
        <w:t>308 Dewey Ave, Staten Island, NY, 10308</w:t>
      </w:r>
      <w:r w:rsidR="00141A4C">
        <w:t> | </w:t>
      </w:r>
      <w:r w:rsidR="00244ED8">
        <w:t xml:space="preserve">(347)8362414 </w:t>
      </w:r>
      <w:r w:rsidR="00141A4C">
        <w:t>| </w:t>
      </w:r>
      <w:r>
        <w:t>nedacecaj@gmail.com</w:t>
      </w:r>
    </w:p>
    <w:p w:rsidR="00601813" w:rsidRDefault="00601813" w:rsidP="00141A4C">
      <w:pPr>
        <w:pStyle w:val="Heading1"/>
      </w:pPr>
      <w:r>
        <w:t>Summery</w:t>
      </w:r>
    </w:p>
    <w:p w:rsidR="00B82DE5" w:rsidRDefault="00601813" w:rsidP="00B82DE5">
      <w:pPr>
        <w:pStyle w:val="ListBullet"/>
      </w:pPr>
      <w:r>
        <w:t xml:space="preserve">A </w:t>
      </w:r>
      <w:r w:rsidR="00244ED8">
        <w:t>mid-level</w:t>
      </w:r>
      <w:r>
        <w:t xml:space="preserve"> Softwar</w:t>
      </w:r>
      <w:r w:rsidR="00244ED8">
        <w:t>e Developer offering more than 2</w:t>
      </w:r>
      <w:r>
        <w:t xml:space="preserve"> years of experience building, integrating, testing and supporting applications for web and mobile devices.</w:t>
      </w:r>
    </w:p>
    <w:p w:rsidR="00CF3D71" w:rsidRDefault="00601813" w:rsidP="00B82DE5">
      <w:pPr>
        <w:pStyle w:val="ListBullet"/>
      </w:pPr>
      <w:r w:rsidRPr="00B82DE5">
        <w:t>Adept in analyzing information system needs, evaluating end-user requirements and custom designing solutions.</w:t>
      </w:r>
    </w:p>
    <w:p w:rsidR="00CF3D71" w:rsidRDefault="00601813" w:rsidP="00B82DE5">
      <w:pPr>
        <w:pStyle w:val="ListBullet"/>
      </w:pPr>
      <w:r>
        <w:t xml:space="preserve">Proficiency in technical documentation, design, development and troubleshooting for Web and Mobile </w:t>
      </w:r>
      <w:r>
        <w:rPr>
          <w:spacing w:val="7"/>
        </w:rPr>
        <w:t>Application Development.</w:t>
      </w:r>
    </w:p>
    <w:p w:rsidR="006270A9" w:rsidRDefault="00601813" w:rsidP="00B82DE5">
      <w:pPr>
        <w:pStyle w:val="ListBullet"/>
      </w:pPr>
      <w:r>
        <w:t>Dedicated to continuously developing, implementing and adopting new technologies to maximize development efficiency and produce innovative applications</w:t>
      </w:r>
      <w:r w:rsidR="00B82DE5">
        <w:t>.</w:t>
      </w:r>
    </w:p>
    <w:p w:rsidR="00EA1441" w:rsidRDefault="00EA1441" w:rsidP="00EA1441">
      <w:pPr>
        <w:pStyle w:val="ListBullet"/>
        <w:numPr>
          <w:ilvl w:val="0"/>
          <w:numId w:val="0"/>
        </w:numPr>
        <w:ind w:left="216"/>
      </w:pPr>
    </w:p>
    <w:sdt>
      <w:sdtPr>
        <w:alias w:val="Education:"/>
        <w:tag w:val="Education:"/>
        <w:id w:val="807127995"/>
        <w:placeholder>
          <w:docPart w:val="B76A96FAF1534C28A48AA39325572C9B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9B00E1" w:rsidRDefault="009B00E1" w:rsidP="009B00E1">
      <w:pPr>
        <w:pStyle w:val="Heading2"/>
      </w:pPr>
      <w:r>
        <w:t>Master of science</w:t>
      </w:r>
      <w:r w:rsidR="009D5933">
        <w:t> | </w:t>
      </w:r>
      <w:r>
        <w:t>2014</w:t>
      </w:r>
      <w:r w:rsidR="009D5933">
        <w:t> | </w:t>
      </w:r>
      <w:r>
        <w:t>University of tirana</w:t>
      </w:r>
    </w:p>
    <w:p w:rsidR="00601813" w:rsidRDefault="009B00E1" w:rsidP="00601813">
      <w:r>
        <w:t>Computer Science</w:t>
      </w:r>
    </w:p>
    <w:p w:rsidR="009B00E1" w:rsidRPr="00601813" w:rsidRDefault="009B00E1" w:rsidP="00601813">
      <w:pPr>
        <w:pStyle w:val="Heading4"/>
      </w:pPr>
      <w:r w:rsidRPr="009B00E1">
        <w:t xml:space="preserve">Cryptography, Artificial Intelligence, Mobile Programming, Software Engineering, Linux Systems, Data </w:t>
      </w:r>
      <w:r w:rsidRPr="009B00E1">
        <w:rPr>
          <w:spacing w:val="2"/>
        </w:rPr>
        <w:t>Mining, E-commerce</w:t>
      </w:r>
    </w:p>
    <w:p w:rsidR="009B00E1" w:rsidRPr="009B00E1" w:rsidRDefault="009B00E1" w:rsidP="009B00E1">
      <w:pPr>
        <w:autoSpaceDE w:val="0"/>
        <w:autoSpaceDN w:val="0"/>
        <w:adjustRightInd w:val="0"/>
        <w:spacing w:after="115" w:line="260" w:lineRule="exact"/>
        <w:rPr>
          <w:rFonts w:ascii="TimesNewRomanPSMT" w:hAnsi="TimesNewRomanPSMT" w:cs="TimesNewRomanPSMT"/>
          <w:color w:val="000000"/>
          <w:spacing w:val="5"/>
          <w:sz w:val="24"/>
          <w:szCs w:val="24"/>
        </w:rPr>
      </w:pPr>
    </w:p>
    <w:p w:rsidR="006270A9" w:rsidRDefault="009B00E1">
      <w:pPr>
        <w:pStyle w:val="Heading2"/>
        <w:rPr>
          <w:color w:val="auto"/>
        </w:rPr>
      </w:pPr>
      <w:r>
        <w:t>Bachelor of science</w:t>
      </w:r>
      <w:r w:rsidR="009D5933">
        <w:t> | </w:t>
      </w:r>
      <w:r>
        <w:t>2012</w:t>
      </w:r>
      <w:r w:rsidR="009D5933">
        <w:t> | </w:t>
      </w:r>
      <w:r w:rsidRPr="009B00E1">
        <w:rPr>
          <w:color w:val="auto"/>
        </w:rPr>
        <w:t>UNIVERSITY OF TIRANA</w:t>
      </w:r>
    </w:p>
    <w:p w:rsidR="009B00E1" w:rsidRPr="009B00E1" w:rsidRDefault="009B00E1" w:rsidP="00601813">
      <w:r>
        <w:t>Computer Science</w:t>
      </w:r>
    </w:p>
    <w:p w:rsidR="009B00E1" w:rsidRPr="009B00E1" w:rsidRDefault="009B00E1" w:rsidP="00601813">
      <w:pPr>
        <w:pStyle w:val="Heading4"/>
      </w:pPr>
      <w:r w:rsidRPr="009B00E1">
        <w:t>Data Structure, C++ Programming, Java Programming, Web Pro</w:t>
      </w:r>
      <w:r>
        <w:t xml:space="preserve">gramming, Software Engineering, </w:t>
      </w:r>
      <w:r w:rsidRPr="009B00E1">
        <w:t>Database Systems, Operating Systems</w:t>
      </w:r>
    </w:p>
    <w:p w:rsidR="009B00E1" w:rsidRDefault="009B00E1" w:rsidP="009B00E1">
      <w:pPr>
        <w:pStyle w:val="ListBullet"/>
        <w:numPr>
          <w:ilvl w:val="0"/>
          <w:numId w:val="0"/>
        </w:numPr>
        <w:ind w:left="216"/>
      </w:pPr>
    </w:p>
    <w:sdt>
      <w:sdtPr>
        <w:alias w:val="Skills &amp; Abilities:"/>
        <w:tag w:val="Skills &amp; Abilities:"/>
        <w:id w:val="458624136"/>
        <w:placeholder>
          <w:docPart w:val="06B7997E6F0F4D008D5B9EC93943FA0A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Pr="00EA1441" w:rsidRDefault="00EA1441" w:rsidP="00EA1441">
      <w:pPr>
        <w:pStyle w:val="ListBullet"/>
      </w:pPr>
      <w:r w:rsidRPr="00EA1441">
        <w:t>Experienced in programming languages: JAVA, ASP.NET</w:t>
      </w:r>
    </w:p>
    <w:p w:rsidR="00EA1441" w:rsidRPr="00EA1441" w:rsidRDefault="00EA1441" w:rsidP="00EA1441">
      <w:pPr>
        <w:pStyle w:val="ListBullet"/>
      </w:pPr>
      <w:r w:rsidRPr="00EA1441">
        <w:t xml:space="preserve">Experience with </w:t>
      </w:r>
      <w:r w:rsidR="00244ED8">
        <w:t>Native Android Development</w:t>
      </w:r>
    </w:p>
    <w:p w:rsidR="00EA1441" w:rsidRPr="00EA1441" w:rsidRDefault="00EA1441" w:rsidP="00EA1441">
      <w:pPr>
        <w:pStyle w:val="ListBullet"/>
      </w:pPr>
      <w:r w:rsidRPr="00EA1441">
        <w:t>Experience with third-party libraries and APIs</w:t>
      </w:r>
    </w:p>
    <w:p w:rsidR="00EA1441" w:rsidRPr="00EA1441" w:rsidRDefault="00EA1441" w:rsidP="00EA1441">
      <w:pPr>
        <w:pStyle w:val="ListBullet"/>
      </w:pPr>
      <w:r w:rsidRPr="00EA1441">
        <w:t>Solid understanding of the full mobile development cycle</w:t>
      </w:r>
    </w:p>
    <w:p w:rsidR="00EA1441" w:rsidRPr="00EA1441" w:rsidRDefault="00EA1441" w:rsidP="00EA1441">
      <w:pPr>
        <w:pStyle w:val="ListBullet"/>
      </w:pPr>
      <w:r w:rsidRPr="00EA1441">
        <w:t>Knowledge of Databases: MySQL, Microsoft SQL Server</w:t>
      </w:r>
    </w:p>
    <w:p w:rsidR="00EA1441" w:rsidRPr="00EA1441" w:rsidRDefault="00EA1441" w:rsidP="00EA1441">
      <w:pPr>
        <w:pStyle w:val="ListBullet"/>
      </w:pPr>
      <w:r w:rsidRPr="00EA1441">
        <w:t>Basic understanding Web Page Development:</w:t>
      </w:r>
      <w:r>
        <w:t xml:space="preserve"> </w:t>
      </w:r>
      <w:r w:rsidRPr="00EA1441">
        <w:t>HTML5, CSS3, XML</w:t>
      </w:r>
    </w:p>
    <w:p w:rsidR="00EA1441" w:rsidRPr="00EA1441" w:rsidRDefault="00EA1441" w:rsidP="00EA1441">
      <w:pPr>
        <w:pStyle w:val="ListBullet"/>
      </w:pPr>
      <w:r w:rsidRPr="00EA1441">
        <w:t>Good command of Microsoft Office tools</w:t>
      </w:r>
    </w:p>
    <w:p w:rsidR="00EA1441" w:rsidRPr="00EA1441" w:rsidRDefault="00EA1441" w:rsidP="00EA1441">
      <w:pPr>
        <w:pStyle w:val="ListBullet"/>
      </w:pPr>
      <w:r w:rsidRPr="00EA1441">
        <w:t>Advanced problem solving skills</w:t>
      </w:r>
    </w:p>
    <w:p w:rsidR="00EA1441" w:rsidRPr="00EA1441" w:rsidRDefault="00EA1441" w:rsidP="00EA1441">
      <w:pPr>
        <w:pStyle w:val="ListBullet"/>
      </w:pPr>
      <w:r w:rsidRPr="00EA1441">
        <w:t>Performance and scalability optimization</w:t>
      </w:r>
    </w:p>
    <w:p w:rsidR="00EA1441" w:rsidRPr="00EA1441" w:rsidRDefault="00EA1441" w:rsidP="00EA1441">
      <w:pPr>
        <w:pStyle w:val="ListBullet"/>
      </w:pPr>
      <w:r w:rsidRPr="00EA1441">
        <w:t>Organizational effectiveness</w:t>
      </w:r>
    </w:p>
    <w:p w:rsidR="00EA1441" w:rsidRDefault="00EA1441" w:rsidP="00EA1441">
      <w:pPr>
        <w:pStyle w:val="ListBullet"/>
      </w:pPr>
      <w:r w:rsidRPr="00EA1441">
        <w:t>Desire to learn and improve myself</w:t>
      </w:r>
      <w:r>
        <w:br/>
      </w:r>
      <w:r>
        <w:br/>
      </w:r>
    </w:p>
    <w:sdt>
      <w:sdtPr>
        <w:alias w:val="Experience:"/>
        <w:tag w:val="Experience:"/>
        <w:id w:val="171684534"/>
        <w:placeholder>
          <w:docPart w:val="4A9E09DFFA904B35B01C3E116AD824A5"/>
        </w:placeholder>
        <w:temporary/>
        <w:showingPlcHdr/>
        <w15:appearance w15:val="hidden"/>
      </w:sdtPr>
      <w:sdtEndPr/>
      <w:sdtContent>
        <w:p w:rsidR="009B00E1" w:rsidRDefault="009D5933">
          <w:pPr>
            <w:pStyle w:val="Heading1"/>
          </w:pPr>
          <w:r>
            <w:t>Experience</w:t>
          </w:r>
        </w:p>
      </w:sdtContent>
    </w:sdt>
    <w:p w:rsidR="009B00E1" w:rsidRDefault="009B00E1" w:rsidP="009B00E1">
      <w:pPr>
        <w:pStyle w:val="Heading2"/>
      </w:pPr>
      <w:r>
        <w:t>Operations support technic</w:t>
      </w:r>
      <w:r w:rsidR="0091240D">
        <w:t>I</w:t>
      </w:r>
      <w:r>
        <w:t>an | synchronoss | 04/2017</w:t>
      </w:r>
    </w:p>
    <w:p w:rsidR="009B00E1" w:rsidRPr="009B00E1" w:rsidRDefault="009B00E1" w:rsidP="009B00E1">
      <w:pPr>
        <w:pStyle w:val="ListBullet"/>
      </w:pPr>
      <w:r w:rsidRPr="009B00E1">
        <w:t>Provide world class customer support to internal and external customers.</w:t>
      </w:r>
    </w:p>
    <w:p w:rsidR="009B00E1" w:rsidRPr="009B00E1" w:rsidRDefault="009B00E1" w:rsidP="009B00E1">
      <w:pPr>
        <w:pStyle w:val="ListBullet"/>
      </w:pPr>
      <w:r w:rsidRPr="009B00E1">
        <w:t>Monitor network to ensure its availability to all users.</w:t>
      </w:r>
    </w:p>
    <w:p w:rsidR="009B00E1" w:rsidRPr="009B00E1" w:rsidRDefault="009B00E1" w:rsidP="009B00E1">
      <w:pPr>
        <w:pStyle w:val="ListBullet"/>
      </w:pPr>
      <w:r w:rsidRPr="009B00E1">
        <w:t>Ability to manage multiple high priority issues under pressure.</w:t>
      </w:r>
    </w:p>
    <w:p w:rsidR="009B00E1" w:rsidRPr="009B00E1" w:rsidRDefault="009B00E1" w:rsidP="009B00E1">
      <w:pPr>
        <w:pStyle w:val="ListBullet"/>
      </w:pPr>
      <w:r w:rsidRPr="009B00E1">
        <w:t>Respond to automatically generated alarms produced by EOC monitoring software by using tools and/or engaging Tier 2 &amp; 3 support.</w:t>
      </w:r>
    </w:p>
    <w:p w:rsidR="009B00E1" w:rsidRDefault="009B00E1" w:rsidP="00601813">
      <w:pPr>
        <w:pStyle w:val="ListBullet"/>
      </w:pPr>
      <w:r w:rsidRPr="009B00E1">
        <w:t>Identify diagnoses and resolves problems of moderate complexity affecting network performance.</w:t>
      </w:r>
    </w:p>
    <w:p w:rsidR="006270A9" w:rsidRDefault="009B00E1">
      <w:pPr>
        <w:pStyle w:val="Heading2"/>
      </w:pPr>
      <w:r>
        <w:t>Mobile developer</w:t>
      </w:r>
      <w:r w:rsidR="009D5933">
        <w:t> | </w:t>
      </w:r>
      <w:r>
        <w:t>sei consulting</w:t>
      </w:r>
      <w:r w:rsidR="009D5933">
        <w:t> | </w:t>
      </w:r>
      <w:r>
        <w:t>05/2014 – 06/2016</w:t>
      </w:r>
    </w:p>
    <w:p w:rsidR="009B00E1" w:rsidRPr="009B00E1" w:rsidRDefault="009B00E1" w:rsidP="009B00E1">
      <w:pPr>
        <w:pStyle w:val="ListBullet"/>
      </w:pPr>
      <w:r w:rsidRPr="009B00E1">
        <w:t>Developed android applications that aid bank workers in managing transactions and other processes.</w:t>
      </w:r>
    </w:p>
    <w:p w:rsidR="009B00E1" w:rsidRPr="009B00E1" w:rsidRDefault="009B00E1" w:rsidP="009B00E1">
      <w:pPr>
        <w:pStyle w:val="ListBullet"/>
      </w:pPr>
      <w:r w:rsidRPr="009B00E1">
        <w:t>Developed web applications.</w:t>
      </w:r>
    </w:p>
    <w:p w:rsidR="009B00E1" w:rsidRPr="009B00E1" w:rsidRDefault="009B00E1" w:rsidP="009B00E1">
      <w:pPr>
        <w:pStyle w:val="ListBullet"/>
      </w:pPr>
      <w:r w:rsidRPr="009B00E1">
        <w:t>Provided continued maintenance and development of bug fixes and patch sets for existing mobile applications.</w:t>
      </w:r>
    </w:p>
    <w:p w:rsidR="006270A9" w:rsidRPr="009B00E1" w:rsidRDefault="009B00E1" w:rsidP="009B00E1">
      <w:pPr>
        <w:pStyle w:val="ListBullet"/>
      </w:pPr>
      <w:r w:rsidRPr="009B00E1">
        <w:t>Maintained existing applications and designed and delivered new applications.</w:t>
      </w:r>
    </w:p>
    <w:p w:rsidR="006270A9" w:rsidRDefault="009B00E1">
      <w:pPr>
        <w:pStyle w:val="Heading2"/>
      </w:pPr>
      <w:r>
        <w:t>Data entry</w:t>
      </w:r>
      <w:r w:rsidR="009D5933">
        <w:t> | </w:t>
      </w:r>
      <w:r>
        <w:t>alpha bank</w:t>
      </w:r>
      <w:r w:rsidR="009D5933">
        <w:t> | </w:t>
      </w:r>
      <w:r>
        <w:t>07/2012 – 10/2012</w:t>
      </w:r>
    </w:p>
    <w:p w:rsidR="001B29CF" w:rsidRPr="009B00E1" w:rsidRDefault="009B00E1" w:rsidP="009B00E1">
      <w:pPr>
        <w:pStyle w:val="ListBullet"/>
      </w:pPr>
      <w:r w:rsidRPr="009B00E1">
        <w:t>Transferring Loans Documentation into electronic data.</w:t>
      </w:r>
    </w:p>
    <w:p w:rsidR="009B00E1" w:rsidRPr="009B00E1" w:rsidRDefault="009B00E1" w:rsidP="009B00E1">
      <w:pPr>
        <w:pStyle w:val="ListBullet"/>
      </w:pPr>
      <w:r w:rsidRPr="009B00E1">
        <w:rPr>
          <w:spacing w:val="6"/>
        </w:rPr>
        <w:t xml:space="preserve">Scanned documentation and </w:t>
      </w:r>
      <w:r w:rsidR="00B82DE5" w:rsidRPr="009B00E1">
        <w:rPr>
          <w:spacing w:val="6"/>
        </w:rPr>
        <w:t>entered the</w:t>
      </w:r>
      <w:r w:rsidRPr="009B00E1">
        <w:rPr>
          <w:spacing w:val="6"/>
        </w:rPr>
        <w:t xml:space="preserve"> database.</w:t>
      </w:r>
    </w:p>
    <w:p w:rsidR="009B00E1" w:rsidRPr="009B00E1" w:rsidRDefault="009B00E1" w:rsidP="009B00E1">
      <w:pPr>
        <w:pStyle w:val="ListBullet"/>
      </w:pPr>
      <w:r w:rsidRPr="009B00E1">
        <w:t>Reviewed and updated client correspondence files and scheduling database.</w:t>
      </w:r>
    </w:p>
    <w:p w:rsidR="009B00E1" w:rsidRPr="009B00E1" w:rsidRDefault="009B00E1" w:rsidP="009B00E1">
      <w:pPr>
        <w:pStyle w:val="ListBullet"/>
      </w:pPr>
      <w:r w:rsidRPr="009B00E1">
        <w:rPr>
          <w:spacing w:val="6"/>
        </w:rPr>
        <w:t>Produced monthly reports using advanced Excel spreadsheet functions.</w:t>
      </w:r>
    </w:p>
    <w:p w:rsidR="009B00E1" w:rsidRDefault="009B00E1" w:rsidP="00601813">
      <w:pPr>
        <w:pStyle w:val="ListBullet"/>
      </w:pPr>
      <w:r w:rsidRPr="009B00E1">
        <w:t>Organized forms, made photocopies, filed records and prepared correspondence and reports.</w:t>
      </w:r>
    </w:p>
    <w:p w:rsidR="009B00E1" w:rsidRDefault="009B00E1" w:rsidP="009B00E1">
      <w:pPr>
        <w:pStyle w:val="Heading2"/>
      </w:pPr>
      <w:r>
        <w:t>Internship | DaTEch| 01/2012 – 03/2012</w:t>
      </w:r>
      <w:bookmarkStart w:id="0" w:name="_GoBack"/>
      <w:bookmarkEnd w:id="0"/>
    </w:p>
    <w:p w:rsidR="009B00E1" w:rsidRPr="009B00E1" w:rsidRDefault="009B00E1" w:rsidP="009B00E1">
      <w:pPr>
        <w:pStyle w:val="ListBullet"/>
      </w:pPr>
      <w:r w:rsidRPr="009B00E1">
        <w:t xml:space="preserve">Developing software using Visual Basic and </w:t>
      </w:r>
      <w:r w:rsidR="00244ED8" w:rsidRPr="009B00E1">
        <w:t>MySQL</w:t>
      </w:r>
      <w:r w:rsidRPr="009B00E1">
        <w:t xml:space="preserve"> Server.</w:t>
      </w:r>
    </w:p>
    <w:p w:rsidR="009B00E1" w:rsidRPr="009B00E1" w:rsidRDefault="009B00E1" w:rsidP="009B00E1">
      <w:pPr>
        <w:pStyle w:val="ListBullet"/>
      </w:pPr>
      <w:r w:rsidRPr="009B00E1">
        <w:t>Performed system-level testing to verify software quality and function before it was released.</w:t>
      </w:r>
    </w:p>
    <w:p w:rsidR="009B00E1" w:rsidRDefault="009B00E1" w:rsidP="009B00E1">
      <w:pPr>
        <w:pStyle w:val="ListBullet"/>
        <w:numPr>
          <w:ilvl w:val="0"/>
          <w:numId w:val="0"/>
        </w:numPr>
        <w:ind w:left="216" w:hanging="216"/>
      </w:pPr>
    </w:p>
    <w:p w:rsidR="00601813" w:rsidRDefault="00601813" w:rsidP="00601813">
      <w:pPr>
        <w:pStyle w:val="Heading1"/>
      </w:pPr>
      <w:r>
        <w:t>Accomplishments</w:t>
      </w:r>
    </w:p>
    <w:p w:rsidR="00601813" w:rsidRPr="00601813" w:rsidRDefault="00601813" w:rsidP="00601813">
      <w:proofErr w:type="spellStart"/>
      <w:r w:rsidRPr="00601813">
        <w:t>Forzature</w:t>
      </w:r>
      <w:proofErr w:type="spellEnd"/>
      <w:r w:rsidRPr="00601813">
        <w:t xml:space="preserve"> Mobile, UDM Mobile </w:t>
      </w:r>
    </w:p>
    <w:p w:rsidR="00EA1441" w:rsidRDefault="00601813" w:rsidP="00EA1441">
      <w:pPr>
        <w:spacing w:after="0"/>
      </w:pPr>
      <w:r w:rsidRPr="00601813">
        <w:t xml:space="preserve">AMA Roma </w:t>
      </w:r>
    </w:p>
    <w:p w:rsidR="00601813" w:rsidRPr="00B82DE5" w:rsidRDefault="00601813" w:rsidP="00EA1441">
      <w:pPr>
        <w:pStyle w:val="ListBullet"/>
      </w:pPr>
      <w:r w:rsidRPr="00B82DE5">
        <w:t xml:space="preserve">Google Play: </w:t>
      </w:r>
      <w:hyperlink r:id="rId8" w:history="1">
        <w:r w:rsidRPr="00114D0D">
          <w:rPr>
            <w:rStyle w:val="Hyperlink"/>
          </w:rPr>
          <w:t>https://play.google.com/store/apps/details?id=mobile.amaromauniversalapplication</w:t>
        </w:r>
      </w:hyperlink>
    </w:p>
    <w:p w:rsidR="00601813" w:rsidRPr="00B82DE5" w:rsidRDefault="00601813" w:rsidP="00B82DE5">
      <w:pPr>
        <w:pStyle w:val="ListBullet"/>
        <w:rPr>
          <w:rStyle w:val="Hyperlink"/>
          <w:color w:val="404040" w:themeColor="text1" w:themeTint="BF"/>
          <w:u w:val="none"/>
        </w:rPr>
      </w:pPr>
      <w:r w:rsidRPr="00B82DE5">
        <w:t xml:space="preserve">Microsoft Store: </w:t>
      </w:r>
      <w:hyperlink r:id="rId9" w:history="1">
        <w:r w:rsidRPr="00114D0D">
          <w:rPr>
            <w:rStyle w:val="Hyperlink"/>
          </w:rPr>
          <w:t>https://www.microsoft.com/en-us/store/apps/ama-roma/9nblggh5g9jk</w:t>
        </w:r>
      </w:hyperlink>
    </w:p>
    <w:p w:rsidR="00601813" w:rsidRDefault="00601813" w:rsidP="00601813">
      <w:pPr>
        <w:pStyle w:val="ListBullet"/>
        <w:numPr>
          <w:ilvl w:val="0"/>
          <w:numId w:val="0"/>
        </w:numPr>
        <w:spacing w:after="0"/>
        <w:ind w:left="216"/>
        <w:rPr>
          <w:rStyle w:val="Hyperlink"/>
          <w:color w:val="404040" w:themeColor="text1" w:themeTint="BF"/>
          <w:u w:val="none"/>
        </w:rPr>
      </w:pPr>
    </w:p>
    <w:p w:rsidR="00EA1441" w:rsidRDefault="00601813" w:rsidP="00EA1441">
      <w:pPr>
        <w:spacing w:after="0"/>
      </w:pPr>
      <w:proofErr w:type="spellStart"/>
      <w:r>
        <w:t>Segnalazione</w:t>
      </w:r>
      <w:proofErr w:type="spellEnd"/>
      <w:r>
        <w:t xml:space="preserve"> Banda </w:t>
      </w:r>
      <w:proofErr w:type="spellStart"/>
      <w:r>
        <w:t>Larga</w:t>
      </w:r>
      <w:proofErr w:type="spellEnd"/>
      <w:r>
        <w:t xml:space="preserve"> </w:t>
      </w:r>
    </w:p>
    <w:p w:rsidR="00601813" w:rsidRDefault="00601813" w:rsidP="00EA1441">
      <w:pPr>
        <w:pStyle w:val="ListBullet"/>
      </w:pPr>
      <w:r w:rsidRPr="00601813">
        <w:t xml:space="preserve">Google Play: </w:t>
      </w:r>
      <w:hyperlink r:id="rId10" w:history="1">
        <w:r w:rsidRPr="00114D0D">
          <w:rPr>
            <w:rStyle w:val="Hyperlink"/>
          </w:rPr>
          <w:t>https://play.google.com/store/apps/details?id=sei.base.regionemarche</w:t>
        </w:r>
      </w:hyperlink>
    </w:p>
    <w:p w:rsidR="00601813" w:rsidRDefault="00601813" w:rsidP="00601813">
      <w:pPr>
        <w:pStyle w:val="ListBullet"/>
        <w:spacing w:after="0"/>
        <w:rPr>
          <w:rStyle w:val="Hyperlink"/>
          <w:color w:val="404040" w:themeColor="text1" w:themeTint="BF"/>
          <w:u w:val="none"/>
        </w:rPr>
      </w:pPr>
      <w:r w:rsidRPr="00601813">
        <w:t xml:space="preserve">Microsoft Store: </w:t>
      </w:r>
      <w:hyperlink r:id="rId11" w:history="1">
        <w:r w:rsidRPr="00114D0D">
          <w:rPr>
            <w:rStyle w:val="Hyperlink"/>
          </w:rPr>
          <w:t>https://www.microsoft.com/it-it/store/apps/segnalazioni-banda-larga/9nblggh4v12q</w:t>
        </w:r>
      </w:hyperlink>
    </w:p>
    <w:p w:rsidR="00601813" w:rsidRDefault="00601813" w:rsidP="00601813">
      <w:pPr>
        <w:spacing w:after="0"/>
      </w:pPr>
    </w:p>
    <w:p w:rsidR="00EA1441" w:rsidRDefault="00601813" w:rsidP="00EA1441">
      <w:pPr>
        <w:spacing w:after="0"/>
      </w:pPr>
      <w:r>
        <w:t xml:space="preserve">My Notes </w:t>
      </w:r>
    </w:p>
    <w:p w:rsidR="00601813" w:rsidRPr="00601813" w:rsidRDefault="00601813" w:rsidP="00EA1441">
      <w:pPr>
        <w:pStyle w:val="ListBullet"/>
        <w:rPr>
          <w:rStyle w:val="Hyperlink"/>
          <w:color w:val="404040" w:themeColor="text1" w:themeTint="BF"/>
          <w:u w:val="none"/>
        </w:rPr>
      </w:pPr>
      <w:r>
        <w:t xml:space="preserve">Google Play: </w:t>
      </w:r>
      <w:hyperlink r:id="rId12" w:history="1">
        <w:r w:rsidRPr="005A4073">
          <w:rPr>
            <w:rStyle w:val="Hyperlink"/>
            <w:rFonts w:ascii="TimesNewRomanPSMT" w:hAnsi="TimesNewRomanPSMT" w:cs="TimesNewRomanPSMT"/>
            <w:spacing w:val="8"/>
            <w:sz w:val="24"/>
            <w:szCs w:val="24"/>
          </w:rPr>
          <w:t>https://play.google.com/store/apps/details?id=androidapp.mynotes</w:t>
        </w:r>
      </w:hyperlink>
    </w:p>
    <w:p w:rsidR="00601813" w:rsidRDefault="00601813" w:rsidP="00601813">
      <w:pPr>
        <w:pStyle w:val="ListBullet"/>
        <w:numPr>
          <w:ilvl w:val="0"/>
          <w:numId w:val="0"/>
        </w:numPr>
      </w:pPr>
    </w:p>
    <w:p w:rsidR="00114D0D" w:rsidRDefault="00601813" w:rsidP="00EA1441">
      <w:pPr>
        <w:pStyle w:val="ListBullet"/>
        <w:numPr>
          <w:ilvl w:val="0"/>
          <w:numId w:val="0"/>
        </w:numPr>
      </w:pPr>
      <w:r>
        <w:t xml:space="preserve">Parco </w:t>
      </w:r>
      <w:proofErr w:type="spellStart"/>
      <w:r>
        <w:t>Sila</w:t>
      </w:r>
      <w:proofErr w:type="spellEnd"/>
      <w:r>
        <w:t xml:space="preserve"> </w:t>
      </w:r>
    </w:p>
    <w:p w:rsidR="009B00E1" w:rsidRPr="001B29CF" w:rsidRDefault="00601813" w:rsidP="00601813">
      <w:pPr>
        <w:pStyle w:val="ListBullet"/>
      </w:pPr>
      <w:r w:rsidRPr="00601813">
        <w:t xml:space="preserve">Page: </w:t>
      </w:r>
      <w:hyperlink r:id="rId13" w:history="1">
        <w:r w:rsidRPr="00114D0D">
          <w:rPr>
            <w:rStyle w:val="Hyperlink"/>
          </w:rPr>
          <w:t>http://www.parcosila.it/it/</w:t>
        </w:r>
      </w:hyperlink>
    </w:p>
    <w:sectPr w:rsidR="009B00E1" w:rsidRPr="001B29CF" w:rsidSect="00617B26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6FF" w:rsidRDefault="001146FF">
      <w:pPr>
        <w:spacing w:after="0"/>
      </w:pPr>
      <w:r>
        <w:separator/>
      </w:r>
    </w:p>
  </w:endnote>
  <w:endnote w:type="continuationSeparator" w:id="0">
    <w:p w:rsidR="001146FF" w:rsidRDefault="001146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1240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6FF" w:rsidRDefault="001146FF">
      <w:pPr>
        <w:spacing w:after="0"/>
      </w:pPr>
      <w:r>
        <w:separator/>
      </w:r>
    </w:p>
  </w:footnote>
  <w:footnote w:type="continuationSeparator" w:id="0">
    <w:p w:rsidR="001146FF" w:rsidRDefault="001146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E1"/>
    <w:rsid w:val="000A4F59"/>
    <w:rsid w:val="001146FF"/>
    <w:rsid w:val="00114D0D"/>
    <w:rsid w:val="00141A4C"/>
    <w:rsid w:val="001B29CF"/>
    <w:rsid w:val="00244ED8"/>
    <w:rsid w:val="0028220F"/>
    <w:rsid w:val="00356C14"/>
    <w:rsid w:val="005927F0"/>
    <w:rsid w:val="00601813"/>
    <w:rsid w:val="00617B26"/>
    <w:rsid w:val="006270A9"/>
    <w:rsid w:val="00675956"/>
    <w:rsid w:val="00681034"/>
    <w:rsid w:val="00816216"/>
    <w:rsid w:val="0087734B"/>
    <w:rsid w:val="0091240D"/>
    <w:rsid w:val="009B00E1"/>
    <w:rsid w:val="009D5933"/>
    <w:rsid w:val="00B82DE5"/>
    <w:rsid w:val="00BD768D"/>
    <w:rsid w:val="00C61F8E"/>
    <w:rsid w:val="00CF3D71"/>
    <w:rsid w:val="00E83E4B"/>
    <w:rsid w:val="00EA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29FC7-D3A9-475C-B135-0F23E708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0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18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8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9B00E1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semiHidden/>
    <w:unhideWhenUsed/>
    <w:qFormat/>
    <w:rsid w:val="0060181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01813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01813"/>
    <w:rPr>
      <w:rFonts w:asciiTheme="majorHAnsi" w:eastAsiaTheme="majorEastAsia" w:hAnsiTheme="majorHAnsi" w:cstheme="majorBidi"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mobile.amaromauniversalapplication" TargetMode="External"/><Relationship Id="rId13" Type="http://schemas.openxmlformats.org/officeDocument/2006/relationships/hyperlink" Target="http://www.parcosila.it/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androidapp.mynot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it-it/store/apps/segnalazioni-banda-larga/9nblggh4v12q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sei.base.regionemarch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store/apps/ama-roma/9nblggh5g9jk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ac0001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6A96FAF1534C28A48AA39325572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2C16A-154D-4317-A99B-08E616415D33}"/>
      </w:docPartPr>
      <w:docPartBody>
        <w:p w:rsidR="00A3417A" w:rsidRDefault="006C5ADB">
          <w:pPr>
            <w:pStyle w:val="B76A96FAF1534C28A48AA39325572C9B"/>
          </w:pPr>
          <w:r>
            <w:t>Education</w:t>
          </w:r>
        </w:p>
      </w:docPartBody>
    </w:docPart>
    <w:docPart>
      <w:docPartPr>
        <w:name w:val="06B7997E6F0F4D008D5B9EC93943F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5F8D2-D799-4426-AA47-67802C5DA1B0}"/>
      </w:docPartPr>
      <w:docPartBody>
        <w:p w:rsidR="00A3417A" w:rsidRDefault="006C5ADB">
          <w:pPr>
            <w:pStyle w:val="06B7997E6F0F4D008D5B9EC93943FA0A"/>
          </w:pPr>
          <w:r>
            <w:t>Skills &amp; Abilities</w:t>
          </w:r>
        </w:p>
      </w:docPartBody>
    </w:docPart>
    <w:docPart>
      <w:docPartPr>
        <w:name w:val="4A9E09DFFA904B35B01C3E116AD82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66E22-BBEE-436B-A73E-43FD4D77808D}"/>
      </w:docPartPr>
      <w:docPartBody>
        <w:p w:rsidR="00A3417A" w:rsidRDefault="006C5ADB">
          <w:pPr>
            <w:pStyle w:val="4A9E09DFFA904B35B01C3E116AD824A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17A"/>
    <w:rsid w:val="006C5ADB"/>
    <w:rsid w:val="00A3417A"/>
    <w:rsid w:val="00E8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303C01F2EB4EDABA656DCD28F36ABE">
    <w:name w:val="DA303C01F2EB4EDABA656DCD28F36ABE"/>
  </w:style>
  <w:style w:type="paragraph" w:customStyle="1" w:styleId="6BF3C654F9D544969B496EBC54D4587D">
    <w:name w:val="6BF3C654F9D544969B496EBC54D4587D"/>
  </w:style>
  <w:style w:type="paragraph" w:customStyle="1" w:styleId="27CE3E0A30EF41C0A64FD127FB47BC79">
    <w:name w:val="27CE3E0A30EF41C0A64FD127FB47BC79"/>
  </w:style>
  <w:style w:type="paragraph" w:customStyle="1" w:styleId="FD65257F4634422689AAEA606916E1E5">
    <w:name w:val="FD65257F4634422689AAEA606916E1E5"/>
  </w:style>
  <w:style w:type="paragraph" w:customStyle="1" w:styleId="E76EAE4086484226A81BA807EAEE89F0">
    <w:name w:val="E76EAE4086484226A81BA807EAEE89F0"/>
  </w:style>
  <w:style w:type="paragraph" w:customStyle="1" w:styleId="487108D2228A42A885A902785D67104A">
    <w:name w:val="487108D2228A42A885A902785D67104A"/>
  </w:style>
  <w:style w:type="paragraph" w:customStyle="1" w:styleId="B76A96FAF1534C28A48AA39325572C9B">
    <w:name w:val="B76A96FAF1534C28A48AA39325572C9B"/>
  </w:style>
  <w:style w:type="paragraph" w:customStyle="1" w:styleId="32D7BBB41F074EAFA13B9CC91447122D">
    <w:name w:val="32D7BBB41F074EAFA13B9CC91447122D"/>
  </w:style>
  <w:style w:type="paragraph" w:customStyle="1" w:styleId="1C537723770D490C997214B38494E5B7">
    <w:name w:val="1C537723770D490C997214B38494E5B7"/>
  </w:style>
  <w:style w:type="paragraph" w:customStyle="1" w:styleId="21A14A37FC1A4A90996F35B90F8B2B7C">
    <w:name w:val="21A14A37FC1A4A90996F35B90F8B2B7C"/>
  </w:style>
  <w:style w:type="paragraph" w:customStyle="1" w:styleId="584F7113834745A99C1DC9830A0561DE">
    <w:name w:val="584F7113834745A99C1DC9830A0561DE"/>
  </w:style>
  <w:style w:type="paragraph" w:customStyle="1" w:styleId="C8F7A0AE5A75420DB575100ACFBD20A1">
    <w:name w:val="C8F7A0AE5A75420DB575100ACFBD20A1"/>
  </w:style>
  <w:style w:type="paragraph" w:customStyle="1" w:styleId="28E1009859034E679F8251E3412B6ABA">
    <w:name w:val="28E1009859034E679F8251E3412B6ABA"/>
  </w:style>
  <w:style w:type="paragraph" w:customStyle="1" w:styleId="48DD56CE040545FFBF9DAE227B5F4E4B">
    <w:name w:val="48DD56CE040545FFBF9DAE227B5F4E4B"/>
  </w:style>
  <w:style w:type="paragraph" w:customStyle="1" w:styleId="2033A7092CA64592A041DA162B132B52">
    <w:name w:val="2033A7092CA64592A041DA162B132B52"/>
  </w:style>
  <w:style w:type="paragraph" w:customStyle="1" w:styleId="06B7997E6F0F4D008D5B9EC93943FA0A">
    <w:name w:val="06B7997E6F0F4D008D5B9EC93943FA0A"/>
  </w:style>
  <w:style w:type="paragraph" w:customStyle="1" w:styleId="3D3A3A8B5DE64AC89CE4573981D9E669">
    <w:name w:val="3D3A3A8B5DE64AC89CE4573981D9E669"/>
  </w:style>
  <w:style w:type="paragraph" w:customStyle="1" w:styleId="213A786C1FF44435BBF69599894ECEB8">
    <w:name w:val="213A786C1FF44435BBF69599894ECEB8"/>
  </w:style>
  <w:style w:type="paragraph" w:customStyle="1" w:styleId="61F5E5A1DBFE4062990CC7F6A57F98BF">
    <w:name w:val="61F5E5A1DBFE4062990CC7F6A57F98BF"/>
  </w:style>
  <w:style w:type="paragraph" w:customStyle="1" w:styleId="88900E70DEBD46E5B7281BACCB893A46">
    <w:name w:val="88900E70DEBD46E5B7281BACCB893A46"/>
  </w:style>
  <w:style w:type="paragraph" w:customStyle="1" w:styleId="24ED5E1B71D74F2A8F5D2928A51E280E">
    <w:name w:val="24ED5E1B71D74F2A8F5D2928A51E280E"/>
  </w:style>
  <w:style w:type="paragraph" w:customStyle="1" w:styleId="4CA76C5CE1C54758AB3C77EE12BD5CB4">
    <w:name w:val="4CA76C5CE1C54758AB3C77EE12BD5CB4"/>
  </w:style>
  <w:style w:type="paragraph" w:customStyle="1" w:styleId="1103E5856C114CA0913B46E1771B609C">
    <w:name w:val="1103E5856C114CA0913B46E1771B609C"/>
  </w:style>
  <w:style w:type="paragraph" w:customStyle="1" w:styleId="B4D1CA2DCBB44956B2B073E1C25F322A">
    <w:name w:val="B4D1CA2DCBB44956B2B073E1C25F322A"/>
  </w:style>
  <w:style w:type="paragraph" w:customStyle="1" w:styleId="4A9E09DFFA904B35B01C3E116AD824A5">
    <w:name w:val="4A9E09DFFA904B35B01C3E116AD824A5"/>
  </w:style>
  <w:style w:type="paragraph" w:customStyle="1" w:styleId="8F80613E0C0F4A0A92DC235B421B3054">
    <w:name w:val="8F80613E0C0F4A0A92DC235B421B3054"/>
  </w:style>
  <w:style w:type="paragraph" w:customStyle="1" w:styleId="FE2B8BBB7EEA4A2EBB67BD5E715B50F3">
    <w:name w:val="FE2B8BBB7EEA4A2EBB67BD5E715B50F3"/>
  </w:style>
  <w:style w:type="paragraph" w:customStyle="1" w:styleId="5CE5BB4B53634DA6B2106375383BC0DE">
    <w:name w:val="5CE5BB4B53634DA6B2106375383BC0DE"/>
  </w:style>
  <w:style w:type="paragraph" w:customStyle="1" w:styleId="2067C37479D44D2294A11BDCC85F91F8">
    <w:name w:val="2067C37479D44D2294A11BDCC85F91F8"/>
  </w:style>
  <w:style w:type="paragraph" w:customStyle="1" w:styleId="E1E0F31024EE4677AD67F6FB60D47FF8">
    <w:name w:val="E1E0F31024EE4677AD67F6FB60D47FF8"/>
  </w:style>
  <w:style w:type="paragraph" w:customStyle="1" w:styleId="E49C3C17B17D4B8AA37C7883BC6BC7AD">
    <w:name w:val="E49C3C17B17D4B8AA37C7883BC6BC7AD"/>
  </w:style>
  <w:style w:type="paragraph" w:customStyle="1" w:styleId="A3F80A0EA5304ECFA92E554E1A09A3A3">
    <w:name w:val="A3F80A0EA5304ECFA92E554E1A09A3A3"/>
  </w:style>
  <w:style w:type="paragraph" w:customStyle="1" w:styleId="21C92A4F049D41239421968E81913D0E">
    <w:name w:val="21C92A4F049D41239421968E81913D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120E7-6DEE-4DD6-BF79-912D4D00E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79</TotalTime>
  <Pages>2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Neda Cecaj</cp:lastModifiedBy>
  <cp:revision>3</cp:revision>
  <dcterms:created xsi:type="dcterms:W3CDTF">2017-06-19T15:12:00Z</dcterms:created>
  <dcterms:modified xsi:type="dcterms:W3CDTF">2018-07-11T14:56:00Z</dcterms:modified>
  <cp:version/>
</cp:coreProperties>
</file>