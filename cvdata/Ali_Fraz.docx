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866" w:rsidRDefault="00724866" w:rsidP="00724866">
      <w:pPr>
        <w:pStyle w:val="Title"/>
        <w:jc w:val="right"/>
        <w:rPr>
          <w:sz w:val="48"/>
          <w:szCs w:val="48"/>
        </w:rPr>
      </w:pPr>
      <w:r>
        <w:rPr>
          <w:noProof/>
          <w:sz w:val="48"/>
          <w:szCs w:val="48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drawing>
          <wp:inline distT="0" distB="0" distL="0" distR="0" wp14:anchorId="096663B0" wp14:editId="380B1667">
            <wp:extent cx="704850" cy="733425"/>
            <wp:effectExtent l="0" t="0" r="0" b="9525"/>
            <wp:docPr id="3" name="Picture 3" descr="C:\Users\Ali\Downloads\Teradata 12 Certified Database Administrator logo\T12-CertDBAdmin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\Downloads\Teradata 12 Certified Database Administrator logo\T12-CertDBAdmin-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973" w:rsidRPr="00E553CB" w:rsidRDefault="003077AE" w:rsidP="00774973">
      <w:pPr>
        <w:pStyle w:val="Title"/>
        <w:rPr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553CB">
        <w:rPr>
          <w:sz w:val="48"/>
          <w:szCs w:val="48"/>
        </w:rPr>
        <w:t>Ali Fraz</w:t>
      </w:r>
    </w:p>
    <w:p w:rsidR="00774973" w:rsidRPr="003A484C" w:rsidRDefault="00FE29C9" w:rsidP="003A484C">
      <w:pPr>
        <w:spacing w:after="0" w:line="240" w:lineRule="auto"/>
        <w:jc w:val="center"/>
        <w:rPr>
          <w:color w:val="2F5897" w:themeColor="text2"/>
        </w:rPr>
      </w:pPr>
      <w:sdt>
        <w:sdtPr>
          <w:rPr>
            <w:color w:val="2F5897" w:themeColor="text2"/>
          </w:rPr>
          <w:alias w:val="E-mail Address"/>
          <w:tag w:val=""/>
          <w:id w:val="492224369"/>
          <w:placeholder>
            <w:docPart w:val="3F0B8B0C69174106A51AEE1FE6D84289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B05F00">
            <w:rPr>
              <w:color w:val="2F5897" w:themeColor="text2"/>
            </w:rPr>
            <w:t>alif</w:t>
          </w:r>
          <w:r w:rsidR="001A16BC">
            <w:rPr>
              <w:color w:val="2F5897" w:themeColor="text2"/>
            </w:rPr>
            <w:t>araz@g</w:t>
          </w:r>
          <w:r w:rsidR="00774973">
            <w:rPr>
              <w:color w:val="2F5897" w:themeColor="text2"/>
            </w:rPr>
            <w:t>mail.com</w:t>
          </w:r>
        </w:sdtContent>
      </w:sdt>
      <w:r w:rsidR="00774973">
        <w:rPr>
          <w:color w:val="2F5897" w:themeColor="text2"/>
        </w:rPr>
        <w:t xml:space="preserve"> </w:t>
      </w:r>
      <w:r w:rsidR="00774973">
        <w:rPr>
          <w:color w:val="7F7F7F" w:themeColor="text1" w:themeTint="80"/>
        </w:rPr>
        <w:sym w:font="Symbol" w:char="F0B7"/>
      </w:r>
      <w:r w:rsidR="00D55D55">
        <w:rPr>
          <w:color w:val="7F7F7F" w:themeColor="text1" w:themeTint="80"/>
        </w:rPr>
        <w:t xml:space="preserve"> </w:t>
      </w:r>
      <w:r w:rsidR="00774973">
        <w:rPr>
          <w:color w:val="2F5897" w:themeColor="text2"/>
        </w:rPr>
        <w:t xml:space="preserve"> </w:t>
      </w:r>
      <w:sdt>
        <w:sdtPr>
          <w:rPr>
            <w:color w:val="2F5897" w:themeColor="text2"/>
          </w:rPr>
          <w:alias w:val="Address"/>
          <w:tag w:val=""/>
          <w:id w:val="-1128857918"/>
          <w:placeholder>
            <w:docPart w:val="47383ECB7EFB4CE19180C489B107564B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26713F">
            <w:rPr>
              <w:color w:val="2F5897" w:themeColor="text2"/>
            </w:rPr>
            <w:t>6449</w:t>
          </w:r>
          <w:r w:rsidR="000C51E5">
            <w:rPr>
              <w:color w:val="2F5897" w:themeColor="text2"/>
            </w:rPr>
            <w:t xml:space="preserve"> Barrydowne Dr. Columbus OH</w:t>
          </w:r>
          <w:r w:rsidR="00774973" w:rsidRPr="00774973">
            <w:rPr>
              <w:color w:val="2F5897" w:themeColor="text2"/>
            </w:rPr>
            <w:t xml:space="preserve"> </w:t>
          </w:r>
          <w:r w:rsidR="00F85C66">
            <w:rPr>
              <w:color w:val="2F5897" w:themeColor="text2"/>
            </w:rPr>
            <w:t>43230</w:t>
          </w:r>
          <w:r w:rsidR="00D55D55">
            <w:rPr>
              <w:color w:val="2F5897" w:themeColor="text2"/>
            </w:rPr>
            <w:t xml:space="preserve"> </w:t>
          </w:r>
        </w:sdtContent>
      </w:sdt>
      <w:r w:rsidR="00774973">
        <w:rPr>
          <w:color w:val="7F7F7F" w:themeColor="text1" w:themeTint="80"/>
        </w:rPr>
        <w:sym w:font="Symbol" w:char="F0B7"/>
      </w:r>
      <w:r w:rsidR="00774973">
        <w:rPr>
          <w:color w:val="2F5897" w:themeColor="text2"/>
        </w:rPr>
        <w:t xml:space="preserve"> </w:t>
      </w:r>
      <w:sdt>
        <w:sdtPr>
          <w:rPr>
            <w:color w:val="2F5897" w:themeColor="text2"/>
          </w:rPr>
          <w:alias w:val="Phone"/>
          <w:tag w:val=""/>
          <w:id w:val="-1095318542"/>
          <w:placeholder>
            <w:docPart w:val="F3707EDAFA5A45ECA174B66B11DFF47E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74973">
            <w:rPr>
              <w:color w:val="2F5897" w:themeColor="text2"/>
            </w:rPr>
            <w:t>469</w:t>
          </w:r>
          <w:r w:rsidR="00AF2C7E">
            <w:rPr>
              <w:color w:val="2F5897" w:themeColor="text2"/>
            </w:rPr>
            <w:t>-</w:t>
          </w:r>
          <w:r w:rsidR="00774973">
            <w:rPr>
              <w:color w:val="2F5897" w:themeColor="text2"/>
            </w:rPr>
            <w:t>826</w:t>
          </w:r>
          <w:r w:rsidR="00AF2C7E">
            <w:rPr>
              <w:color w:val="2F5897" w:themeColor="text2"/>
            </w:rPr>
            <w:t>-</w:t>
          </w:r>
          <w:r w:rsidR="00774973">
            <w:rPr>
              <w:color w:val="2F5897" w:themeColor="text2"/>
            </w:rPr>
            <w:t>8920</w:t>
          </w:r>
        </w:sdtContent>
      </w:sdt>
    </w:p>
    <w:p w:rsidR="00D80394" w:rsidRDefault="00FE29C9" w:rsidP="00163DA4">
      <w:pPr>
        <w:ind w:left="2880" w:firstLine="720"/>
        <w:rPr>
          <w:rFonts w:ascii="Arial" w:hAnsi="Arial" w:cs="Arial"/>
          <w:color w:val="333333"/>
          <w:sz w:val="17"/>
          <w:szCs w:val="17"/>
          <w:shd w:val="clear" w:color="auto" w:fill="F6F6F6"/>
        </w:rPr>
      </w:pPr>
      <w:hyperlink r:id="rId13" w:history="1">
        <w:r w:rsidR="00163DA4" w:rsidRPr="007D4E29">
          <w:rPr>
            <w:rStyle w:val="Hyperlink"/>
            <w:rFonts w:ascii="Arial" w:hAnsi="Arial" w:cs="Arial"/>
            <w:sz w:val="17"/>
            <w:szCs w:val="17"/>
            <w:shd w:val="clear" w:color="auto" w:fill="F6F6F6"/>
          </w:rPr>
          <w:t>https://www.linkedin.com/in/ali-fraz-b583652a</w:t>
        </w:r>
      </w:hyperlink>
    </w:p>
    <w:p w:rsidR="00073782" w:rsidRDefault="00073782" w:rsidP="00073782">
      <w:pPr>
        <w:pStyle w:val="SectionHeading"/>
      </w:pPr>
      <w:r>
        <w:t>Objectives</w:t>
      </w:r>
    </w:p>
    <w:p w:rsidR="00073782" w:rsidRPr="00E430EB" w:rsidRDefault="005D6037" w:rsidP="00073782">
      <w:pPr>
        <w:rPr>
          <w:color w:val="FF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To pursue a challenging position </w:t>
      </w:r>
      <w:r w:rsidR="003752A2">
        <w:rPr>
          <w:color w:val="000000"/>
          <w:sz w:val="20"/>
          <w:szCs w:val="20"/>
        </w:rPr>
        <w:t xml:space="preserve">(Contract or FTE) </w:t>
      </w:r>
      <w:r>
        <w:rPr>
          <w:color w:val="000000"/>
          <w:sz w:val="20"/>
          <w:szCs w:val="20"/>
        </w:rPr>
        <w:t xml:space="preserve">in a </w:t>
      </w:r>
      <w:r w:rsidR="00B02E9A">
        <w:rPr>
          <w:color w:val="000000"/>
          <w:sz w:val="20"/>
          <w:szCs w:val="20"/>
        </w:rPr>
        <w:t>dynamic</w:t>
      </w:r>
      <w:r>
        <w:rPr>
          <w:color w:val="000000"/>
          <w:sz w:val="20"/>
          <w:szCs w:val="20"/>
        </w:rPr>
        <w:t>,</w:t>
      </w:r>
      <w:r w:rsidR="00E430EB">
        <w:rPr>
          <w:color w:val="000000"/>
          <w:sz w:val="20"/>
          <w:szCs w:val="20"/>
        </w:rPr>
        <w:t xml:space="preserve"> growing</w:t>
      </w:r>
      <w:r w:rsidR="00B02E9A" w:rsidRPr="00B02E9A">
        <w:rPr>
          <w:color w:val="000000"/>
          <w:sz w:val="20"/>
          <w:szCs w:val="20"/>
        </w:rPr>
        <w:t xml:space="preserve"> organization that</w:t>
      </w:r>
      <w:r>
        <w:rPr>
          <w:color w:val="000000"/>
          <w:sz w:val="20"/>
          <w:szCs w:val="20"/>
        </w:rPr>
        <w:t xml:space="preserve"> can</w:t>
      </w:r>
      <w:r w:rsidR="00B02E9A" w:rsidRPr="00B02E9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utilize my experience of cutting-edge </w:t>
      </w:r>
      <w:r w:rsidRPr="005D6037">
        <w:rPr>
          <w:color w:val="000000"/>
          <w:sz w:val="20"/>
          <w:szCs w:val="20"/>
        </w:rPr>
        <w:t>analytic</w:t>
      </w:r>
      <w:r w:rsidR="00DF3A6D">
        <w:rPr>
          <w:color w:val="000000"/>
          <w:sz w:val="20"/>
          <w:szCs w:val="20"/>
        </w:rPr>
        <w:t>s</w:t>
      </w:r>
      <w:r w:rsidRPr="005D6037">
        <w:rPr>
          <w:color w:val="000000"/>
          <w:sz w:val="20"/>
          <w:szCs w:val="20"/>
        </w:rPr>
        <w:t xml:space="preserve"> data platforms, </w:t>
      </w:r>
      <w:r w:rsidR="00F506E4">
        <w:rPr>
          <w:color w:val="000000"/>
          <w:sz w:val="20"/>
          <w:szCs w:val="20"/>
        </w:rPr>
        <w:t>Datawarehouse</w:t>
      </w:r>
      <w:r w:rsidR="00DF3A6D">
        <w:rPr>
          <w:color w:val="000000"/>
          <w:sz w:val="20"/>
          <w:szCs w:val="20"/>
        </w:rPr>
        <w:t xml:space="preserve"> </w:t>
      </w:r>
      <w:r w:rsidRPr="005D6037">
        <w:rPr>
          <w:color w:val="000000"/>
          <w:sz w:val="20"/>
          <w:szCs w:val="20"/>
        </w:rPr>
        <w:t>applications and related services</w:t>
      </w:r>
      <w:r>
        <w:rPr>
          <w:color w:val="000000"/>
          <w:sz w:val="20"/>
          <w:szCs w:val="20"/>
        </w:rPr>
        <w:t>.</w:t>
      </w:r>
      <w:proofErr w:type="gramEnd"/>
      <w:r w:rsidR="003752A2">
        <w:rPr>
          <w:color w:val="000000"/>
          <w:sz w:val="20"/>
          <w:szCs w:val="20"/>
        </w:rPr>
        <w:t xml:space="preserve"> </w:t>
      </w:r>
    </w:p>
    <w:p w:rsidR="00980578" w:rsidRDefault="00FE29C9" w:rsidP="00980578">
      <w:pPr>
        <w:pStyle w:val="SectionHeading"/>
      </w:pPr>
      <w:sdt>
        <w:sdtPr>
          <w:id w:val="-51398160"/>
          <w:placeholder>
            <w:docPart w:val="EFEA8823B6EB4BFBA27DBD84776D24BA"/>
          </w:placeholder>
          <w:temporary/>
          <w:showingPlcHdr/>
        </w:sdtPr>
        <w:sdtEndPr/>
        <w:sdtContent>
          <w:r w:rsidR="00980578">
            <w:t>Skills</w:t>
          </w:r>
        </w:sdtContent>
      </w:sdt>
    </w:p>
    <w:p w:rsidR="004B7698" w:rsidRDefault="004B7698" w:rsidP="004B769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 xml:space="preserve">Teradata Database </w:t>
      </w:r>
      <w:r w:rsidR="00DD400A">
        <w:rPr>
          <w:sz w:val="20"/>
          <w:szCs w:val="20"/>
        </w:rPr>
        <w:t>Development &amp;</w:t>
      </w:r>
      <w:r w:rsidR="006A6B37">
        <w:rPr>
          <w:sz w:val="20"/>
          <w:szCs w:val="20"/>
        </w:rPr>
        <w:t xml:space="preserve"> </w:t>
      </w:r>
      <w:r w:rsidRPr="00056902">
        <w:rPr>
          <w:sz w:val="20"/>
          <w:szCs w:val="20"/>
        </w:rPr>
        <w:t>Administration (TD 12, 13.0, 13.10,14.0,14.10</w:t>
      </w:r>
      <w:r w:rsidR="00443538">
        <w:rPr>
          <w:sz w:val="20"/>
          <w:szCs w:val="20"/>
        </w:rPr>
        <w:t>,15.0</w:t>
      </w:r>
      <w:r w:rsidR="00975C50">
        <w:rPr>
          <w:sz w:val="20"/>
          <w:szCs w:val="20"/>
        </w:rPr>
        <w:t>,15.10</w:t>
      </w:r>
      <w:r w:rsidRPr="00056902">
        <w:rPr>
          <w:sz w:val="20"/>
          <w:szCs w:val="20"/>
        </w:rPr>
        <w:t>)</w:t>
      </w:r>
    </w:p>
    <w:p w:rsidR="00C42781" w:rsidRPr="00056902" w:rsidRDefault="00C42781" w:rsidP="00C4278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 xml:space="preserve">ETL/BI </w:t>
      </w:r>
      <w:r>
        <w:rPr>
          <w:sz w:val="20"/>
          <w:szCs w:val="20"/>
        </w:rPr>
        <w:t xml:space="preserve">Development, </w:t>
      </w:r>
      <w:r w:rsidRPr="00056902">
        <w:rPr>
          <w:sz w:val="20"/>
          <w:szCs w:val="20"/>
        </w:rPr>
        <w:t>Operations &amp; Application Support (Informatica</w:t>
      </w:r>
      <w:r>
        <w:rPr>
          <w:sz w:val="20"/>
          <w:szCs w:val="20"/>
        </w:rPr>
        <w:t xml:space="preserve"> Power Center</w:t>
      </w:r>
      <w:r w:rsidR="00DD400A">
        <w:rPr>
          <w:sz w:val="20"/>
          <w:szCs w:val="20"/>
        </w:rPr>
        <w:t>, Control-M,</w:t>
      </w:r>
      <w:r>
        <w:rPr>
          <w:sz w:val="20"/>
          <w:szCs w:val="20"/>
        </w:rPr>
        <w:t xml:space="preserve"> </w:t>
      </w:r>
      <w:r w:rsidRPr="00056902">
        <w:rPr>
          <w:sz w:val="20"/>
          <w:szCs w:val="20"/>
        </w:rPr>
        <w:t>GCFR, SLJM)</w:t>
      </w:r>
    </w:p>
    <w:p w:rsidR="00171C1A" w:rsidRDefault="00171C1A" w:rsidP="00171C1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 xml:space="preserve">Teradata </w:t>
      </w:r>
      <w:r>
        <w:rPr>
          <w:sz w:val="20"/>
          <w:szCs w:val="20"/>
        </w:rPr>
        <w:t>DEV/QA/PROD environments</w:t>
      </w:r>
      <w:r w:rsidRPr="00056902">
        <w:rPr>
          <w:sz w:val="20"/>
          <w:szCs w:val="20"/>
        </w:rPr>
        <w:t xml:space="preserve"> Development, Maintenance &amp; Planning</w:t>
      </w:r>
    </w:p>
    <w:p w:rsidR="004B7698" w:rsidRDefault="004B7698" w:rsidP="0005714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>Teradata System Performance Tuning</w:t>
      </w:r>
      <w:r w:rsidR="006C6D25">
        <w:rPr>
          <w:sz w:val="20"/>
          <w:szCs w:val="20"/>
        </w:rPr>
        <w:t xml:space="preserve"> &amp; Database Security Management</w:t>
      </w:r>
      <w:r w:rsidR="00020B68">
        <w:rPr>
          <w:sz w:val="20"/>
          <w:szCs w:val="20"/>
        </w:rPr>
        <w:t xml:space="preserve"> </w:t>
      </w:r>
    </w:p>
    <w:p w:rsidR="00020B68" w:rsidRDefault="00FD3D27" w:rsidP="00057146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SQL/BTEQ</w:t>
      </w:r>
      <w:r w:rsidR="006E0F61">
        <w:rPr>
          <w:sz w:val="20"/>
          <w:szCs w:val="20"/>
        </w:rPr>
        <w:t>/TPT</w:t>
      </w:r>
      <w:r w:rsidR="00020B68" w:rsidRPr="00056902">
        <w:rPr>
          <w:sz w:val="20"/>
          <w:szCs w:val="20"/>
        </w:rPr>
        <w:t xml:space="preserve"> </w:t>
      </w:r>
      <w:r w:rsidR="006E0F61">
        <w:rPr>
          <w:sz w:val="20"/>
          <w:szCs w:val="20"/>
        </w:rPr>
        <w:t>Development</w:t>
      </w:r>
      <w:r w:rsidR="002322FC">
        <w:rPr>
          <w:sz w:val="20"/>
          <w:szCs w:val="20"/>
        </w:rPr>
        <w:t>/</w:t>
      </w:r>
      <w:r w:rsidR="00020B68" w:rsidRPr="00056902">
        <w:rPr>
          <w:sz w:val="20"/>
          <w:szCs w:val="20"/>
        </w:rPr>
        <w:t>Optimization</w:t>
      </w:r>
      <w:r w:rsidR="00020B68">
        <w:rPr>
          <w:sz w:val="20"/>
          <w:szCs w:val="20"/>
        </w:rPr>
        <w:t>, SQL EXPLAIN</w:t>
      </w:r>
      <w:r w:rsidR="009253D0">
        <w:rPr>
          <w:sz w:val="20"/>
          <w:szCs w:val="20"/>
        </w:rPr>
        <w:t xml:space="preserve"> plan</w:t>
      </w:r>
      <w:r w:rsidR="00B9287B">
        <w:rPr>
          <w:sz w:val="20"/>
          <w:szCs w:val="20"/>
        </w:rPr>
        <w:t xml:space="preserve"> a</w:t>
      </w:r>
      <w:r w:rsidR="00020B68">
        <w:rPr>
          <w:sz w:val="20"/>
          <w:szCs w:val="20"/>
        </w:rPr>
        <w:t>nalysis</w:t>
      </w:r>
      <w:r w:rsidR="008A11E4">
        <w:rPr>
          <w:sz w:val="20"/>
          <w:szCs w:val="20"/>
        </w:rPr>
        <w:t xml:space="preserve">, </w:t>
      </w:r>
      <w:r w:rsidR="00D86A0C">
        <w:rPr>
          <w:sz w:val="20"/>
          <w:szCs w:val="20"/>
        </w:rPr>
        <w:t xml:space="preserve">Query Optimization, </w:t>
      </w:r>
      <w:r w:rsidR="008A11E4">
        <w:rPr>
          <w:sz w:val="20"/>
          <w:szCs w:val="20"/>
        </w:rPr>
        <w:t>Query Banding</w:t>
      </w:r>
    </w:p>
    <w:p w:rsidR="00DB6A8F" w:rsidRDefault="00DB6A8F" w:rsidP="00DB6A8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B6A8F">
        <w:rPr>
          <w:sz w:val="20"/>
          <w:szCs w:val="20"/>
        </w:rPr>
        <w:t>Te</w:t>
      </w:r>
      <w:r>
        <w:rPr>
          <w:sz w:val="20"/>
          <w:szCs w:val="20"/>
        </w:rPr>
        <w:t>radata Active System Monitoring (TASM) Workload design &amp; analysis</w:t>
      </w:r>
    </w:p>
    <w:p w:rsidR="004B7698" w:rsidRDefault="00B67005" w:rsidP="004B769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Teradata</w:t>
      </w:r>
      <w:r w:rsidR="004B7698" w:rsidRPr="00056902">
        <w:rPr>
          <w:sz w:val="20"/>
          <w:szCs w:val="20"/>
        </w:rPr>
        <w:t xml:space="preserve"> Utilities (T</w:t>
      </w:r>
      <w:r>
        <w:rPr>
          <w:sz w:val="20"/>
          <w:szCs w:val="20"/>
        </w:rPr>
        <w:t xml:space="preserve">eradata </w:t>
      </w:r>
      <w:r w:rsidR="004B7698" w:rsidRPr="00056902">
        <w:rPr>
          <w:sz w:val="20"/>
          <w:szCs w:val="20"/>
        </w:rPr>
        <w:t>P</w:t>
      </w:r>
      <w:r>
        <w:rPr>
          <w:sz w:val="20"/>
          <w:szCs w:val="20"/>
        </w:rPr>
        <w:t xml:space="preserve">arallel </w:t>
      </w:r>
      <w:r w:rsidR="004B7698" w:rsidRPr="00056902">
        <w:rPr>
          <w:sz w:val="20"/>
          <w:szCs w:val="20"/>
        </w:rPr>
        <w:t>T</w:t>
      </w:r>
      <w:r>
        <w:rPr>
          <w:sz w:val="20"/>
          <w:szCs w:val="20"/>
        </w:rPr>
        <w:t>ransport (TPT)</w:t>
      </w:r>
      <w:r w:rsidR="004B7698" w:rsidRPr="00056902">
        <w:rPr>
          <w:sz w:val="20"/>
          <w:szCs w:val="20"/>
        </w:rPr>
        <w:t xml:space="preserve">, BTEQ, </w:t>
      </w:r>
      <w:proofErr w:type="spellStart"/>
      <w:r w:rsidR="004B7698" w:rsidRPr="00056902">
        <w:rPr>
          <w:sz w:val="20"/>
          <w:szCs w:val="20"/>
        </w:rPr>
        <w:t>Fastload</w:t>
      </w:r>
      <w:proofErr w:type="spellEnd"/>
      <w:r w:rsidR="004B7698" w:rsidRPr="00056902">
        <w:rPr>
          <w:sz w:val="20"/>
          <w:szCs w:val="20"/>
        </w:rPr>
        <w:t xml:space="preserve">, </w:t>
      </w:r>
      <w:proofErr w:type="spellStart"/>
      <w:r w:rsidR="004B7698" w:rsidRPr="00056902">
        <w:rPr>
          <w:sz w:val="20"/>
          <w:szCs w:val="20"/>
        </w:rPr>
        <w:t>Multiload</w:t>
      </w:r>
      <w:proofErr w:type="spellEnd"/>
      <w:r w:rsidR="004B7698" w:rsidRPr="00056902">
        <w:rPr>
          <w:sz w:val="20"/>
          <w:szCs w:val="20"/>
        </w:rPr>
        <w:t xml:space="preserve">, </w:t>
      </w:r>
      <w:proofErr w:type="spellStart"/>
      <w:r w:rsidR="004B7698" w:rsidRPr="00056902">
        <w:rPr>
          <w:sz w:val="20"/>
          <w:szCs w:val="20"/>
        </w:rPr>
        <w:t>Fastexport</w:t>
      </w:r>
      <w:proofErr w:type="spellEnd"/>
      <w:r w:rsidR="004B7698" w:rsidRPr="00056902">
        <w:rPr>
          <w:sz w:val="20"/>
          <w:szCs w:val="20"/>
        </w:rPr>
        <w:t>, TPUMP)</w:t>
      </w:r>
      <w:r w:rsidR="00DD400A">
        <w:rPr>
          <w:sz w:val="20"/>
          <w:szCs w:val="20"/>
        </w:rPr>
        <w:t xml:space="preserve"> Development</w:t>
      </w:r>
    </w:p>
    <w:p w:rsidR="00FE4747" w:rsidRDefault="00FE4747" w:rsidP="00FE474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Stored Procedures</w:t>
      </w:r>
      <w:r w:rsidR="004C10F0">
        <w:rPr>
          <w:sz w:val="20"/>
          <w:szCs w:val="20"/>
        </w:rPr>
        <w:t>/Macro</w:t>
      </w:r>
      <w:r w:rsidR="00913272">
        <w:rPr>
          <w:sz w:val="20"/>
          <w:szCs w:val="20"/>
        </w:rPr>
        <w:t>’s</w:t>
      </w:r>
    </w:p>
    <w:p w:rsidR="005A6B61" w:rsidRPr="00056902" w:rsidRDefault="005A6B61" w:rsidP="004B769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Teradata Tools (SQL Assistant, TD Administrator, TSET, TD Index Wizard, </w:t>
      </w:r>
      <w:r w:rsidR="00171C1A">
        <w:rPr>
          <w:sz w:val="20"/>
          <w:szCs w:val="20"/>
        </w:rPr>
        <w:t>Workload Analyzer</w:t>
      </w:r>
      <w:r w:rsidR="000C2374">
        <w:rPr>
          <w:sz w:val="20"/>
          <w:szCs w:val="20"/>
        </w:rPr>
        <w:t>)</w:t>
      </w:r>
    </w:p>
    <w:p w:rsidR="00D55E30" w:rsidRDefault="00CA5C1C" w:rsidP="00D55E30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Teradata Viewpoint Management &amp; M</w:t>
      </w:r>
      <w:r w:rsidR="00D55E30">
        <w:rPr>
          <w:sz w:val="20"/>
          <w:szCs w:val="20"/>
        </w:rPr>
        <w:t>onitoring</w:t>
      </w:r>
    </w:p>
    <w:p w:rsidR="007B2A6D" w:rsidRDefault="007B2A6D" w:rsidP="00D55E30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DBC</w:t>
      </w:r>
      <w:r w:rsidR="007A2F62">
        <w:rPr>
          <w:sz w:val="20"/>
          <w:szCs w:val="20"/>
        </w:rPr>
        <w:t xml:space="preserve"> Objects </w:t>
      </w:r>
      <w:r>
        <w:rPr>
          <w:sz w:val="20"/>
          <w:szCs w:val="20"/>
        </w:rPr>
        <w:t>/</w:t>
      </w:r>
      <w:r w:rsidRPr="007B2A6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Data Dictionary </w:t>
      </w:r>
      <w:r w:rsidR="00AF4E9F">
        <w:rPr>
          <w:sz w:val="20"/>
          <w:szCs w:val="20"/>
        </w:rPr>
        <w:t>Maintenance</w:t>
      </w:r>
      <w:r w:rsidR="009E3F32">
        <w:rPr>
          <w:sz w:val="20"/>
          <w:szCs w:val="20"/>
        </w:rPr>
        <w:t xml:space="preserve">, </w:t>
      </w:r>
      <w:r>
        <w:rPr>
          <w:sz w:val="20"/>
          <w:szCs w:val="20"/>
        </w:rPr>
        <w:t>Analysis</w:t>
      </w:r>
      <w:r w:rsidR="009E3F32">
        <w:rPr>
          <w:sz w:val="20"/>
          <w:szCs w:val="20"/>
        </w:rPr>
        <w:t xml:space="preserve"> &amp; Reporting</w:t>
      </w:r>
    </w:p>
    <w:p w:rsidR="00433A6C" w:rsidRDefault="00433A6C" w:rsidP="00433A6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System Health Anal</w:t>
      </w:r>
      <w:r w:rsidR="005251EE">
        <w:rPr>
          <w:sz w:val="20"/>
          <w:szCs w:val="20"/>
        </w:rPr>
        <w:t>ysis/</w:t>
      </w:r>
      <w:r>
        <w:rPr>
          <w:sz w:val="20"/>
          <w:szCs w:val="20"/>
        </w:rPr>
        <w:t>Reporting using PDCR, DBQL &amp; Resusage data</w:t>
      </w:r>
      <w:r w:rsidR="007B2A6D">
        <w:rPr>
          <w:sz w:val="20"/>
          <w:szCs w:val="20"/>
        </w:rPr>
        <w:t xml:space="preserve"> </w:t>
      </w:r>
    </w:p>
    <w:p w:rsidR="004B4331" w:rsidRDefault="004B4331" w:rsidP="004B433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E709F">
        <w:rPr>
          <w:sz w:val="20"/>
          <w:szCs w:val="20"/>
        </w:rPr>
        <w:t>Multi</w:t>
      </w:r>
      <w:r>
        <w:rPr>
          <w:sz w:val="20"/>
          <w:szCs w:val="20"/>
        </w:rPr>
        <w:t xml:space="preserve"> </w:t>
      </w:r>
      <w:r w:rsidRPr="006E709F">
        <w:rPr>
          <w:sz w:val="20"/>
          <w:szCs w:val="20"/>
        </w:rPr>
        <w:t>value compression</w:t>
      </w:r>
      <w:r>
        <w:rPr>
          <w:sz w:val="20"/>
          <w:szCs w:val="20"/>
        </w:rPr>
        <w:t xml:space="preserve"> (MVC)</w:t>
      </w:r>
      <w:r w:rsidRPr="006E709F">
        <w:rPr>
          <w:sz w:val="20"/>
          <w:szCs w:val="20"/>
        </w:rPr>
        <w:t>, Block Level compression</w:t>
      </w:r>
      <w:r>
        <w:rPr>
          <w:sz w:val="20"/>
          <w:szCs w:val="20"/>
        </w:rPr>
        <w:t xml:space="preserve"> (BLC)</w:t>
      </w:r>
      <w:r w:rsidRPr="006E709F">
        <w:rPr>
          <w:sz w:val="20"/>
          <w:szCs w:val="20"/>
        </w:rPr>
        <w:t>, T</w:t>
      </w:r>
      <w:r>
        <w:rPr>
          <w:sz w:val="20"/>
          <w:szCs w:val="20"/>
        </w:rPr>
        <w:t>eradata virtual storage (</w:t>
      </w:r>
      <w:r w:rsidRPr="006E709F">
        <w:rPr>
          <w:sz w:val="20"/>
          <w:szCs w:val="20"/>
        </w:rPr>
        <w:t>TVS</w:t>
      </w:r>
      <w:r>
        <w:rPr>
          <w:sz w:val="20"/>
          <w:szCs w:val="20"/>
        </w:rPr>
        <w:t>)</w:t>
      </w:r>
    </w:p>
    <w:p w:rsidR="004B4331" w:rsidRPr="00B97453" w:rsidRDefault="004B4331" w:rsidP="004B433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>Physical Database Modeling/Design</w:t>
      </w:r>
      <w:r w:rsidR="00677418">
        <w:rPr>
          <w:sz w:val="20"/>
          <w:szCs w:val="20"/>
        </w:rPr>
        <w:t xml:space="preserve">, Understanding of OLAP/OLTP </w:t>
      </w:r>
    </w:p>
    <w:p w:rsidR="004B4331" w:rsidRDefault="00153E23" w:rsidP="004B4331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A70B2E">
        <w:rPr>
          <w:sz w:val="20"/>
          <w:szCs w:val="20"/>
        </w:rPr>
        <w:t>DBScontrol</w:t>
      </w:r>
      <w:proofErr w:type="spellEnd"/>
      <w:r>
        <w:rPr>
          <w:sz w:val="20"/>
          <w:szCs w:val="20"/>
        </w:rPr>
        <w:t xml:space="preserve"> &amp; CNS Utilities </w:t>
      </w:r>
    </w:p>
    <w:p w:rsidR="00D92734" w:rsidRDefault="00D92734" w:rsidP="00D9273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Capacity Planning &amp; Forecasting, Support in Upgrades</w:t>
      </w:r>
    </w:p>
    <w:p w:rsidR="004B4331" w:rsidRDefault="004B4331" w:rsidP="004B433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>Unity,</w:t>
      </w:r>
      <w:r>
        <w:rPr>
          <w:sz w:val="20"/>
          <w:szCs w:val="20"/>
        </w:rPr>
        <w:t xml:space="preserve"> Dual active systems, Teradata m</w:t>
      </w:r>
      <w:r w:rsidRPr="00056902">
        <w:rPr>
          <w:sz w:val="20"/>
          <w:szCs w:val="20"/>
        </w:rPr>
        <w:t>ulti-system management</w:t>
      </w:r>
    </w:p>
    <w:p w:rsidR="000F4346" w:rsidRDefault="000F4346" w:rsidP="000F434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 xml:space="preserve">Informatica </w:t>
      </w:r>
      <w:r>
        <w:rPr>
          <w:sz w:val="20"/>
          <w:szCs w:val="20"/>
        </w:rPr>
        <w:t xml:space="preserve">Power Center Support &amp; Development </w:t>
      </w:r>
    </w:p>
    <w:p w:rsidR="00D00567" w:rsidRDefault="00D00567" w:rsidP="00D0056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>System Administration &amp; Shell scripting (UNIX/LINUX)</w:t>
      </w:r>
    </w:p>
    <w:p w:rsidR="004B7698" w:rsidRDefault="004B7698" w:rsidP="004B769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>Tera</w:t>
      </w:r>
      <w:r w:rsidR="00AD579E">
        <w:rPr>
          <w:sz w:val="20"/>
          <w:szCs w:val="20"/>
        </w:rPr>
        <w:t>data Applications Support (CIM/</w:t>
      </w:r>
      <w:r w:rsidRPr="00056902">
        <w:rPr>
          <w:sz w:val="20"/>
          <w:szCs w:val="20"/>
        </w:rPr>
        <w:t>ARM/TRM)</w:t>
      </w:r>
    </w:p>
    <w:p w:rsidR="004B7698" w:rsidRDefault="00B42459" w:rsidP="004B769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Backups &amp;</w:t>
      </w:r>
      <w:r w:rsidR="00745786">
        <w:rPr>
          <w:sz w:val="20"/>
          <w:szCs w:val="20"/>
        </w:rPr>
        <w:t xml:space="preserve"> Restore </w:t>
      </w:r>
      <w:r w:rsidR="00721661">
        <w:rPr>
          <w:sz w:val="20"/>
          <w:szCs w:val="20"/>
        </w:rPr>
        <w:t>–</w:t>
      </w:r>
      <w:r w:rsidR="00745786">
        <w:rPr>
          <w:sz w:val="20"/>
          <w:szCs w:val="20"/>
        </w:rPr>
        <w:t xml:space="preserve"> BAR</w:t>
      </w:r>
      <w:r w:rsidR="00721661">
        <w:rPr>
          <w:sz w:val="20"/>
          <w:szCs w:val="20"/>
        </w:rPr>
        <w:t xml:space="preserve"> activities &amp; strategies using </w:t>
      </w:r>
      <w:r w:rsidR="006547F1">
        <w:rPr>
          <w:sz w:val="20"/>
          <w:szCs w:val="20"/>
        </w:rPr>
        <w:t xml:space="preserve">DSA, </w:t>
      </w:r>
      <w:proofErr w:type="spellStart"/>
      <w:r w:rsidR="006547F1">
        <w:rPr>
          <w:sz w:val="20"/>
          <w:szCs w:val="20"/>
        </w:rPr>
        <w:t>Netbackup</w:t>
      </w:r>
      <w:proofErr w:type="spellEnd"/>
      <w:r w:rsidR="006547F1">
        <w:rPr>
          <w:sz w:val="20"/>
          <w:szCs w:val="20"/>
        </w:rPr>
        <w:t xml:space="preserve">, </w:t>
      </w:r>
      <w:proofErr w:type="spellStart"/>
      <w:r w:rsidR="00721661">
        <w:rPr>
          <w:sz w:val="20"/>
          <w:szCs w:val="20"/>
        </w:rPr>
        <w:t>NetVaulT</w:t>
      </w:r>
      <w:proofErr w:type="spellEnd"/>
      <w:r w:rsidR="00745786">
        <w:rPr>
          <w:sz w:val="20"/>
          <w:szCs w:val="20"/>
        </w:rPr>
        <w:t xml:space="preserve">, </w:t>
      </w:r>
      <w:r w:rsidR="00416B1B">
        <w:rPr>
          <w:sz w:val="20"/>
          <w:szCs w:val="20"/>
        </w:rPr>
        <w:t>ARCMAIN</w:t>
      </w:r>
      <w:r w:rsidR="00745786">
        <w:rPr>
          <w:sz w:val="20"/>
          <w:szCs w:val="20"/>
        </w:rPr>
        <w:t xml:space="preserve"> </w:t>
      </w:r>
    </w:p>
    <w:p w:rsidR="00714BB2" w:rsidRPr="00056902" w:rsidRDefault="00714BB2" w:rsidP="004B769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Disaster Recovery Planning &amp; </w:t>
      </w:r>
      <w:r w:rsidR="00B93FB5">
        <w:rPr>
          <w:sz w:val="20"/>
          <w:szCs w:val="20"/>
        </w:rPr>
        <w:t>Management</w:t>
      </w:r>
    </w:p>
    <w:p w:rsidR="00503B8E" w:rsidRPr="00056902" w:rsidRDefault="00503B8E" w:rsidP="00503B8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03B8E">
        <w:rPr>
          <w:sz w:val="20"/>
          <w:szCs w:val="20"/>
        </w:rPr>
        <w:t>SLAs and OLAs</w:t>
      </w:r>
      <w:r>
        <w:rPr>
          <w:sz w:val="20"/>
          <w:szCs w:val="20"/>
        </w:rPr>
        <w:t xml:space="preserve"> management</w:t>
      </w:r>
    </w:p>
    <w:p w:rsidR="004B7698" w:rsidRPr="00056902" w:rsidRDefault="004B7698" w:rsidP="004B769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>ITIL Processes &amp; Framework (Incident/Problem/Change/Release Management)</w:t>
      </w:r>
    </w:p>
    <w:p w:rsidR="004B7698" w:rsidRDefault="004B7698" w:rsidP="004B769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>IT Service Management Tools &amp; Methodology (ITSM Remedy, Service Now)</w:t>
      </w:r>
    </w:p>
    <w:p w:rsidR="00CE4A41" w:rsidRPr="00CE78F2" w:rsidRDefault="00CE4A41" w:rsidP="00CE4A4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F1B1C">
        <w:rPr>
          <w:sz w:val="20"/>
          <w:szCs w:val="20"/>
        </w:rPr>
        <w:t>TARDIS</w:t>
      </w:r>
      <w:r>
        <w:rPr>
          <w:sz w:val="20"/>
          <w:szCs w:val="20"/>
        </w:rPr>
        <w:t xml:space="preserve"> / JIRA / STASH / Jenkins / Source Tree / Perforce</w:t>
      </w:r>
    </w:p>
    <w:p w:rsidR="00AE439E" w:rsidRPr="00AE439E" w:rsidRDefault="00997541" w:rsidP="00AE439E">
      <w:pPr>
        <w:pStyle w:val="SectionHeading"/>
      </w:pPr>
      <w:r>
        <w:t>Certifications</w:t>
      </w:r>
      <w:r w:rsidR="000C2953">
        <w:t xml:space="preserve"> &amp; Trainings</w:t>
      </w:r>
    </w:p>
    <w:p w:rsidR="009E0068" w:rsidRPr="00056902" w:rsidRDefault="009E0068" w:rsidP="009E006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>Teradata 12 Certified Database Administ</w:t>
      </w:r>
      <w:r w:rsidR="00BA7EAB" w:rsidRPr="00056902">
        <w:rPr>
          <w:sz w:val="20"/>
          <w:szCs w:val="20"/>
        </w:rPr>
        <w:t>rator</w:t>
      </w:r>
    </w:p>
    <w:p w:rsidR="009E0068" w:rsidRPr="00056902" w:rsidRDefault="009E0068" w:rsidP="009E006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 xml:space="preserve">Teradata 12 </w:t>
      </w:r>
      <w:r w:rsidR="00BA7EAB" w:rsidRPr="00056902">
        <w:rPr>
          <w:sz w:val="20"/>
          <w:szCs w:val="20"/>
        </w:rPr>
        <w:t>Certified Technical Specialist</w:t>
      </w:r>
    </w:p>
    <w:p w:rsidR="009E0068" w:rsidRPr="00056902" w:rsidRDefault="009E0068" w:rsidP="009E006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>Tera</w:t>
      </w:r>
      <w:r w:rsidR="00BA7EAB" w:rsidRPr="00056902">
        <w:rPr>
          <w:sz w:val="20"/>
          <w:szCs w:val="20"/>
        </w:rPr>
        <w:t>data 12 Certified Professional</w:t>
      </w:r>
    </w:p>
    <w:p w:rsidR="00997541" w:rsidRPr="00056902" w:rsidRDefault="00CB5BDE" w:rsidP="009E006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>ITIL</w:t>
      </w:r>
      <w:r w:rsidR="000602C7" w:rsidRPr="00056902">
        <w:rPr>
          <w:sz w:val="20"/>
          <w:szCs w:val="20"/>
        </w:rPr>
        <w:t xml:space="preserve"> v</w:t>
      </w:r>
      <w:r w:rsidR="008876B3" w:rsidRPr="00056902">
        <w:rPr>
          <w:sz w:val="20"/>
          <w:szCs w:val="20"/>
        </w:rPr>
        <w:t xml:space="preserve">3 </w:t>
      </w:r>
      <w:r w:rsidR="009E0068" w:rsidRPr="00056902">
        <w:rPr>
          <w:sz w:val="20"/>
          <w:szCs w:val="20"/>
        </w:rPr>
        <w:t>Foun</w:t>
      </w:r>
      <w:r w:rsidR="003C3F3A" w:rsidRPr="00056902">
        <w:rPr>
          <w:sz w:val="20"/>
          <w:szCs w:val="20"/>
        </w:rPr>
        <w:t>dation Certified in IT Service M</w:t>
      </w:r>
      <w:r w:rsidR="00BA7EAB" w:rsidRPr="00056902">
        <w:rPr>
          <w:sz w:val="20"/>
          <w:szCs w:val="20"/>
        </w:rPr>
        <w:t>anagement</w:t>
      </w:r>
    </w:p>
    <w:p w:rsidR="000C2953" w:rsidRPr="00056902" w:rsidRDefault="000C2953" w:rsidP="000C295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 xml:space="preserve">Teradata System Performance -  Larry </w:t>
      </w:r>
      <w:proofErr w:type="spellStart"/>
      <w:r w:rsidRPr="00056902">
        <w:rPr>
          <w:sz w:val="20"/>
          <w:szCs w:val="20"/>
        </w:rPr>
        <w:t>Higa</w:t>
      </w:r>
      <w:proofErr w:type="spellEnd"/>
      <w:r w:rsidRPr="00056902">
        <w:rPr>
          <w:sz w:val="20"/>
          <w:szCs w:val="20"/>
        </w:rPr>
        <w:t xml:space="preserve">   (2012-Prague)</w:t>
      </w:r>
    </w:p>
    <w:p w:rsidR="000C2953" w:rsidRPr="00056902" w:rsidRDefault="000C2953" w:rsidP="000C295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>Teradata Performance Optimization through Physical Design (2014-Manila)</w:t>
      </w:r>
    </w:p>
    <w:p w:rsidR="000C2953" w:rsidRPr="00056902" w:rsidRDefault="000C2953" w:rsidP="000C295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>Teradata Performance Optimization through Workload Management (2014-Manila)</w:t>
      </w:r>
    </w:p>
    <w:p w:rsidR="000C2953" w:rsidRPr="00056902" w:rsidRDefault="000C2953" w:rsidP="000C295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>Customer Service Skills &amp; Mindset Program</w:t>
      </w:r>
      <w:r w:rsidR="00BA7EAB" w:rsidRPr="00056902">
        <w:rPr>
          <w:sz w:val="20"/>
          <w:szCs w:val="20"/>
        </w:rPr>
        <w:t xml:space="preserve"> (2013</w:t>
      </w:r>
      <w:r w:rsidRPr="00056902">
        <w:rPr>
          <w:sz w:val="20"/>
          <w:szCs w:val="20"/>
        </w:rPr>
        <w:t>-Islamabad)</w:t>
      </w:r>
    </w:p>
    <w:p w:rsidR="00BC4E0E" w:rsidRDefault="002600FD" w:rsidP="00997541">
      <w:pPr>
        <w:pStyle w:val="SectionHeading"/>
      </w:pPr>
      <w:r>
        <w:lastRenderedPageBreak/>
        <w:t>Employment History</w:t>
      </w:r>
    </w:p>
    <w:p w:rsidR="00BC4E0E" w:rsidRPr="00C74702" w:rsidRDefault="002600FD" w:rsidP="006559A6">
      <w:pPr>
        <w:pStyle w:val="SectionHeading"/>
        <w:rPr>
          <w:szCs w:val="28"/>
          <w:u w:val="single"/>
        </w:rPr>
      </w:pPr>
      <w:r w:rsidRPr="00C74702">
        <w:rPr>
          <w:szCs w:val="28"/>
          <w:u w:val="single"/>
        </w:rPr>
        <w:t xml:space="preserve">Optimum </w:t>
      </w:r>
      <w:proofErr w:type="gramStart"/>
      <w:r w:rsidRPr="00C74702">
        <w:rPr>
          <w:szCs w:val="28"/>
          <w:u w:val="single"/>
        </w:rPr>
        <w:t>IT</w:t>
      </w:r>
      <w:proofErr w:type="gramEnd"/>
      <w:r w:rsidRPr="00C74702">
        <w:rPr>
          <w:szCs w:val="28"/>
          <w:u w:val="single"/>
        </w:rPr>
        <w:t xml:space="preserve"> Solutions Inc.</w:t>
      </w:r>
      <w:r w:rsidR="001645C2" w:rsidRPr="00C74702">
        <w:rPr>
          <w:szCs w:val="28"/>
          <w:u w:val="single"/>
        </w:rPr>
        <w:t xml:space="preserve">| </w:t>
      </w:r>
      <w:r w:rsidR="00966D16" w:rsidRPr="00C74702">
        <w:rPr>
          <w:szCs w:val="28"/>
          <w:u w:val="single"/>
        </w:rPr>
        <w:t xml:space="preserve">Plano, </w:t>
      </w:r>
      <w:r w:rsidRPr="00C74702">
        <w:rPr>
          <w:szCs w:val="28"/>
          <w:u w:val="single"/>
        </w:rPr>
        <w:t>TX</w:t>
      </w:r>
      <w:r w:rsidR="00966D16" w:rsidRPr="00C74702">
        <w:rPr>
          <w:szCs w:val="28"/>
          <w:u w:val="single"/>
        </w:rPr>
        <w:t xml:space="preserve"> </w:t>
      </w:r>
    </w:p>
    <w:p w:rsidR="00BC4E0E" w:rsidRPr="005D35E6" w:rsidRDefault="00840032">
      <w:pPr>
        <w:pStyle w:val="SubsectionDate"/>
        <w:rPr>
          <w:bCs/>
          <w:i/>
          <w:iCs/>
          <w:color w:val="auto"/>
        </w:rPr>
      </w:pPr>
      <w:r w:rsidRPr="006559A6">
        <w:rPr>
          <w:rStyle w:val="IntenseEmphasis"/>
          <w:i w:val="0"/>
          <w:color w:val="000000" w:themeColor="text1"/>
        </w:rPr>
        <w:t>Teradata Data</w:t>
      </w:r>
      <w:r w:rsidR="008947FF">
        <w:rPr>
          <w:rStyle w:val="IntenseEmphasis"/>
          <w:i w:val="0"/>
          <w:color w:val="000000" w:themeColor="text1"/>
        </w:rPr>
        <w:t>w</w:t>
      </w:r>
      <w:r w:rsidRPr="006559A6">
        <w:rPr>
          <w:rStyle w:val="IntenseEmphasis"/>
          <w:i w:val="0"/>
          <w:color w:val="000000" w:themeColor="text1"/>
        </w:rPr>
        <w:t>arehouse</w:t>
      </w:r>
      <w:r w:rsidR="00F10EC3" w:rsidRPr="006559A6">
        <w:rPr>
          <w:rStyle w:val="IntenseEmphasis"/>
          <w:i w:val="0"/>
          <w:color w:val="000000" w:themeColor="text1"/>
        </w:rPr>
        <w:t xml:space="preserve"> </w:t>
      </w:r>
      <w:r w:rsidR="00B15779">
        <w:rPr>
          <w:rStyle w:val="IntenseEmphasis"/>
          <w:i w:val="0"/>
          <w:color w:val="000000" w:themeColor="text1"/>
        </w:rPr>
        <w:t>Consultant</w:t>
      </w:r>
      <w:r w:rsidR="008C79C2">
        <w:rPr>
          <w:rStyle w:val="IntenseEmphasis"/>
          <w:i w:val="0"/>
          <w:color w:val="000000" w:themeColor="text1"/>
        </w:rPr>
        <w:t xml:space="preserve"> </w:t>
      </w:r>
      <w:r w:rsidR="00B15779" w:rsidRPr="006559A6">
        <w:rPr>
          <w:rStyle w:val="IntenseEmphasis"/>
          <w:i w:val="0"/>
          <w:color w:val="000000" w:themeColor="text1"/>
        </w:rPr>
        <w:t>–</w:t>
      </w:r>
      <w:r w:rsidR="003C0E07">
        <w:rPr>
          <w:rStyle w:val="IntenseEmphasis"/>
          <w:i w:val="0"/>
          <w:color w:val="000000" w:themeColor="text1"/>
        </w:rPr>
        <w:t xml:space="preserve"> </w:t>
      </w:r>
      <w:r w:rsidR="00B15779" w:rsidRPr="00811FE6">
        <w:rPr>
          <w:color w:val="auto"/>
        </w:rPr>
        <w:t>(</w:t>
      </w:r>
      <w:r w:rsidR="009E4572" w:rsidRPr="00811FE6">
        <w:rPr>
          <w:bCs/>
          <w:i/>
          <w:iCs/>
          <w:color w:val="auto"/>
        </w:rPr>
        <w:t>June</w:t>
      </w:r>
      <w:r w:rsidR="00966D16" w:rsidRPr="00811FE6">
        <w:rPr>
          <w:bCs/>
          <w:i/>
          <w:iCs/>
          <w:color w:val="auto"/>
        </w:rPr>
        <w:t>, 2015</w:t>
      </w:r>
      <w:r w:rsidR="001645C2" w:rsidRPr="00811FE6">
        <w:rPr>
          <w:bCs/>
          <w:i/>
          <w:iCs/>
          <w:color w:val="auto"/>
        </w:rPr>
        <w:t xml:space="preserve"> – </w:t>
      </w:r>
      <w:r w:rsidR="000C2EB9" w:rsidRPr="00811FE6">
        <w:rPr>
          <w:bCs/>
          <w:i/>
          <w:iCs/>
          <w:color w:val="auto"/>
        </w:rPr>
        <w:t>Present</w:t>
      </w:r>
      <w:r w:rsidR="00811FE6" w:rsidRPr="00811FE6">
        <w:rPr>
          <w:color w:val="auto"/>
        </w:rPr>
        <w:t>)</w:t>
      </w:r>
    </w:p>
    <w:p w:rsidR="00897746" w:rsidRDefault="00BE2FB7" w:rsidP="00B15779">
      <w:p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Being a </w:t>
      </w:r>
      <w:r w:rsidR="00620C69">
        <w:rPr>
          <w:rFonts w:eastAsiaTheme="minorHAnsi"/>
          <w:sz w:val="20"/>
          <w:szCs w:val="20"/>
        </w:rPr>
        <w:t xml:space="preserve">Teradata </w:t>
      </w:r>
      <w:r w:rsidR="00211D37">
        <w:rPr>
          <w:rFonts w:eastAsiaTheme="minorHAnsi"/>
          <w:sz w:val="20"/>
          <w:szCs w:val="20"/>
        </w:rPr>
        <w:t xml:space="preserve">Datawarehouse </w:t>
      </w:r>
      <w:r w:rsidR="00730F68">
        <w:rPr>
          <w:rFonts w:eastAsiaTheme="minorHAnsi"/>
          <w:sz w:val="20"/>
          <w:szCs w:val="20"/>
        </w:rPr>
        <w:t>Consultant,</w:t>
      </w:r>
      <w:r>
        <w:rPr>
          <w:rFonts w:eastAsiaTheme="minorHAnsi"/>
          <w:sz w:val="20"/>
          <w:szCs w:val="20"/>
        </w:rPr>
        <w:t xml:space="preserve"> I am </w:t>
      </w:r>
      <w:r w:rsidRPr="00BE2FB7">
        <w:rPr>
          <w:rFonts w:eastAsiaTheme="minorHAnsi"/>
          <w:sz w:val="20"/>
          <w:szCs w:val="20"/>
        </w:rPr>
        <w:t xml:space="preserve">responsible for delivering service components as per </w:t>
      </w:r>
      <w:r w:rsidR="00F5306C">
        <w:rPr>
          <w:rFonts w:eastAsiaTheme="minorHAnsi"/>
          <w:sz w:val="20"/>
          <w:szCs w:val="20"/>
        </w:rPr>
        <w:t xml:space="preserve">client’s </w:t>
      </w:r>
      <w:r w:rsidRPr="00BE2FB7">
        <w:rPr>
          <w:rFonts w:eastAsiaTheme="minorHAnsi"/>
          <w:sz w:val="20"/>
          <w:szCs w:val="20"/>
        </w:rPr>
        <w:t>defined contractual scope and SLAs</w:t>
      </w:r>
      <w:r>
        <w:rPr>
          <w:rFonts w:eastAsiaTheme="minorHAnsi"/>
          <w:sz w:val="20"/>
          <w:szCs w:val="20"/>
        </w:rPr>
        <w:t>.</w:t>
      </w:r>
      <w:r w:rsidR="008356DD">
        <w:rPr>
          <w:rFonts w:eastAsiaTheme="minorHAnsi"/>
          <w:sz w:val="20"/>
          <w:szCs w:val="20"/>
        </w:rPr>
        <w:t xml:space="preserve"> </w:t>
      </w:r>
      <w:r w:rsidR="00D8614B">
        <w:rPr>
          <w:rFonts w:eastAsiaTheme="minorHAnsi"/>
          <w:sz w:val="20"/>
          <w:szCs w:val="20"/>
        </w:rPr>
        <w:t>Below is brief overview of Client engagements.</w:t>
      </w:r>
    </w:p>
    <w:p w:rsidR="00BA2493" w:rsidRPr="00D14EDC" w:rsidRDefault="00BA2493" w:rsidP="00BA2493">
      <w:pPr>
        <w:pStyle w:val="Subsection"/>
        <w:rPr>
          <w:b/>
          <w:color w:val="234170" w:themeColor="text2" w:themeShade="BF"/>
        </w:rPr>
      </w:pPr>
      <w:r w:rsidRPr="000C1F19">
        <w:rPr>
          <w:b/>
          <w:color w:val="234170" w:themeColor="text2" w:themeShade="BF"/>
        </w:rPr>
        <w:t>Teradata Corporati</w:t>
      </w:r>
      <w:r>
        <w:rPr>
          <w:b/>
          <w:color w:val="234170" w:themeColor="text2" w:themeShade="BF"/>
        </w:rPr>
        <w:t>on | Project - DSW | Columbus</w:t>
      </w:r>
      <w:r w:rsidRPr="000C1F19">
        <w:rPr>
          <w:b/>
          <w:color w:val="234170" w:themeColor="text2" w:themeShade="BF"/>
        </w:rPr>
        <w:t xml:space="preserve">, </w:t>
      </w:r>
      <w:r>
        <w:rPr>
          <w:b/>
          <w:color w:val="234170" w:themeColor="text2" w:themeShade="BF"/>
        </w:rPr>
        <w:t>OH</w:t>
      </w:r>
      <w:r w:rsidRPr="000C1F19">
        <w:rPr>
          <w:b/>
          <w:color w:val="234170" w:themeColor="text2" w:themeShade="BF"/>
        </w:rPr>
        <w:t xml:space="preserve"> </w:t>
      </w:r>
      <w:r>
        <w:rPr>
          <w:b/>
          <w:color w:val="234170" w:themeColor="text2" w:themeShade="BF"/>
        </w:rPr>
        <w:t xml:space="preserve"> </w:t>
      </w:r>
      <w:r w:rsidRPr="00D14EDC">
        <w:rPr>
          <w:b/>
          <w:color w:val="234170" w:themeColor="text2" w:themeShade="BF"/>
        </w:rPr>
        <w:t xml:space="preserve"> </w:t>
      </w:r>
    </w:p>
    <w:p w:rsidR="00BA2493" w:rsidRPr="005537E5" w:rsidRDefault="007A1173" w:rsidP="00BA2493">
      <w:pPr>
        <w:spacing w:after="0" w:line="240" w:lineRule="auto"/>
        <w:rPr>
          <w:rStyle w:val="IntenseEmphasis"/>
          <w:i w:val="0"/>
          <w:color w:val="000000" w:themeColor="text1"/>
        </w:rPr>
      </w:pPr>
      <w:r>
        <w:rPr>
          <w:rStyle w:val="IntenseEmphasis"/>
          <w:i w:val="0"/>
          <w:color w:val="000000" w:themeColor="text1"/>
        </w:rPr>
        <w:t xml:space="preserve">Teradata </w:t>
      </w:r>
      <w:r w:rsidR="00A0171E">
        <w:rPr>
          <w:rStyle w:val="IntenseEmphasis"/>
          <w:i w:val="0"/>
          <w:color w:val="000000" w:themeColor="text1"/>
        </w:rPr>
        <w:t>Consultant</w:t>
      </w:r>
      <w:r w:rsidR="00950EF9">
        <w:rPr>
          <w:rStyle w:val="IntenseEmphasis"/>
          <w:i w:val="0"/>
          <w:color w:val="000000" w:themeColor="text1"/>
        </w:rPr>
        <w:t xml:space="preserve"> </w:t>
      </w:r>
      <w:r w:rsidR="00BA2493">
        <w:rPr>
          <w:rStyle w:val="IntenseEmphasis"/>
          <w:i w:val="0"/>
          <w:color w:val="000000" w:themeColor="text1"/>
        </w:rPr>
        <w:t>|</w:t>
      </w:r>
      <w:r w:rsidR="00BA2493" w:rsidRPr="000C1F19">
        <w:rPr>
          <w:rStyle w:val="IntenseEmphasis"/>
          <w:i w:val="0"/>
          <w:color w:val="000000" w:themeColor="text1"/>
        </w:rPr>
        <w:t xml:space="preserve"> </w:t>
      </w:r>
      <w:r w:rsidR="00BA2493">
        <w:rPr>
          <w:rStyle w:val="IntenseEmphasis"/>
          <w:i w:val="0"/>
          <w:color w:val="000000" w:themeColor="text1"/>
        </w:rPr>
        <w:t xml:space="preserve">Onsite </w:t>
      </w:r>
      <w:r w:rsidR="00BA2493">
        <w:rPr>
          <w:rStyle w:val="IntenseEmphasis"/>
          <w:b w:val="0"/>
          <w:color w:val="000000" w:themeColor="text1"/>
        </w:rPr>
        <w:t>(Sep, 2016</w:t>
      </w:r>
      <w:r w:rsidR="00BA2493" w:rsidRPr="000C1F19">
        <w:rPr>
          <w:rStyle w:val="IntenseEmphasis"/>
          <w:b w:val="0"/>
          <w:color w:val="000000" w:themeColor="text1"/>
        </w:rPr>
        <w:t xml:space="preserve"> – </w:t>
      </w:r>
      <w:r w:rsidR="004813D3">
        <w:rPr>
          <w:rStyle w:val="IntenseEmphasis"/>
          <w:b w:val="0"/>
          <w:color w:val="000000" w:themeColor="text1"/>
        </w:rPr>
        <w:t>May 2017</w:t>
      </w:r>
      <w:r w:rsidR="00BA2493" w:rsidRPr="000C1F19">
        <w:rPr>
          <w:rStyle w:val="IntenseEmphasis"/>
          <w:b w:val="0"/>
          <w:color w:val="000000" w:themeColor="text1"/>
        </w:rPr>
        <w:t>)</w:t>
      </w:r>
    </w:p>
    <w:p w:rsidR="00BA2493" w:rsidRPr="005537E5" w:rsidRDefault="00BA2493" w:rsidP="00BA2493">
      <w:pPr>
        <w:spacing w:after="0" w:line="240" w:lineRule="auto"/>
      </w:pPr>
      <w:r w:rsidRPr="000C1F19">
        <w:rPr>
          <w:rFonts w:eastAsiaTheme="minorHAnsi"/>
          <w:sz w:val="20"/>
          <w:szCs w:val="20"/>
        </w:rPr>
        <w:t xml:space="preserve">I </w:t>
      </w:r>
      <w:r w:rsidR="00F34B32">
        <w:rPr>
          <w:rFonts w:eastAsiaTheme="minorHAnsi"/>
          <w:sz w:val="20"/>
          <w:szCs w:val="20"/>
        </w:rPr>
        <w:t>was</w:t>
      </w:r>
      <w:r w:rsidR="007F1062">
        <w:rPr>
          <w:rFonts w:eastAsiaTheme="minorHAnsi"/>
          <w:sz w:val="20"/>
          <w:szCs w:val="20"/>
        </w:rPr>
        <w:t xml:space="preserve"> working</w:t>
      </w:r>
      <w:r>
        <w:rPr>
          <w:rFonts w:eastAsiaTheme="minorHAnsi"/>
          <w:sz w:val="20"/>
          <w:szCs w:val="20"/>
        </w:rPr>
        <w:t xml:space="preserve"> as Teradata DBA </w:t>
      </w:r>
      <w:r w:rsidR="007F1062">
        <w:rPr>
          <w:rFonts w:eastAsiaTheme="minorHAnsi"/>
          <w:sz w:val="20"/>
          <w:szCs w:val="20"/>
        </w:rPr>
        <w:t xml:space="preserve">(Contract) </w:t>
      </w:r>
      <w:r>
        <w:rPr>
          <w:rFonts w:eastAsiaTheme="minorHAnsi"/>
          <w:sz w:val="20"/>
          <w:szCs w:val="20"/>
        </w:rPr>
        <w:t xml:space="preserve">at </w:t>
      </w:r>
      <w:r w:rsidR="007F1062">
        <w:rPr>
          <w:rFonts w:eastAsiaTheme="minorHAnsi"/>
          <w:sz w:val="20"/>
          <w:szCs w:val="20"/>
        </w:rPr>
        <w:t xml:space="preserve">DSW with major focused on implementing Teradata best practices and educating Client staff around </w:t>
      </w:r>
      <w:r w:rsidR="00F34B32">
        <w:rPr>
          <w:rFonts w:eastAsiaTheme="minorHAnsi"/>
          <w:sz w:val="20"/>
          <w:szCs w:val="20"/>
        </w:rPr>
        <w:t xml:space="preserve">Database Development &amp; </w:t>
      </w:r>
      <w:r w:rsidR="008851CA">
        <w:rPr>
          <w:rFonts w:eastAsiaTheme="minorHAnsi"/>
          <w:sz w:val="20"/>
          <w:szCs w:val="20"/>
        </w:rPr>
        <w:t>Performance O</w:t>
      </w:r>
      <w:r w:rsidR="007F1062">
        <w:rPr>
          <w:rFonts w:eastAsiaTheme="minorHAnsi"/>
          <w:sz w:val="20"/>
          <w:szCs w:val="20"/>
        </w:rPr>
        <w:t>ptimization techniques</w:t>
      </w:r>
      <w:r w:rsidR="00F34B32">
        <w:rPr>
          <w:rFonts w:eastAsiaTheme="minorHAnsi"/>
          <w:sz w:val="20"/>
          <w:szCs w:val="20"/>
        </w:rPr>
        <w:t>.</w:t>
      </w:r>
    </w:p>
    <w:p w:rsidR="00BA2493" w:rsidRDefault="006E2F3D" w:rsidP="00BA2493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Stored Procedures Development to Automate DBA level</w:t>
      </w:r>
      <w:r w:rsidR="006565C4">
        <w:rPr>
          <w:sz w:val="20"/>
          <w:szCs w:val="20"/>
        </w:rPr>
        <w:t xml:space="preserve"> </w:t>
      </w:r>
      <w:r>
        <w:rPr>
          <w:sz w:val="20"/>
          <w:szCs w:val="20"/>
        </w:rPr>
        <w:t>1 tasks</w:t>
      </w:r>
    </w:p>
    <w:p w:rsidR="00BA2493" w:rsidRDefault="00DF47A1" w:rsidP="00BA2493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Database </w:t>
      </w:r>
      <w:r w:rsidR="006565C4">
        <w:rPr>
          <w:sz w:val="20"/>
          <w:szCs w:val="20"/>
        </w:rPr>
        <w:t>Development and Administration for 5 Teradata Systems</w:t>
      </w:r>
    </w:p>
    <w:p w:rsidR="00DF47A1" w:rsidRDefault="004844C7" w:rsidP="00BA2493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Re-engineering Security &amp; Implement</w:t>
      </w:r>
      <w:r w:rsidR="00DF47A1">
        <w:rPr>
          <w:sz w:val="20"/>
          <w:szCs w:val="20"/>
        </w:rPr>
        <w:t xml:space="preserve"> new Teradata 15.0 </w:t>
      </w:r>
      <w:r w:rsidR="00D310FB">
        <w:rPr>
          <w:sz w:val="20"/>
          <w:szCs w:val="20"/>
        </w:rPr>
        <w:t>features</w:t>
      </w:r>
    </w:p>
    <w:p w:rsidR="00DF47A1" w:rsidRDefault="00DF47A1" w:rsidP="00DF47A1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Performance Optimization through physical design and workload management (TASM)</w:t>
      </w:r>
    </w:p>
    <w:p w:rsidR="007F1062" w:rsidRDefault="003673E9" w:rsidP="00BA2493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Productive Partnership </w:t>
      </w:r>
      <w:r w:rsidR="00C316EC">
        <w:rPr>
          <w:sz w:val="20"/>
          <w:szCs w:val="20"/>
        </w:rPr>
        <w:t xml:space="preserve"> with EDW</w:t>
      </w:r>
      <w:r w:rsidR="00AA7E1B">
        <w:rPr>
          <w:sz w:val="20"/>
          <w:szCs w:val="20"/>
        </w:rPr>
        <w:t>/BI</w:t>
      </w:r>
      <w:r w:rsidR="00C316EC">
        <w:rPr>
          <w:sz w:val="20"/>
          <w:szCs w:val="20"/>
        </w:rPr>
        <w:t xml:space="preserve"> Architects &amp; Data Modelers</w:t>
      </w:r>
    </w:p>
    <w:p w:rsidR="00DF47A1" w:rsidRDefault="00DF47A1" w:rsidP="00BA2493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Co-ordinate with GSC and TD CS for ongoing issues and plan future upgrade roadmap</w:t>
      </w:r>
      <w:bookmarkStart w:id="0" w:name="_GoBack"/>
      <w:bookmarkEnd w:id="0"/>
    </w:p>
    <w:p w:rsidR="00BA2493" w:rsidRDefault="00BA2493" w:rsidP="00DF47A1">
      <w:pPr>
        <w:spacing w:after="0"/>
        <w:rPr>
          <w:sz w:val="20"/>
          <w:szCs w:val="20"/>
        </w:rPr>
      </w:pPr>
    </w:p>
    <w:p w:rsidR="000C1F19" w:rsidRPr="00D14EDC" w:rsidRDefault="000C1F19" w:rsidP="000C1F19">
      <w:pPr>
        <w:pStyle w:val="Subsection"/>
        <w:rPr>
          <w:b/>
          <w:color w:val="234170" w:themeColor="text2" w:themeShade="BF"/>
        </w:rPr>
      </w:pPr>
      <w:r w:rsidRPr="000C1F19">
        <w:rPr>
          <w:b/>
          <w:color w:val="234170" w:themeColor="text2" w:themeShade="BF"/>
        </w:rPr>
        <w:t>Teradata Corporati</w:t>
      </w:r>
      <w:r w:rsidR="000B34FB">
        <w:rPr>
          <w:b/>
          <w:color w:val="234170" w:themeColor="text2" w:themeShade="BF"/>
        </w:rPr>
        <w:t>o</w:t>
      </w:r>
      <w:r w:rsidR="00EE614A">
        <w:rPr>
          <w:b/>
          <w:color w:val="234170" w:themeColor="text2" w:themeShade="BF"/>
        </w:rPr>
        <w:t>n |</w:t>
      </w:r>
      <w:r w:rsidR="009B57A6">
        <w:rPr>
          <w:b/>
          <w:color w:val="234170" w:themeColor="text2" w:themeShade="BF"/>
        </w:rPr>
        <w:t xml:space="preserve"> Project </w:t>
      </w:r>
      <w:r w:rsidR="00EE614A">
        <w:rPr>
          <w:b/>
          <w:color w:val="234170" w:themeColor="text2" w:themeShade="BF"/>
        </w:rPr>
        <w:t xml:space="preserve">- </w:t>
      </w:r>
      <w:r w:rsidR="009B57A6">
        <w:rPr>
          <w:b/>
          <w:color w:val="234170" w:themeColor="text2" w:themeShade="BF"/>
        </w:rPr>
        <w:t>Expedia</w:t>
      </w:r>
      <w:r w:rsidR="000B34FB">
        <w:rPr>
          <w:b/>
          <w:color w:val="234170" w:themeColor="text2" w:themeShade="BF"/>
        </w:rPr>
        <w:t xml:space="preserve"> | Bellevue</w:t>
      </w:r>
      <w:r w:rsidRPr="000C1F19">
        <w:rPr>
          <w:b/>
          <w:color w:val="234170" w:themeColor="text2" w:themeShade="BF"/>
        </w:rPr>
        <w:t xml:space="preserve">, WA </w:t>
      </w:r>
      <w:r>
        <w:rPr>
          <w:b/>
          <w:color w:val="234170" w:themeColor="text2" w:themeShade="BF"/>
        </w:rPr>
        <w:t xml:space="preserve"> </w:t>
      </w:r>
      <w:r w:rsidRPr="00D14EDC">
        <w:rPr>
          <w:b/>
          <w:color w:val="234170" w:themeColor="text2" w:themeShade="BF"/>
        </w:rPr>
        <w:t xml:space="preserve"> </w:t>
      </w:r>
    </w:p>
    <w:p w:rsidR="000C1F19" w:rsidRPr="005537E5" w:rsidRDefault="007A3101" w:rsidP="000C1F19">
      <w:pPr>
        <w:spacing w:after="0" w:line="240" w:lineRule="auto"/>
        <w:rPr>
          <w:rStyle w:val="IntenseEmphasis"/>
          <w:i w:val="0"/>
          <w:color w:val="000000" w:themeColor="text1"/>
        </w:rPr>
      </w:pPr>
      <w:r>
        <w:rPr>
          <w:rStyle w:val="IntenseEmphasis"/>
          <w:i w:val="0"/>
          <w:color w:val="000000" w:themeColor="text1"/>
        </w:rPr>
        <w:t xml:space="preserve">Teradata Consultant </w:t>
      </w:r>
      <w:r w:rsidR="003B653F">
        <w:rPr>
          <w:rStyle w:val="IntenseEmphasis"/>
          <w:i w:val="0"/>
          <w:color w:val="000000" w:themeColor="text1"/>
        </w:rPr>
        <w:t>|</w:t>
      </w:r>
      <w:r w:rsidR="000C1F19" w:rsidRPr="000C1F19">
        <w:rPr>
          <w:rStyle w:val="IntenseEmphasis"/>
          <w:i w:val="0"/>
          <w:color w:val="000000" w:themeColor="text1"/>
        </w:rPr>
        <w:t xml:space="preserve"> </w:t>
      </w:r>
      <w:r w:rsidR="00F667C5">
        <w:rPr>
          <w:rStyle w:val="IntenseEmphasis"/>
          <w:i w:val="0"/>
          <w:color w:val="000000" w:themeColor="text1"/>
        </w:rPr>
        <w:t xml:space="preserve">Onsite </w:t>
      </w:r>
      <w:r w:rsidR="00C128F4">
        <w:rPr>
          <w:rStyle w:val="IntenseEmphasis"/>
          <w:b w:val="0"/>
          <w:color w:val="000000" w:themeColor="text1"/>
        </w:rPr>
        <w:t>(Jul</w:t>
      </w:r>
      <w:r w:rsidR="00D40820">
        <w:rPr>
          <w:rStyle w:val="IntenseEmphasis"/>
          <w:b w:val="0"/>
          <w:color w:val="000000" w:themeColor="text1"/>
        </w:rPr>
        <w:t>,</w:t>
      </w:r>
      <w:r w:rsidR="000C1F19" w:rsidRPr="000C1F19">
        <w:rPr>
          <w:rStyle w:val="IntenseEmphasis"/>
          <w:b w:val="0"/>
          <w:color w:val="000000" w:themeColor="text1"/>
        </w:rPr>
        <w:t xml:space="preserve"> 2015 – </w:t>
      </w:r>
      <w:r w:rsidR="00C134C0">
        <w:rPr>
          <w:rStyle w:val="IntenseEmphasis"/>
          <w:b w:val="0"/>
          <w:color w:val="000000" w:themeColor="text1"/>
        </w:rPr>
        <w:t>Aug</w:t>
      </w:r>
      <w:r w:rsidR="00713A4E">
        <w:rPr>
          <w:rStyle w:val="IntenseEmphasis"/>
          <w:b w:val="0"/>
          <w:color w:val="000000" w:themeColor="text1"/>
        </w:rPr>
        <w:t xml:space="preserve"> 2016</w:t>
      </w:r>
      <w:r w:rsidR="000C1F19" w:rsidRPr="000C1F19">
        <w:rPr>
          <w:rStyle w:val="IntenseEmphasis"/>
          <w:b w:val="0"/>
          <w:color w:val="000000" w:themeColor="text1"/>
        </w:rPr>
        <w:t>)</w:t>
      </w:r>
    </w:p>
    <w:p w:rsidR="000C1F19" w:rsidRPr="005537E5" w:rsidRDefault="000C1F19" w:rsidP="000C1F19">
      <w:pPr>
        <w:spacing w:after="0" w:line="240" w:lineRule="auto"/>
      </w:pPr>
      <w:r w:rsidRPr="000C1F19">
        <w:rPr>
          <w:rFonts w:eastAsiaTheme="minorHAnsi"/>
          <w:sz w:val="20"/>
          <w:szCs w:val="20"/>
        </w:rPr>
        <w:t xml:space="preserve">I </w:t>
      </w:r>
      <w:r w:rsidR="00A867CC">
        <w:rPr>
          <w:rFonts w:eastAsiaTheme="minorHAnsi"/>
          <w:sz w:val="20"/>
          <w:szCs w:val="20"/>
        </w:rPr>
        <w:t>worked</w:t>
      </w:r>
      <w:r w:rsidR="006960BD">
        <w:rPr>
          <w:rFonts w:eastAsiaTheme="minorHAnsi"/>
          <w:sz w:val="20"/>
          <w:szCs w:val="20"/>
        </w:rPr>
        <w:t xml:space="preserve"> as</w:t>
      </w:r>
      <w:r w:rsidR="009721B8">
        <w:rPr>
          <w:rFonts w:eastAsiaTheme="minorHAnsi"/>
          <w:sz w:val="20"/>
          <w:szCs w:val="20"/>
        </w:rPr>
        <w:t xml:space="preserve"> </w:t>
      </w:r>
      <w:r w:rsidR="008E779A">
        <w:rPr>
          <w:rFonts w:eastAsiaTheme="minorHAnsi"/>
          <w:sz w:val="20"/>
          <w:szCs w:val="20"/>
        </w:rPr>
        <w:t xml:space="preserve">MS team </w:t>
      </w:r>
      <w:r w:rsidR="009721B8">
        <w:rPr>
          <w:rFonts w:eastAsiaTheme="minorHAnsi"/>
          <w:sz w:val="20"/>
          <w:szCs w:val="20"/>
        </w:rPr>
        <w:t>Lead</w:t>
      </w:r>
      <w:r w:rsidR="006960BD">
        <w:rPr>
          <w:rFonts w:eastAsiaTheme="minorHAnsi"/>
          <w:sz w:val="20"/>
          <w:szCs w:val="20"/>
        </w:rPr>
        <w:t xml:space="preserve"> </w:t>
      </w:r>
      <w:r w:rsidR="008E779A">
        <w:rPr>
          <w:rFonts w:eastAsiaTheme="minorHAnsi"/>
          <w:sz w:val="20"/>
          <w:szCs w:val="20"/>
        </w:rPr>
        <w:t xml:space="preserve">- </w:t>
      </w:r>
      <w:r w:rsidR="006960BD">
        <w:rPr>
          <w:rFonts w:eastAsiaTheme="minorHAnsi"/>
          <w:sz w:val="20"/>
          <w:szCs w:val="20"/>
        </w:rPr>
        <w:t xml:space="preserve">Teradata DBA </w:t>
      </w:r>
      <w:r w:rsidR="008E779A">
        <w:rPr>
          <w:rFonts w:eastAsiaTheme="minorHAnsi"/>
          <w:sz w:val="20"/>
          <w:szCs w:val="20"/>
        </w:rPr>
        <w:t xml:space="preserve">for </w:t>
      </w:r>
      <w:r w:rsidR="00303A7E">
        <w:rPr>
          <w:rFonts w:eastAsiaTheme="minorHAnsi"/>
          <w:sz w:val="20"/>
          <w:szCs w:val="20"/>
        </w:rPr>
        <w:t xml:space="preserve">last </w:t>
      </w:r>
      <w:r w:rsidR="008E779A">
        <w:rPr>
          <w:rFonts w:eastAsiaTheme="minorHAnsi"/>
          <w:sz w:val="20"/>
          <w:szCs w:val="20"/>
        </w:rPr>
        <w:t>5 months prior to which</w:t>
      </w:r>
      <w:r w:rsidR="006960BD">
        <w:rPr>
          <w:rFonts w:eastAsiaTheme="minorHAnsi"/>
          <w:sz w:val="20"/>
          <w:szCs w:val="20"/>
        </w:rPr>
        <w:t xml:space="preserve"> I was working</w:t>
      </w:r>
      <w:r w:rsidRPr="000C1F19">
        <w:rPr>
          <w:rFonts w:eastAsiaTheme="minorHAnsi"/>
          <w:sz w:val="20"/>
          <w:szCs w:val="20"/>
        </w:rPr>
        <w:t xml:space="preserve"> in capacity of </w:t>
      </w:r>
      <w:r w:rsidR="008E779A">
        <w:rPr>
          <w:rFonts w:eastAsiaTheme="minorHAnsi"/>
          <w:sz w:val="20"/>
          <w:szCs w:val="20"/>
        </w:rPr>
        <w:t>Teradata Developer</w:t>
      </w:r>
      <w:r w:rsidR="00D1347F">
        <w:rPr>
          <w:rFonts w:eastAsiaTheme="minorHAnsi"/>
          <w:sz w:val="20"/>
          <w:szCs w:val="20"/>
        </w:rPr>
        <w:t xml:space="preserve"> </w:t>
      </w:r>
      <w:r w:rsidRPr="000C1F19">
        <w:rPr>
          <w:rFonts w:eastAsiaTheme="minorHAnsi"/>
          <w:sz w:val="20"/>
          <w:szCs w:val="20"/>
        </w:rPr>
        <w:t>as a Contractor for DB2 – Teradata Migration p</w:t>
      </w:r>
      <w:r w:rsidR="00776748">
        <w:rPr>
          <w:rFonts w:eastAsiaTheme="minorHAnsi"/>
          <w:sz w:val="20"/>
          <w:szCs w:val="20"/>
        </w:rPr>
        <w:t>roject of Expedia</w:t>
      </w:r>
      <w:r w:rsidRPr="000C1F19">
        <w:rPr>
          <w:rFonts w:eastAsiaTheme="minorHAnsi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 xml:space="preserve"> </w:t>
      </w:r>
    </w:p>
    <w:p w:rsidR="009721B8" w:rsidRPr="008E5635" w:rsidRDefault="00663FD6" w:rsidP="00A94FC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8E5635">
        <w:rPr>
          <w:sz w:val="20"/>
          <w:szCs w:val="20"/>
        </w:rPr>
        <w:t>Strategic</w:t>
      </w:r>
      <w:r w:rsidR="008E5635">
        <w:rPr>
          <w:sz w:val="20"/>
          <w:szCs w:val="20"/>
        </w:rPr>
        <w:t xml:space="preserve"> </w:t>
      </w:r>
      <w:r w:rsidR="001F1D77" w:rsidRPr="008E5635">
        <w:rPr>
          <w:sz w:val="20"/>
          <w:szCs w:val="20"/>
        </w:rPr>
        <w:t xml:space="preserve">Teradata </w:t>
      </w:r>
      <w:r w:rsidR="008E779A" w:rsidRPr="008E5635">
        <w:rPr>
          <w:sz w:val="20"/>
          <w:szCs w:val="20"/>
        </w:rPr>
        <w:t xml:space="preserve">Database Development, </w:t>
      </w:r>
      <w:r w:rsidR="001F1D77" w:rsidRPr="008E5635">
        <w:rPr>
          <w:sz w:val="20"/>
          <w:szCs w:val="20"/>
        </w:rPr>
        <w:t>DWH Engineering &amp; Performance Tuning activities</w:t>
      </w:r>
    </w:p>
    <w:p w:rsidR="001F1D77" w:rsidRDefault="001F1D77" w:rsidP="00A94FC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Advance DBA tasks/BAR-(DSA)/TASM/Viewpoint</w:t>
      </w:r>
      <w:r w:rsidR="00523719">
        <w:rPr>
          <w:sz w:val="20"/>
          <w:szCs w:val="20"/>
        </w:rPr>
        <w:t xml:space="preserve"> Set-up</w:t>
      </w:r>
      <w:r>
        <w:rPr>
          <w:sz w:val="20"/>
          <w:szCs w:val="20"/>
        </w:rPr>
        <w:t>/Performance Tuning management</w:t>
      </w:r>
    </w:p>
    <w:p w:rsidR="000C1F19" w:rsidRPr="008E779A" w:rsidRDefault="008E779A" w:rsidP="008E779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ETL Development/Migration </w:t>
      </w:r>
      <w:r w:rsidR="00A94FC4" w:rsidRPr="00A94FC4">
        <w:rPr>
          <w:sz w:val="20"/>
          <w:szCs w:val="20"/>
        </w:rPr>
        <w:t xml:space="preserve">using </w:t>
      </w:r>
      <w:r w:rsidR="00CF66FA">
        <w:rPr>
          <w:sz w:val="20"/>
          <w:szCs w:val="20"/>
        </w:rPr>
        <w:t>TPT</w:t>
      </w:r>
      <w:r w:rsidR="00A94FC4" w:rsidRPr="00A94FC4">
        <w:rPr>
          <w:sz w:val="20"/>
          <w:szCs w:val="20"/>
        </w:rPr>
        <w:t xml:space="preserve">, Informatica Power Center &amp; </w:t>
      </w:r>
      <w:r>
        <w:rPr>
          <w:sz w:val="20"/>
          <w:szCs w:val="20"/>
        </w:rPr>
        <w:t xml:space="preserve">other </w:t>
      </w:r>
      <w:r w:rsidRPr="00A94FC4">
        <w:rPr>
          <w:sz w:val="20"/>
          <w:szCs w:val="20"/>
        </w:rPr>
        <w:t xml:space="preserve">Teradata Tools &amp; Utilities  </w:t>
      </w:r>
    </w:p>
    <w:p w:rsidR="000C1F19" w:rsidRDefault="00A94FC4" w:rsidP="00A94FC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A94FC4">
        <w:rPr>
          <w:sz w:val="20"/>
          <w:szCs w:val="20"/>
        </w:rPr>
        <w:t>Stored Pr</w:t>
      </w:r>
      <w:r w:rsidR="00302E19">
        <w:rPr>
          <w:sz w:val="20"/>
          <w:szCs w:val="20"/>
        </w:rPr>
        <w:t>ocedures/ SQL/BTEQ Development,</w:t>
      </w:r>
      <w:r w:rsidR="00302E19" w:rsidRPr="00A94FC4">
        <w:rPr>
          <w:sz w:val="20"/>
          <w:szCs w:val="20"/>
        </w:rPr>
        <w:t xml:space="preserve"> Testing</w:t>
      </w:r>
      <w:r w:rsidRPr="00A94FC4">
        <w:rPr>
          <w:sz w:val="20"/>
          <w:szCs w:val="20"/>
        </w:rPr>
        <w:t xml:space="preserve"> &amp; Optimization, SQL EXPLAIN plan analysis</w:t>
      </w:r>
    </w:p>
    <w:p w:rsidR="000C1F19" w:rsidRPr="00D73773" w:rsidRDefault="00A94FC4" w:rsidP="00A94FC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A94FC4">
        <w:rPr>
          <w:sz w:val="20"/>
          <w:szCs w:val="20"/>
        </w:rPr>
        <w:t>Design/Development/Testing/Deployment of migration sprints and performance analysis (Dev/QA/Pre-Prod/Prod)</w:t>
      </w:r>
    </w:p>
    <w:p w:rsidR="00980578" w:rsidRPr="00C74702" w:rsidRDefault="00966D16" w:rsidP="00EA34DF">
      <w:pPr>
        <w:pStyle w:val="SectionHeading"/>
        <w:rPr>
          <w:szCs w:val="28"/>
          <w:u w:val="single"/>
        </w:rPr>
      </w:pPr>
      <w:r w:rsidRPr="00C74702">
        <w:rPr>
          <w:szCs w:val="28"/>
          <w:u w:val="single"/>
        </w:rPr>
        <w:t>Teradata Corporation</w:t>
      </w:r>
    </w:p>
    <w:p w:rsidR="00980578" w:rsidRPr="005D35E6" w:rsidRDefault="00F10EC3" w:rsidP="00980578">
      <w:pPr>
        <w:pStyle w:val="SubsectionDate"/>
        <w:rPr>
          <w:rStyle w:val="IntenseEmphasis"/>
          <w:i w:val="0"/>
          <w:color w:val="000000" w:themeColor="text1"/>
        </w:rPr>
      </w:pPr>
      <w:r w:rsidRPr="005D35E6">
        <w:rPr>
          <w:rStyle w:val="IntenseEmphasis"/>
          <w:i w:val="0"/>
          <w:color w:val="000000" w:themeColor="text1"/>
        </w:rPr>
        <w:t xml:space="preserve">Teradata </w:t>
      </w:r>
      <w:r w:rsidR="00007B02">
        <w:rPr>
          <w:rStyle w:val="IntenseEmphasis"/>
          <w:i w:val="0"/>
          <w:color w:val="000000" w:themeColor="text1"/>
        </w:rPr>
        <w:t>Professional Services</w:t>
      </w:r>
      <w:r w:rsidRPr="005D35E6">
        <w:rPr>
          <w:rStyle w:val="IntenseEmphasis"/>
          <w:i w:val="0"/>
          <w:color w:val="000000" w:themeColor="text1"/>
        </w:rPr>
        <w:t xml:space="preserve"> </w:t>
      </w:r>
      <w:r w:rsidR="008D55D6" w:rsidRPr="005D35E6">
        <w:rPr>
          <w:rStyle w:val="IntenseEmphasis"/>
          <w:i w:val="0"/>
          <w:color w:val="000000" w:themeColor="text1"/>
        </w:rPr>
        <w:t>Consultant</w:t>
      </w:r>
      <w:r w:rsidR="001D40B0">
        <w:rPr>
          <w:rStyle w:val="IntenseEmphasis"/>
          <w:i w:val="0"/>
          <w:color w:val="000000" w:themeColor="text1"/>
        </w:rPr>
        <w:t xml:space="preserve"> </w:t>
      </w:r>
      <w:r w:rsidR="001D40B0" w:rsidRPr="006559A6">
        <w:rPr>
          <w:rStyle w:val="IntenseEmphasis"/>
          <w:i w:val="0"/>
          <w:color w:val="000000" w:themeColor="text1"/>
        </w:rPr>
        <w:t xml:space="preserve">– </w:t>
      </w:r>
      <w:r w:rsidR="001D40B0" w:rsidRPr="0085727D">
        <w:rPr>
          <w:rStyle w:val="IntenseEmphasis"/>
          <w:b w:val="0"/>
          <w:i w:val="0"/>
          <w:color w:val="000000" w:themeColor="text1"/>
        </w:rPr>
        <w:t>(</w:t>
      </w:r>
      <w:r w:rsidR="009E4572" w:rsidRPr="0085727D">
        <w:rPr>
          <w:i/>
          <w:color w:val="auto"/>
        </w:rPr>
        <w:t>Oct</w:t>
      </w:r>
      <w:r w:rsidR="00966D16" w:rsidRPr="0085727D">
        <w:rPr>
          <w:i/>
          <w:color w:val="auto"/>
        </w:rPr>
        <w:t xml:space="preserve"> 2010</w:t>
      </w:r>
      <w:r w:rsidR="00980578" w:rsidRPr="0085727D">
        <w:rPr>
          <w:b/>
          <w:bCs/>
          <w:i/>
          <w:iCs/>
          <w:color w:val="auto"/>
        </w:rPr>
        <w:t xml:space="preserve"> </w:t>
      </w:r>
      <w:r w:rsidR="00980578" w:rsidRPr="0085727D">
        <w:rPr>
          <w:i/>
          <w:color w:val="auto"/>
        </w:rPr>
        <w:t xml:space="preserve">– </w:t>
      </w:r>
      <w:r w:rsidR="00024502" w:rsidRPr="0085727D">
        <w:rPr>
          <w:i/>
          <w:color w:val="auto"/>
        </w:rPr>
        <w:t>June</w:t>
      </w:r>
      <w:r w:rsidR="00966D16" w:rsidRPr="0085727D">
        <w:rPr>
          <w:i/>
          <w:color w:val="auto"/>
        </w:rPr>
        <w:t>, 2015</w:t>
      </w:r>
      <w:r w:rsidR="001D40B0" w:rsidRPr="0085727D">
        <w:rPr>
          <w:i/>
          <w:color w:val="auto"/>
        </w:rPr>
        <w:t>)</w:t>
      </w:r>
    </w:p>
    <w:p w:rsidR="00AA5542" w:rsidRPr="00056902" w:rsidRDefault="00794C57" w:rsidP="004B7D24">
      <w:pPr>
        <w:jc w:val="both"/>
        <w:rPr>
          <w:rFonts w:eastAsiaTheme="minorHAnsi"/>
          <w:sz w:val="20"/>
          <w:szCs w:val="20"/>
        </w:rPr>
      </w:pPr>
      <w:r w:rsidRPr="00056902">
        <w:rPr>
          <w:rFonts w:eastAsiaTheme="minorHAnsi"/>
          <w:sz w:val="20"/>
          <w:szCs w:val="20"/>
        </w:rPr>
        <w:t xml:space="preserve">My role over the last 5 years as a Teradata </w:t>
      </w:r>
      <w:r w:rsidR="007B3541">
        <w:rPr>
          <w:rFonts w:eastAsiaTheme="minorHAnsi"/>
          <w:sz w:val="20"/>
          <w:szCs w:val="20"/>
        </w:rPr>
        <w:t>Consultant</w:t>
      </w:r>
      <w:r w:rsidRPr="00056902">
        <w:rPr>
          <w:rFonts w:eastAsiaTheme="minorHAnsi"/>
          <w:sz w:val="20"/>
          <w:szCs w:val="20"/>
        </w:rPr>
        <w:t xml:space="preserve"> </w:t>
      </w:r>
      <w:r w:rsidR="005B6B78">
        <w:rPr>
          <w:rFonts w:eastAsiaTheme="minorHAnsi"/>
          <w:sz w:val="20"/>
          <w:szCs w:val="20"/>
        </w:rPr>
        <w:t xml:space="preserve">(FTE) </w:t>
      </w:r>
      <w:r w:rsidRPr="00056902">
        <w:rPr>
          <w:rFonts w:eastAsiaTheme="minorHAnsi"/>
          <w:sz w:val="20"/>
          <w:szCs w:val="20"/>
        </w:rPr>
        <w:t xml:space="preserve">has been to deal with operational elements of the Teradata </w:t>
      </w:r>
      <w:r w:rsidR="001D2387" w:rsidRPr="00056902">
        <w:rPr>
          <w:rFonts w:eastAsiaTheme="minorHAnsi"/>
          <w:sz w:val="20"/>
          <w:szCs w:val="20"/>
        </w:rPr>
        <w:t xml:space="preserve">DWH </w:t>
      </w:r>
      <w:r w:rsidR="001D2387">
        <w:rPr>
          <w:rFonts w:eastAsiaTheme="minorHAnsi"/>
          <w:sz w:val="20"/>
          <w:szCs w:val="20"/>
        </w:rPr>
        <w:t>platforms</w:t>
      </w:r>
      <w:r w:rsidR="00AF2C7E">
        <w:rPr>
          <w:rFonts w:eastAsiaTheme="minorHAnsi"/>
          <w:sz w:val="20"/>
          <w:szCs w:val="20"/>
        </w:rPr>
        <w:t xml:space="preserve"> both onsite &amp; o</w:t>
      </w:r>
      <w:r w:rsidR="00F96D43" w:rsidRPr="00056902">
        <w:rPr>
          <w:rFonts w:eastAsiaTheme="minorHAnsi"/>
          <w:sz w:val="20"/>
          <w:szCs w:val="20"/>
        </w:rPr>
        <w:t xml:space="preserve">ffsite with some reputable clients of Teradata across Europe &amp; Middle East. </w:t>
      </w:r>
    </w:p>
    <w:p w:rsidR="005537E5" w:rsidRPr="007A3101" w:rsidRDefault="00012162" w:rsidP="007A3101">
      <w:pPr>
        <w:pStyle w:val="Subsection"/>
        <w:rPr>
          <w:rStyle w:val="IntenseEmphasis"/>
          <w:bCs/>
          <w:i w:val="0"/>
          <w:iCs w:val="0"/>
          <w:color w:val="234170" w:themeColor="text2" w:themeShade="BF"/>
        </w:rPr>
      </w:pPr>
      <w:r>
        <w:rPr>
          <w:b/>
          <w:color w:val="234170" w:themeColor="text2" w:themeShade="BF"/>
        </w:rPr>
        <w:t>Teradata</w:t>
      </w:r>
      <w:r w:rsidR="001D7F47">
        <w:rPr>
          <w:b/>
          <w:color w:val="234170" w:themeColor="text2" w:themeShade="BF"/>
        </w:rPr>
        <w:t xml:space="preserve"> </w:t>
      </w:r>
      <w:r w:rsidR="00564A89">
        <w:rPr>
          <w:b/>
          <w:color w:val="234170" w:themeColor="text2" w:themeShade="BF"/>
        </w:rPr>
        <w:t xml:space="preserve">Managed Services - </w:t>
      </w:r>
      <w:proofErr w:type="spellStart"/>
      <w:r w:rsidR="00564A89">
        <w:rPr>
          <w:b/>
          <w:color w:val="234170" w:themeColor="text2" w:themeShade="BF"/>
        </w:rPr>
        <w:t>CoE</w:t>
      </w:r>
      <w:proofErr w:type="spellEnd"/>
      <w:r w:rsidR="00564A89">
        <w:rPr>
          <w:b/>
          <w:color w:val="234170" w:themeColor="text2" w:themeShade="BF"/>
        </w:rPr>
        <w:t xml:space="preserve"> </w:t>
      </w:r>
      <w:r w:rsidR="004F35EB">
        <w:rPr>
          <w:b/>
          <w:color w:val="234170" w:themeColor="text2" w:themeShade="BF"/>
        </w:rPr>
        <w:t xml:space="preserve">| </w:t>
      </w:r>
      <w:r w:rsidR="000D5A35">
        <w:rPr>
          <w:b/>
          <w:color w:val="234170" w:themeColor="text2" w:themeShade="BF"/>
        </w:rPr>
        <w:t>EMEA</w:t>
      </w:r>
      <w:r w:rsidR="004F35EB">
        <w:rPr>
          <w:b/>
          <w:color w:val="234170" w:themeColor="text2" w:themeShade="BF"/>
        </w:rPr>
        <w:t xml:space="preserve"> Region</w:t>
      </w:r>
      <w:r w:rsidR="00491575" w:rsidRPr="00D14EDC">
        <w:rPr>
          <w:b/>
          <w:color w:val="234170" w:themeColor="text2" w:themeShade="BF"/>
        </w:rPr>
        <w:t xml:space="preserve"> </w:t>
      </w:r>
      <w:r w:rsidR="00D14EDC" w:rsidRPr="007A3101">
        <w:rPr>
          <w:rFonts w:eastAsiaTheme="minorEastAsia" w:cstheme="minorBidi"/>
          <w:bCs w:val="0"/>
          <w:i/>
          <w:color w:val="auto"/>
          <w:sz w:val="22"/>
          <w:szCs w:val="22"/>
        </w:rPr>
        <w:t>(Jan 2015 – May 2015)</w:t>
      </w:r>
    </w:p>
    <w:p w:rsidR="00D64EB5" w:rsidRPr="005537E5" w:rsidRDefault="00AD2F92" w:rsidP="005537E5">
      <w:pPr>
        <w:spacing w:after="0" w:line="240" w:lineRule="auto"/>
      </w:pPr>
      <w:r>
        <w:rPr>
          <w:rFonts w:eastAsiaTheme="minorHAnsi"/>
          <w:sz w:val="20"/>
          <w:szCs w:val="20"/>
        </w:rPr>
        <w:t>In this role,</w:t>
      </w:r>
      <w:r w:rsidR="00A76C11">
        <w:rPr>
          <w:rFonts w:eastAsiaTheme="minorHAnsi"/>
          <w:sz w:val="20"/>
          <w:szCs w:val="20"/>
        </w:rPr>
        <w:t xml:space="preserve"> my </w:t>
      </w:r>
      <w:r w:rsidR="004D3EFF" w:rsidRPr="004D3EFF">
        <w:rPr>
          <w:rFonts w:eastAsiaTheme="minorHAnsi"/>
          <w:sz w:val="20"/>
          <w:szCs w:val="20"/>
        </w:rPr>
        <w:t>key focus</w:t>
      </w:r>
      <w:r w:rsidR="00A76C11">
        <w:rPr>
          <w:rFonts w:eastAsiaTheme="minorHAnsi"/>
          <w:sz w:val="20"/>
          <w:szCs w:val="20"/>
        </w:rPr>
        <w:t xml:space="preserve"> was</w:t>
      </w:r>
      <w:r w:rsidR="004D3EFF" w:rsidRPr="004D3EFF">
        <w:rPr>
          <w:rFonts w:eastAsiaTheme="minorHAnsi"/>
          <w:sz w:val="20"/>
          <w:szCs w:val="20"/>
        </w:rPr>
        <w:t xml:space="preserve"> </w:t>
      </w:r>
      <w:r w:rsidR="00A71E14">
        <w:rPr>
          <w:rFonts w:eastAsiaTheme="minorHAnsi"/>
          <w:sz w:val="20"/>
          <w:szCs w:val="20"/>
        </w:rPr>
        <w:t>to conduct performance</w:t>
      </w:r>
      <w:r w:rsidR="001F6BFA">
        <w:rPr>
          <w:rFonts w:eastAsiaTheme="minorHAnsi"/>
          <w:sz w:val="20"/>
          <w:szCs w:val="20"/>
        </w:rPr>
        <w:t xml:space="preserve"> optimization assessments</w:t>
      </w:r>
      <w:r w:rsidR="00A71E14">
        <w:rPr>
          <w:rFonts w:eastAsiaTheme="minorHAnsi"/>
          <w:sz w:val="20"/>
          <w:szCs w:val="20"/>
        </w:rPr>
        <w:t xml:space="preserve"> and </w:t>
      </w:r>
      <w:r w:rsidR="003B651E">
        <w:rPr>
          <w:rFonts w:eastAsiaTheme="minorHAnsi"/>
          <w:sz w:val="20"/>
          <w:szCs w:val="20"/>
        </w:rPr>
        <w:t>introduce</w:t>
      </w:r>
      <w:r w:rsidR="00A71E14">
        <w:rPr>
          <w:rFonts w:eastAsiaTheme="minorHAnsi"/>
          <w:sz w:val="20"/>
          <w:szCs w:val="20"/>
        </w:rPr>
        <w:t xml:space="preserve"> Teradata </w:t>
      </w:r>
      <w:r w:rsidR="000647B2">
        <w:rPr>
          <w:rFonts w:eastAsiaTheme="minorHAnsi"/>
          <w:sz w:val="20"/>
          <w:szCs w:val="20"/>
        </w:rPr>
        <w:t>DBA</w:t>
      </w:r>
      <w:r w:rsidR="00B16D84">
        <w:rPr>
          <w:rFonts w:eastAsiaTheme="minorHAnsi"/>
          <w:sz w:val="20"/>
          <w:szCs w:val="20"/>
        </w:rPr>
        <w:t>/ETL</w:t>
      </w:r>
      <w:r w:rsidR="00F30934">
        <w:rPr>
          <w:rFonts w:eastAsiaTheme="minorHAnsi"/>
          <w:sz w:val="20"/>
          <w:szCs w:val="20"/>
        </w:rPr>
        <w:t xml:space="preserve"> </w:t>
      </w:r>
      <w:r w:rsidR="00A71E14">
        <w:rPr>
          <w:rFonts w:eastAsiaTheme="minorHAnsi"/>
          <w:sz w:val="20"/>
          <w:szCs w:val="20"/>
        </w:rPr>
        <w:t xml:space="preserve">best </w:t>
      </w:r>
      <w:r w:rsidR="004D3EFF" w:rsidRPr="004D3EFF">
        <w:rPr>
          <w:rFonts w:eastAsiaTheme="minorHAnsi"/>
          <w:sz w:val="20"/>
          <w:szCs w:val="20"/>
        </w:rPr>
        <w:t xml:space="preserve">practices across MS accounts in </w:t>
      </w:r>
      <w:r w:rsidR="004D3EFF">
        <w:rPr>
          <w:rFonts w:eastAsiaTheme="minorHAnsi"/>
          <w:sz w:val="20"/>
          <w:szCs w:val="20"/>
        </w:rPr>
        <w:t xml:space="preserve">Europe, Middle </w:t>
      </w:r>
      <w:r w:rsidR="00A76C11">
        <w:rPr>
          <w:rFonts w:eastAsiaTheme="minorHAnsi"/>
          <w:sz w:val="20"/>
          <w:szCs w:val="20"/>
        </w:rPr>
        <w:t>East</w:t>
      </w:r>
      <w:r w:rsidR="004D3EFF">
        <w:rPr>
          <w:rFonts w:eastAsiaTheme="minorHAnsi"/>
          <w:sz w:val="20"/>
          <w:szCs w:val="20"/>
        </w:rPr>
        <w:t xml:space="preserve">, </w:t>
      </w:r>
      <w:proofErr w:type="gramStart"/>
      <w:r w:rsidR="004D3EFF">
        <w:rPr>
          <w:rFonts w:eastAsiaTheme="minorHAnsi"/>
          <w:sz w:val="20"/>
          <w:szCs w:val="20"/>
        </w:rPr>
        <w:t>Africa</w:t>
      </w:r>
      <w:proofErr w:type="gramEnd"/>
      <w:r w:rsidR="004D3EFF" w:rsidRPr="004D3EFF">
        <w:rPr>
          <w:rFonts w:eastAsiaTheme="minorHAnsi"/>
          <w:sz w:val="20"/>
          <w:szCs w:val="20"/>
        </w:rPr>
        <w:t xml:space="preserve"> &amp; </w:t>
      </w:r>
      <w:r w:rsidR="004D3EFF">
        <w:rPr>
          <w:rFonts w:eastAsiaTheme="minorHAnsi"/>
          <w:sz w:val="20"/>
          <w:szCs w:val="20"/>
        </w:rPr>
        <w:t>Asia Pacific</w:t>
      </w:r>
      <w:r w:rsidR="004D3EFF" w:rsidRPr="004D3EFF">
        <w:rPr>
          <w:rFonts w:eastAsiaTheme="minorHAnsi"/>
          <w:sz w:val="20"/>
          <w:szCs w:val="20"/>
        </w:rPr>
        <w:t xml:space="preserve"> region.</w:t>
      </w:r>
      <w:r w:rsidR="004D3EFF">
        <w:rPr>
          <w:rFonts w:eastAsiaTheme="minorHAnsi"/>
          <w:sz w:val="20"/>
          <w:szCs w:val="20"/>
        </w:rPr>
        <w:t xml:space="preserve"> </w:t>
      </w:r>
    </w:p>
    <w:p w:rsidR="004D5F19" w:rsidRDefault="002745AB" w:rsidP="005537E5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System </w:t>
      </w:r>
      <w:r w:rsidR="00945244">
        <w:rPr>
          <w:sz w:val="20"/>
          <w:szCs w:val="20"/>
        </w:rPr>
        <w:t>p</w:t>
      </w:r>
      <w:r w:rsidR="00FB3189">
        <w:rPr>
          <w:sz w:val="20"/>
          <w:szCs w:val="20"/>
        </w:rPr>
        <w:t xml:space="preserve">erformance </w:t>
      </w:r>
      <w:r w:rsidR="00945244">
        <w:rPr>
          <w:sz w:val="20"/>
          <w:szCs w:val="20"/>
        </w:rPr>
        <w:t>t</w:t>
      </w:r>
      <w:r w:rsidR="00560852">
        <w:rPr>
          <w:sz w:val="20"/>
          <w:szCs w:val="20"/>
        </w:rPr>
        <w:t xml:space="preserve">uning </w:t>
      </w:r>
      <w:r w:rsidR="00311397">
        <w:rPr>
          <w:sz w:val="20"/>
          <w:szCs w:val="20"/>
        </w:rPr>
        <w:t>exercise</w:t>
      </w:r>
      <w:r w:rsidR="00FB3189">
        <w:rPr>
          <w:sz w:val="20"/>
          <w:szCs w:val="20"/>
        </w:rPr>
        <w:t xml:space="preserve"> </w:t>
      </w:r>
      <w:r w:rsidR="00432B42">
        <w:rPr>
          <w:sz w:val="20"/>
          <w:szCs w:val="20"/>
        </w:rPr>
        <w:t>on key MS accounts</w:t>
      </w:r>
    </w:p>
    <w:p w:rsidR="00FE6098" w:rsidRPr="00056902" w:rsidRDefault="00216329" w:rsidP="005537E5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Identification of</w:t>
      </w:r>
      <w:r w:rsidR="00FE6098">
        <w:rPr>
          <w:sz w:val="20"/>
          <w:szCs w:val="20"/>
        </w:rPr>
        <w:t xml:space="preserve"> </w:t>
      </w:r>
      <w:r w:rsidR="00945244">
        <w:rPr>
          <w:sz w:val="20"/>
          <w:szCs w:val="20"/>
        </w:rPr>
        <w:t>performance i</w:t>
      </w:r>
      <w:r w:rsidR="00FE6098">
        <w:rPr>
          <w:sz w:val="20"/>
          <w:szCs w:val="20"/>
        </w:rPr>
        <w:t>ssues</w:t>
      </w:r>
      <w:r w:rsidR="00945244">
        <w:rPr>
          <w:sz w:val="20"/>
          <w:szCs w:val="20"/>
        </w:rPr>
        <w:t xml:space="preserve"> &amp; p</w:t>
      </w:r>
      <w:r w:rsidR="00FE6098">
        <w:rPr>
          <w:sz w:val="20"/>
          <w:szCs w:val="20"/>
        </w:rPr>
        <w:t>rovide</w:t>
      </w:r>
      <w:r w:rsidR="00945244">
        <w:rPr>
          <w:sz w:val="20"/>
          <w:szCs w:val="20"/>
        </w:rPr>
        <w:t>/r</w:t>
      </w:r>
      <w:r w:rsidR="00445DAE">
        <w:rPr>
          <w:sz w:val="20"/>
          <w:szCs w:val="20"/>
        </w:rPr>
        <w:t>ecommend</w:t>
      </w:r>
      <w:r w:rsidR="00945244">
        <w:rPr>
          <w:sz w:val="20"/>
          <w:szCs w:val="20"/>
        </w:rPr>
        <w:t xml:space="preserve"> o</w:t>
      </w:r>
      <w:r w:rsidR="00FE6098">
        <w:rPr>
          <w:sz w:val="20"/>
          <w:szCs w:val="20"/>
        </w:rPr>
        <w:t>ptimize</w:t>
      </w:r>
      <w:r>
        <w:rPr>
          <w:sz w:val="20"/>
          <w:szCs w:val="20"/>
        </w:rPr>
        <w:t>d</w:t>
      </w:r>
      <w:r w:rsidR="00FE6098">
        <w:rPr>
          <w:sz w:val="20"/>
          <w:szCs w:val="20"/>
        </w:rPr>
        <w:t xml:space="preserve"> </w:t>
      </w:r>
      <w:r>
        <w:rPr>
          <w:sz w:val="20"/>
          <w:szCs w:val="20"/>
        </w:rPr>
        <w:t>solutions</w:t>
      </w:r>
    </w:p>
    <w:p w:rsidR="002408D4" w:rsidRPr="00D73773" w:rsidRDefault="00530C2F" w:rsidP="005537E5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Assist in implementation of </w:t>
      </w:r>
      <w:r w:rsidR="002408D4">
        <w:rPr>
          <w:sz w:val="20"/>
          <w:szCs w:val="20"/>
        </w:rPr>
        <w:t>Teradata DBA</w:t>
      </w:r>
      <w:r w:rsidR="004B5A3B">
        <w:rPr>
          <w:sz w:val="20"/>
          <w:szCs w:val="20"/>
        </w:rPr>
        <w:t>/ETL</w:t>
      </w:r>
      <w:r w:rsidR="002408D4">
        <w:rPr>
          <w:sz w:val="20"/>
          <w:szCs w:val="20"/>
        </w:rPr>
        <w:t xml:space="preserve"> </w:t>
      </w:r>
      <w:r w:rsidR="00E958A0">
        <w:rPr>
          <w:sz w:val="20"/>
          <w:szCs w:val="20"/>
        </w:rPr>
        <w:t xml:space="preserve">Development </w:t>
      </w:r>
      <w:r w:rsidR="00D73773">
        <w:rPr>
          <w:sz w:val="20"/>
          <w:szCs w:val="20"/>
        </w:rPr>
        <w:t xml:space="preserve">standard </w:t>
      </w:r>
      <w:r w:rsidR="002408D4">
        <w:rPr>
          <w:sz w:val="20"/>
          <w:szCs w:val="20"/>
        </w:rPr>
        <w:t>best practices</w:t>
      </w:r>
      <w:r w:rsidR="004F35EB">
        <w:rPr>
          <w:sz w:val="20"/>
          <w:szCs w:val="20"/>
        </w:rPr>
        <w:t xml:space="preserve"> and</w:t>
      </w:r>
      <w:r w:rsidR="00945244">
        <w:rPr>
          <w:sz w:val="20"/>
          <w:szCs w:val="20"/>
        </w:rPr>
        <w:t xml:space="preserve"> process a</w:t>
      </w:r>
      <w:r w:rsidR="00D73773">
        <w:rPr>
          <w:sz w:val="20"/>
          <w:szCs w:val="20"/>
        </w:rPr>
        <w:t>utomation</w:t>
      </w:r>
    </w:p>
    <w:p w:rsidR="00445DAE" w:rsidRDefault="00445DAE" w:rsidP="005537E5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User/Developer</w:t>
      </w:r>
      <w:r w:rsidR="00727D06">
        <w:rPr>
          <w:sz w:val="20"/>
          <w:szCs w:val="20"/>
        </w:rPr>
        <w:t>s</w:t>
      </w:r>
      <w:r w:rsidR="00FD5368">
        <w:rPr>
          <w:sz w:val="20"/>
          <w:szCs w:val="20"/>
        </w:rPr>
        <w:t xml:space="preserve"> guides &amp;</w:t>
      </w:r>
      <w:r>
        <w:rPr>
          <w:sz w:val="20"/>
          <w:szCs w:val="20"/>
        </w:rPr>
        <w:t xml:space="preserve"> t</w:t>
      </w:r>
      <w:r w:rsidR="00727D06">
        <w:rPr>
          <w:sz w:val="20"/>
          <w:szCs w:val="20"/>
        </w:rPr>
        <w:t>raining</w:t>
      </w:r>
      <w:r w:rsidR="00945244">
        <w:rPr>
          <w:sz w:val="20"/>
          <w:szCs w:val="20"/>
        </w:rPr>
        <w:t xml:space="preserve"> on DBA</w:t>
      </w:r>
      <w:r w:rsidR="00E958A0">
        <w:rPr>
          <w:sz w:val="20"/>
          <w:szCs w:val="20"/>
        </w:rPr>
        <w:t>/ETL</w:t>
      </w:r>
      <w:r w:rsidR="00945244">
        <w:rPr>
          <w:sz w:val="20"/>
          <w:szCs w:val="20"/>
        </w:rPr>
        <w:t xml:space="preserve"> b</w:t>
      </w:r>
      <w:r>
        <w:rPr>
          <w:sz w:val="20"/>
          <w:szCs w:val="20"/>
        </w:rPr>
        <w:t>est</w:t>
      </w:r>
      <w:r w:rsidR="00945244">
        <w:rPr>
          <w:sz w:val="20"/>
          <w:szCs w:val="20"/>
        </w:rPr>
        <w:t xml:space="preserve"> p</w:t>
      </w:r>
      <w:r>
        <w:rPr>
          <w:sz w:val="20"/>
          <w:szCs w:val="20"/>
        </w:rPr>
        <w:t>ractices</w:t>
      </w:r>
      <w:r w:rsidR="00945244">
        <w:rPr>
          <w:sz w:val="20"/>
          <w:szCs w:val="20"/>
        </w:rPr>
        <w:t xml:space="preserve"> &amp; performance o</w:t>
      </w:r>
      <w:r>
        <w:rPr>
          <w:sz w:val="20"/>
          <w:szCs w:val="20"/>
        </w:rPr>
        <w:t>ptimization</w:t>
      </w:r>
      <w:r w:rsidR="00945244">
        <w:rPr>
          <w:sz w:val="20"/>
          <w:szCs w:val="20"/>
        </w:rPr>
        <w:t xml:space="preserve"> t</w:t>
      </w:r>
      <w:r w:rsidR="00FB638F">
        <w:rPr>
          <w:sz w:val="20"/>
          <w:szCs w:val="20"/>
        </w:rPr>
        <w:t>echniques</w:t>
      </w:r>
    </w:p>
    <w:p w:rsidR="00D8614B" w:rsidRPr="00D12ED8" w:rsidRDefault="00D8614B" w:rsidP="00D12ED8">
      <w:pPr>
        <w:spacing w:after="0"/>
        <w:rPr>
          <w:sz w:val="20"/>
          <w:szCs w:val="20"/>
        </w:rPr>
      </w:pPr>
    </w:p>
    <w:p w:rsidR="00C46770" w:rsidRPr="00DE0356" w:rsidRDefault="00C46770" w:rsidP="00DE0356">
      <w:pPr>
        <w:pStyle w:val="Subsection"/>
        <w:rPr>
          <w:b/>
          <w:color w:val="234170" w:themeColor="text2" w:themeShade="BF"/>
        </w:rPr>
      </w:pPr>
      <w:r w:rsidRPr="00DE0356">
        <w:rPr>
          <w:b/>
          <w:color w:val="234170" w:themeColor="text2" w:themeShade="BF"/>
        </w:rPr>
        <w:t>Unilever</w:t>
      </w:r>
      <w:r w:rsidR="00F205F2" w:rsidRPr="00DE0356">
        <w:rPr>
          <w:b/>
          <w:color w:val="234170" w:themeColor="text2" w:themeShade="BF"/>
        </w:rPr>
        <w:t xml:space="preserve"> </w:t>
      </w:r>
      <w:r w:rsidR="00F56B0E">
        <w:rPr>
          <w:b/>
          <w:color w:val="234170" w:themeColor="text2" w:themeShade="BF"/>
        </w:rPr>
        <w:t xml:space="preserve"> </w:t>
      </w:r>
    </w:p>
    <w:p w:rsidR="00C46770" w:rsidRPr="00DE0356" w:rsidRDefault="00C82185" w:rsidP="007A1CDE">
      <w:pPr>
        <w:spacing w:after="0" w:line="240" w:lineRule="auto"/>
        <w:rPr>
          <w:rStyle w:val="IntenseEmphasis"/>
          <w:i w:val="0"/>
          <w:color w:val="000000" w:themeColor="text1"/>
        </w:rPr>
      </w:pPr>
      <w:r w:rsidRPr="008737E7">
        <w:rPr>
          <w:rStyle w:val="IntenseEmphasis"/>
          <w:i w:val="0"/>
          <w:color w:val="000000" w:themeColor="text1"/>
        </w:rPr>
        <w:t xml:space="preserve">Teradata </w:t>
      </w:r>
      <w:r>
        <w:rPr>
          <w:rStyle w:val="IntenseEmphasis"/>
          <w:i w:val="0"/>
          <w:color w:val="000000" w:themeColor="text1"/>
        </w:rPr>
        <w:t xml:space="preserve">System </w:t>
      </w:r>
      <w:r w:rsidRPr="008737E7">
        <w:rPr>
          <w:rStyle w:val="IntenseEmphasis"/>
          <w:i w:val="0"/>
          <w:color w:val="000000" w:themeColor="text1"/>
        </w:rPr>
        <w:t xml:space="preserve">Performance </w:t>
      </w:r>
      <w:r>
        <w:rPr>
          <w:rStyle w:val="IntenseEmphasis"/>
          <w:i w:val="0"/>
          <w:color w:val="000000" w:themeColor="text1"/>
        </w:rPr>
        <w:t>Tuning</w:t>
      </w:r>
      <w:r w:rsidRPr="008737E7">
        <w:rPr>
          <w:rStyle w:val="IntenseEmphasis"/>
          <w:i w:val="0"/>
          <w:color w:val="000000" w:themeColor="text1"/>
        </w:rPr>
        <w:t xml:space="preserve"> </w:t>
      </w:r>
      <w:r>
        <w:rPr>
          <w:rStyle w:val="IntenseEmphasis"/>
          <w:i w:val="0"/>
          <w:color w:val="000000" w:themeColor="text1"/>
        </w:rPr>
        <w:t>Engineer</w:t>
      </w:r>
      <w:r w:rsidRPr="008737E7">
        <w:rPr>
          <w:rStyle w:val="IntenseEmphasis"/>
          <w:i w:val="0"/>
          <w:color w:val="000000" w:themeColor="text1"/>
        </w:rPr>
        <w:t xml:space="preserve"> </w:t>
      </w:r>
      <w:r w:rsidR="003C0E07">
        <w:rPr>
          <w:rStyle w:val="IntenseEmphasis"/>
          <w:i w:val="0"/>
          <w:color w:val="000000" w:themeColor="text1"/>
        </w:rPr>
        <w:t xml:space="preserve">| </w:t>
      </w:r>
      <w:r w:rsidR="00F667C5">
        <w:rPr>
          <w:rStyle w:val="IntenseEmphasis"/>
          <w:i w:val="0"/>
          <w:color w:val="000000" w:themeColor="text1"/>
        </w:rPr>
        <w:t xml:space="preserve">Offsite </w:t>
      </w:r>
      <w:r w:rsidR="00F56B0E" w:rsidRPr="005D7074">
        <w:rPr>
          <w:rStyle w:val="IntenseEmphasis"/>
          <w:b w:val="0"/>
          <w:bCs w:val="0"/>
          <w:color w:val="000000" w:themeColor="text1"/>
        </w:rPr>
        <w:t>(Sep 2014 – Dec 2014)</w:t>
      </w:r>
      <w:r w:rsidR="00773B50" w:rsidRPr="00DE0356">
        <w:rPr>
          <w:rStyle w:val="IntenseEmphasis"/>
          <w:i w:val="0"/>
          <w:color w:val="000000" w:themeColor="text1"/>
        </w:rPr>
        <w:t xml:space="preserve"> </w:t>
      </w:r>
    </w:p>
    <w:p w:rsidR="00A11857" w:rsidRPr="00A11857" w:rsidRDefault="002A5FE6" w:rsidP="004B7D24">
      <w:pPr>
        <w:pStyle w:val="SubsectionDate"/>
        <w:jc w:val="both"/>
        <w:rPr>
          <w:rFonts w:eastAsiaTheme="minorHAnsi"/>
          <w:color w:val="auto"/>
          <w:sz w:val="20"/>
          <w:szCs w:val="20"/>
        </w:rPr>
      </w:pPr>
      <w:r>
        <w:rPr>
          <w:rFonts w:eastAsiaTheme="minorHAnsi"/>
          <w:color w:val="auto"/>
          <w:sz w:val="20"/>
          <w:szCs w:val="20"/>
        </w:rPr>
        <w:t xml:space="preserve">In </w:t>
      </w:r>
      <w:r w:rsidR="004B7D24">
        <w:rPr>
          <w:rFonts w:eastAsiaTheme="minorHAnsi"/>
          <w:color w:val="auto"/>
          <w:sz w:val="20"/>
          <w:szCs w:val="20"/>
        </w:rPr>
        <w:t>the</w:t>
      </w:r>
      <w:r w:rsidR="0054708A">
        <w:rPr>
          <w:rFonts w:eastAsiaTheme="minorHAnsi"/>
          <w:color w:val="auto"/>
          <w:sz w:val="20"/>
          <w:szCs w:val="20"/>
        </w:rPr>
        <w:t xml:space="preserve"> </w:t>
      </w:r>
      <w:r>
        <w:rPr>
          <w:rFonts w:eastAsiaTheme="minorHAnsi"/>
          <w:color w:val="auto"/>
          <w:sz w:val="20"/>
          <w:szCs w:val="20"/>
        </w:rPr>
        <w:t xml:space="preserve">large DWH </w:t>
      </w:r>
      <w:r w:rsidR="0054708A">
        <w:rPr>
          <w:rFonts w:eastAsiaTheme="minorHAnsi"/>
          <w:color w:val="auto"/>
          <w:sz w:val="20"/>
          <w:szCs w:val="20"/>
        </w:rPr>
        <w:t>environment</w:t>
      </w:r>
      <w:r>
        <w:rPr>
          <w:rFonts w:eastAsiaTheme="minorHAnsi"/>
          <w:color w:val="auto"/>
          <w:sz w:val="20"/>
          <w:szCs w:val="20"/>
        </w:rPr>
        <w:t xml:space="preserve"> of Unilever, </w:t>
      </w:r>
      <w:r w:rsidR="00A11857">
        <w:rPr>
          <w:rFonts w:eastAsiaTheme="minorHAnsi"/>
          <w:color w:val="auto"/>
          <w:sz w:val="20"/>
          <w:szCs w:val="20"/>
        </w:rPr>
        <w:t xml:space="preserve">I </w:t>
      </w:r>
      <w:r>
        <w:rPr>
          <w:rFonts w:eastAsiaTheme="minorHAnsi"/>
          <w:color w:val="auto"/>
          <w:sz w:val="20"/>
          <w:szCs w:val="20"/>
        </w:rPr>
        <w:t xml:space="preserve">was assigned as a Performance </w:t>
      </w:r>
      <w:r w:rsidR="009622F0">
        <w:rPr>
          <w:rFonts w:eastAsiaTheme="minorHAnsi"/>
          <w:color w:val="auto"/>
          <w:sz w:val="20"/>
          <w:szCs w:val="20"/>
        </w:rPr>
        <w:t>tuning</w:t>
      </w:r>
      <w:r w:rsidR="005E4CE2">
        <w:rPr>
          <w:rFonts w:eastAsiaTheme="minorHAnsi"/>
          <w:color w:val="auto"/>
          <w:sz w:val="20"/>
          <w:szCs w:val="20"/>
        </w:rPr>
        <w:t xml:space="preserve"> </w:t>
      </w:r>
      <w:r>
        <w:rPr>
          <w:rFonts w:eastAsiaTheme="minorHAnsi"/>
          <w:color w:val="auto"/>
          <w:sz w:val="20"/>
          <w:szCs w:val="20"/>
        </w:rPr>
        <w:t xml:space="preserve">expert and </w:t>
      </w:r>
      <w:r w:rsidR="000452BC">
        <w:rPr>
          <w:rFonts w:eastAsiaTheme="minorHAnsi"/>
          <w:color w:val="auto"/>
          <w:sz w:val="20"/>
          <w:szCs w:val="20"/>
        </w:rPr>
        <w:t xml:space="preserve">successfully </w:t>
      </w:r>
      <w:r>
        <w:rPr>
          <w:rFonts w:eastAsiaTheme="minorHAnsi"/>
          <w:color w:val="auto"/>
          <w:sz w:val="20"/>
          <w:szCs w:val="20"/>
        </w:rPr>
        <w:t>identified</w:t>
      </w:r>
      <w:r w:rsidR="00A11857">
        <w:rPr>
          <w:rFonts w:eastAsiaTheme="minorHAnsi"/>
          <w:color w:val="auto"/>
          <w:sz w:val="20"/>
          <w:szCs w:val="20"/>
        </w:rPr>
        <w:t>/fix performance issues</w:t>
      </w:r>
      <w:r w:rsidR="00463CE4">
        <w:rPr>
          <w:rFonts w:eastAsiaTheme="minorHAnsi"/>
          <w:color w:val="auto"/>
          <w:sz w:val="20"/>
          <w:szCs w:val="20"/>
        </w:rPr>
        <w:t xml:space="preserve"> system </w:t>
      </w:r>
      <w:r>
        <w:rPr>
          <w:rFonts w:eastAsiaTheme="minorHAnsi"/>
          <w:color w:val="auto"/>
          <w:sz w:val="20"/>
          <w:szCs w:val="20"/>
        </w:rPr>
        <w:t>wide and</w:t>
      </w:r>
      <w:r w:rsidR="00E42583">
        <w:rPr>
          <w:rFonts w:eastAsiaTheme="minorHAnsi"/>
          <w:color w:val="auto"/>
          <w:sz w:val="20"/>
          <w:szCs w:val="20"/>
        </w:rPr>
        <w:t xml:space="preserve"> optimize</w:t>
      </w:r>
      <w:r w:rsidR="00A11857">
        <w:rPr>
          <w:rFonts w:eastAsiaTheme="minorHAnsi"/>
          <w:color w:val="auto"/>
          <w:sz w:val="20"/>
          <w:szCs w:val="20"/>
        </w:rPr>
        <w:t xml:space="preserve"> semantic jobs to </w:t>
      </w:r>
      <w:r w:rsidR="008536B4">
        <w:rPr>
          <w:rFonts w:eastAsiaTheme="minorHAnsi"/>
          <w:color w:val="auto"/>
          <w:sz w:val="20"/>
          <w:szCs w:val="20"/>
        </w:rPr>
        <w:t>ensure SLA compliance</w:t>
      </w:r>
    </w:p>
    <w:p w:rsidR="00404166" w:rsidRDefault="00945244" w:rsidP="00404166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Semantic layer performance tuning &amp; o</w:t>
      </w:r>
      <w:r w:rsidR="00404166" w:rsidRPr="00056902">
        <w:rPr>
          <w:sz w:val="20"/>
          <w:szCs w:val="20"/>
        </w:rPr>
        <w:t>ptimization</w:t>
      </w:r>
    </w:p>
    <w:p w:rsidR="004E1039" w:rsidRPr="00E052A3" w:rsidRDefault="004E1039" w:rsidP="004E103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>Tuning</w:t>
      </w:r>
      <w:r>
        <w:rPr>
          <w:sz w:val="20"/>
          <w:szCs w:val="20"/>
        </w:rPr>
        <w:t xml:space="preserve">/Re-writing </w:t>
      </w:r>
      <w:r w:rsidRPr="00056902">
        <w:rPr>
          <w:sz w:val="20"/>
          <w:szCs w:val="20"/>
        </w:rPr>
        <w:t>of complex ETL/Business queries</w:t>
      </w:r>
      <w:r w:rsidR="00554FF4">
        <w:rPr>
          <w:sz w:val="20"/>
          <w:szCs w:val="20"/>
        </w:rPr>
        <w:t xml:space="preserve">(SQL, </w:t>
      </w:r>
      <w:r>
        <w:rPr>
          <w:sz w:val="20"/>
          <w:szCs w:val="20"/>
        </w:rPr>
        <w:t>BTEQ</w:t>
      </w:r>
      <w:r w:rsidR="00565116">
        <w:rPr>
          <w:sz w:val="20"/>
          <w:szCs w:val="20"/>
        </w:rPr>
        <w:t>, Stored Procedures</w:t>
      </w:r>
      <w:r>
        <w:rPr>
          <w:sz w:val="20"/>
          <w:szCs w:val="20"/>
        </w:rPr>
        <w:t>), SQL EXPLAIN plan Analysis</w:t>
      </w:r>
    </w:p>
    <w:p w:rsidR="00D8342D" w:rsidRDefault="00404166" w:rsidP="00D8342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>Performance reporting for Capabilities</w:t>
      </w:r>
      <w:r w:rsidR="00125233">
        <w:rPr>
          <w:sz w:val="20"/>
          <w:szCs w:val="20"/>
        </w:rPr>
        <w:t xml:space="preserve"> using PDCR</w:t>
      </w:r>
      <w:r w:rsidR="00D8342D">
        <w:rPr>
          <w:sz w:val="20"/>
          <w:szCs w:val="20"/>
        </w:rPr>
        <w:t>,</w:t>
      </w:r>
      <w:r w:rsidR="00D8342D" w:rsidRPr="00D8342D">
        <w:rPr>
          <w:sz w:val="20"/>
          <w:szCs w:val="20"/>
        </w:rPr>
        <w:t xml:space="preserve"> </w:t>
      </w:r>
      <w:r w:rsidR="00D8342D" w:rsidRPr="00056902">
        <w:rPr>
          <w:sz w:val="20"/>
          <w:szCs w:val="20"/>
        </w:rPr>
        <w:t>TASM &amp; Workload design &amp; analysis</w:t>
      </w:r>
      <w:r w:rsidR="00D8342D">
        <w:rPr>
          <w:sz w:val="20"/>
          <w:szCs w:val="20"/>
        </w:rPr>
        <w:t xml:space="preserve"> </w:t>
      </w:r>
    </w:p>
    <w:p w:rsidR="00404166" w:rsidRDefault="00404166" w:rsidP="0040416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56902">
        <w:rPr>
          <w:sz w:val="20"/>
          <w:szCs w:val="20"/>
        </w:rPr>
        <w:t>Unity,</w:t>
      </w:r>
      <w:r w:rsidR="00945244">
        <w:rPr>
          <w:sz w:val="20"/>
          <w:szCs w:val="20"/>
        </w:rPr>
        <w:t xml:space="preserve"> Dual active systems, Teradata m</w:t>
      </w:r>
      <w:r w:rsidRPr="00056902">
        <w:rPr>
          <w:sz w:val="20"/>
          <w:szCs w:val="20"/>
        </w:rPr>
        <w:t>ulti-system management</w:t>
      </w:r>
    </w:p>
    <w:p w:rsidR="00156911" w:rsidRPr="00AA3A76" w:rsidRDefault="00463CE4" w:rsidP="00AA3A76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Root Cause Analysis </w:t>
      </w:r>
      <w:r w:rsidR="008752CF" w:rsidRPr="00056902">
        <w:rPr>
          <w:sz w:val="20"/>
          <w:szCs w:val="20"/>
        </w:rPr>
        <w:t>for system degradation</w:t>
      </w:r>
      <w:r w:rsidR="005E0258" w:rsidRPr="00056902">
        <w:rPr>
          <w:sz w:val="20"/>
          <w:szCs w:val="20"/>
        </w:rPr>
        <w:t xml:space="preserve"> &amp; p</w:t>
      </w:r>
      <w:r w:rsidR="00404166" w:rsidRPr="00056902">
        <w:rPr>
          <w:sz w:val="20"/>
          <w:szCs w:val="20"/>
        </w:rPr>
        <w:t>rovide optimized Solution Recommendations/Fix</w:t>
      </w:r>
    </w:p>
    <w:p w:rsidR="00AA3A76" w:rsidRDefault="00AA3A76" w:rsidP="00475887">
      <w:pPr>
        <w:pStyle w:val="Subsection"/>
        <w:rPr>
          <w:b/>
          <w:color w:val="234170" w:themeColor="text2" w:themeShade="BF"/>
        </w:rPr>
      </w:pPr>
    </w:p>
    <w:p w:rsidR="00056902" w:rsidRPr="00475887" w:rsidRDefault="00056902" w:rsidP="00475887">
      <w:pPr>
        <w:pStyle w:val="Subsection"/>
        <w:rPr>
          <w:b/>
          <w:color w:val="234170" w:themeColor="text2" w:themeShade="BF"/>
        </w:rPr>
      </w:pPr>
      <w:r w:rsidRPr="00475887">
        <w:rPr>
          <w:b/>
          <w:color w:val="234170" w:themeColor="text2" w:themeShade="BF"/>
        </w:rPr>
        <w:t>Telenor</w:t>
      </w:r>
    </w:p>
    <w:p w:rsidR="00056902" w:rsidRPr="000A3D31" w:rsidRDefault="007A3101" w:rsidP="000A3D31">
      <w:pPr>
        <w:spacing w:after="0" w:line="240" w:lineRule="auto"/>
        <w:rPr>
          <w:rStyle w:val="IntenseEmphasis"/>
          <w:b w:val="0"/>
          <w:color w:val="000000" w:themeColor="text1"/>
        </w:rPr>
      </w:pPr>
      <w:r>
        <w:rPr>
          <w:rStyle w:val="IntenseEmphasis"/>
          <w:i w:val="0"/>
          <w:color w:val="000000" w:themeColor="text1"/>
        </w:rPr>
        <w:t xml:space="preserve">Teradata </w:t>
      </w:r>
      <w:r w:rsidR="00282AE7">
        <w:rPr>
          <w:rStyle w:val="IntenseEmphasis"/>
          <w:i w:val="0"/>
          <w:color w:val="000000" w:themeColor="text1"/>
        </w:rPr>
        <w:t xml:space="preserve">DBA/ETL </w:t>
      </w:r>
      <w:r w:rsidR="00BD7684">
        <w:rPr>
          <w:rStyle w:val="IntenseEmphasis"/>
          <w:i w:val="0"/>
          <w:color w:val="000000" w:themeColor="text1"/>
        </w:rPr>
        <w:t>Tech Lead</w:t>
      </w:r>
      <w:r>
        <w:rPr>
          <w:rStyle w:val="IntenseEmphasis"/>
          <w:i w:val="0"/>
          <w:color w:val="000000" w:themeColor="text1"/>
        </w:rPr>
        <w:t xml:space="preserve"> </w:t>
      </w:r>
      <w:r w:rsidR="003C0E07">
        <w:rPr>
          <w:rStyle w:val="IntenseEmphasis"/>
          <w:i w:val="0"/>
          <w:color w:val="000000" w:themeColor="text1"/>
        </w:rPr>
        <w:t>|</w:t>
      </w:r>
      <w:r w:rsidR="00C93D57" w:rsidRPr="00C93D57">
        <w:rPr>
          <w:rStyle w:val="IntenseEmphasis"/>
          <w:i w:val="0"/>
          <w:color w:val="000000" w:themeColor="text1"/>
        </w:rPr>
        <w:t xml:space="preserve"> </w:t>
      </w:r>
      <w:r w:rsidR="00AF3285">
        <w:rPr>
          <w:rStyle w:val="IntenseEmphasis"/>
          <w:i w:val="0"/>
          <w:color w:val="000000" w:themeColor="text1"/>
        </w:rPr>
        <w:t>On</w:t>
      </w:r>
      <w:r w:rsidR="00C93D57" w:rsidRPr="00C93D57">
        <w:rPr>
          <w:rStyle w:val="IntenseEmphasis"/>
          <w:i w:val="0"/>
          <w:color w:val="000000" w:themeColor="text1"/>
        </w:rPr>
        <w:t>site</w:t>
      </w:r>
      <w:r w:rsidR="003C0E07">
        <w:rPr>
          <w:rStyle w:val="IntenseEmphasis"/>
          <w:i w:val="0"/>
          <w:color w:val="000000" w:themeColor="text1"/>
        </w:rPr>
        <w:t xml:space="preserve"> – Islamabad</w:t>
      </w:r>
      <w:r w:rsidR="00C93D57">
        <w:rPr>
          <w:rStyle w:val="IntenseEmphasis"/>
          <w:i w:val="0"/>
          <w:color w:val="000000" w:themeColor="text1"/>
        </w:rPr>
        <w:t xml:space="preserve"> </w:t>
      </w:r>
      <w:r w:rsidR="00C93D57" w:rsidRPr="000A3D31">
        <w:rPr>
          <w:rStyle w:val="IntenseEmphasis"/>
          <w:b w:val="0"/>
          <w:bCs w:val="0"/>
          <w:color w:val="000000" w:themeColor="text1"/>
        </w:rPr>
        <w:t>(Jan 2014 – Sep 2014)</w:t>
      </w:r>
    </w:p>
    <w:p w:rsidR="00F53470" w:rsidRPr="00326D7D" w:rsidRDefault="008F49D1" w:rsidP="004B7D24">
      <w:pPr>
        <w:pStyle w:val="SubsectionDate"/>
        <w:jc w:val="both"/>
        <w:rPr>
          <w:rFonts w:eastAsiaTheme="minorHAnsi"/>
          <w:color w:val="auto"/>
          <w:sz w:val="20"/>
          <w:szCs w:val="20"/>
        </w:rPr>
      </w:pPr>
      <w:r w:rsidRPr="00326D7D">
        <w:rPr>
          <w:rFonts w:eastAsiaTheme="minorHAnsi"/>
          <w:color w:val="auto"/>
          <w:sz w:val="20"/>
          <w:szCs w:val="20"/>
        </w:rPr>
        <w:t xml:space="preserve">I was assigned in a </w:t>
      </w:r>
      <w:r w:rsidR="002752D4" w:rsidRPr="00326D7D">
        <w:rPr>
          <w:rFonts w:eastAsiaTheme="minorHAnsi"/>
          <w:color w:val="auto"/>
          <w:sz w:val="20"/>
          <w:szCs w:val="20"/>
        </w:rPr>
        <w:t xml:space="preserve">leading Telecom company </w:t>
      </w:r>
      <w:r w:rsidRPr="00326D7D">
        <w:rPr>
          <w:rFonts w:eastAsiaTheme="minorHAnsi"/>
          <w:color w:val="auto"/>
          <w:sz w:val="20"/>
          <w:szCs w:val="20"/>
        </w:rPr>
        <w:t>of</w:t>
      </w:r>
      <w:r w:rsidR="002752D4" w:rsidRPr="002752D4">
        <w:rPr>
          <w:rFonts w:eastAsiaTheme="minorHAnsi"/>
          <w:color w:val="auto"/>
          <w:sz w:val="20"/>
          <w:szCs w:val="20"/>
        </w:rPr>
        <w:t xml:space="preserve"> Pakistan</w:t>
      </w:r>
      <w:r w:rsidRPr="00326D7D">
        <w:rPr>
          <w:rFonts w:eastAsiaTheme="minorHAnsi"/>
          <w:color w:val="auto"/>
          <w:sz w:val="20"/>
          <w:szCs w:val="20"/>
        </w:rPr>
        <w:t xml:space="preserve"> </w:t>
      </w:r>
      <w:r w:rsidR="002752D4" w:rsidRPr="00326D7D">
        <w:rPr>
          <w:rFonts w:eastAsiaTheme="minorHAnsi"/>
          <w:color w:val="auto"/>
          <w:sz w:val="20"/>
          <w:szCs w:val="20"/>
        </w:rPr>
        <w:t>as a</w:t>
      </w:r>
      <w:r w:rsidR="002752D4" w:rsidRPr="002752D4">
        <w:rPr>
          <w:rFonts w:eastAsiaTheme="minorHAnsi"/>
          <w:color w:val="auto"/>
          <w:sz w:val="20"/>
          <w:szCs w:val="20"/>
        </w:rPr>
        <w:t xml:space="preserve"> </w:t>
      </w:r>
      <w:r w:rsidR="00A90092">
        <w:rPr>
          <w:rFonts w:eastAsiaTheme="minorHAnsi"/>
          <w:color w:val="auto"/>
          <w:sz w:val="20"/>
          <w:szCs w:val="20"/>
        </w:rPr>
        <w:t xml:space="preserve">Lead </w:t>
      </w:r>
      <w:r w:rsidR="002752D4" w:rsidRPr="002752D4">
        <w:rPr>
          <w:rFonts w:eastAsiaTheme="minorHAnsi"/>
          <w:color w:val="auto"/>
          <w:sz w:val="20"/>
          <w:szCs w:val="20"/>
        </w:rPr>
        <w:t>Teradata</w:t>
      </w:r>
      <w:r w:rsidR="004E7B8D">
        <w:rPr>
          <w:rFonts w:eastAsiaTheme="minorHAnsi"/>
          <w:color w:val="auto"/>
          <w:sz w:val="20"/>
          <w:szCs w:val="20"/>
        </w:rPr>
        <w:t xml:space="preserve"> </w:t>
      </w:r>
      <w:r w:rsidR="00A90092">
        <w:rPr>
          <w:rFonts w:eastAsiaTheme="minorHAnsi"/>
          <w:color w:val="auto"/>
          <w:sz w:val="20"/>
          <w:szCs w:val="20"/>
        </w:rPr>
        <w:t>DBA</w:t>
      </w:r>
      <w:r w:rsidR="008075FB">
        <w:rPr>
          <w:rFonts w:eastAsiaTheme="minorHAnsi"/>
          <w:color w:val="auto"/>
          <w:sz w:val="20"/>
          <w:szCs w:val="20"/>
        </w:rPr>
        <w:t>/ETL</w:t>
      </w:r>
      <w:r w:rsidR="004E7B8D">
        <w:rPr>
          <w:rFonts w:eastAsiaTheme="minorHAnsi"/>
          <w:color w:val="auto"/>
          <w:sz w:val="20"/>
          <w:szCs w:val="20"/>
        </w:rPr>
        <w:t xml:space="preserve"> </w:t>
      </w:r>
      <w:r w:rsidR="007056DD" w:rsidRPr="00326D7D">
        <w:rPr>
          <w:rFonts w:eastAsiaTheme="minorHAnsi"/>
          <w:color w:val="auto"/>
          <w:sz w:val="20"/>
          <w:szCs w:val="20"/>
        </w:rPr>
        <w:t>where I</w:t>
      </w:r>
      <w:r w:rsidR="002752D4" w:rsidRPr="00326D7D">
        <w:rPr>
          <w:rFonts w:eastAsiaTheme="minorHAnsi"/>
          <w:color w:val="auto"/>
          <w:sz w:val="20"/>
          <w:szCs w:val="20"/>
        </w:rPr>
        <w:t xml:space="preserve"> </w:t>
      </w:r>
      <w:r w:rsidR="0035665E" w:rsidRPr="00326D7D">
        <w:rPr>
          <w:rFonts w:eastAsiaTheme="minorHAnsi"/>
          <w:color w:val="auto"/>
          <w:sz w:val="20"/>
          <w:szCs w:val="20"/>
        </w:rPr>
        <w:t xml:space="preserve">accomplished </w:t>
      </w:r>
      <w:r w:rsidR="00223854" w:rsidRPr="00326D7D">
        <w:rPr>
          <w:rFonts w:eastAsiaTheme="minorHAnsi"/>
          <w:color w:val="auto"/>
          <w:sz w:val="20"/>
          <w:szCs w:val="20"/>
        </w:rPr>
        <w:t xml:space="preserve">to </w:t>
      </w:r>
      <w:r w:rsidR="008A541A" w:rsidRPr="00326D7D">
        <w:rPr>
          <w:rFonts w:eastAsiaTheme="minorHAnsi"/>
          <w:color w:val="auto"/>
          <w:sz w:val="20"/>
          <w:szCs w:val="20"/>
        </w:rPr>
        <w:t>optimize Teradata DWH</w:t>
      </w:r>
      <w:r w:rsidR="008A541A" w:rsidRPr="002752D4">
        <w:rPr>
          <w:rFonts w:eastAsiaTheme="minorHAnsi"/>
          <w:color w:val="auto"/>
          <w:sz w:val="20"/>
          <w:szCs w:val="20"/>
        </w:rPr>
        <w:t xml:space="preserve"> </w:t>
      </w:r>
      <w:r w:rsidR="008A541A" w:rsidRPr="00326D7D">
        <w:rPr>
          <w:rFonts w:eastAsiaTheme="minorHAnsi"/>
          <w:color w:val="auto"/>
          <w:sz w:val="20"/>
          <w:szCs w:val="20"/>
        </w:rPr>
        <w:t xml:space="preserve">system </w:t>
      </w:r>
      <w:r w:rsidR="008A541A">
        <w:rPr>
          <w:rFonts w:eastAsiaTheme="minorHAnsi"/>
          <w:color w:val="auto"/>
          <w:sz w:val="20"/>
          <w:szCs w:val="20"/>
        </w:rPr>
        <w:t xml:space="preserve">&amp; </w:t>
      </w:r>
      <w:r w:rsidR="00223854" w:rsidRPr="00326D7D">
        <w:rPr>
          <w:rFonts w:eastAsiaTheme="minorHAnsi"/>
          <w:color w:val="auto"/>
          <w:sz w:val="20"/>
          <w:szCs w:val="20"/>
        </w:rPr>
        <w:t>stream</w:t>
      </w:r>
      <w:r w:rsidR="0035665E" w:rsidRPr="00326D7D">
        <w:rPr>
          <w:rFonts w:eastAsiaTheme="minorHAnsi"/>
          <w:color w:val="auto"/>
          <w:sz w:val="20"/>
          <w:szCs w:val="20"/>
        </w:rPr>
        <w:t xml:space="preserve"> line </w:t>
      </w:r>
      <w:r w:rsidR="004B1EDF">
        <w:rPr>
          <w:rFonts w:eastAsiaTheme="minorHAnsi"/>
          <w:color w:val="auto"/>
          <w:sz w:val="20"/>
          <w:szCs w:val="20"/>
        </w:rPr>
        <w:t>EDW</w:t>
      </w:r>
      <w:r w:rsidR="008A541A">
        <w:rPr>
          <w:rFonts w:eastAsiaTheme="minorHAnsi"/>
          <w:color w:val="auto"/>
          <w:sz w:val="20"/>
          <w:szCs w:val="20"/>
        </w:rPr>
        <w:t xml:space="preserve"> operations</w:t>
      </w:r>
      <w:r w:rsidR="001F3555" w:rsidRPr="001F3555">
        <w:rPr>
          <w:rFonts w:eastAsiaTheme="minorHAnsi"/>
          <w:color w:val="auto"/>
          <w:sz w:val="20"/>
          <w:szCs w:val="20"/>
        </w:rPr>
        <w:t>/development/deployments by Introducing Teradata best practices.</w:t>
      </w:r>
    </w:p>
    <w:p w:rsidR="00690D2F" w:rsidRPr="000C75E3" w:rsidRDefault="001F3555" w:rsidP="00690D2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Teradata Parallel Transport </w:t>
      </w:r>
      <w:r w:rsidR="00385CB2">
        <w:rPr>
          <w:sz w:val="20"/>
          <w:szCs w:val="20"/>
        </w:rPr>
        <w:t>(TPT)</w:t>
      </w:r>
      <w:r>
        <w:rPr>
          <w:sz w:val="20"/>
          <w:szCs w:val="20"/>
        </w:rPr>
        <w:t xml:space="preserve"> Support</w:t>
      </w:r>
      <w:r w:rsidR="00702EF2">
        <w:rPr>
          <w:sz w:val="20"/>
          <w:szCs w:val="20"/>
        </w:rPr>
        <w:t xml:space="preserve"> &amp; </w:t>
      </w:r>
      <w:r w:rsidR="00D97668">
        <w:rPr>
          <w:sz w:val="20"/>
          <w:szCs w:val="20"/>
        </w:rPr>
        <w:t>development</w:t>
      </w:r>
      <w:r w:rsidR="00690D2F">
        <w:rPr>
          <w:sz w:val="20"/>
          <w:szCs w:val="20"/>
        </w:rPr>
        <w:t>,</w:t>
      </w:r>
      <w:r w:rsidR="00690D2F" w:rsidRPr="00690D2F">
        <w:rPr>
          <w:sz w:val="20"/>
          <w:szCs w:val="20"/>
        </w:rPr>
        <w:t xml:space="preserve"> </w:t>
      </w:r>
      <w:r w:rsidR="00690D2F">
        <w:rPr>
          <w:sz w:val="20"/>
          <w:szCs w:val="20"/>
        </w:rPr>
        <w:t xml:space="preserve">DBA/ETL </w:t>
      </w:r>
      <w:r w:rsidR="00690D2F" w:rsidRPr="000C75E3">
        <w:rPr>
          <w:sz w:val="20"/>
          <w:szCs w:val="20"/>
        </w:rPr>
        <w:t>Process automation, SLA’s/OLA’s maintenance</w:t>
      </w:r>
    </w:p>
    <w:p w:rsidR="0010394A" w:rsidRDefault="0010394A" w:rsidP="0010394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Advanced DBA support,</w:t>
      </w:r>
      <w:r w:rsidRPr="007D1E00">
        <w:rPr>
          <w:sz w:val="20"/>
          <w:szCs w:val="20"/>
        </w:rPr>
        <w:t xml:space="preserve"> </w:t>
      </w:r>
      <w:r w:rsidRPr="00773B50">
        <w:rPr>
          <w:sz w:val="20"/>
          <w:szCs w:val="20"/>
        </w:rPr>
        <w:t xml:space="preserve">TASM </w:t>
      </w:r>
      <w:r>
        <w:rPr>
          <w:sz w:val="20"/>
          <w:szCs w:val="20"/>
        </w:rPr>
        <w:t xml:space="preserve">workload analysis &amp; </w:t>
      </w:r>
      <w:r w:rsidRPr="00773B50">
        <w:rPr>
          <w:sz w:val="20"/>
          <w:szCs w:val="20"/>
        </w:rPr>
        <w:t>implementation</w:t>
      </w:r>
      <w:r>
        <w:rPr>
          <w:sz w:val="20"/>
          <w:szCs w:val="20"/>
        </w:rPr>
        <w:t xml:space="preserve"> for Prod/QA/Dev environments, </w:t>
      </w:r>
    </w:p>
    <w:p w:rsidR="003036EA" w:rsidRDefault="00D80445" w:rsidP="003036E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ETL </w:t>
      </w:r>
      <w:r w:rsidR="00F0562B">
        <w:rPr>
          <w:sz w:val="20"/>
          <w:szCs w:val="20"/>
        </w:rPr>
        <w:t xml:space="preserve">big-batches </w:t>
      </w:r>
      <w:r>
        <w:rPr>
          <w:sz w:val="20"/>
          <w:szCs w:val="20"/>
        </w:rPr>
        <w:t xml:space="preserve">Hot-fixes, </w:t>
      </w:r>
      <w:r w:rsidR="00F0562B">
        <w:rPr>
          <w:sz w:val="20"/>
          <w:szCs w:val="20"/>
        </w:rPr>
        <w:t>Query optimization</w:t>
      </w:r>
      <w:r w:rsidR="003036EA">
        <w:rPr>
          <w:sz w:val="20"/>
          <w:szCs w:val="20"/>
        </w:rPr>
        <w:t>,</w:t>
      </w:r>
      <w:r w:rsidR="003036EA" w:rsidRPr="001934AD">
        <w:rPr>
          <w:sz w:val="20"/>
          <w:szCs w:val="20"/>
        </w:rPr>
        <w:t xml:space="preserve"> </w:t>
      </w:r>
      <w:r w:rsidR="003036EA">
        <w:rPr>
          <w:sz w:val="20"/>
          <w:szCs w:val="20"/>
        </w:rPr>
        <w:t>SQL/BTEQ</w:t>
      </w:r>
      <w:r w:rsidR="003036EA" w:rsidRPr="00056902">
        <w:rPr>
          <w:sz w:val="20"/>
          <w:szCs w:val="20"/>
        </w:rPr>
        <w:t xml:space="preserve"> </w:t>
      </w:r>
      <w:r w:rsidR="003036EA">
        <w:rPr>
          <w:sz w:val="20"/>
          <w:szCs w:val="20"/>
        </w:rPr>
        <w:t>Writing , SQL EXPLAIN plan analysis</w:t>
      </w:r>
    </w:p>
    <w:p w:rsidR="00951E1D" w:rsidRPr="007D1E00" w:rsidRDefault="00BB7D22" w:rsidP="007D1E00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Capacity Planning (Saved 46-TB space)</w:t>
      </w:r>
      <w:r w:rsidR="007D1E00">
        <w:rPr>
          <w:sz w:val="20"/>
          <w:szCs w:val="20"/>
        </w:rPr>
        <w:t xml:space="preserve">, </w:t>
      </w:r>
      <w:r w:rsidR="000A3540" w:rsidRPr="007D1E00">
        <w:rPr>
          <w:sz w:val="20"/>
          <w:szCs w:val="20"/>
        </w:rPr>
        <w:t>Multi Valued Compression, Block level Compression</w:t>
      </w:r>
    </w:p>
    <w:p w:rsidR="00951E1D" w:rsidRPr="00471EAB" w:rsidRDefault="00471EAB" w:rsidP="00471EA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Auto Stats Collection Process Implementation/Maintenance, </w:t>
      </w:r>
      <w:r w:rsidR="00865CAD" w:rsidRPr="00471EAB">
        <w:rPr>
          <w:sz w:val="20"/>
          <w:szCs w:val="20"/>
        </w:rPr>
        <w:t>Stats Optimization</w:t>
      </w:r>
    </w:p>
    <w:p w:rsidR="007A1CDE" w:rsidRDefault="007A1CDE" w:rsidP="007A1CDE">
      <w:pPr>
        <w:pStyle w:val="ListParagraph"/>
        <w:spacing w:after="0"/>
        <w:ind w:left="360" w:firstLine="0"/>
        <w:rPr>
          <w:sz w:val="20"/>
          <w:szCs w:val="20"/>
        </w:rPr>
      </w:pPr>
    </w:p>
    <w:p w:rsidR="00600C6F" w:rsidRPr="00475887" w:rsidRDefault="006568B5" w:rsidP="00600C6F">
      <w:pPr>
        <w:pStyle w:val="Subsection"/>
        <w:rPr>
          <w:b/>
          <w:color w:val="234170" w:themeColor="text2" w:themeShade="BF"/>
        </w:rPr>
      </w:pPr>
      <w:r>
        <w:rPr>
          <w:b/>
          <w:color w:val="234170" w:themeColor="text2" w:themeShade="BF"/>
        </w:rPr>
        <w:t>Qatar Telecom (O</w:t>
      </w:r>
      <w:r w:rsidR="00600C6F">
        <w:rPr>
          <w:b/>
          <w:color w:val="234170" w:themeColor="text2" w:themeShade="BF"/>
        </w:rPr>
        <w:t>oredoo)</w:t>
      </w:r>
    </w:p>
    <w:p w:rsidR="00487DC1" w:rsidRPr="003E2398" w:rsidRDefault="00C15DBF" w:rsidP="00600C6F">
      <w:pPr>
        <w:spacing w:after="0" w:line="240" w:lineRule="auto"/>
        <w:rPr>
          <w:rStyle w:val="IntenseEmphasis"/>
          <w:b w:val="0"/>
          <w:i w:val="0"/>
          <w:color w:val="000000" w:themeColor="text1"/>
        </w:rPr>
      </w:pPr>
      <w:r>
        <w:rPr>
          <w:rStyle w:val="IntenseEmphasis"/>
          <w:i w:val="0"/>
          <w:color w:val="000000" w:themeColor="text1"/>
        </w:rPr>
        <w:t xml:space="preserve">Lead </w:t>
      </w:r>
      <w:r w:rsidR="00A25A81" w:rsidRPr="003E2398">
        <w:rPr>
          <w:rStyle w:val="IntenseEmphasis"/>
          <w:i w:val="0"/>
          <w:color w:val="000000" w:themeColor="text1"/>
        </w:rPr>
        <w:t>Teradata DBA</w:t>
      </w:r>
      <w:r w:rsidR="00A25A81">
        <w:rPr>
          <w:rStyle w:val="IntenseEmphasis"/>
          <w:i w:val="0"/>
          <w:color w:val="000000" w:themeColor="text1"/>
        </w:rPr>
        <w:t xml:space="preserve"> / Developer |</w:t>
      </w:r>
      <w:r w:rsidR="00487DC1" w:rsidRPr="003E2398">
        <w:rPr>
          <w:rStyle w:val="IntenseEmphasis"/>
          <w:i w:val="0"/>
          <w:color w:val="000000" w:themeColor="text1"/>
        </w:rPr>
        <w:t xml:space="preserve"> </w:t>
      </w:r>
      <w:r w:rsidR="00784CE2" w:rsidRPr="003E2398">
        <w:rPr>
          <w:rStyle w:val="IntenseEmphasis"/>
          <w:i w:val="0"/>
          <w:color w:val="000000" w:themeColor="text1"/>
        </w:rPr>
        <w:t>Onsite</w:t>
      </w:r>
      <w:r w:rsidR="00784CE2" w:rsidRPr="00600C6F">
        <w:rPr>
          <w:rStyle w:val="IntenseEmphasis"/>
          <w:i w:val="0"/>
          <w:color w:val="000000" w:themeColor="text1"/>
        </w:rPr>
        <w:t xml:space="preserve"> </w:t>
      </w:r>
      <w:r w:rsidR="00784CE2">
        <w:rPr>
          <w:rStyle w:val="IntenseEmphasis"/>
          <w:i w:val="0"/>
          <w:color w:val="000000" w:themeColor="text1"/>
        </w:rPr>
        <w:t>–</w:t>
      </w:r>
      <w:r w:rsidR="000358B1">
        <w:rPr>
          <w:rStyle w:val="IntenseEmphasis"/>
          <w:i w:val="0"/>
          <w:color w:val="000000" w:themeColor="text1"/>
        </w:rPr>
        <w:t xml:space="preserve"> Qatar </w:t>
      </w:r>
      <w:r w:rsidR="007C7CF5" w:rsidRPr="00600279">
        <w:rPr>
          <w:rStyle w:val="IntenseEmphasis"/>
          <w:b w:val="0"/>
          <w:iCs w:val="0"/>
          <w:color w:val="000000" w:themeColor="text1"/>
        </w:rPr>
        <w:t>(Apr 2013 – Dec 2013)</w:t>
      </w:r>
    </w:p>
    <w:p w:rsidR="00D9306E" w:rsidRPr="00326D7D" w:rsidRDefault="005156E7" w:rsidP="004B7D24">
      <w:pPr>
        <w:pStyle w:val="SubsectionDate"/>
        <w:jc w:val="both"/>
        <w:rPr>
          <w:rFonts w:eastAsiaTheme="minorHAnsi"/>
          <w:color w:val="auto"/>
          <w:sz w:val="20"/>
          <w:szCs w:val="20"/>
        </w:rPr>
      </w:pPr>
      <w:r w:rsidRPr="00326D7D">
        <w:rPr>
          <w:rFonts w:eastAsiaTheme="minorHAnsi"/>
          <w:color w:val="auto"/>
          <w:sz w:val="20"/>
          <w:szCs w:val="20"/>
        </w:rPr>
        <w:t>A</w:t>
      </w:r>
      <w:r w:rsidR="00D9306E" w:rsidRPr="00326D7D">
        <w:rPr>
          <w:rFonts w:eastAsiaTheme="minorHAnsi"/>
          <w:color w:val="auto"/>
          <w:sz w:val="20"/>
          <w:szCs w:val="20"/>
        </w:rPr>
        <w:t>s a</w:t>
      </w:r>
      <w:r w:rsidR="00D9306E" w:rsidRPr="002752D4">
        <w:rPr>
          <w:rFonts w:eastAsiaTheme="minorHAnsi"/>
          <w:color w:val="auto"/>
          <w:sz w:val="20"/>
          <w:szCs w:val="20"/>
        </w:rPr>
        <w:t xml:space="preserve"> Teradata</w:t>
      </w:r>
      <w:r w:rsidR="00D9306E" w:rsidRPr="00326D7D">
        <w:rPr>
          <w:rFonts w:eastAsiaTheme="minorHAnsi"/>
          <w:color w:val="auto"/>
          <w:sz w:val="20"/>
          <w:szCs w:val="20"/>
        </w:rPr>
        <w:t xml:space="preserve"> </w:t>
      </w:r>
      <w:r w:rsidR="00833A35">
        <w:rPr>
          <w:rFonts w:eastAsiaTheme="minorHAnsi"/>
          <w:color w:val="auto"/>
          <w:sz w:val="20"/>
          <w:szCs w:val="20"/>
        </w:rPr>
        <w:t>Consultant</w:t>
      </w:r>
      <w:r w:rsidR="00D9306E" w:rsidRPr="00326D7D">
        <w:rPr>
          <w:rFonts w:eastAsiaTheme="minorHAnsi"/>
          <w:color w:val="auto"/>
          <w:sz w:val="20"/>
          <w:szCs w:val="20"/>
        </w:rPr>
        <w:t xml:space="preserve"> </w:t>
      </w:r>
      <w:r w:rsidRPr="00326D7D">
        <w:rPr>
          <w:rFonts w:eastAsiaTheme="minorHAnsi"/>
          <w:color w:val="auto"/>
          <w:sz w:val="20"/>
          <w:szCs w:val="20"/>
        </w:rPr>
        <w:t xml:space="preserve">in leading Telecom </w:t>
      </w:r>
      <w:r w:rsidR="009B1D3A" w:rsidRPr="00326D7D">
        <w:rPr>
          <w:rFonts w:eastAsiaTheme="minorHAnsi"/>
          <w:color w:val="auto"/>
          <w:sz w:val="20"/>
          <w:szCs w:val="20"/>
        </w:rPr>
        <w:t>Company</w:t>
      </w:r>
      <w:r w:rsidRPr="00326D7D">
        <w:rPr>
          <w:rFonts w:eastAsiaTheme="minorHAnsi"/>
          <w:color w:val="auto"/>
          <w:sz w:val="20"/>
          <w:szCs w:val="20"/>
        </w:rPr>
        <w:t xml:space="preserve"> of</w:t>
      </w:r>
      <w:r w:rsidRPr="002752D4">
        <w:rPr>
          <w:rFonts w:eastAsiaTheme="minorHAnsi"/>
          <w:color w:val="auto"/>
          <w:sz w:val="20"/>
          <w:szCs w:val="20"/>
        </w:rPr>
        <w:t xml:space="preserve"> </w:t>
      </w:r>
      <w:r w:rsidRPr="00326D7D">
        <w:rPr>
          <w:rFonts w:eastAsiaTheme="minorHAnsi"/>
          <w:color w:val="auto"/>
          <w:sz w:val="20"/>
          <w:szCs w:val="20"/>
        </w:rPr>
        <w:t xml:space="preserve">Qatar, </w:t>
      </w:r>
      <w:r w:rsidR="00D9306E" w:rsidRPr="00326D7D">
        <w:rPr>
          <w:rFonts w:eastAsiaTheme="minorHAnsi"/>
          <w:color w:val="auto"/>
          <w:sz w:val="20"/>
          <w:szCs w:val="20"/>
        </w:rPr>
        <w:t xml:space="preserve">I </w:t>
      </w:r>
      <w:r w:rsidRPr="00326D7D">
        <w:rPr>
          <w:rFonts w:eastAsiaTheme="minorHAnsi"/>
          <w:color w:val="auto"/>
          <w:sz w:val="20"/>
          <w:szCs w:val="20"/>
        </w:rPr>
        <w:t>introduce</w:t>
      </w:r>
      <w:r w:rsidR="004B7D24">
        <w:rPr>
          <w:rFonts w:eastAsiaTheme="minorHAnsi"/>
          <w:color w:val="auto"/>
          <w:sz w:val="20"/>
          <w:szCs w:val="20"/>
        </w:rPr>
        <w:t>d</w:t>
      </w:r>
      <w:r w:rsidRPr="00326D7D">
        <w:rPr>
          <w:rFonts w:eastAsiaTheme="minorHAnsi"/>
          <w:color w:val="auto"/>
          <w:sz w:val="20"/>
          <w:szCs w:val="20"/>
        </w:rPr>
        <w:t xml:space="preserve"> Teradata </w:t>
      </w:r>
      <w:r w:rsidR="003B7B78">
        <w:rPr>
          <w:rFonts w:eastAsiaTheme="minorHAnsi"/>
          <w:color w:val="auto"/>
          <w:sz w:val="20"/>
          <w:szCs w:val="20"/>
        </w:rPr>
        <w:t>DBA</w:t>
      </w:r>
      <w:r w:rsidR="00903203">
        <w:rPr>
          <w:rFonts w:eastAsiaTheme="minorHAnsi"/>
          <w:color w:val="auto"/>
          <w:sz w:val="20"/>
          <w:szCs w:val="20"/>
        </w:rPr>
        <w:t>/ETL</w:t>
      </w:r>
      <w:r w:rsidR="003B7B78">
        <w:rPr>
          <w:rFonts w:eastAsiaTheme="minorHAnsi"/>
          <w:color w:val="auto"/>
          <w:sz w:val="20"/>
          <w:szCs w:val="20"/>
        </w:rPr>
        <w:t xml:space="preserve"> best practices</w:t>
      </w:r>
      <w:r w:rsidRPr="00326D7D">
        <w:rPr>
          <w:rFonts w:eastAsiaTheme="minorHAnsi"/>
          <w:color w:val="auto"/>
          <w:sz w:val="20"/>
          <w:szCs w:val="20"/>
        </w:rPr>
        <w:t xml:space="preserve"> </w:t>
      </w:r>
      <w:r w:rsidR="003B7B78">
        <w:rPr>
          <w:rFonts w:eastAsiaTheme="minorHAnsi"/>
          <w:color w:val="auto"/>
          <w:sz w:val="20"/>
          <w:szCs w:val="20"/>
        </w:rPr>
        <w:t xml:space="preserve">to </w:t>
      </w:r>
      <w:r w:rsidR="00D9306E" w:rsidRPr="00326D7D">
        <w:rPr>
          <w:rFonts w:eastAsiaTheme="minorHAnsi"/>
          <w:color w:val="auto"/>
          <w:sz w:val="20"/>
          <w:szCs w:val="20"/>
        </w:rPr>
        <w:t>optimize Teradata DWH</w:t>
      </w:r>
      <w:r w:rsidR="00D9306E" w:rsidRPr="002752D4">
        <w:rPr>
          <w:rFonts w:eastAsiaTheme="minorHAnsi"/>
          <w:color w:val="auto"/>
          <w:sz w:val="20"/>
          <w:szCs w:val="20"/>
        </w:rPr>
        <w:t xml:space="preserve"> </w:t>
      </w:r>
      <w:r w:rsidR="00430E9D">
        <w:rPr>
          <w:rFonts w:eastAsiaTheme="minorHAnsi"/>
          <w:color w:val="auto"/>
          <w:sz w:val="20"/>
          <w:szCs w:val="20"/>
        </w:rPr>
        <w:t xml:space="preserve">Production/Development </w:t>
      </w:r>
      <w:r w:rsidR="00D9306E" w:rsidRPr="00326D7D">
        <w:rPr>
          <w:rFonts w:eastAsiaTheme="minorHAnsi"/>
          <w:color w:val="auto"/>
          <w:sz w:val="20"/>
          <w:szCs w:val="20"/>
        </w:rPr>
        <w:t>system</w:t>
      </w:r>
      <w:r w:rsidR="0008315A">
        <w:rPr>
          <w:rFonts w:eastAsiaTheme="minorHAnsi"/>
          <w:color w:val="auto"/>
          <w:sz w:val="20"/>
          <w:szCs w:val="20"/>
        </w:rPr>
        <w:t xml:space="preserve"> &amp; </w:t>
      </w:r>
      <w:r w:rsidR="0008315A" w:rsidRPr="00326D7D">
        <w:rPr>
          <w:rFonts w:eastAsiaTheme="minorHAnsi"/>
          <w:color w:val="auto"/>
          <w:sz w:val="20"/>
          <w:szCs w:val="20"/>
        </w:rPr>
        <w:t xml:space="preserve">stream line </w:t>
      </w:r>
      <w:r w:rsidR="0008315A">
        <w:rPr>
          <w:rFonts w:eastAsiaTheme="minorHAnsi"/>
          <w:color w:val="auto"/>
          <w:sz w:val="20"/>
          <w:szCs w:val="20"/>
        </w:rPr>
        <w:t>EDW operations</w:t>
      </w:r>
      <w:r w:rsidR="0008315A" w:rsidRPr="00326D7D">
        <w:rPr>
          <w:rFonts w:eastAsiaTheme="minorHAnsi"/>
          <w:color w:val="auto"/>
          <w:sz w:val="20"/>
          <w:szCs w:val="20"/>
        </w:rPr>
        <w:t>.</w:t>
      </w:r>
    </w:p>
    <w:p w:rsidR="0039277A" w:rsidRDefault="00150DE4" w:rsidP="00A7757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DBA activities for </w:t>
      </w:r>
      <w:r w:rsidR="002E3E80">
        <w:rPr>
          <w:sz w:val="20"/>
          <w:szCs w:val="20"/>
        </w:rPr>
        <w:t>Development/Production</w:t>
      </w:r>
      <w:r w:rsidR="006B3AD8">
        <w:rPr>
          <w:sz w:val="20"/>
          <w:szCs w:val="20"/>
        </w:rPr>
        <w:t xml:space="preserve"> </w:t>
      </w:r>
      <w:r w:rsidR="00D02413">
        <w:rPr>
          <w:sz w:val="20"/>
          <w:szCs w:val="20"/>
        </w:rPr>
        <w:t>environment</w:t>
      </w:r>
      <w:r w:rsidR="007A6D32">
        <w:rPr>
          <w:sz w:val="20"/>
          <w:szCs w:val="20"/>
        </w:rPr>
        <w:t>, Teradata Viewpoint setup</w:t>
      </w:r>
    </w:p>
    <w:p w:rsidR="0039277A" w:rsidRDefault="0039277A" w:rsidP="0039277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Database Objects development &amp; maintenance, </w:t>
      </w:r>
      <w:r w:rsidRPr="00773B50">
        <w:rPr>
          <w:sz w:val="20"/>
          <w:szCs w:val="20"/>
        </w:rPr>
        <w:t>Table</w:t>
      </w:r>
      <w:r>
        <w:rPr>
          <w:sz w:val="20"/>
          <w:szCs w:val="20"/>
        </w:rPr>
        <w:t>/View/Macros/Stored Procedures, I</w:t>
      </w:r>
      <w:r w:rsidRPr="00773B50">
        <w:rPr>
          <w:sz w:val="20"/>
          <w:szCs w:val="20"/>
        </w:rPr>
        <w:t>ndex selection</w:t>
      </w:r>
      <w:r>
        <w:rPr>
          <w:sz w:val="20"/>
          <w:szCs w:val="20"/>
        </w:rPr>
        <w:t xml:space="preserve"> &amp; Stats </w:t>
      </w:r>
    </w:p>
    <w:p w:rsidR="00BA75B4" w:rsidRDefault="00BA75B4" w:rsidP="00A7757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Informatica </w:t>
      </w:r>
      <w:r w:rsidR="00C11A26">
        <w:rPr>
          <w:sz w:val="20"/>
          <w:szCs w:val="20"/>
        </w:rPr>
        <w:t xml:space="preserve">power center </w:t>
      </w:r>
      <w:r>
        <w:rPr>
          <w:sz w:val="20"/>
          <w:szCs w:val="20"/>
        </w:rPr>
        <w:t xml:space="preserve">ETL </w:t>
      </w:r>
      <w:r w:rsidR="008C0F65">
        <w:rPr>
          <w:sz w:val="20"/>
          <w:szCs w:val="20"/>
        </w:rPr>
        <w:t>batch</w:t>
      </w:r>
      <w:r>
        <w:rPr>
          <w:sz w:val="20"/>
          <w:szCs w:val="20"/>
        </w:rPr>
        <w:t xml:space="preserve"> development &amp; Support</w:t>
      </w:r>
      <w:r w:rsidR="008C0F65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C0F65" w:rsidRPr="009A4288">
        <w:rPr>
          <w:sz w:val="20"/>
          <w:szCs w:val="20"/>
        </w:rPr>
        <w:t>Incident/Problem resolution &amp; Hotfixes</w:t>
      </w:r>
    </w:p>
    <w:p w:rsidR="00A22E7C" w:rsidRDefault="00B432F0" w:rsidP="00A7757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ETL batch p</w:t>
      </w:r>
      <w:r w:rsidR="00A22E7C">
        <w:rPr>
          <w:sz w:val="20"/>
          <w:szCs w:val="20"/>
        </w:rPr>
        <w:t>erformance analysis and optimization</w:t>
      </w:r>
      <w:r w:rsidR="00530A99">
        <w:rPr>
          <w:sz w:val="20"/>
          <w:szCs w:val="20"/>
        </w:rPr>
        <w:t>, Automation of DBA/ETL re</w:t>
      </w:r>
      <w:r w:rsidR="008C2220">
        <w:rPr>
          <w:sz w:val="20"/>
          <w:szCs w:val="20"/>
        </w:rPr>
        <w:t>ports</w:t>
      </w:r>
    </w:p>
    <w:p w:rsidR="007046B3" w:rsidRPr="006F6EDF" w:rsidRDefault="007046B3" w:rsidP="007046B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73B50">
        <w:rPr>
          <w:sz w:val="20"/>
          <w:szCs w:val="20"/>
        </w:rPr>
        <w:t>Offshore Team Management</w:t>
      </w:r>
      <w:r>
        <w:rPr>
          <w:sz w:val="20"/>
          <w:szCs w:val="20"/>
        </w:rPr>
        <w:t xml:space="preserve">, </w:t>
      </w:r>
      <w:r w:rsidRPr="006F6EDF">
        <w:rPr>
          <w:sz w:val="20"/>
          <w:szCs w:val="20"/>
        </w:rPr>
        <w:t>Project documentation (Operational Manuals/Run-book)</w:t>
      </w:r>
    </w:p>
    <w:p w:rsidR="0012046A" w:rsidRDefault="0012046A" w:rsidP="0012046A">
      <w:pPr>
        <w:pStyle w:val="ListParagraph"/>
        <w:spacing w:after="0"/>
        <w:ind w:left="360" w:firstLine="0"/>
        <w:rPr>
          <w:sz w:val="20"/>
          <w:szCs w:val="20"/>
        </w:rPr>
      </w:pPr>
    </w:p>
    <w:p w:rsidR="0012046A" w:rsidRPr="00475887" w:rsidRDefault="0012046A" w:rsidP="0012046A">
      <w:pPr>
        <w:pStyle w:val="Subsection"/>
        <w:rPr>
          <w:b/>
          <w:color w:val="234170" w:themeColor="text2" w:themeShade="BF"/>
        </w:rPr>
      </w:pPr>
      <w:r>
        <w:rPr>
          <w:b/>
          <w:color w:val="234170" w:themeColor="text2" w:themeShade="BF"/>
        </w:rPr>
        <w:t>Nokia</w:t>
      </w:r>
    </w:p>
    <w:p w:rsidR="0012046A" w:rsidRPr="003E2398" w:rsidRDefault="0012046A" w:rsidP="0012046A">
      <w:pPr>
        <w:spacing w:after="0" w:line="240" w:lineRule="auto"/>
        <w:rPr>
          <w:rStyle w:val="IntenseEmphasis"/>
          <w:b w:val="0"/>
          <w:i w:val="0"/>
          <w:color w:val="000000" w:themeColor="text1"/>
        </w:rPr>
      </w:pPr>
      <w:r w:rsidRPr="003E2398">
        <w:rPr>
          <w:rStyle w:val="IntenseEmphasis"/>
          <w:i w:val="0"/>
          <w:color w:val="000000" w:themeColor="text1"/>
        </w:rPr>
        <w:t>Onsite</w:t>
      </w:r>
      <w:r w:rsidRPr="00600C6F">
        <w:rPr>
          <w:rStyle w:val="IntenseEmphasis"/>
          <w:i w:val="0"/>
          <w:color w:val="000000" w:themeColor="text1"/>
        </w:rPr>
        <w:t xml:space="preserve"> </w:t>
      </w:r>
      <w:r>
        <w:rPr>
          <w:rStyle w:val="IntenseEmphasis"/>
          <w:i w:val="0"/>
          <w:color w:val="000000" w:themeColor="text1"/>
        </w:rPr>
        <w:t xml:space="preserve">– Finland </w:t>
      </w:r>
      <w:r w:rsidR="00707524">
        <w:rPr>
          <w:rStyle w:val="IntenseEmphasis"/>
          <w:i w:val="0"/>
          <w:color w:val="000000" w:themeColor="text1"/>
        </w:rPr>
        <w:t xml:space="preserve">| </w:t>
      </w:r>
      <w:r w:rsidRPr="00600279">
        <w:rPr>
          <w:rStyle w:val="IntenseEmphasis"/>
          <w:b w:val="0"/>
          <w:iCs w:val="0"/>
          <w:color w:val="000000" w:themeColor="text1"/>
        </w:rPr>
        <w:t>(</w:t>
      </w:r>
      <w:r>
        <w:rPr>
          <w:rStyle w:val="IntenseEmphasis"/>
          <w:b w:val="0"/>
          <w:iCs w:val="0"/>
          <w:color w:val="000000" w:themeColor="text1"/>
        </w:rPr>
        <w:t>Apr 2011</w:t>
      </w:r>
      <w:r w:rsidRPr="00600279">
        <w:rPr>
          <w:rStyle w:val="IntenseEmphasis"/>
          <w:b w:val="0"/>
          <w:iCs w:val="0"/>
          <w:color w:val="000000" w:themeColor="text1"/>
        </w:rPr>
        <w:t xml:space="preserve"> – </w:t>
      </w:r>
      <w:r>
        <w:rPr>
          <w:rStyle w:val="IntenseEmphasis"/>
          <w:b w:val="0"/>
          <w:iCs w:val="0"/>
          <w:color w:val="000000" w:themeColor="text1"/>
        </w:rPr>
        <w:t xml:space="preserve">Apr </w:t>
      </w:r>
      <w:r w:rsidRPr="00600279">
        <w:rPr>
          <w:rStyle w:val="IntenseEmphasis"/>
          <w:b w:val="0"/>
          <w:iCs w:val="0"/>
          <w:color w:val="000000" w:themeColor="text1"/>
        </w:rPr>
        <w:t>2013)</w:t>
      </w:r>
    </w:p>
    <w:p w:rsidR="00A275A4" w:rsidRPr="00A275A4" w:rsidRDefault="004B7D24" w:rsidP="004B7D24">
      <w:pPr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I w</w:t>
      </w:r>
      <w:r w:rsidR="00A275A4">
        <w:rPr>
          <w:rFonts w:eastAsiaTheme="minorHAnsi"/>
          <w:sz w:val="20"/>
          <w:szCs w:val="20"/>
        </w:rPr>
        <w:t>orked in</w:t>
      </w:r>
      <w:r w:rsidR="00A275A4" w:rsidRPr="00A275A4"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 xml:space="preserve">the </w:t>
      </w:r>
      <w:r w:rsidR="00A275A4">
        <w:rPr>
          <w:rFonts w:eastAsiaTheme="minorHAnsi"/>
          <w:sz w:val="20"/>
          <w:szCs w:val="20"/>
        </w:rPr>
        <w:t xml:space="preserve">challenging </w:t>
      </w:r>
      <w:r w:rsidR="000F0908">
        <w:rPr>
          <w:rFonts w:eastAsiaTheme="minorHAnsi"/>
          <w:sz w:val="20"/>
          <w:szCs w:val="20"/>
        </w:rPr>
        <w:t xml:space="preserve">DWH </w:t>
      </w:r>
      <w:r w:rsidR="00A275A4">
        <w:rPr>
          <w:rFonts w:eastAsiaTheme="minorHAnsi"/>
          <w:sz w:val="20"/>
          <w:szCs w:val="20"/>
        </w:rPr>
        <w:t xml:space="preserve">environment of </w:t>
      </w:r>
      <w:r w:rsidR="00A275A4" w:rsidRPr="00A275A4">
        <w:rPr>
          <w:rFonts w:eastAsiaTheme="minorHAnsi"/>
          <w:sz w:val="20"/>
          <w:szCs w:val="20"/>
        </w:rPr>
        <w:t>world's largest manufacturer of </w:t>
      </w:r>
      <w:r w:rsidR="003E3147">
        <w:rPr>
          <w:rFonts w:eastAsiaTheme="minorHAnsi"/>
          <w:sz w:val="20"/>
          <w:szCs w:val="20"/>
        </w:rPr>
        <w:t>m</w:t>
      </w:r>
      <w:r w:rsidR="000F0908" w:rsidRPr="00A275A4">
        <w:rPr>
          <w:rFonts w:eastAsiaTheme="minorHAnsi"/>
          <w:sz w:val="20"/>
          <w:szCs w:val="20"/>
        </w:rPr>
        <w:t>obile</w:t>
      </w:r>
      <w:r>
        <w:rPr>
          <w:rFonts w:eastAsiaTheme="minorHAnsi"/>
          <w:sz w:val="20"/>
          <w:szCs w:val="20"/>
        </w:rPr>
        <w:t xml:space="preserve"> handsets</w:t>
      </w:r>
      <w:r w:rsidR="00A275A4">
        <w:rPr>
          <w:rFonts w:eastAsiaTheme="minorHAnsi"/>
          <w:sz w:val="20"/>
          <w:szCs w:val="20"/>
        </w:rPr>
        <w:t xml:space="preserve">, </w:t>
      </w:r>
      <w:r w:rsidR="000F0908">
        <w:rPr>
          <w:rFonts w:eastAsiaTheme="minorHAnsi"/>
          <w:sz w:val="20"/>
          <w:szCs w:val="20"/>
        </w:rPr>
        <w:t>where I served</w:t>
      </w:r>
      <w:r>
        <w:rPr>
          <w:rFonts w:eastAsiaTheme="minorHAnsi"/>
          <w:sz w:val="20"/>
          <w:szCs w:val="20"/>
        </w:rPr>
        <w:t xml:space="preserve"> </w:t>
      </w:r>
      <w:r w:rsidR="007E2140">
        <w:rPr>
          <w:rFonts w:eastAsiaTheme="minorHAnsi"/>
          <w:sz w:val="20"/>
          <w:szCs w:val="20"/>
        </w:rPr>
        <w:t xml:space="preserve">in multiple roles, </w:t>
      </w:r>
      <w:r>
        <w:rPr>
          <w:rFonts w:eastAsiaTheme="minorHAnsi"/>
          <w:sz w:val="20"/>
          <w:szCs w:val="20"/>
        </w:rPr>
        <w:t>as a</w:t>
      </w:r>
      <w:r w:rsidR="00A275A4">
        <w:rPr>
          <w:rFonts w:eastAsiaTheme="minorHAnsi"/>
          <w:sz w:val="20"/>
          <w:szCs w:val="20"/>
        </w:rPr>
        <w:t xml:space="preserve"> Performance DBA</w:t>
      </w:r>
      <w:r>
        <w:rPr>
          <w:rFonts w:eastAsiaTheme="minorHAnsi"/>
          <w:sz w:val="20"/>
          <w:szCs w:val="20"/>
        </w:rPr>
        <w:t xml:space="preserve"> as well as </w:t>
      </w:r>
      <w:r w:rsidR="000F0908">
        <w:rPr>
          <w:rFonts w:eastAsiaTheme="minorHAnsi"/>
          <w:sz w:val="20"/>
          <w:szCs w:val="20"/>
        </w:rPr>
        <w:t xml:space="preserve">Informatica </w:t>
      </w:r>
      <w:r w:rsidR="00047BEF">
        <w:rPr>
          <w:rFonts w:eastAsiaTheme="minorHAnsi"/>
          <w:sz w:val="20"/>
          <w:szCs w:val="20"/>
        </w:rPr>
        <w:t xml:space="preserve">ETL </w:t>
      </w:r>
      <w:r w:rsidR="000F0908">
        <w:rPr>
          <w:rFonts w:eastAsiaTheme="minorHAnsi"/>
          <w:sz w:val="20"/>
          <w:szCs w:val="20"/>
        </w:rPr>
        <w:t>lead.</w:t>
      </w:r>
    </w:p>
    <w:p w:rsidR="00242F11" w:rsidRPr="008737E7" w:rsidRDefault="00AD7E8F" w:rsidP="008737E7">
      <w:pPr>
        <w:spacing w:after="0" w:line="240" w:lineRule="auto"/>
        <w:rPr>
          <w:rStyle w:val="IntenseEmphasis"/>
          <w:i w:val="0"/>
          <w:color w:val="000000" w:themeColor="text1"/>
        </w:rPr>
      </w:pPr>
      <w:r w:rsidRPr="008737E7">
        <w:rPr>
          <w:rStyle w:val="IntenseEmphasis"/>
          <w:i w:val="0"/>
          <w:color w:val="000000" w:themeColor="text1"/>
        </w:rPr>
        <w:t xml:space="preserve">Teradata </w:t>
      </w:r>
      <w:r w:rsidR="00837437">
        <w:rPr>
          <w:rStyle w:val="IntenseEmphasis"/>
          <w:i w:val="0"/>
          <w:color w:val="000000" w:themeColor="text1"/>
        </w:rPr>
        <w:t xml:space="preserve">System </w:t>
      </w:r>
      <w:r w:rsidRPr="008737E7">
        <w:rPr>
          <w:rStyle w:val="IntenseEmphasis"/>
          <w:i w:val="0"/>
          <w:color w:val="000000" w:themeColor="text1"/>
        </w:rPr>
        <w:t xml:space="preserve">Performance </w:t>
      </w:r>
      <w:r w:rsidR="00D9221B">
        <w:rPr>
          <w:rStyle w:val="IntenseEmphasis"/>
          <w:i w:val="0"/>
          <w:color w:val="000000" w:themeColor="text1"/>
        </w:rPr>
        <w:t>Tuning</w:t>
      </w:r>
      <w:r w:rsidRPr="008737E7">
        <w:rPr>
          <w:rStyle w:val="IntenseEmphasis"/>
          <w:i w:val="0"/>
          <w:color w:val="000000" w:themeColor="text1"/>
        </w:rPr>
        <w:t xml:space="preserve"> </w:t>
      </w:r>
      <w:r w:rsidR="001B4372">
        <w:rPr>
          <w:rStyle w:val="IntenseEmphasis"/>
          <w:i w:val="0"/>
          <w:color w:val="000000" w:themeColor="text1"/>
        </w:rPr>
        <w:t>Engineer</w:t>
      </w:r>
      <w:r w:rsidRPr="008737E7">
        <w:rPr>
          <w:rStyle w:val="IntenseEmphasis"/>
          <w:i w:val="0"/>
          <w:color w:val="000000" w:themeColor="text1"/>
        </w:rPr>
        <w:t xml:space="preserve"> </w:t>
      </w:r>
    </w:p>
    <w:p w:rsidR="002847C9" w:rsidRPr="002847C9" w:rsidRDefault="002847C9" w:rsidP="002847C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847C9">
        <w:rPr>
          <w:sz w:val="20"/>
          <w:szCs w:val="20"/>
        </w:rPr>
        <w:t>Teradata System Performance tunin</w:t>
      </w:r>
      <w:r w:rsidR="00240499">
        <w:rPr>
          <w:sz w:val="20"/>
          <w:szCs w:val="20"/>
        </w:rPr>
        <w:t>g/optimization for Production/</w:t>
      </w:r>
      <w:r w:rsidR="002B0704">
        <w:rPr>
          <w:sz w:val="20"/>
          <w:szCs w:val="20"/>
        </w:rPr>
        <w:t>Dev/</w:t>
      </w:r>
      <w:r w:rsidR="00240499">
        <w:rPr>
          <w:sz w:val="20"/>
          <w:szCs w:val="20"/>
        </w:rPr>
        <w:t xml:space="preserve">QA &amp; </w:t>
      </w:r>
      <w:r w:rsidRPr="002847C9">
        <w:rPr>
          <w:sz w:val="20"/>
          <w:szCs w:val="20"/>
        </w:rPr>
        <w:t>XLDB systems</w:t>
      </w:r>
    </w:p>
    <w:p w:rsidR="00174025" w:rsidRDefault="002847C9" w:rsidP="002847C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95125">
        <w:rPr>
          <w:sz w:val="20"/>
          <w:szCs w:val="20"/>
        </w:rPr>
        <w:t>Query Optimi</w:t>
      </w:r>
      <w:r w:rsidR="00195125" w:rsidRPr="00195125">
        <w:rPr>
          <w:sz w:val="20"/>
          <w:szCs w:val="20"/>
        </w:rPr>
        <w:t>zation (SQL Review/Re-write/Test</w:t>
      </w:r>
      <w:r w:rsidR="00557E78">
        <w:rPr>
          <w:sz w:val="20"/>
          <w:szCs w:val="20"/>
        </w:rPr>
        <w:t>/Deploy</w:t>
      </w:r>
      <w:r w:rsidRPr="00195125">
        <w:rPr>
          <w:sz w:val="20"/>
          <w:szCs w:val="20"/>
        </w:rPr>
        <w:t>)</w:t>
      </w:r>
      <w:r w:rsidR="00303F72">
        <w:rPr>
          <w:sz w:val="20"/>
          <w:szCs w:val="20"/>
        </w:rPr>
        <w:t xml:space="preserve">, </w:t>
      </w:r>
      <w:r w:rsidR="00945244" w:rsidRPr="00195125">
        <w:rPr>
          <w:sz w:val="20"/>
          <w:szCs w:val="20"/>
        </w:rPr>
        <w:t>SQL EXPLAIN p</w:t>
      </w:r>
      <w:r w:rsidR="00174025" w:rsidRPr="00195125">
        <w:rPr>
          <w:sz w:val="20"/>
          <w:szCs w:val="20"/>
        </w:rPr>
        <w:t>l</w:t>
      </w:r>
      <w:r w:rsidR="00945244" w:rsidRPr="00195125">
        <w:rPr>
          <w:sz w:val="20"/>
          <w:szCs w:val="20"/>
        </w:rPr>
        <w:t>an a</w:t>
      </w:r>
      <w:r w:rsidR="00174025" w:rsidRPr="00195125">
        <w:rPr>
          <w:sz w:val="20"/>
          <w:szCs w:val="20"/>
        </w:rPr>
        <w:t>nalysis</w:t>
      </w:r>
    </w:p>
    <w:p w:rsidR="00DB2505" w:rsidRPr="002847C9" w:rsidRDefault="00DB2505" w:rsidP="00DB250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847C9">
        <w:rPr>
          <w:sz w:val="20"/>
          <w:szCs w:val="20"/>
        </w:rPr>
        <w:t>Root Cause Analysis for system degradation &amp; provide optimized Solution Recommendations/Fix</w:t>
      </w:r>
    </w:p>
    <w:p w:rsidR="002847C9" w:rsidRPr="002847C9" w:rsidRDefault="00DC107A" w:rsidP="002847C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76C7C">
        <w:rPr>
          <w:sz w:val="20"/>
          <w:szCs w:val="20"/>
        </w:rPr>
        <w:t>Physical Data Modeling/Design</w:t>
      </w:r>
      <w:r>
        <w:rPr>
          <w:sz w:val="20"/>
          <w:szCs w:val="20"/>
        </w:rPr>
        <w:t xml:space="preserve">, </w:t>
      </w:r>
      <w:r w:rsidR="00945244">
        <w:rPr>
          <w:sz w:val="20"/>
          <w:szCs w:val="20"/>
        </w:rPr>
        <w:t>Semantic layer aggregation t</w:t>
      </w:r>
      <w:r w:rsidR="002847C9" w:rsidRPr="002847C9">
        <w:rPr>
          <w:sz w:val="20"/>
          <w:szCs w:val="20"/>
        </w:rPr>
        <w:t>uning</w:t>
      </w:r>
      <w:r w:rsidR="00945244">
        <w:rPr>
          <w:sz w:val="20"/>
          <w:szCs w:val="20"/>
        </w:rPr>
        <w:t xml:space="preserve"> / recommendations</w:t>
      </w:r>
    </w:p>
    <w:p w:rsidR="002847C9" w:rsidRPr="002847C9" w:rsidRDefault="00C94D87" w:rsidP="002847C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Performance T</w:t>
      </w:r>
      <w:r w:rsidR="002847C9" w:rsidRPr="002847C9">
        <w:rPr>
          <w:sz w:val="20"/>
          <w:szCs w:val="20"/>
        </w:rPr>
        <w:t>esting of new releases</w:t>
      </w:r>
      <w:r w:rsidR="00BF3579">
        <w:rPr>
          <w:sz w:val="20"/>
          <w:szCs w:val="20"/>
        </w:rPr>
        <w:t xml:space="preserve"> in QA/XLDB systems before PROD deployments</w:t>
      </w:r>
    </w:p>
    <w:p w:rsidR="00B840A1" w:rsidRPr="008737E7" w:rsidRDefault="00131498" w:rsidP="008737E7">
      <w:pPr>
        <w:spacing w:after="0" w:line="240" w:lineRule="auto"/>
        <w:rPr>
          <w:rStyle w:val="IntenseEmphasis"/>
          <w:i w:val="0"/>
          <w:color w:val="000000" w:themeColor="text1"/>
        </w:rPr>
      </w:pPr>
      <w:r>
        <w:rPr>
          <w:rStyle w:val="IntenseEmphasis"/>
          <w:i w:val="0"/>
          <w:color w:val="000000" w:themeColor="text1"/>
        </w:rPr>
        <w:t>Teradata</w:t>
      </w:r>
      <w:r w:rsidR="00B840A1" w:rsidRPr="008737E7">
        <w:rPr>
          <w:rStyle w:val="IntenseEmphasis"/>
          <w:i w:val="0"/>
          <w:color w:val="000000" w:themeColor="text1"/>
        </w:rPr>
        <w:t xml:space="preserve"> </w:t>
      </w:r>
      <w:r w:rsidR="008112E1">
        <w:rPr>
          <w:rStyle w:val="IntenseEmphasis"/>
          <w:i w:val="0"/>
          <w:color w:val="000000" w:themeColor="text1"/>
        </w:rPr>
        <w:t>Developer &amp; A</w:t>
      </w:r>
      <w:r w:rsidR="008737E7">
        <w:rPr>
          <w:rStyle w:val="IntenseEmphasis"/>
          <w:i w:val="0"/>
          <w:color w:val="000000" w:themeColor="text1"/>
        </w:rPr>
        <w:t>pplication Support</w:t>
      </w:r>
    </w:p>
    <w:p w:rsidR="00B840A1" w:rsidRDefault="00131498" w:rsidP="003806F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Development and Operational support </w:t>
      </w:r>
      <w:r w:rsidR="003806F1">
        <w:rPr>
          <w:sz w:val="20"/>
          <w:szCs w:val="20"/>
        </w:rPr>
        <w:t xml:space="preserve"> for Demand &amp; Delivery (DND) applications</w:t>
      </w:r>
      <w:r w:rsidR="008E05F3">
        <w:rPr>
          <w:sz w:val="20"/>
          <w:szCs w:val="20"/>
        </w:rPr>
        <w:t xml:space="preserve"> to adhere agreed </w:t>
      </w:r>
      <w:r w:rsidR="008E05F3" w:rsidRPr="009B1D3A">
        <w:rPr>
          <w:sz w:val="20"/>
          <w:szCs w:val="20"/>
        </w:rPr>
        <w:t>SLA</w:t>
      </w:r>
    </w:p>
    <w:p w:rsidR="00131498" w:rsidRDefault="005B334D" w:rsidP="000703C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Teradata Database Development, </w:t>
      </w:r>
      <w:r w:rsidRPr="00131498">
        <w:rPr>
          <w:sz w:val="20"/>
          <w:szCs w:val="20"/>
        </w:rPr>
        <w:t>ETL/BI</w:t>
      </w:r>
      <w:r>
        <w:rPr>
          <w:sz w:val="20"/>
          <w:szCs w:val="20"/>
        </w:rPr>
        <w:t xml:space="preserve"> </w:t>
      </w:r>
      <w:r w:rsidRPr="00131498">
        <w:rPr>
          <w:sz w:val="20"/>
          <w:szCs w:val="20"/>
        </w:rPr>
        <w:t>Development</w:t>
      </w:r>
      <w:r>
        <w:rPr>
          <w:sz w:val="20"/>
          <w:szCs w:val="20"/>
        </w:rPr>
        <w:t xml:space="preserve"> using </w:t>
      </w:r>
      <w:r w:rsidR="000703C3" w:rsidRPr="00131498">
        <w:rPr>
          <w:sz w:val="20"/>
          <w:szCs w:val="20"/>
        </w:rPr>
        <w:t>Infor</w:t>
      </w:r>
      <w:r>
        <w:rPr>
          <w:sz w:val="20"/>
          <w:szCs w:val="20"/>
        </w:rPr>
        <w:t xml:space="preserve">matica Power Center &amp; </w:t>
      </w:r>
      <w:r w:rsidR="00FF78B3" w:rsidRPr="00131498">
        <w:rPr>
          <w:sz w:val="20"/>
          <w:szCs w:val="20"/>
        </w:rPr>
        <w:t xml:space="preserve">Teradata </w:t>
      </w:r>
      <w:r w:rsidR="00131498">
        <w:rPr>
          <w:sz w:val="20"/>
          <w:szCs w:val="20"/>
        </w:rPr>
        <w:t xml:space="preserve">Utilities </w:t>
      </w:r>
    </w:p>
    <w:p w:rsidR="0089489F" w:rsidRPr="00131498" w:rsidRDefault="0089489F" w:rsidP="0013149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31498">
        <w:rPr>
          <w:sz w:val="20"/>
          <w:szCs w:val="20"/>
        </w:rPr>
        <w:t>ETL Reporting, Data Validations, Source Data Reconciliations</w:t>
      </w:r>
      <w:r w:rsidR="00131498">
        <w:rPr>
          <w:sz w:val="20"/>
          <w:szCs w:val="20"/>
        </w:rPr>
        <w:t>, Troubleshoot &amp; Apply Hotfixes</w:t>
      </w:r>
    </w:p>
    <w:p w:rsidR="00894293" w:rsidRPr="00A27173" w:rsidRDefault="000E58C7" w:rsidP="0089429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QA Testing and </w:t>
      </w:r>
      <w:r w:rsidR="003B5104">
        <w:rPr>
          <w:sz w:val="20"/>
          <w:szCs w:val="20"/>
        </w:rPr>
        <w:t xml:space="preserve">Prod </w:t>
      </w:r>
      <w:r>
        <w:rPr>
          <w:sz w:val="20"/>
          <w:szCs w:val="20"/>
        </w:rPr>
        <w:t>Deployments</w:t>
      </w:r>
    </w:p>
    <w:p w:rsidR="0066405E" w:rsidRPr="00475887" w:rsidRDefault="0066405E" w:rsidP="0066405E">
      <w:pPr>
        <w:pStyle w:val="Subsection"/>
        <w:rPr>
          <w:b/>
          <w:color w:val="234170" w:themeColor="text2" w:themeShade="BF"/>
        </w:rPr>
      </w:pPr>
      <w:r>
        <w:rPr>
          <w:b/>
          <w:color w:val="234170" w:themeColor="text2" w:themeShade="BF"/>
        </w:rPr>
        <w:t>Statoil</w:t>
      </w:r>
    </w:p>
    <w:p w:rsidR="0066405E" w:rsidRPr="003E2398" w:rsidRDefault="0066405E" w:rsidP="0066405E">
      <w:pPr>
        <w:spacing w:after="0" w:line="240" w:lineRule="auto"/>
        <w:rPr>
          <w:rStyle w:val="IntenseEmphasis"/>
          <w:b w:val="0"/>
          <w:i w:val="0"/>
          <w:color w:val="000000" w:themeColor="text1"/>
        </w:rPr>
      </w:pPr>
      <w:r w:rsidRPr="003E2398">
        <w:rPr>
          <w:rStyle w:val="IntenseEmphasis"/>
          <w:i w:val="0"/>
          <w:color w:val="000000" w:themeColor="text1"/>
        </w:rPr>
        <w:t>Teradata DBA</w:t>
      </w:r>
      <w:r w:rsidR="00C81083">
        <w:rPr>
          <w:rStyle w:val="IntenseEmphasis"/>
          <w:i w:val="0"/>
          <w:color w:val="000000" w:themeColor="text1"/>
        </w:rPr>
        <w:t xml:space="preserve"> </w:t>
      </w:r>
      <w:r w:rsidR="0053071A">
        <w:rPr>
          <w:rStyle w:val="IntenseEmphasis"/>
          <w:i w:val="0"/>
          <w:color w:val="000000" w:themeColor="text1"/>
        </w:rPr>
        <w:t>/</w:t>
      </w:r>
      <w:r w:rsidR="00C81083">
        <w:rPr>
          <w:rStyle w:val="IntenseEmphasis"/>
          <w:i w:val="0"/>
          <w:color w:val="000000" w:themeColor="text1"/>
        </w:rPr>
        <w:t xml:space="preserve"> </w:t>
      </w:r>
      <w:r w:rsidR="003F698C">
        <w:rPr>
          <w:rStyle w:val="IntenseEmphasis"/>
          <w:i w:val="0"/>
          <w:color w:val="000000" w:themeColor="text1"/>
        </w:rPr>
        <w:t>Developer</w:t>
      </w:r>
      <w:r w:rsidR="0053071A">
        <w:rPr>
          <w:rStyle w:val="IntenseEmphasis"/>
          <w:i w:val="0"/>
          <w:color w:val="000000" w:themeColor="text1"/>
        </w:rPr>
        <w:t xml:space="preserve"> </w:t>
      </w:r>
      <w:r w:rsidRPr="003E2398">
        <w:rPr>
          <w:rStyle w:val="IntenseEmphasis"/>
          <w:i w:val="0"/>
          <w:color w:val="000000" w:themeColor="text1"/>
        </w:rPr>
        <w:t xml:space="preserve">| </w:t>
      </w:r>
      <w:r w:rsidR="006D5FF2">
        <w:rPr>
          <w:rStyle w:val="IntenseEmphasis"/>
          <w:i w:val="0"/>
          <w:color w:val="000000" w:themeColor="text1"/>
        </w:rPr>
        <w:t xml:space="preserve">Offsite </w:t>
      </w:r>
      <w:r w:rsidRPr="00600279">
        <w:rPr>
          <w:rStyle w:val="IntenseEmphasis"/>
          <w:b w:val="0"/>
          <w:iCs w:val="0"/>
          <w:color w:val="000000" w:themeColor="text1"/>
        </w:rPr>
        <w:t>(</w:t>
      </w:r>
      <w:r w:rsidR="00E85923">
        <w:rPr>
          <w:rStyle w:val="IntenseEmphasis"/>
          <w:b w:val="0"/>
          <w:iCs w:val="0"/>
          <w:color w:val="000000" w:themeColor="text1"/>
        </w:rPr>
        <w:t>Oct 2010</w:t>
      </w:r>
      <w:r w:rsidRPr="00600279">
        <w:rPr>
          <w:rStyle w:val="IntenseEmphasis"/>
          <w:b w:val="0"/>
          <w:iCs w:val="0"/>
          <w:color w:val="000000" w:themeColor="text1"/>
        </w:rPr>
        <w:t xml:space="preserve"> – </w:t>
      </w:r>
      <w:r w:rsidR="00E85923">
        <w:rPr>
          <w:rStyle w:val="IntenseEmphasis"/>
          <w:b w:val="0"/>
          <w:iCs w:val="0"/>
          <w:color w:val="000000" w:themeColor="text1"/>
        </w:rPr>
        <w:t>Mar 2011</w:t>
      </w:r>
      <w:r w:rsidRPr="00600279">
        <w:rPr>
          <w:rStyle w:val="IntenseEmphasis"/>
          <w:b w:val="0"/>
          <w:iCs w:val="0"/>
          <w:color w:val="000000" w:themeColor="text1"/>
        </w:rPr>
        <w:t>)</w:t>
      </w:r>
    </w:p>
    <w:p w:rsidR="008C72EB" w:rsidRPr="00326D7D" w:rsidRDefault="008C72EB" w:rsidP="004B7D24">
      <w:pPr>
        <w:pStyle w:val="SubsectionDate"/>
        <w:jc w:val="both"/>
        <w:rPr>
          <w:rFonts w:eastAsiaTheme="minorHAnsi"/>
          <w:color w:val="auto"/>
          <w:sz w:val="20"/>
          <w:szCs w:val="20"/>
        </w:rPr>
      </w:pPr>
      <w:r w:rsidRPr="00326D7D">
        <w:rPr>
          <w:rFonts w:eastAsiaTheme="minorHAnsi"/>
          <w:color w:val="auto"/>
          <w:sz w:val="20"/>
          <w:szCs w:val="20"/>
        </w:rPr>
        <w:t>A</w:t>
      </w:r>
      <w:r w:rsidR="004B7D24">
        <w:rPr>
          <w:rFonts w:eastAsiaTheme="minorHAnsi"/>
          <w:color w:val="auto"/>
          <w:sz w:val="20"/>
          <w:szCs w:val="20"/>
        </w:rPr>
        <w:t xml:space="preserve">s Teradata </w:t>
      </w:r>
      <w:r w:rsidR="00E50130">
        <w:rPr>
          <w:rFonts w:eastAsiaTheme="minorHAnsi"/>
          <w:color w:val="auto"/>
          <w:sz w:val="20"/>
          <w:szCs w:val="20"/>
        </w:rPr>
        <w:t>Consultant</w:t>
      </w:r>
      <w:r w:rsidR="004B7D24">
        <w:rPr>
          <w:rFonts w:eastAsiaTheme="minorHAnsi"/>
          <w:color w:val="auto"/>
          <w:sz w:val="20"/>
          <w:szCs w:val="20"/>
        </w:rPr>
        <w:t xml:space="preserve"> in the</w:t>
      </w:r>
      <w:r w:rsidR="00B3544C">
        <w:rPr>
          <w:rFonts w:eastAsiaTheme="minorHAnsi"/>
          <w:color w:val="auto"/>
          <w:sz w:val="20"/>
          <w:szCs w:val="20"/>
        </w:rPr>
        <w:t xml:space="preserve"> leading energy company </w:t>
      </w:r>
      <w:r w:rsidR="00EB5FDE">
        <w:rPr>
          <w:rFonts w:eastAsiaTheme="minorHAnsi"/>
          <w:color w:val="auto"/>
          <w:sz w:val="20"/>
          <w:szCs w:val="20"/>
        </w:rPr>
        <w:t>of</w:t>
      </w:r>
      <w:r w:rsidR="00B3544C">
        <w:rPr>
          <w:rFonts w:eastAsiaTheme="minorHAnsi"/>
          <w:color w:val="auto"/>
          <w:sz w:val="20"/>
          <w:szCs w:val="20"/>
        </w:rPr>
        <w:t xml:space="preserve"> oil &amp; gas production</w:t>
      </w:r>
      <w:r w:rsidR="004B6688">
        <w:rPr>
          <w:rFonts w:eastAsiaTheme="minorHAnsi"/>
          <w:color w:val="auto"/>
          <w:sz w:val="20"/>
          <w:szCs w:val="20"/>
        </w:rPr>
        <w:t xml:space="preserve"> in Nordics</w:t>
      </w:r>
      <w:r w:rsidR="00B3544C">
        <w:rPr>
          <w:rFonts w:eastAsiaTheme="minorHAnsi"/>
          <w:color w:val="auto"/>
          <w:sz w:val="20"/>
          <w:szCs w:val="20"/>
        </w:rPr>
        <w:t xml:space="preserve">, my duties were to perform DBA </w:t>
      </w:r>
      <w:r w:rsidR="00DC2C96">
        <w:rPr>
          <w:rFonts w:eastAsiaTheme="minorHAnsi"/>
          <w:color w:val="auto"/>
          <w:sz w:val="20"/>
          <w:szCs w:val="20"/>
        </w:rPr>
        <w:t xml:space="preserve">and </w:t>
      </w:r>
      <w:r w:rsidR="004B6688">
        <w:rPr>
          <w:rFonts w:eastAsiaTheme="minorHAnsi"/>
          <w:color w:val="auto"/>
          <w:sz w:val="20"/>
          <w:szCs w:val="20"/>
        </w:rPr>
        <w:t xml:space="preserve">Development </w:t>
      </w:r>
      <w:r w:rsidR="00AC1E8C">
        <w:rPr>
          <w:rFonts w:eastAsiaTheme="minorHAnsi"/>
          <w:color w:val="auto"/>
          <w:sz w:val="20"/>
          <w:szCs w:val="20"/>
        </w:rPr>
        <w:t>support</w:t>
      </w:r>
      <w:r w:rsidR="00DC2C96">
        <w:rPr>
          <w:rFonts w:eastAsiaTheme="minorHAnsi"/>
          <w:color w:val="auto"/>
          <w:sz w:val="20"/>
          <w:szCs w:val="20"/>
        </w:rPr>
        <w:t xml:space="preserve"> activities</w:t>
      </w:r>
      <w:r w:rsidR="00AC1E8C">
        <w:rPr>
          <w:rFonts w:eastAsiaTheme="minorHAnsi"/>
          <w:color w:val="auto"/>
          <w:sz w:val="20"/>
          <w:szCs w:val="20"/>
        </w:rPr>
        <w:t xml:space="preserve"> </w:t>
      </w:r>
      <w:r w:rsidR="00C85271">
        <w:rPr>
          <w:rFonts w:eastAsiaTheme="minorHAnsi"/>
          <w:color w:val="auto"/>
          <w:sz w:val="20"/>
          <w:szCs w:val="20"/>
        </w:rPr>
        <w:t xml:space="preserve">in rotating shift model, </w:t>
      </w:r>
      <w:r w:rsidR="00B3544C">
        <w:rPr>
          <w:rFonts w:eastAsiaTheme="minorHAnsi"/>
          <w:color w:val="auto"/>
          <w:sz w:val="20"/>
          <w:szCs w:val="20"/>
        </w:rPr>
        <w:t xml:space="preserve">some of which are as below. </w:t>
      </w:r>
    </w:p>
    <w:p w:rsidR="004A1003" w:rsidRDefault="00E859FB" w:rsidP="004A100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Database Administration</w:t>
      </w:r>
      <w:r w:rsidR="002362EE">
        <w:rPr>
          <w:sz w:val="20"/>
          <w:szCs w:val="20"/>
        </w:rPr>
        <w:t xml:space="preserve"> &amp; Development </w:t>
      </w:r>
      <w:r w:rsidR="004A1003">
        <w:rPr>
          <w:sz w:val="20"/>
          <w:szCs w:val="20"/>
        </w:rPr>
        <w:t xml:space="preserve">as per TD Best Practices </w:t>
      </w:r>
      <w:r w:rsidR="005857D7">
        <w:rPr>
          <w:sz w:val="20"/>
          <w:szCs w:val="20"/>
        </w:rPr>
        <w:t>for Dev/QA/Prod Environment</w:t>
      </w:r>
    </w:p>
    <w:p w:rsidR="003B0821" w:rsidRPr="0075403F" w:rsidRDefault="003B0821" w:rsidP="003B082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ETL Development &amp; Support (Teradata Utilities)</w:t>
      </w:r>
    </w:p>
    <w:p w:rsidR="00CB3D71" w:rsidRDefault="0075403F" w:rsidP="0075403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Data Backups &amp;</w:t>
      </w:r>
      <w:r w:rsidR="00660312">
        <w:rPr>
          <w:sz w:val="20"/>
          <w:szCs w:val="20"/>
        </w:rPr>
        <w:t xml:space="preserve"> Restore</w:t>
      </w:r>
    </w:p>
    <w:p w:rsidR="00D8614B" w:rsidRDefault="00D8614B" w:rsidP="00D8614B">
      <w:pPr>
        <w:rPr>
          <w:sz w:val="20"/>
          <w:szCs w:val="20"/>
        </w:rPr>
      </w:pPr>
    </w:p>
    <w:p w:rsidR="00AA3A76" w:rsidRDefault="00AA3A76" w:rsidP="00D8614B">
      <w:pPr>
        <w:rPr>
          <w:sz w:val="20"/>
          <w:szCs w:val="20"/>
        </w:rPr>
      </w:pPr>
    </w:p>
    <w:p w:rsidR="00AA3A76" w:rsidRPr="00D8614B" w:rsidRDefault="00AA3A76" w:rsidP="00D8614B">
      <w:pPr>
        <w:rPr>
          <w:sz w:val="20"/>
          <w:szCs w:val="20"/>
        </w:rPr>
      </w:pPr>
    </w:p>
    <w:p w:rsidR="009B1DE7" w:rsidRPr="00475887" w:rsidRDefault="009B1DE7" w:rsidP="009B1DE7">
      <w:pPr>
        <w:pStyle w:val="Subsection"/>
        <w:rPr>
          <w:b/>
          <w:color w:val="234170" w:themeColor="text2" w:themeShade="BF"/>
        </w:rPr>
      </w:pPr>
      <w:r>
        <w:rPr>
          <w:b/>
          <w:color w:val="234170" w:themeColor="text2" w:themeShade="BF"/>
        </w:rPr>
        <w:lastRenderedPageBreak/>
        <w:t>Gjensidige</w:t>
      </w:r>
    </w:p>
    <w:p w:rsidR="009B1DE7" w:rsidRPr="003E2398" w:rsidRDefault="009B1DE7" w:rsidP="009B1DE7">
      <w:pPr>
        <w:spacing w:after="0" w:line="240" w:lineRule="auto"/>
        <w:rPr>
          <w:rStyle w:val="IntenseEmphasis"/>
          <w:b w:val="0"/>
          <w:i w:val="0"/>
          <w:color w:val="000000" w:themeColor="text1"/>
        </w:rPr>
      </w:pPr>
      <w:r>
        <w:rPr>
          <w:rStyle w:val="IntenseEmphasis"/>
          <w:i w:val="0"/>
          <w:color w:val="000000" w:themeColor="text1"/>
        </w:rPr>
        <w:t xml:space="preserve">Teradata </w:t>
      </w:r>
      <w:r w:rsidR="00C81083">
        <w:rPr>
          <w:rStyle w:val="IntenseEmphasis"/>
          <w:i w:val="0"/>
          <w:color w:val="000000" w:themeColor="text1"/>
        </w:rPr>
        <w:t xml:space="preserve">DBA &amp; </w:t>
      </w:r>
      <w:r w:rsidR="00131498">
        <w:rPr>
          <w:rStyle w:val="IntenseEmphasis"/>
          <w:i w:val="0"/>
          <w:color w:val="000000" w:themeColor="text1"/>
        </w:rPr>
        <w:t>T</w:t>
      </w:r>
      <w:r w:rsidR="0045764B">
        <w:rPr>
          <w:rStyle w:val="IntenseEmphasis"/>
          <w:i w:val="0"/>
          <w:color w:val="000000" w:themeColor="text1"/>
        </w:rPr>
        <w:t>RM</w:t>
      </w:r>
      <w:r>
        <w:rPr>
          <w:rStyle w:val="IntenseEmphasis"/>
          <w:i w:val="0"/>
          <w:color w:val="000000" w:themeColor="text1"/>
        </w:rPr>
        <w:t xml:space="preserve"> Support</w:t>
      </w:r>
      <w:r w:rsidRPr="003E2398">
        <w:rPr>
          <w:rStyle w:val="IntenseEmphasis"/>
          <w:i w:val="0"/>
          <w:color w:val="000000" w:themeColor="text1"/>
        </w:rPr>
        <w:t xml:space="preserve"> | </w:t>
      </w:r>
      <w:r>
        <w:rPr>
          <w:rStyle w:val="IntenseEmphasis"/>
          <w:i w:val="0"/>
          <w:color w:val="000000" w:themeColor="text1"/>
        </w:rPr>
        <w:t xml:space="preserve">Offsite </w:t>
      </w:r>
      <w:r w:rsidRPr="00600279">
        <w:rPr>
          <w:rStyle w:val="IntenseEmphasis"/>
          <w:b w:val="0"/>
          <w:iCs w:val="0"/>
          <w:color w:val="000000" w:themeColor="text1"/>
        </w:rPr>
        <w:t>(</w:t>
      </w:r>
      <w:r>
        <w:rPr>
          <w:rStyle w:val="IntenseEmphasis"/>
          <w:b w:val="0"/>
          <w:iCs w:val="0"/>
          <w:color w:val="000000" w:themeColor="text1"/>
        </w:rPr>
        <w:t>Oct 2010</w:t>
      </w:r>
      <w:r w:rsidRPr="00600279">
        <w:rPr>
          <w:rStyle w:val="IntenseEmphasis"/>
          <w:b w:val="0"/>
          <w:iCs w:val="0"/>
          <w:color w:val="000000" w:themeColor="text1"/>
        </w:rPr>
        <w:t xml:space="preserve"> – </w:t>
      </w:r>
      <w:r>
        <w:rPr>
          <w:rStyle w:val="IntenseEmphasis"/>
          <w:b w:val="0"/>
          <w:iCs w:val="0"/>
          <w:color w:val="000000" w:themeColor="text1"/>
        </w:rPr>
        <w:t>Mar 2011</w:t>
      </w:r>
      <w:r w:rsidRPr="00600279">
        <w:rPr>
          <w:rStyle w:val="IntenseEmphasis"/>
          <w:b w:val="0"/>
          <w:iCs w:val="0"/>
          <w:color w:val="000000" w:themeColor="text1"/>
        </w:rPr>
        <w:t>)</w:t>
      </w:r>
    </w:p>
    <w:p w:rsidR="00D21816" w:rsidRPr="00326D7D" w:rsidRDefault="00795257" w:rsidP="004B7D24">
      <w:pPr>
        <w:pStyle w:val="SubsectionDate"/>
        <w:jc w:val="both"/>
        <w:rPr>
          <w:rFonts w:eastAsiaTheme="minorHAnsi"/>
          <w:color w:val="auto"/>
          <w:sz w:val="20"/>
          <w:szCs w:val="20"/>
        </w:rPr>
      </w:pPr>
      <w:r>
        <w:rPr>
          <w:rFonts w:eastAsiaTheme="minorHAnsi"/>
          <w:color w:val="auto"/>
          <w:sz w:val="20"/>
          <w:szCs w:val="20"/>
        </w:rPr>
        <w:t xml:space="preserve">I was assigned on </w:t>
      </w:r>
      <w:r w:rsidRPr="00795257">
        <w:rPr>
          <w:rFonts w:eastAsiaTheme="minorHAnsi"/>
          <w:color w:val="auto"/>
          <w:sz w:val="20"/>
          <w:szCs w:val="20"/>
        </w:rPr>
        <w:t>Norway's largest financial services</w:t>
      </w:r>
      <w:r>
        <w:rPr>
          <w:rFonts w:eastAsiaTheme="minorHAnsi"/>
          <w:color w:val="auto"/>
          <w:sz w:val="20"/>
          <w:szCs w:val="20"/>
        </w:rPr>
        <w:t xml:space="preserve"> Datawarehouse platform to provide Teradata Re</w:t>
      </w:r>
      <w:r w:rsidR="0094204D">
        <w:rPr>
          <w:rFonts w:eastAsiaTheme="minorHAnsi"/>
          <w:color w:val="auto"/>
          <w:sz w:val="20"/>
          <w:szCs w:val="20"/>
        </w:rPr>
        <w:t>lationship Manager (TRM)</w:t>
      </w:r>
      <w:r>
        <w:rPr>
          <w:rFonts w:eastAsiaTheme="minorHAnsi"/>
          <w:color w:val="auto"/>
          <w:sz w:val="20"/>
          <w:szCs w:val="20"/>
        </w:rPr>
        <w:t xml:space="preserve"> support </w:t>
      </w:r>
      <w:r w:rsidR="005879DA">
        <w:rPr>
          <w:rFonts w:eastAsiaTheme="minorHAnsi"/>
          <w:color w:val="auto"/>
          <w:sz w:val="20"/>
          <w:szCs w:val="20"/>
        </w:rPr>
        <w:t>and Database Administration Tasks</w:t>
      </w:r>
    </w:p>
    <w:p w:rsidR="00795257" w:rsidRDefault="00C0631A" w:rsidP="0079525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Teradata</w:t>
      </w:r>
      <w:r w:rsidR="007F181E">
        <w:rPr>
          <w:sz w:val="20"/>
          <w:szCs w:val="20"/>
        </w:rPr>
        <w:t xml:space="preserve"> </w:t>
      </w:r>
      <w:r w:rsidR="00795257">
        <w:rPr>
          <w:sz w:val="20"/>
          <w:szCs w:val="20"/>
        </w:rPr>
        <w:t>Re</w:t>
      </w:r>
      <w:r>
        <w:rPr>
          <w:sz w:val="20"/>
          <w:szCs w:val="20"/>
        </w:rPr>
        <w:t>lationship Manager (T</w:t>
      </w:r>
      <w:r w:rsidR="005D2F09">
        <w:rPr>
          <w:sz w:val="20"/>
          <w:szCs w:val="20"/>
        </w:rPr>
        <w:t xml:space="preserve">RM) </w:t>
      </w:r>
      <w:r w:rsidR="00795257">
        <w:rPr>
          <w:sz w:val="20"/>
          <w:szCs w:val="20"/>
        </w:rPr>
        <w:t xml:space="preserve"> support </w:t>
      </w:r>
      <w:r w:rsidR="00795257" w:rsidRPr="00795257">
        <w:rPr>
          <w:sz w:val="20"/>
          <w:szCs w:val="20"/>
        </w:rPr>
        <w:t>/</w:t>
      </w:r>
      <w:r w:rsidR="00795257">
        <w:rPr>
          <w:sz w:val="20"/>
          <w:szCs w:val="20"/>
        </w:rPr>
        <w:t xml:space="preserve"> </w:t>
      </w:r>
      <w:r w:rsidR="00795257" w:rsidRPr="00795257">
        <w:rPr>
          <w:sz w:val="20"/>
          <w:szCs w:val="20"/>
        </w:rPr>
        <w:t>Batch Troubleshooting</w:t>
      </w:r>
    </w:p>
    <w:p w:rsidR="002D43FB" w:rsidRPr="0017045D" w:rsidRDefault="0017045D" w:rsidP="0017045D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Application monitoring &amp; </w:t>
      </w:r>
      <w:r w:rsidR="00DF5044" w:rsidRPr="0017045D">
        <w:rPr>
          <w:sz w:val="20"/>
          <w:szCs w:val="20"/>
        </w:rPr>
        <w:t>Batch reporting</w:t>
      </w:r>
    </w:p>
    <w:p w:rsidR="00660312" w:rsidRDefault="00B50C8F" w:rsidP="0066031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Basic DBA tasks including </w:t>
      </w:r>
      <w:r w:rsidR="00660312">
        <w:rPr>
          <w:sz w:val="20"/>
          <w:szCs w:val="20"/>
        </w:rPr>
        <w:t xml:space="preserve">Data Backups &amp; Restore using </w:t>
      </w:r>
      <w:proofErr w:type="spellStart"/>
      <w:r w:rsidR="00660312">
        <w:rPr>
          <w:sz w:val="20"/>
          <w:szCs w:val="20"/>
        </w:rPr>
        <w:t>Netvault</w:t>
      </w:r>
      <w:proofErr w:type="spellEnd"/>
    </w:p>
    <w:p w:rsidR="00014D24" w:rsidRDefault="00014D24" w:rsidP="00014D24">
      <w:pPr>
        <w:pStyle w:val="SectionHeading"/>
      </w:pPr>
      <w:r>
        <w:t>Education</w:t>
      </w:r>
    </w:p>
    <w:p w:rsidR="00014D24" w:rsidRDefault="0043776A" w:rsidP="00014D24">
      <w:pPr>
        <w:pStyle w:val="Subsection"/>
      </w:pPr>
      <w:r>
        <w:t>Forman Christian College</w:t>
      </w:r>
    </w:p>
    <w:p w:rsidR="00014D24" w:rsidRPr="005334E1" w:rsidRDefault="0043776A" w:rsidP="00FA6E44">
      <w:pPr>
        <w:spacing w:after="0"/>
        <w:rPr>
          <w:sz w:val="20"/>
          <w:szCs w:val="20"/>
        </w:rPr>
      </w:pPr>
      <w:r>
        <w:rPr>
          <w:b/>
          <w:bCs/>
          <w:i/>
          <w:iCs/>
          <w:color w:val="6076B4" w:themeColor="accent1"/>
        </w:rPr>
        <w:t>2010</w:t>
      </w:r>
      <w:r>
        <w:t xml:space="preserve"> </w:t>
      </w:r>
      <w:r w:rsidR="00ED5566">
        <w:t xml:space="preserve">- </w:t>
      </w:r>
      <w:r>
        <w:t>Bachelors</w:t>
      </w:r>
      <w:r w:rsidRPr="0043776A">
        <w:t xml:space="preserve"> of Sciences</w:t>
      </w:r>
      <w:r>
        <w:t xml:space="preserve"> </w:t>
      </w:r>
      <w:r w:rsidRPr="0043776A">
        <w:t>-</w:t>
      </w:r>
      <w:r>
        <w:t xml:space="preserve"> </w:t>
      </w:r>
      <w:r w:rsidRPr="0043776A">
        <w:t>Computer Sciences</w:t>
      </w:r>
      <w:r>
        <w:t xml:space="preserve"> (Honors)</w:t>
      </w:r>
      <w:r w:rsidR="00FA6E44">
        <w:t xml:space="preserve"> - </w:t>
      </w:r>
      <w:r w:rsidRPr="00B41E34">
        <w:rPr>
          <w:i/>
          <w:sz w:val="20"/>
          <w:szCs w:val="20"/>
        </w:rPr>
        <w:t>Valedictory Award Winner 2010</w:t>
      </w:r>
    </w:p>
    <w:p w:rsidR="00014D24" w:rsidRDefault="00265939" w:rsidP="00014D24">
      <w:pPr>
        <w:pStyle w:val="SectionHeading"/>
      </w:pPr>
      <w:r>
        <w:t>References</w:t>
      </w:r>
    </w:p>
    <w:p w:rsidR="00014D24" w:rsidRPr="0043776A" w:rsidRDefault="002920A0" w:rsidP="00282860">
      <w:pPr>
        <w:rPr>
          <w:bCs/>
        </w:rPr>
      </w:pPr>
      <w:r>
        <w:t xml:space="preserve">Refer to Linked-in or can </w:t>
      </w:r>
      <w:r w:rsidR="0043776A" w:rsidRPr="0043776A">
        <w:t>be furnished on request.</w:t>
      </w:r>
    </w:p>
    <w:sectPr w:rsidR="00014D24" w:rsidRPr="0043776A" w:rsidSect="00DC6093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9C9" w:rsidRDefault="00FE29C9">
      <w:pPr>
        <w:spacing w:after="0" w:line="240" w:lineRule="auto"/>
      </w:pPr>
      <w:r>
        <w:separator/>
      </w:r>
    </w:p>
  </w:endnote>
  <w:endnote w:type="continuationSeparator" w:id="0">
    <w:p w:rsidR="00FE29C9" w:rsidRDefault="00FE2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9C9" w:rsidRDefault="00FE29C9">
      <w:pPr>
        <w:spacing w:after="0" w:line="240" w:lineRule="auto"/>
      </w:pPr>
      <w:r>
        <w:separator/>
      </w:r>
    </w:p>
  </w:footnote>
  <w:footnote w:type="continuationSeparator" w:id="0">
    <w:p w:rsidR="00FE29C9" w:rsidRDefault="00FE2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7BF5A81"/>
    <w:multiLevelType w:val="hybridMultilevel"/>
    <w:tmpl w:val="9670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23933"/>
    <w:multiLevelType w:val="hybridMultilevel"/>
    <w:tmpl w:val="1FA420EE"/>
    <w:lvl w:ilvl="0" w:tplc="98CC59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3C09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30E6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707E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E9B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F02F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088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A2C9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093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78"/>
    <w:rsid w:val="0000062F"/>
    <w:rsid w:val="00001E06"/>
    <w:rsid w:val="00003282"/>
    <w:rsid w:val="000070B7"/>
    <w:rsid w:val="00007B02"/>
    <w:rsid w:val="00012162"/>
    <w:rsid w:val="00014AFA"/>
    <w:rsid w:val="00014D24"/>
    <w:rsid w:val="00020B68"/>
    <w:rsid w:val="00021066"/>
    <w:rsid w:val="00024502"/>
    <w:rsid w:val="00025246"/>
    <w:rsid w:val="00030BF3"/>
    <w:rsid w:val="0003280C"/>
    <w:rsid w:val="000358B1"/>
    <w:rsid w:val="00040E35"/>
    <w:rsid w:val="00044CB9"/>
    <w:rsid w:val="000452BC"/>
    <w:rsid w:val="00047BEF"/>
    <w:rsid w:val="00056902"/>
    <w:rsid w:val="00057146"/>
    <w:rsid w:val="000602C7"/>
    <w:rsid w:val="0006307F"/>
    <w:rsid w:val="000630D6"/>
    <w:rsid w:val="000647B2"/>
    <w:rsid w:val="00065547"/>
    <w:rsid w:val="00066D15"/>
    <w:rsid w:val="00067C94"/>
    <w:rsid w:val="000703C3"/>
    <w:rsid w:val="00073782"/>
    <w:rsid w:val="000772AA"/>
    <w:rsid w:val="00077325"/>
    <w:rsid w:val="000811BB"/>
    <w:rsid w:val="0008315A"/>
    <w:rsid w:val="00085608"/>
    <w:rsid w:val="000856D7"/>
    <w:rsid w:val="000861FE"/>
    <w:rsid w:val="000910BC"/>
    <w:rsid w:val="000934B8"/>
    <w:rsid w:val="00097840"/>
    <w:rsid w:val="000A3540"/>
    <w:rsid w:val="000A3D31"/>
    <w:rsid w:val="000B21CA"/>
    <w:rsid w:val="000B34FB"/>
    <w:rsid w:val="000B4CC8"/>
    <w:rsid w:val="000C1F19"/>
    <w:rsid w:val="000C2374"/>
    <w:rsid w:val="000C2953"/>
    <w:rsid w:val="000C2EB9"/>
    <w:rsid w:val="000C51E5"/>
    <w:rsid w:val="000C7290"/>
    <w:rsid w:val="000C75E3"/>
    <w:rsid w:val="000C77F5"/>
    <w:rsid w:val="000D487C"/>
    <w:rsid w:val="000D5A35"/>
    <w:rsid w:val="000D71FD"/>
    <w:rsid w:val="000E58C7"/>
    <w:rsid w:val="000E64F3"/>
    <w:rsid w:val="000F0908"/>
    <w:rsid w:val="000F0FA2"/>
    <w:rsid w:val="000F4346"/>
    <w:rsid w:val="001026FA"/>
    <w:rsid w:val="0010394A"/>
    <w:rsid w:val="00103A45"/>
    <w:rsid w:val="001058E6"/>
    <w:rsid w:val="0011138F"/>
    <w:rsid w:val="001122A0"/>
    <w:rsid w:val="0012046A"/>
    <w:rsid w:val="00124EF9"/>
    <w:rsid w:val="00125233"/>
    <w:rsid w:val="0012584F"/>
    <w:rsid w:val="00131498"/>
    <w:rsid w:val="00131D89"/>
    <w:rsid w:val="0013325E"/>
    <w:rsid w:val="001341B4"/>
    <w:rsid w:val="00136DE3"/>
    <w:rsid w:val="00150DE4"/>
    <w:rsid w:val="00153E23"/>
    <w:rsid w:val="00156911"/>
    <w:rsid w:val="00160097"/>
    <w:rsid w:val="00163DA4"/>
    <w:rsid w:val="001645C2"/>
    <w:rsid w:val="0017045D"/>
    <w:rsid w:val="00171C1A"/>
    <w:rsid w:val="00172263"/>
    <w:rsid w:val="00174025"/>
    <w:rsid w:val="001740FB"/>
    <w:rsid w:val="00176C7C"/>
    <w:rsid w:val="00177194"/>
    <w:rsid w:val="00177831"/>
    <w:rsid w:val="0018193B"/>
    <w:rsid w:val="00184DB8"/>
    <w:rsid w:val="00187E97"/>
    <w:rsid w:val="00190ABC"/>
    <w:rsid w:val="00193205"/>
    <w:rsid w:val="001934AD"/>
    <w:rsid w:val="00195125"/>
    <w:rsid w:val="00195DE2"/>
    <w:rsid w:val="00195E44"/>
    <w:rsid w:val="001A0C95"/>
    <w:rsid w:val="001A16BC"/>
    <w:rsid w:val="001A6831"/>
    <w:rsid w:val="001B3FFD"/>
    <w:rsid w:val="001B40F2"/>
    <w:rsid w:val="001B4372"/>
    <w:rsid w:val="001C49B2"/>
    <w:rsid w:val="001D2387"/>
    <w:rsid w:val="001D3B04"/>
    <w:rsid w:val="001D40B0"/>
    <w:rsid w:val="001D62E9"/>
    <w:rsid w:val="001D7F47"/>
    <w:rsid w:val="001E3427"/>
    <w:rsid w:val="001F0644"/>
    <w:rsid w:val="001F1D77"/>
    <w:rsid w:val="001F2C55"/>
    <w:rsid w:val="001F3555"/>
    <w:rsid w:val="001F6BFA"/>
    <w:rsid w:val="001F749B"/>
    <w:rsid w:val="002076D8"/>
    <w:rsid w:val="00207ECB"/>
    <w:rsid w:val="00210376"/>
    <w:rsid w:val="00211D37"/>
    <w:rsid w:val="0021254A"/>
    <w:rsid w:val="00212EEC"/>
    <w:rsid w:val="00216329"/>
    <w:rsid w:val="00222E74"/>
    <w:rsid w:val="00223854"/>
    <w:rsid w:val="00225165"/>
    <w:rsid w:val="00231FBB"/>
    <w:rsid w:val="002322FC"/>
    <w:rsid w:val="00233E65"/>
    <w:rsid w:val="002362EE"/>
    <w:rsid w:val="00240499"/>
    <w:rsid w:val="002408D4"/>
    <w:rsid w:val="00242F11"/>
    <w:rsid w:val="00250A79"/>
    <w:rsid w:val="00251CFC"/>
    <w:rsid w:val="00255A98"/>
    <w:rsid w:val="002600FD"/>
    <w:rsid w:val="0026147B"/>
    <w:rsid w:val="00262A30"/>
    <w:rsid w:val="00265939"/>
    <w:rsid w:val="0026713F"/>
    <w:rsid w:val="002732F5"/>
    <w:rsid w:val="002745AB"/>
    <w:rsid w:val="002752D4"/>
    <w:rsid w:val="00280E38"/>
    <w:rsid w:val="00282860"/>
    <w:rsid w:val="00282AE7"/>
    <w:rsid w:val="00282D36"/>
    <w:rsid w:val="0028321E"/>
    <w:rsid w:val="00284375"/>
    <w:rsid w:val="002847C9"/>
    <w:rsid w:val="0029013D"/>
    <w:rsid w:val="002903F8"/>
    <w:rsid w:val="0029062F"/>
    <w:rsid w:val="002920A0"/>
    <w:rsid w:val="002934F1"/>
    <w:rsid w:val="00295F84"/>
    <w:rsid w:val="002A0476"/>
    <w:rsid w:val="002A406D"/>
    <w:rsid w:val="002A5FE6"/>
    <w:rsid w:val="002A7A41"/>
    <w:rsid w:val="002B0704"/>
    <w:rsid w:val="002B08AE"/>
    <w:rsid w:val="002B123B"/>
    <w:rsid w:val="002B79F2"/>
    <w:rsid w:val="002C3921"/>
    <w:rsid w:val="002C67EF"/>
    <w:rsid w:val="002D0C6C"/>
    <w:rsid w:val="002D3EA1"/>
    <w:rsid w:val="002D43FB"/>
    <w:rsid w:val="002D66E3"/>
    <w:rsid w:val="002D7DB9"/>
    <w:rsid w:val="002D7ECE"/>
    <w:rsid w:val="002E14E7"/>
    <w:rsid w:val="002E3E80"/>
    <w:rsid w:val="002E5234"/>
    <w:rsid w:val="002E60A1"/>
    <w:rsid w:val="002F3802"/>
    <w:rsid w:val="002F69A5"/>
    <w:rsid w:val="002F7FCC"/>
    <w:rsid w:val="00300D1C"/>
    <w:rsid w:val="0030241C"/>
    <w:rsid w:val="00302E19"/>
    <w:rsid w:val="003036EA"/>
    <w:rsid w:val="00303A7E"/>
    <w:rsid w:val="00303F72"/>
    <w:rsid w:val="00304023"/>
    <w:rsid w:val="00304190"/>
    <w:rsid w:val="00304AC3"/>
    <w:rsid w:val="00305D16"/>
    <w:rsid w:val="003077AE"/>
    <w:rsid w:val="00311397"/>
    <w:rsid w:val="003133B7"/>
    <w:rsid w:val="00315703"/>
    <w:rsid w:val="00317ECA"/>
    <w:rsid w:val="00324E55"/>
    <w:rsid w:val="00325999"/>
    <w:rsid w:val="00326D7D"/>
    <w:rsid w:val="003273EB"/>
    <w:rsid w:val="003367BE"/>
    <w:rsid w:val="003407DD"/>
    <w:rsid w:val="003416DB"/>
    <w:rsid w:val="00343172"/>
    <w:rsid w:val="00344455"/>
    <w:rsid w:val="0035665E"/>
    <w:rsid w:val="00356906"/>
    <w:rsid w:val="003572A0"/>
    <w:rsid w:val="003673E9"/>
    <w:rsid w:val="003752A2"/>
    <w:rsid w:val="00375BB0"/>
    <w:rsid w:val="003770E4"/>
    <w:rsid w:val="00377E46"/>
    <w:rsid w:val="00380450"/>
    <w:rsid w:val="003806F1"/>
    <w:rsid w:val="00380B76"/>
    <w:rsid w:val="00380C58"/>
    <w:rsid w:val="00384311"/>
    <w:rsid w:val="00385CB2"/>
    <w:rsid w:val="003860BC"/>
    <w:rsid w:val="00391D7C"/>
    <w:rsid w:val="0039277A"/>
    <w:rsid w:val="00392860"/>
    <w:rsid w:val="00393E22"/>
    <w:rsid w:val="003A1EF6"/>
    <w:rsid w:val="003A3C84"/>
    <w:rsid w:val="003A4275"/>
    <w:rsid w:val="003A484C"/>
    <w:rsid w:val="003A556F"/>
    <w:rsid w:val="003A7215"/>
    <w:rsid w:val="003B0821"/>
    <w:rsid w:val="003B08B4"/>
    <w:rsid w:val="003B2316"/>
    <w:rsid w:val="003B2D97"/>
    <w:rsid w:val="003B5104"/>
    <w:rsid w:val="003B651E"/>
    <w:rsid w:val="003B653F"/>
    <w:rsid w:val="003B6F44"/>
    <w:rsid w:val="003B7B78"/>
    <w:rsid w:val="003C0E07"/>
    <w:rsid w:val="003C3F3A"/>
    <w:rsid w:val="003D210D"/>
    <w:rsid w:val="003D340C"/>
    <w:rsid w:val="003E2398"/>
    <w:rsid w:val="003E3147"/>
    <w:rsid w:val="003E5408"/>
    <w:rsid w:val="003F698C"/>
    <w:rsid w:val="003F7C2E"/>
    <w:rsid w:val="00404166"/>
    <w:rsid w:val="004056AB"/>
    <w:rsid w:val="00412650"/>
    <w:rsid w:val="00412DF6"/>
    <w:rsid w:val="004151DF"/>
    <w:rsid w:val="00415D25"/>
    <w:rsid w:val="00416B1B"/>
    <w:rsid w:val="00424D1E"/>
    <w:rsid w:val="00425D0A"/>
    <w:rsid w:val="00430E9D"/>
    <w:rsid w:val="00432B42"/>
    <w:rsid w:val="00433A6C"/>
    <w:rsid w:val="0043495A"/>
    <w:rsid w:val="0043776A"/>
    <w:rsid w:val="00441D2C"/>
    <w:rsid w:val="004434D0"/>
    <w:rsid w:val="00443538"/>
    <w:rsid w:val="00445DAE"/>
    <w:rsid w:val="0045248B"/>
    <w:rsid w:val="00452B9C"/>
    <w:rsid w:val="004556CF"/>
    <w:rsid w:val="0045764B"/>
    <w:rsid w:val="00461B10"/>
    <w:rsid w:val="00463CE4"/>
    <w:rsid w:val="00464F64"/>
    <w:rsid w:val="0046710E"/>
    <w:rsid w:val="00467192"/>
    <w:rsid w:val="00467781"/>
    <w:rsid w:val="00471EAB"/>
    <w:rsid w:val="00472953"/>
    <w:rsid w:val="004751D7"/>
    <w:rsid w:val="00475887"/>
    <w:rsid w:val="00476FFC"/>
    <w:rsid w:val="004813D3"/>
    <w:rsid w:val="004844C7"/>
    <w:rsid w:val="00487DC1"/>
    <w:rsid w:val="00491575"/>
    <w:rsid w:val="0049211C"/>
    <w:rsid w:val="004955C3"/>
    <w:rsid w:val="004A1003"/>
    <w:rsid w:val="004A2BD3"/>
    <w:rsid w:val="004A36F4"/>
    <w:rsid w:val="004A4192"/>
    <w:rsid w:val="004A5002"/>
    <w:rsid w:val="004A638E"/>
    <w:rsid w:val="004B1EDF"/>
    <w:rsid w:val="004B4331"/>
    <w:rsid w:val="004B4454"/>
    <w:rsid w:val="004B5A3B"/>
    <w:rsid w:val="004B5F36"/>
    <w:rsid w:val="004B6688"/>
    <w:rsid w:val="004B7399"/>
    <w:rsid w:val="004B75D7"/>
    <w:rsid w:val="004B7698"/>
    <w:rsid w:val="004B7D24"/>
    <w:rsid w:val="004C10F0"/>
    <w:rsid w:val="004C3831"/>
    <w:rsid w:val="004C57C2"/>
    <w:rsid w:val="004D1D86"/>
    <w:rsid w:val="004D2150"/>
    <w:rsid w:val="004D3EFF"/>
    <w:rsid w:val="004D5F19"/>
    <w:rsid w:val="004D6756"/>
    <w:rsid w:val="004D7F37"/>
    <w:rsid w:val="004E1039"/>
    <w:rsid w:val="004E7091"/>
    <w:rsid w:val="004E72D5"/>
    <w:rsid w:val="004E7B8D"/>
    <w:rsid w:val="004F0363"/>
    <w:rsid w:val="004F0C57"/>
    <w:rsid w:val="004F0EB1"/>
    <w:rsid w:val="004F35EB"/>
    <w:rsid w:val="004F731B"/>
    <w:rsid w:val="00500F0E"/>
    <w:rsid w:val="005026C6"/>
    <w:rsid w:val="00503B8E"/>
    <w:rsid w:val="005045F0"/>
    <w:rsid w:val="00504D0C"/>
    <w:rsid w:val="005056CA"/>
    <w:rsid w:val="005065C2"/>
    <w:rsid w:val="005074F9"/>
    <w:rsid w:val="00512D22"/>
    <w:rsid w:val="00513792"/>
    <w:rsid w:val="005139D6"/>
    <w:rsid w:val="00514DA9"/>
    <w:rsid w:val="005156E7"/>
    <w:rsid w:val="00523719"/>
    <w:rsid w:val="005251EE"/>
    <w:rsid w:val="0053071A"/>
    <w:rsid w:val="00530A99"/>
    <w:rsid w:val="00530C2F"/>
    <w:rsid w:val="005334E1"/>
    <w:rsid w:val="00536481"/>
    <w:rsid w:val="00541DE0"/>
    <w:rsid w:val="00546F81"/>
    <w:rsid w:val="0054708A"/>
    <w:rsid w:val="005471DC"/>
    <w:rsid w:val="005537E5"/>
    <w:rsid w:val="0055420C"/>
    <w:rsid w:val="00554FF4"/>
    <w:rsid w:val="00557766"/>
    <w:rsid w:val="00557E78"/>
    <w:rsid w:val="00560852"/>
    <w:rsid w:val="005608FD"/>
    <w:rsid w:val="00560C0C"/>
    <w:rsid w:val="00564A89"/>
    <w:rsid w:val="00565116"/>
    <w:rsid w:val="00565DE9"/>
    <w:rsid w:val="005720D8"/>
    <w:rsid w:val="00572689"/>
    <w:rsid w:val="00573C78"/>
    <w:rsid w:val="00573F2F"/>
    <w:rsid w:val="00574D44"/>
    <w:rsid w:val="0057638D"/>
    <w:rsid w:val="00577894"/>
    <w:rsid w:val="00581079"/>
    <w:rsid w:val="00581A2E"/>
    <w:rsid w:val="00582688"/>
    <w:rsid w:val="00584915"/>
    <w:rsid w:val="005857D7"/>
    <w:rsid w:val="005879DA"/>
    <w:rsid w:val="005903E9"/>
    <w:rsid w:val="005A6B61"/>
    <w:rsid w:val="005B05EE"/>
    <w:rsid w:val="005B2241"/>
    <w:rsid w:val="005B334D"/>
    <w:rsid w:val="005B46DD"/>
    <w:rsid w:val="005B6B78"/>
    <w:rsid w:val="005C7A13"/>
    <w:rsid w:val="005D1ABD"/>
    <w:rsid w:val="005D2F09"/>
    <w:rsid w:val="005D35E6"/>
    <w:rsid w:val="005D5F0D"/>
    <w:rsid w:val="005D6037"/>
    <w:rsid w:val="005D7074"/>
    <w:rsid w:val="005E0258"/>
    <w:rsid w:val="005E4CE2"/>
    <w:rsid w:val="005E5759"/>
    <w:rsid w:val="005E5D9B"/>
    <w:rsid w:val="005E72E9"/>
    <w:rsid w:val="005F02C7"/>
    <w:rsid w:val="005F077C"/>
    <w:rsid w:val="005F2566"/>
    <w:rsid w:val="00600279"/>
    <w:rsid w:val="00600C6F"/>
    <w:rsid w:val="006013DC"/>
    <w:rsid w:val="0060333B"/>
    <w:rsid w:val="00603AE0"/>
    <w:rsid w:val="00606BC1"/>
    <w:rsid w:val="006100DC"/>
    <w:rsid w:val="00611B2C"/>
    <w:rsid w:val="00614FF5"/>
    <w:rsid w:val="00620B9F"/>
    <w:rsid w:val="00620C69"/>
    <w:rsid w:val="00621A82"/>
    <w:rsid w:val="00627F06"/>
    <w:rsid w:val="0063491A"/>
    <w:rsid w:val="0063572C"/>
    <w:rsid w:val="006368FF"/>
    <w:rsid w:val="00644F95"/>
    <w:rsid w:val="0064638D"/>
    <w:rsid w:val="006465CF"/>
    <w:rsid w:val="00647B6C"/>
    <w:rsid w:val="006512AD"/>
    <w:rsid w:val="00651CBB"/>
    <w:rsid w:val="006538B5"/>
    <w:rsid w:val="006547F1"/>
    <w:rsid w:val="006559A6"/>
    <w:rsid w:val="006565C4"/>
    <w:rsid w:val="006568B5"/>
    <w:rsid w:val="00656F75"/>
    <w:rsid w:val="00660312"/>
    <w:rsid w:val="00663FD6"/>
    <w:rsid w:val="0066405E"/>
    <w:rsid w:val="00664ED8"/>
    <w:rsid w:val="00670B11"/>
    <w:rsid w:val="00670DF5"/>
    <w:rsid w:val="00677418"/>
    <w:rsid w:val="00681A78"/>
    <w:rsid w:val="00683027"/>
    <w:rsid w:val="0068423B"/>
    <w:rsid w:val="00686490"/>
    <w:rsid w:val="00690D2F"/>
    <w:rsid w:val="006960BD"/>
    <w:rsid w:val="006A57AC"/>
    <w:rsid w:val="006A6B37"/>
    <w:rsid w:val="006B0B73"/>
    <w:rsid w:val="006B174D"/>
    <w:rsid w:val="006B3AD8"/>
    <w:rsid w:val="006B6557"/>
    <w:rsid w:val="006C12D6"/>
    <w:rsid w:val="006C4A0E"/>
    <w:rsid w:val="006C4E5A"/>
    <w:rsid w:val="006C6013"/>
    <w:rsid w:val="006C6D25"/>
    <w:rsid w:val="006C7F61"/>
    <w:rsid w:val="006D04EC"/>
    <w:rsid w:val="006D10B8"/>
    <w:rsid w:val="006D4C32"/>
    <w:rsid w:val="006D5FF2"/>
    <w:rsid w:val="006E0F61"/>
    <w:rsid w:val="006E19AC"/>
    <w:rsid w:val="006E1CA1"/>
    <w:rsid w:val="006E2C0F"/>
    <w:rsid w:val="006E2F3D"/>
    <w:rsid w:val="006E709F"/>
    <w:rsid w:val="006F0513"/>
    <w:rsid w:val="006F2296"/>
    <w:rsid w:val="006F58C3"/>
    <w:rsid w:val="006F6EDF"/>
    <w:rsid w:val="006F7036"/>
    <w:rsid w:val="006F7136"/>
    <w:rsid w:val="00702EF2"/>
    <w:rsid w:val="007046B3"/>
    <w:rsid w:val="007056DD"/>
    <w:rsid w:val="00707524"/>
    <w:rsid w:val="00712C61"/>
    <w:rsid w:val="00713A4E"/>
    <w:rsid w:val="0071420A"/>
    <w:rsid w:val="00714ACD"/>
    <w:rsid w:val="00714BB2"/>
    <w:rsid w:val="00715B2A"/>
    <w:rsid w:val="00721661"/>
    <w:rsid w:val="0072345C"/>
    <w:rsid w:val="00724866"/>
    <w:rsid w:val="00727D06"/>
    <w:rsid w:val="00730F68"/>
    <w:rsid w:val="00745786"/>
    <w:rsid w:val="00750D40"/>
    <w:rsid w:val="00752548"/>
    <w:rsid w:val="00753EC7"/>
    <w:rsid w:val="0075403F"/>
    <w:rsid w:val="00757986"/>
    <w:rsid w:val="00761420"/>
    <w:rsid w:val="00762CEC"/>
    <w:rsid w:val="00764F7A"/>
    <w:rsid w:val="00765736"/>
    <w:rsid w:val="00766BAC"/>
    <w:rsid w:val="00767A2C"/>
    <w:rsid w:val="0077103D"/>
    <w:rsid w:val="00771F59"/>
    <w:rsid w:val="00773B50"/>
    <w:rsid w:val="00773CBA"/>
    <w:rsid w:val="00774973"/>
    <w:rsid w:val="00776748"/>
    <w:rsid w:val="00784CE2"/>
    <w:rsid w:val="00785CE2"/>
    <w:rsid w:val="00787A97"/>
    <w:rsid w:val="00794C57"/>
    <w:rsid w:val="00794F51"/>
    <w:rsid w:val="00795257"/>
    <w:rsid w:val="007A1173"/>
    <w:rsid w:val="007A1CDE"/>
    <w:rsid w:val="007A2226"/>
    <w:rsid w:val="007A2F62"/>
    <w:rsid w:val="007A3101"/>
    <w:rsid w:val="007A6D32"/>
    <w:rsid w:val="007B1676"/>
    <w:rsid w:val="007B2A6D"/>
    <w:rsid w:val="007B3541"/>
    <w:rsid w:val="007B3CB8"/>
    <w:rsid w:val="007B556A"/>
    <w:rsid w:val="007C1807"/>
    <w:rsid w:val="007C5220"/>
    <w:rsid w:val="007C6886"/>
    <w:rsid w:val="007C7BFB"/>
    <w:rsid w:val="007C7CF5"/>
    <w:rsid w:val="007D1E00"/>
    <w:rsid w:val="007D6671"/>
    <w:rsid w:val="007D72A9"/>
    <w:rsid w:val="007E1FC7"/>
    <w:rsid w:val="007E2140"/>
    <w:rsid w:val="007E3E0B"/>
    <w:rsid w:val="007F1062"/>
    <w:rsid w:val="007F181E"/>
    <w:rsid w:val="007F2CB0"/>
    <w:rsid w:val="007F4F94"/>
    <w:rsid w:val="00800E40"/>
    <w:rsid w:val="0080112E"/>
    <w:rsid w:val="00802EBE"/>
    <w:rsid w:val="008075FB"/>
    <w:rsid w:val="008112E1"/>
    <w:rsid w:val="00811FE6"/>
    <w:rsid w:val="00813B7F"/>
    <w:rsid w:val="00815E22"/>
    <w:rsid w:val="00821D2D"/>
    <w:rsid w:val="0082284A"/>
    <w:rsid w:val="008323C7"/>
    <w:rsid w:val="00832DE2"/>
    <w:rsid w:val="00833A35"/>
    <w:rsid w:val="008342FE"/>
    <w:rsid w:val="0083561E"/>
    <w:rsid w:val="008356DD"/>
    <w:rsid w:val="00837437"/>
    <w:rsid w:val="00837594"/>
    <w:rsid w:val="00840032"/>
    <w:rsid w:val="00853693"/>
    <w:rsid w:val="008536B4"/>
    <w:rsid w:val="00854BCE"/>
    <w:rsid w:val="0085556A"/>
    <w:rsid w:val="00855F5A"/>
    <w:rsid w:val="00856D55"/>
    <w:rsid w:val="0085727D"/>
    <w:rsid w:val="0085795F"/>
    <w:rsid w:val="00865761"/>
    <w:rsid w:val="00865CAD"/>
    <w:rsid w:val="008735C9"/>
    <w:rsid w:val="008737E7"/>
    <w:rsid w:val="008752CF"/>
    <w:rsid w:val="00875666"/>
    <w:rsid w:val="00882B9F"/>
    <w:rsid w:val="00882BC2"/>
    <w:rsid w:val="00883D0A"/>
    <w:rsid w:val="008851CA"/>
    <w:rsid w:val="008876B3"/>
    <w:rsid w:val="00892DCA"/>
    <w:rsid w:val="00894293"/>
    <w:rsid w:val="008947FF"/>
    <w:rsid w:val="0089489F"/>
    <w:rsid w:val="00896918"/>
    <w:rsid w:val="00896E10"/>
    <w:rsid w:val="00896EB8"/>
    <w:rsid w:val="00897746"/>
    <w:rsid w:val="00897EAF"/>
    <w:rsid w:val="008A0415"/>
    <w:rsid w:val="008A11E4"/>
    <w:rsid w:val="008A483E"/>
    <w:rsid w:val="008A541A"/>
    <w:rsid w:val="008A6F25"/>
    <w:rsid w:val="008C0F65"/>
    <w:rsid w:val="008C1EF4"/>
    <w:rsid w:val="008C2220"/>
    <w:rsid w:val="008C72EB"/>
    <w:rsid w:val="008C79C2"/>
    <w:rsid w:val="008D55D6"/>
    <w:rsid w:val="008D704E"/>
    <w:rsid w:val="008E05F3"/>
    <w:rsid w:val="008E5635"/>
    <w:rsid w:val="008E779A"/>
    <w:rsid w:val="008F2598"/>
    <w:rsid w:val="008F39A2"/>
    <w:rsid w:val="008F49D1"/>
    <w:rsid w:val="008F7EF8"/>
    <w:rsid w:val="00903203"/>
    <w:rsid w:val="00906D89"/>
    <w:rsid w:val="00913272"/>
    <w:rsid w:val="00913D40"/>
    <w:rsid w:val="00916A54"/>
    <w:rsid w:val="00917B3E"/>
    <w:rsid w:val="00922213"/>
    <w:rsid w:val="009253D0"/>
    <w:rsid w:val="009263D5"/>
    <w:rsid w:val="00927CD0"/>
    <w:rsid w:val="00930FB5"/>
    <w:rsid w:val="00931FCC"/>
    <w:rsid w:val="009343D8"/>
    <w:rsid w:val="00935229"/>
    <w:rsid w:val="00935E0E"/>
    <w:rsid w:val="00937FA9"/>
    <w:rsid w:val="0094204D"/>
    <w:rsid w:val="0094243A"/>
    <w:rsid w:val="00945244"/>
    <w:rsid w:val="009503AD"/>
    <w:rsid w:val="00950926"/>
    <w:rsid w:val="00950EF9"/>
    <w:rsid w:val="009519E9"/>
    <w:rsid w:val="00951E1D"/>
    <w:rsid w:val="00952A83"/>
    <w:rsid w:val="00956B37"/>
    <w:rsid w:val="009622F0"/>
    <w:rsid w:val="00965554"/>
    <w:rsid w:val="00966659"/>
    <w:rsid w:val="00966D16"/>
    <w:rsid w:val="0096775E"/>
    <w:rsid w:val="009714DC"/>
    <w:rsid w:val="009721B8"/>
    <w:rsid w:val="00973643"/>
    <w:rsid w:val="00973B0E"/>
    <w:rsid w:val="00975C50"/>
    <w:rsid w:val="00980578"/>
    <w:rsid w:val="00980847"/>
    <w:rsid w:val="00984E74"/>
    <w:rsid w:val="00997541"/>
    <w:rsid w:val="009977E5"/>
    <w:rsid w:val="009A1A23"/>
    <w:rsid w:val="009A36BC"/>
    <w:rsid w:val="009A4288"/>
    <w:rsid w:val="009A71BA"/>
    <w:rsid w:val="009B04E6"/>
    <w:rsid w:val="009B1D3A"/>
    <w:rsid w:val="009B1DE7"/>
    <w:rsid w:val="009B57A6"/>
    <w:rsid w:val="009B71A2"/>
    <w:rsid w:val="009C4760"/>
    <w:rsid w:val="009C4CBD"/>
    <w:rsid w:val="009C5787"/>
    <w:rsid w:val="009D1C77"/>
    <w:rsid w:val="009D6C79"/>
    <w:rsid w:val="009E0068"/>
    <w:rsid w:val="009E0EF0"/>
    <w:rsid w:val="009E3F32"/>
    <w:rsid w:val="009E4572"/>
    <w:rsid w:val="009F3D29"/>
    <w:rsid w:val="00A0171E"/>
    <w:rsid w:val="00A04207"/>
    <w:rsid w:val="00A10ACE"/>
    <w:rsid w:val="00A11857"/>
    <w:rsid w:val="00A11AAE"/>
    <w:rsid w:val="00A130BC"/>
    <w:rsid w:val="00A13B7D"/>
    <w:rsid w:val="00A20A37"/>
    <w:rsid w:val="00A214F3"/>
    <w:rsid w:val="00A226FC"/>
    <w:rsid w:val="00A22E7C"/>
    <w:rsid w:val="00A245DE"/>
    <w:rsid w:val="00A25A81"/>
    <w:rsid w:val="00A27173"/>
    <w:rsid w:val="00A275A4"/>
    <w:rsid w:val="00A37E83"/>
    <w:rsid w:val="00A42EC1"/>
    <w:rsid w:val="00A4595B"/>
    <w:rsid w:val="00A4700E"/>
    <w:rsid w:val="00A517AF"/>
    <w:rsid w:val="00A51C73"/>
    <w:rsid w:val="00A5651A"/>
    <w:rsid w:val="00A60A00"/>
    <w:rsid w:val="00A6678E"/>
    <w:rsid w:val="00A66CD6"/>
    <w:rsid w:val="00A675A3"/>
    <w:rsid w:val="00A67E73"/>
    <w:rsid w:val="00A70B2E"/>
    <w:rsid w:val="00A70D6E"/>
    <w:rsid w:val="00A71E14"/>
    <w:rsid w:val="00A733CD"/>
    <w:rsid w:val="00A7671A"/>
    <w:rsid w:val="00A76C11"/>
    <w:rsid w:val="00A77574"/>
    <w:rsid w:val="00A777C3"/>
    <w:rsid w:val="00A819F2"/>
    <w:rsid w:val="00A81D31"/>
    <w:rsid w:val="00A85791"/>
    <w:rsid w:val="00A8617F"/>
    <w:rsid w:val="00A867CC"/>
    <w:rsid w:val="00A90092"/>
    <w:rsid w:val="00A92B77"/>
    <w:rsid w:val="00A94FC4"/>
    <w:rsid w:val="00A95D54"/>
    <w:rsid w:val="00A9734F"/>
    <w:rsid w:val="00AA1399"/>
    <w:rsid w:val="00AA1C6D"/>
    <w:rsid w:val="00AA3A76"/>
    <w:rsid w:val="00AA5542"/>
    <w:rsid w:val="00AA7E1B"/>
    <w:rsid w:val="00AB23EC"/>
    <w:rsid w:val="00AB792C"/>
    <w:rsid w:val="00AB7CB2"/>
    <w:rsid w:val="00AC1E8C"/>
    <w:rsid w:val="00AC2068"/>
    <w:rsid w:val="00AC4E1A"/>
    <w:rsid w:val="00AC5A58"/>
    <w:rsid w:val="00AC6218"/>
    <w:rsid w:val="00AC7515"/>
    <w:rsid w:val="00AD2040"/>
    <w:rsid w:val="00AD2F92"/>
    <w:rsid w:val="00AD579E"/>
    <w:rsid w:val="00AD6F54"/>
    <w:rsid w:val="00AD7E8F"/>
    <w:rsid w:val="00AE439E"/>
    <w:rsid w:val="00AF11A0"/>
    <w:rsid w:val="00AF2C7E"/>
    <w:rsid w:val="00AF3285"/>
    <w:rsid w:val="00AF4E9F"/>
    <w:rsid w:val="00AF641E"/>
    <w:rsid w:val="00B0069A"/>
    <w:rsid w:val="00B00F68"/>
    <w:rsid w:val="00B02E9A"/>
    <w:rsid w:val="00B03B1E"/>
    <w:rsid w:val="00B05F00"/>
    <w:rsid w:val="00B074DE"/>
    <w:rsid w:val="00B11A6B"/>
    <w:rsid w:val="00B1491B"/>
    <w:rsid w:val="00B15779"/>
    <w:rsid w:val="00B16D84"/>
    <w:rsid w:val="00B1772A"/>
    <w:rsid w:val="00B23749"/>
    <w:rsid w:val="00B263FB"/>
    <w:rsid w:val="00B30AE7"/>
    <w:rsid w:val="00B3544C"/>
    <w:rsid w:val="00B41BE4"/>
    <w:rsid w:val="00B41E34"/>
    <w:rsid w:val="00B42459"/>
    <w:rsid w:val="00B432F0"/>
    <w:rsid w:val="00B45729"/>
    <w:rsid w:val="00B46535"/>
    <w:rsid w:val="00B50C8F"/>
    <w:rsid w:val="00B52280"/>
    <w:rsid w:val="00B53385"/>
    <w:rsid w:val="00B60F09"/>
    <w:rsid w:val="00B67005"/>
    <w:rsid w:val="00B6742F"/>
    <w:rsid w:val="00B7052E"/>
    <w:rsid w:val="00B716FC"/>
    <w:rsid w:val="00B72E09"/>
    <w:rsid w:val="00B743E1"/>
    <w:rsid w:val="00B760A7"/>
    <w:rsid w:val="00B8387B"/>
    <w:rsid w:val="00B840A1"/>
    <w:rsid w:val="00B862B5"/>
    <w:rsid w:val="00B91492"/>
    <w:rsid w:val="00B9287B"/>
    <w:rsid w:val="00B93FB5"/>
    <w:rsid w:val="00B94C5D"/>
    <w:rsid w:val="00B9559A"/>
    <w:rsid w:val="00B95F3F"/>
    <w:rsid w:val="00B97453"/>
    <w:rsid w:val="00B97A5E"/>
    <w:rsid w:val="00BA0E7E"/>
    <w:rsid w:val="00BA2493"/>
    <w:rsid w:val="00BA37E5"/>
    <w:rsid w:val="00BA3DC8"/>
    <w:rsid w:val="00BA54AF"/>
    <w:rsid w:val="00BA718C"/>
    <w:rsid w:val="00BA75B4"/>
    <w:rsid w:val="00BA7EAB"/>
    <w:rsid w:val="00BB1557"/>
    <w:rsid w:val="00BB3F6E"/>
    <w:rsid w:val="00BB7C8A"/>
    <w:rsid w:val="00BB7D22"/>
    <w:rsid w:val="00BC4BA6"/>
    <w:rsid w:val="00BC4E0E"/>
    <w:rsid w:val="00BC7C4A"/>
    <w:rsid w:val="00BD06E2"/>
    <w:rsid w:val="00BD0F4D"/>
    <w:rsid w:val="00BD30C7"/>
    <w:rsid w:val="00BD67BB"/>
    <w:rsid w:val="00BD6921"/>
    <w:rsid w:val="00BD6E42"/>
    <w:rsid w:val="00BD7684"/>
    <w:rsid w:val="00BE2FB7"/>
    <w:rsid w:val="00BE4980"/>
    <w:rsid w:val="00BE6131"/>
    <w:rsid w:val="00BF29D6"/>
    <w:rsid w:val="00BF3579"/>
    <w:rsid w:val="00BF40C3"/>
    <w:rsid w:val="00BF6FD9"/>
    <w:rsid w:val="00C008B3"/>
    <w:rsid w:val="00C0321F"/>
    <w:rsid w:val="00C05F2A"/>
    <w:rsid w:val="00C0631A"/>
    <w:rsid w:val="00C07D32"/>
    <w:rsid w:val="00C10C37"/>
    <w:rsid w:val="00C11A26"/>
    <w:rsid w:val="00C128F4"/>
    <w:rsid w:val="00C134C0"/>
    <w:rsid w:val="00C13D33"/>
    <w:rsid w:val="00C15DBF"/>
    <w:rsid w:val="00C22D77"/>
    <w:rsid w:val="00C23927"/>
    <w:rsid w:val="00C265F5"/>
    <w:rsid w:val="00C316EC"/>
    <w:rsid w:val="00C360BB"/>
    <w:rsid w:val="00C368B3"/>
    <w:rsid w:val="00C37805"/>
    <w:rsid w:val="00C42781"/>
    <w:rsid w:val="00C46770"/>
    <w:rsid w:val="00C471D5"/>
    <w:rsid w:val="00C5357A"/>
    <w:rsid w:val="00C53BCE"/>
    <w:rsid w:val="00C53E63"/>
    <w:rsid w:val="00C569DD"/>
    <w:rsid w:val="00C571E1"/>
    <w:rsid w:val="00C57720"/>
    <w:rsid w:val="00C60E2F"/>
    <w:rsid w:val="00C6120E"/>
    <w:rsid w:val="00C618D1"/>
    <w:rsid w:val="00C637A8"/>
    <w:rsid w:val="00C639E5"/>
    <w:rsid w:val="00C64D6E"/>
    <w:rsid w:val="00C74702"/>
    <w:rsid w:val="00C81083"/>
    <w:rsid w:val="00C820D6"/>
    <w:rsid w:val="00C82185"/>
    <w:rsid w:val="00C837E7"/>
    <w:rsid w:val="00C83FFC"/>
    <w:rsid w:val="00C85271"/>
    <w:rsid w:val="00C90B97"/>
    <w:rsid w:val="00C9254B"/>
    <w:rsid w:val="00C93D57"/>
    <w:rsid w:val="00C944AC"/>
    <w:rsid w:val="00C94D87"/>
    <w:rsid w:val="00CA0FA9"/>
    <w:rsid w:val="00CA22D3"/>
    <w:rsid w:val="00CA515A"/>
    <w:rsid w:val="00CA5C1C"/>
    <w:rsid w:val="00CB3D71"/>
    <w:rsid w:val="00CB5BDE"/>
    <w:rsid w:val="00CC2802"/>
    <w:rsid w:val="00CC49E3"/>
    <w:rsid w:val="00CC71FD"/>
    <w:rsid w:val="00CD00F5"/>
    <w:rsid w:val="00CD157F"/>
    <w:rsid w:val="00CD23FA"/>
    <w:rsid w:val="00CD5C34"/>
    <w:rsid w:val="00CD7F21"/>
    <w:rsid w:val="00CE2478"/>
    <w:rsid w:val="00CE4A41"/>
    <w:rsid w:val="00CE50C1"/>
    <w:rsid w:val="00CE78EA"/>
    <w:rsid w:val="00CE78F2"/>
    <w:rsid w:val="00CF1B36"/>
    <w:rsid w:val="00CF3184"/>
    <w:rsid w:val="00CF66FA"/>
    <w:rsid w:val="00CF722B"/>
    <w:rsid w:val="00D00567"/>
    <w:rsid w:val="00D02413"/>
    <w:rsid w:val="00D034BD"/>
    <w:rsid w:val="00D05D2C"/>
    <w:rsid w:val="00D07129"/>
    <w:rsid w:val="00D071CC"/>
    <w:rsid w:val="00D10740"/>
    <w:rsid w:val="00D12ED8"/>
    <w:rsid w:val="00D1347F"/>
    <w:rsid w:val="00D14EDC"/>
    <w:rsid w:val="00D17E0E"/>
    <w:rsid w:val="00D204F2"/>
    <w:rsid w:val="00D21816"/>
    <w:rsid w:val="00D22022"/>
    <w:rsid w:val="00D2532B"/>
    <w:rsid w:val="00D27BF6"/>
    <w:rsid w:val="00D310FB"/>
    <w:rsid w:val="00D3290E"/>
    <w:rsid w:val="00D33FD5"/>
    <w:rsid w:val="00D34DA5"/>
    <w:rsid w:val="00D358DF"/>
    <w:rsid w:val="00D40820"/>
    <w:rsid w:val="00D41BC9"/>
    <w:rsid w:val="00D41CE2"/>
    <w:rsid w:val="00D43239"/>
    <w:rsid w:val="00D44863"/>
    <w:rsid w:val="00D50E7A"/>
    <w:rsid w:val="00D51843"/>
    <w:rsid w:val="00D53FDB"/>
    <w:rsid w:val="00D55D55"/>
    <w:rsid w:val="00D55E30"/>
    <w:rsid w:val="00D64EB5"/>
    <w:rsid w:val="00D67FD8"/>
    <w:rsid w:val="00D705D7"/>
    <w:rsid w:val="00D72886"/>
    <w:rsid w:val="00D73773"/>
    <w:rsid w:val="00D77805"/>
    <w:rsid w:val="00D80394"/>
    <w:rsid w:val="00D80445"/>
    <w:rsid w:val="00D82F66"/>
    <w:rsid w:val="00D8342D"/>
    <w:rsid w:val="00D8614B"/>
    <w:rsid w:val="00D86A0C"/>
    <w:rsid w:val="00D9221B"/>
    <w:rsid w:val="00D92734"/>
    <w:rsid w:val="00D928A5"/>
    <w:rsid w:val="00D9306E"/>
    <w:rsid w:val="00D9482F"/>
    <w:rsid w:val="00D962E6"/>
    <w:rsid w:val="00D97668"/>
    <w:rsid w:val="00DA4CA8"/>
    <w:rsid w:val="00DB2505"/>
    <w:rsid w:val="00DB300F"/>
    <w:rsid w:val="00DB6A8F"/>
    <w:rsid w:val="00DC107A"/>
    <w:rsid w:val="00DC2C96"/>
    <w:rsid w:val="00DC6093"/>
    <w:rsid w:val="00DC680D"/>
    <w:rsid w:val="00DC727D"/>
    <w:rsid w:val="00DD2645"/>
    <w:rsid w:val="00DD3581"/>
    <w:rsid w:val="00DD3E32"/>
    <w:rsid w:val="00DD400A"/>
    <w:rsid w:val="00DE0356"/>
    <w:rsid w:val="00DE0929"/>
    <w:rsid w:val="00DE2AF6"/>
    <w:rsid w:val="00DE31BD"/>
    <w:rsid w:val="00DF0308"/>
    <w:rsid w:val="00DF1C90"/>
    <w:rsid w:val="00DF2A26"/>
    <w:rsid w:val="00DF3A6D"/>
    <w:rsid w:val="00DF47A1"/>
    <w:rsid w:val="00DF5044"/>
    <w:rsid w:val="00DF5FD6"/>
    <w:rsid w:val="00DF688E"/>
    <w:rsid w:val="00E052A3"/>
    <w:rsid w:val="00E06E28"/>
    <w:rsid w:val="00E10B61"/>
    <w:rsid w:val="00E12373"/>
    <w:rsid w:val="00E15AE8"/>
    <w:rsid w:val="00E16DD1"/>
    <w:rsid w:val="00E211DE"/>
    <w:rsid w:val="00E24E9D"/>
    <w:rsid w:val="00E3559C"/>
    <w:rsid w:val="00E36CBC"/>
    <w:rsid w:val="00E3720D"/>
    <w:rsid w:val="00E414BC"/>
    <w:rsid w:val="00E42583"/>
    <w:rsid w:val="00E430EB"/>
    <w:rsid w:val="00E50130"/>
    <w:rsid w:val="00E52AF7"/>
    <w:rsid w:val="00E52B52"/>
    <w:rsid w:val="00E54DD4"/>
    <w:rsid w:val="00E550DD"/>
    <w:rsid w:val="00E553CB"/>
    <w:rsid w:val="00E557CA"/>
    <w:rsid w:val="00E55F86"/>
    <w:rsid w:val="00E6035A"/>
    <w:rsid w:val="00E61B8C"/>
    <w:rsid w:val="00E64609"/>
    <w:rsid w:val="00E67C9E"/>
    <w:rsid w:val="00E71C05"/>
    <w:rsid w:val="00E76A66"/>
    <w:rsid w:val="00E81296"/>
    <w:rsid w:val="00E834EB"/>
    <w:rsid w:val="00E85923"/>
    <w:rsid w:val="00E859FB"/>
    <w:rsid w:val="00E90565"/>
    <w:rsid w:val="00E958A0"/>
    <w:rsid w:val="00EA34DF"/>
    <w:rsid w:val="00EA47DC"/>
    <w:rsid w:val="00EB5FDE"/>
    <w:rsid w:val="00EC4774"/>
    <w:rsid w:val="00EC6BDC"/>
    <w:rsid w:val="00ED5566"/>
    <w:rsid w:val="00EE119F"/>
    <w:rsid w:val="00EE3124"/>
    <w:rsid w:val="00EE614A"/>
    <w:rsid w:val="00EE769C"/>
    <w:rsid w:val="00EE7CBF"/>
    <w:rsid w:val="00EF1B1C"/>
    <w:rsid w:val="00EF1FA9"/>
    <w:rsid w:val="00EF5A74"/>
    <w:rsid w:val="00F0562B"/>
    <w:rsid w:val="00F1097F"/>
    <w:rsid w:val="00F10CDC"/>
    <w:rsid w:val="00F10EC3"/>
    <w:rsid w:val="00F205F2"/>
    <w:rsid w:val="00F20876"/>
    <w:rsid w:val="00F30934"/>
    <w:rsid w:val="00F34B32"/>
    <w:rsid w:val="00F4129B"/>
    <w:rsid w:val="00F46A14"/>
    <w:rsid w:val="00F506E4"/>
    <w:rsid w:val="00F52A11"/>
    <w:rsid w:val="00F5306C"/>
    <w:rsid w:val="00F53470"/>
    <w:rsid w:val="00F537FD"/>
    <w:rsid w:val="00F55569"/>
    <w:rsid w:val="00F56B0E"/>
    <w:rsid w:val="00F57430"/>
    <w:rsid w:val="00F63A3F"/>
    <w:rsid w:val="00F64235"/>
    <w:rsid w:val="00F667C5"/>
    <w:rsid w:val="00F711A6"/>
    <w:rsid w:val="00F71CC5"/>
    <w:rsid w:val="00F754F8"/>
    <w:rsid w:val="00F82522"/>
    <w:rsid w:val="00F85C66"/>
    <w:rsid w:val="00F91C31"/>
    <w:rsid w:val="00F96D43"/>
    <w:rsid w:val="00FA48A3"/>
    <w:rsid w:val="00FA583B"/>
    <w:rsid w:val="00FA6337"/>
    <w:rsid w:val="00FA6E44"/>
    <w:rsid w:val="00FB0BD0"/>
    <w:rsid w:val="00FB20AD"/>
    <w:rsid w:val="00FB3189"/>
    <w:rsid w:val="00FB354D"/>
    <w:rsid w:val="00FB36CF"/>
    <w:rsid w:val="00FB4DE4"/>
    <w:rsid w:val="00FB638F"/>
    <w:rsid w:val="00FC5DA2"/>
    <w:rsid w:val="00FC784D"/>
    <w:rsid w:val="00FD1847"/>
    <w:rsid w:val="00FD3366"/>
    <w:rsid w:val="00FD3D27"/>
    <w:rsid w:val="00FD5368"/>
    <w:rsid w:val="00FD767A"/>
    <w:rsid w:val="00FE015F"/>
    <w:rsid w:val="00FE0A14"/>
    <w:rsid w:val="00FE29C9"/>
    <w:rsid w:val="00FE4747"/>
    <w:rsid w:val="00FE4ACE"/>
    <w:rsid w:val="00FE6098"/>
    <w:rsid w:val="00FE6585"/>
    <w:rsid w:val="00FF0CFD"/>
    <w:rsid w:val="00FF544D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blic-profile-url">
    <w:name w:val="public-profile-url"/>
    <w:basedOn w:val="DefaultParagraphFont"/>
    <w:rsid w:val="00D80394"/>
  </w:style>
  <w:style w:type="character" w:styleId="Hyperlink">
    <w:name w:val="Hyperlink"/>
    <w:basedOn w:val="DefaultParagraphFont"/>
    <w:uiPriority w:val="99"/>
    <w:unhideWhenUsed/>
    <w:rsid w:val="00D80394"/>
    <w:rPr>
      <w:color w:val="3399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0394"/>
    <w:rPr>
      <w:color w:val="B2B2B2" w:themeColor="followedHyperlink"/>
      <w:u w:val="single"/>
    </w:rPr>
  </w:style>
  <w:style w:type="character" w:customStyle="1" w:styleId="apple-style-span">
    <w:name w:val="apple-style-span"/>
    <w:basedOn w:val="DefaultParagraphFont"/>
    <w:rsid w:val="00A275A4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basedOn w:val="DefaultParagraphFont"/>
    <w:rsid w:val="00A275A4"/>
    <w:rPr>
      <w:rFonts w:ascii="Times New Roman" w:hAnsi="Times New Roman" w:cs="Times New Roman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blic-profile-url">
    <w:name w:val="public-profile-url"/>
    <w:basedOn w:val="DefaultParagraphFont"/>
    <w:rsid w:val="00D80394"/>
  </w:style>
  <w:style w:type="character" w:styleId="Hyperlink">
    <w:name w:val="Hyperlink"/>
    <w:basedOn w:val="DefaultParagraphFont"/>
    <w:uiPriority w:val="99"/>
    <w:unhideWhenUsed/>
    <w:rsid w:val="00D80394"/>
    <w:rPr>
      <w:color w:val="3399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0394"/>
    <w:rPr>
      <w:color w:val="B2B2B2" w:themeColor="followedHyperlink"/>
      <w:u w:val="single"/>
    </w:rPr>
  </w:style>
  <w:style w:type="character" w:customStyle="1" w:styleId="apple-style-span">
    <w:name w:val="apple-style-span"/>
    <w:basedOn w:val="DefaultParagraphFont"/>
    <w:rsid w:val="00A275A4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basedOn w:val="DefaultParagraphFont"/>
    <w:rsid w:val="00A275A4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3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9343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ali-fraz-b583652a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esha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EA8823B6EB4BFBA27DBD84776D2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059E7-066A-403D-BD3B-65F3F8A50037}"/>
      </w:docPartPr>
      <w:docPartBody>
        <w:p w:rsidR="00622A2E" w:rsidRDefault="00EF27BB" w:rsidP="00EF27BB">
          <w:pPr>
            <w:pStyle w:val="EFEA8823B6EB4BFBA27DBD84776D24BA"/>
          </w:pPr>
          <w:r>
            <w:t>Skills</w:t>
          </w:r>
        </w:p>
      </w:docPartBody>
    </w:docPart>
    <w:docPart>
      <w:docPartPr>
        <w:name w:val="3F0B8B0C69174106A51AEE1FE6D84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BEB07-BE20-48DC-9F87-A3B3A1E40467}"/>
      </w:docPartPr>
      <w:docPartBody>
        <w:p w:rsidR="00622A2E" w:rsidRDefault="00EF27BB" w:rsidP="00EF27BB">
          <w:pPr>
            <w:pStyle w:val="3F0B8B0C69174106A51AEE1FE6D84289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47383ECB7EFB4CE19180C489B1075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D2A24-FF71-466E-803B-5C2CAC93169F}"/>
      </w:docPartPr>
      <w:docPartBody>
        <w:p w:rsidR="00622A2E" w:rsidRDefault="00EF27BB" w:rsidP="00EF27BB">
          <w:pPr>
            <w:pStyle w:val="47383ECB7EFB4CE19180C489B107564B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F3707EDAFA5A45ECA174B66B11DFF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3D662-3BB5-48D3-ABC4-7ABE9D207B94}"/>
      </w:docPartPr>
      <w:docPartBody>
        <w:p w:rsidR="00622A2E" w:rsidRDefault="00EF27BB" w:rsidP="00EF27BB">
          <w:pPr>
            <w:pStyle w:val="F3707EDAFA5A45ECA174B66B11DFF47E"/>
          </w:pPr>
          <w:r>
            <w:rPr>
              <w:color w:val="1F497D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7BB"/>
    <w:rsid w:val="00045170"/>
    <w:rsid w:val="0004588B"/>
    <w:rsid w:val="000C1364"/>
    <w:rsid w:val="000D6B9B"/>
    <w:rsid w:val="00135CFD"/>
    <w:rsid w:val="00163459"/>
    <w:rsid w:val="001B2571"/>
    <w:rsid w:val="001C2C98"/>
    <w:rsid w:val="001C5748"/>
    <w:rsid w:val="001D74EE"/>
    <w:rsid w:val="00242F45"/>
    <w:rsid w:val="00275F88"/>
    <w:rsid w:val="002968E0"/>
    <w:rsid w:val="002B46D6"/>
    <w:rsid w:val="003234E4"/>
    <w:rsid w:val="003470FD"/>
    <w:rsid w:val="00382F36"/>
    <w:rsid w:val="00391AF0"/>
    <w:rsid w:val="003B00D7"/>
    <w:rsid w:val="003E27AF"/>
    <w:rsid w:val="004036B3"/>
    <w:rsid w:val="00451D31"/>
    <w:rsid w:val="00481632"/>
    <w:rsid w:val="004C32AF"/>
    <w:rsid w:val="004C65A3"/>
    <w:rsid w:val="004E62BC"/>
    <w:rsid w:val="00522D29"/>
    <w:rsid w:val="00525360"/>
    <w:rsid w:val="005535FA"/>
    <w:rsid w:val="0058271A"/>
    <w:rsid w:val="005B3C20"/>
    <w:rsid w:val="00622A2E"/>
    <w:rsid w:val="00635369"/>
    <w:rsid w:val="00645B59"/>
    <w:rsid w:val="006A2585"/>
    <w:rsid w:val="006B1EB2"/>
    <w:rsid w:val="006D3EE1"/>
    <w:rsid w:val="00744F5C"/>
    <w:rsid w:val="00783523"/>
    <w:rsid w:val="00793DB0"/>
    <w:rsid w:val="007C4AC3"/>
    <w:rsid w:val="00836475"/>
    <w:rsid w:val="008402DB"/>
    <w:rsid w:val="0087114A"/>
    <w:rsid w:val="008868DF"/>
    <w:rsid w:val="00887BA3"/>
    <w:rsid w:val="00892627"/>
    <w:rsid w:val="008B3952"/>
    <w:rsid w:val="008B39F4"/>
    <w:rsid w:val="008C12E2"/>
    <w:rsid w:val="008D00B2"/>
    <w:rsid w:val="008D580E"/>
    <w:rsid w:val="0097400D"/>
    <w:rsid w:val="0098389E"/>
    <w:rsid w:val="0098429C"/>
    <w:rsid w:val="009946B0"/>
    <w:rsid w:val="009A356A"/>
    <w:rsid w:val="009C6216"/>
    <w:rsid w:val="00A26AE2"/>
    <w:rsid w:val="00A3309D"/>
    <w:rsid w:val="00A809AF"/>
    <w:rsid w:val="00AB09BB"/>
    <w:rsid w:val="00B77BE2"/>
    <w:rsid w:val="00C12CDF"/>
    <w:rsid w:val="00C45B60"/>
    <w:rsid w:val="00C65FD4"/>
    <w:rsid w:val="00CB3B9D"/>
    <w:rsid w:val="00D21853"/>
    <w:rsid w:val="00D236C1"/>
    <w:rsid w:val="00D34743"/>
    <w:rsid w:val="00D570C2"/>
    <w:rsid w:val="00D650DB"/>
    <w:rsid w:val="00D668F6"/>
    <w:rsid w:val="00D71886"/>
    <w:rsid w:val="00DD1E52"/>
    <w:rsid w:val="00DF4333"/>
    <w:rsid w:val="00E14C97"/>
    <w:rsid w:val="00E357E1"/>
    <w:rsid w:val="00E616C7"/>
    <w:rsid w:val="00E72082"/>
    <w:rsid w:val="00E8589F"/>
    <w:rsid w:val="00E94BCC"/>
    <w:rsid w:val="00EA1825"/>
    <w:rsid w:val="00EC339F"/>
    <w:rsid w:val="00EE0E97"/>
    <w:rsid w:val="00EF27BB"/>
    <w:rsid w:val="00F232AC"/>
    <w:rsid w:val="00F43207"/>
    <w:rsid w:val="00FA2196"/>
    <w:rsid w:val="00FF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EF27BB"/>
    <w:rPr>
      <w:color w:val="808080"/>
    </w:rPr>
  </w:style>
  <w:style w:type="paragraph" w:customStyle="1" w:styleId="74E6FFBA1CEA4D3CA28BAC97F3BA80B2">
    <w:name w:val="74E6FFBA1CEA4D3CA28BAC97F3BA80B2"/>
  </w:style>
  <w:style w:type="paragraph" w:customStyle="1" w:styleId="D7C1BAAF25F44050AC7EF4DEB879BE6B">
    <w:name w:val="D7C1BAAF25F44050AC7EF4DEB879BE6B"/>
  </w:style>
  <w:style w:type="paragraph" w:customStyle="1" w:styleId="AD56132C83A3468B9E19AE01FBA0888E">
    <w:name w:val="AD56132C83A3468B9E19AE01FBA0888E"/>
  </w:style>
  <w:style w:type="paragraph" w:customStyle="1" w:styleId="F57E25D29C8E4E2D98F6881B95192560">
    <w:name w:val="F57E25D29C8E4E2D98F6881B95192560"/>
  </w:style>
  <w:style w:type="paragraph" w:customStyle="1" w:styleId="033940FF7FD4400F878EC0712DE628A4">
    <w:name w:val="033940FF7FD4400F878EC0712DE628A4"/>
  </w:style>
  <w:style w:type="paragraph" w:customStyle="1" w:styleId="3716AB7FAF684A94856EA5A1447FD678">
    <w:name w:val="3716AB7FAF684A94856EA5A1447FD678"/>
  </w:style>
  <w:style w:type="paragraph" w:customStyle="1" w:styleId="ABEBB30DE110430E8F71C1E027D80310">
    <w:name w:val="ABEBB30DE110430E8F71C1E027D80310"/>
  </w:style>
  <w:style w:type="paragraph" w:customStyle="1" w:styleId="632D1DEDE60B4A35B29D46F120680196">
    <w:name w:val="632D1DEDE60B4A35B29D46F120680196"/>
  </w:style>
  <w:style w:type="paragraph" w:customStyle="1" w:styleId="00826EB710774558BBF29C7C191A7127">
    <w:name w:val="00826EB710774558BBF29C7C191A7127"/>
  </w:style>
  <w:style w:type="paragraph" w:customStyle="1" w:styleId="B4C2296BC1B644C1B0E3F8F2548F7425">
    <w:name w:val="B4C2296BC1B644C1B0E3F8F2548F7425"/>
  </w:style>
  <w:style w:type="paragraph" w:customStyle="1" w:styleId="26E9904F9FD64E01B1530CE6D538DE1C">
    <w:name w:val="26E9904F9FD64E01B1530CE6D538DE1C"/>
  </w:style>
  <w:style w:type="paragraph" w:customStyle="1" w:styleId="8B1AAD664C7D40F28056F530A96ED6C9">
    <w:name w:val="8B1AAD664C7D40F28056F530A96ED6C9"/>
  </w:style>
  <w:style w:type="paragraph" w:customStyle="1" w:styleId="9EF3F03F87B845B3A05B65209184B3A4">
    <w:name w:val="9EF3F03F87B845B3A05B65209184B3A4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EF27BB"/>
    <w:rPr>
      <w:b/>
      <w:bCs/>
      <w:i/>
      <w:iCs/>
      <w:caps w:val="0"/>
      <w:smallCaps w:val="0"/>
      <w:color w:val="4F81BD" w:themeColor="accent1"/>
    </w:rPr>
  </w:style>
  <w:style w:type="paragraph" w:customStyle="1" w:styleId="BA95615C90484FD68B75B36FA4D362CB">
    <w:name w:val="BA95615C90484FD68B75B36FA4D362CB"/>
  </w:style>
  <w:style w:type="paragraph" w:customStyle="1" w:styleId="3B215197D902415E8F65A54FEAE73837">
    <w:name w:val="3B215197D902415E8F65A54FEAE73837"/>
  </w:style>
  <w:style w:type="paragraph" w:customStyle="1" w:styleId="C0A1B6165F7B464782AC78753302326C">
    <w:name w:val="C0A1B6165F7B464782AC78753302326C"/>
  </w:style>
  <w:style w:type="paragraph" w:customStyle="1" w:styleId="AB8DC75A20A54E4AA8B37D1EB4FD202C">
    <w:name w:val="AB8DC75A20A54E4AA8B37D1EB4FD202C"/>
  </w:style>
  <w:style w:type="paragraph" w:customStyle="1" w:styleId="79A9067E9E4749938419D4439133A357">
    <w:name w:val="79A9067E9E4749938419D4439133A357"/>
  </w:style>
  <w:style w:type="paragraph" w:customStyle="1" w:styleId="463C7E28109A412F863C4138727AAA6F">
    <w:name w:val="463C7E28109A412F863C4138727AAA6F"/>
  </w:style>
  <w:style w:type="paragraph" w:customStyle="1" w:styleId="DDF4A0D4617441789A1F662FD2FA5815">
    <w:name w:val="DDF4A0D4617441789A1F662FD2FA5815"/>
    <w:rsid w:val="00EF27BB"/>
  </w:style>
  <w:style w:type="paragraph" w:customStyle="1" w:styleId="30311695FBF74A6D90DE7AF0C8E3F9BD">
    <w:name w:val="30311695FBF74A6D90DE7AF0C8E3F9BD"/>
    <w:rsid w:val="00EF27BB"/>
  </w:style>
  <w:style w:type="paragraph" w:customStyle="1" w:styleId="48B5BB10433D4F34B7991FA6B1E4D395">
    <w:name w:val="48B5BB10433D4F34B7991FA6B1E4D395"/>
    <w:rsid w:val="00EF27BB"/>
  </w:style>
  <w:style w:type="paragraph" w:customStyle="1" w:styleId="181A5A26A27E405EBD2899A78BD42A94">
    <w:name w:val="181A5A26A27E405EBD2899A78BD42A94"/>
    <w:rsid w:val="00EF27BB"/>
  </w:style>
  <w:style w:type="paragraph" w:customStyle="1" w:styleId="072DF8F925B54959938B70E7228CB239">
    <w:name w:val="072DF8F925B54959938B70E7228CB239"/>
    <w:rsid w:val="00EF27BB"/>
  </w:style>
  <w:style w:type="paragraph" w:customStyle="1" w:styleId="31E23C21A8184E20B439ED8AAD6D9326">
    <w:name w:val="31E23C21A8184E20B439ED8AAD6D9326"/>
    <w:rsid w:val="00EF27BB"/>
  </w:style>
  <w:style w:type="paragraph" w:customStyle="1" w:styleId="9FF80BD4CA4449C59785DAE01DFB767D">
    <w:name w:val="9FF80BD4CA4449C59785DAE01DFB767D"/>
    <w:rsid w:val="00EF27BB"/>
  </w:style>
  <w:style w:type="paragraph" w:customStyle="1" w:styleId="B6B6495F985A4AD18E12BBBBCC3C3FB9">
    <w:name w:val="B6B6495F985A4AD18E12BBBBCC3C3FB9"/>
    <w:rsid w:val="00EF27BB"/>
  </w:style>
  <w:style w:type="paragraph" w:customStyle="1" w:styleId="9EB7E2DBC1A54C159F045684F0F0C466">
    <w:name w:val="9EB7E2DBC1A54C159F045684F0F0C466"/>
    <w:rsid w:val="00EF27BB"/>
  </w:style>
  <w:style w:type="paragraph" w:customStyle="1" w:styleId="318E24A06CE84BCDAD64BC0832C7E008">
    <w:name w:val="318E24A06CE84BCDAD64BC0832C7E008"/>
    <w:rsid w:val="00EF27BB"/>
  </w:style>
  <w:style w:type="paragraph" w:customStyle="1" w:styleId="514F7D4EFE744232A1064B6E1E50AFA5">
    <w:name w:val="514F7D4EFE744232A1064B6E1E50AFA5"/>
    <w:rsid w:val="00EF27BB"/>
  </w:style>
  <w:style w:type="paragraph" w:customStyle="1" w:styleId="9B5AD24E9C584FF4A2C9FA504D2060ED">
    <w:name w:val="9B5AD24E9C584FF4A2C9FA504D2060ED"/>
    <w:rsid w:val="00EF27BB"/>
  </w:style>
  <w:style w:type="paragraph" w:customStyle="1" w:styleId="908CA3431A384D9593568579BA5CC34B">
    <w:name w:val="908CA3431A384D9593568579BA5CC34B"/>
    <w:rsid w:val="00EF27BB"/>
  </w:style>
  <w:style w:type="paragraph" w:customStyle="1" w:styleId="08A5D15B87414D089A21A1BDC742741E">
    <w:name w:val="08A5D15B87414D089A21A1BDC742741E"/>
    <w:rsid w:val="00EF27BB"/>
  </w:style>
  <w:style w:type="paragraph" w:customStyle="1" w:styleId="F16119FA5364419FA1FEE9B9775A8BD9">
    <w:name w:val="F16119FA5364419FA1FEE9B9775A8BD9"/>
    <w:rsid w:val="00EF27BB"/>
  </w:style>
  <w:style w:type="paragraph" w:customStyle="1" w:styleId="871042575C0A49DC9F5202F04E22D9A8">
    <w:name w:val="871042575C0A49DC9F5202F04E22D9A8"/>
    <w:rsid w:val="00EF27BB"/>
  </w:style>
  <w:style w:type="paragraph" w:customStyle="1" w:styleId="02823B19F34E4A3A8F4F14B0A22F7FEB">
    <w:name w:val="02823B19F34E4A3A8F4F14B0A22F7FEB"/>
    <w:rsid w:val="00EF27BB"/>
  </w:style>
  <w:style w:type="paragraph" w:customStyle="1" w:styleId="D99F12A041004C19B6BAE771CF4100D4">
    <w:name w:val="D99F12A041004C19B6BAE771CF4100D4"/>
    <w:rsid w:val="00EF27BB"/>
  </w:style>
  <w:style w:type="paragraph" w:customStyle="1" w:styleId="EFEA8823B6EB4BFBA27DBD84776D24BA">
    <w:name w:val="EFEA8823B6EB4BFBA27DBD84776D24BA"/>
    <w:rsid w:val="00EF27BB"/>
  </w:style>
  <w:style w:type="paragraph" w:customStyle="1" w:styleId="7AEED42A183D4CF1990113A4F7754EAE">
    <w:name w:val="7AEED42A183D4CF1990113A4F7754EAE"/>
    <w:rsid w:val="00EF27BB"/>
  </w:style>
  <w:style w:type="paragraph" w:customStyle="1" w:styleId="8A0A573D3937422A8905F9A9C907657F">
    <w:name w:val="8A0A573D3937422A8905F9A9C907657F"/>
    <w:rsid w:val="00EF27BB"/>
  </w:style>
  <w:style w:type="paragraph" w:customStyle="1" w:styleId="505DB2B1FDE64816A0A2E64B98349800">
    <w:name w:val="505DB2B1FDE64816A0A2E64B98349800"/>
    <w:rsid w:val="00EF27BB"/>
  </w:style>
  <w:style w:type="paragraph" w:customStyle="1" w:styleId="B479CC162C7A497C8D6A05FBB2356413">
    <w:name w:val="B479CC162C7A497C8D6A05FBB2356413"/>
    <w:rsid w:val="00EF27BB"/>
  </w:style>
  <w:style w:type="paragraph" w:customStyle="1" w:styleId="B2FC3AE12FD3403FA1BFE9729387C0DC">
    <w:name w:val="B2FC3AE12FD3403FA1BFE9729387C0DC"/>
    <w:rsid w:val="00EF27BB"/>
  </w:style>
  <w:style w:type="paragraph" w:customStyle="1" w:styleId="4078E365846B4084B1BDA181E4A71365">
    <w:name w:val="4078E365846B4084B1BDA181E4A71365"/>
    <w:rsid w:val="00EF27BB"/>
  </w:style>
  <w:style w:type="paragraph" w:customStyle="1" w:styleId="D2EE007F889C46C2A29D6CB782C946E0">
    <w:name w:val="D2EE007F889C46C2A29D6CB782C946E0"/>
    <w:rsid w:val="00EF27BB"/>
  </w:style>
  <w:style w:type="paragraph" w:customStyle="1" w:styleId="BA9F5D5577474BB1BAECE71A65A2DDF0">
    <w:name w:val="BA9F5D5577474BB1BAECE71A65A2DDF0"/>
    <w:rsid w:val="00EF27BB"/>
  </w:style>
  <w:style w:type="paragraph" w:customStyle="1" w:styleId="F523537C538E41B7896AEE94C5DCD79B">
    <w:name w:val="F523537C538E41B7896AEE94C5DCD79B"/>
    <w:rsid w:val="00EF27BB"/>
  </w:style>
  <w:style w:type="paragraph" w:customStyle="1" w:styleId="FE1C3418DD0440A7860E872FB5239937">
    <w:name w:val="FE1C3418DD0440A7860E872FB5239937"/>
    <w:rsid w:val="00EF27BB"/>
  </w:style>
  <w:style w:type="paragraph" w:customStyle="1" w:styleId="E44F1C3219A64909BB576C6896D288C0">
    <w:name w:val="E44F1C3219A64909BB576C6896D288C0"/>
    <w:rsid w:val="00EF27BB"/>
  </w:style>
  <w:style w:type="paragraph" w:customStyle="1" w:styleId="3F0B8B0C69174106A51AEE1FE6D84289">
    <w:name w:val="3F0B8B0C69174106A51AEE1FE6D84289"/>
    <w:rsid w:val="00EF27BB"/>
  </w:style>
  <w:style w:type="paragraph" w:customStyle="1" w:styleId="47383ECB7EFB4CE19180C489B107564B">
    <w:name w:val="47383ECB7EFB4CE19180C489B107564B"/>
    <w:rsid w:val="00EF27BB"/>
  </w:style>
  <w:style w:type="paragraph" w:customStyle="1" w:styleId="F3707EDAFA5A45ECA174B66B11DFF47E">
    <w:name w:val="F3707EDAFA5A45ECA174B66B11DFF47E"/>
    <w:rsid w:val="00EF27BB"/>
  </w:style>
  <w:style w:type="paragraph" w:customStyle="1" w:styleId="3D9BF1AA61C24B1BB647398ECF532B17">
    <w:name w:val="3D9BF1AA61C24B1BB647398ECF532B17"/>
    <w:rsid w:val="00EF27BB"/>
  </w:style>
  <w:style w:type="paragraph" w:customStyle="1" w:styleId="F9818105400341338D94604D1865282B">
    <w:name w:val="F9818105400341338D94604D1865282B"/>
    <w:rsid w:val="00622A2E"/>
  </w:style>
  <w:style w:type="paragraph" w:customStyle="1" w:styleId="CDF4F4D669FC4F46AE5AB7ECFF71F700">
    <w:name w:val="CDF4F4D669FC4F46AE5AB7ECFF71F700"/>
    <w:rsid w:val="00622A2E"/>
  </w:style>
  <w:style w:type="paragraph" w:customStyle="1" w:styleId="A5EED7831D204B039F25AD3E384E53EA">
    <w:name w:val="A5EED7831D204B039F25AD3E384E53EA"/>
    <w:rsid w:val="00DF43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EF27BB"/>
    <w:rPr>
      <w:color w:val="808080"/>
    </w:rPr>
  </w:style>
  <w:style w:type="paragraph" w:customStyle="1" w:styleId="74E6FFBA1CEA4D3CA28BAC97F3BA80B2">
    <w:name w:val="74E6FFBA1CEA4D3CA28BAC97F3BA80B2"/>
  </w:style>
  <w:style w:type="paragraph" w:customStyle="1" w:styleId="D7C1BAAF25F44050AC7EF4DEB879BE6B">
    <w:name w:val="D7C1BAAF25F44050AC7EF4DEB879BE6B"/>
  </w:style>
  <w:style w:type="paragraph" w:customStyle="1" w:styleId="AD56132C83A3468B9E19AE01FBA0888E">
    <w:name w:val="AD56132C83A3468B9E19AE01FBA0888E"/>
  </w:style>
  <w:style w:type="paragraph" w:customStyle="1" w:styleId="F57E25D29C8E4E2D98F6881B95192560">
    <w:name w:val="F57E25D29C8E4E2D98F6881B95192560"/>
  </w:style>
  <w:style w:type="paragraph" w:customStyle="1" w:styleId="033940FF7FD4400F878EC0712DE628A4">
    <w:name w:val="033940FF7FD4400F878EC0712DE628A4"/>
  </w:style>
  <w:style w:type="paragraph" w:customStyle="1" w:styleId="3716AB7FAF684A94856EA5A1447FD678">
    <w:name w:val="3716AB7FAF684A94856EA5A1447FD678"/>
  </w:style>
  <w:style w:type="paragraph" w:customStyle="1" w:styleId="ABEBB30DE110430E8F71C1E027D80310">
    <w:name w:val="ABEBB30DE110430E8F71C1E027D80310"/>
  </w:style>
  <w:style w:type="paragraph" w:customStyle="1" w:styleId="632D1DEDE60B4A35B29D46F120680196">
    <w:name w:val="632D1DEDE60B4A35B29D46F120680196"/>
  </w:style>
  <w:style w:type="paragraph" w:customStyle="1" w:styleId="00826EB710774558BBF29C7C191A7127">
    <w:name w:val="00826EB710774558BBF29C7C191A7127"/>
  </w:style>
  <w:style w:type="paragraph" w:customStyle="1" w:styleId="B4C2296BC1B644C1B0E3F8F2548F7425">
    <w:name w:val="B4C2296BC1B644C1B0E3F8F2548F7425"/>
  </w:style>
  <w:style w:type="paragraph" w:customStyle="1" w:styleId="26E9904F9FD64E01B1530CE6D538DE1C">
    <w:name w:val="26E9904F9FD64E01B1530CE6D538DE1C"/>
  </w:style>
  <w:style w:type="paragraph" w:customStyle="1" w:styleId="8B1AAD664C7D40F28056F530A96ED6C9">
    <w:name w:val="8B1AAD664C7D40F28056F530A96ED6C9"/>
  </w:style>
  <w:style w:type="paragraph" w:customStyle="1" w:styleId="9EF3F03F87B845B3A05B65209184B3A4">
    <w:name w:val="9EF3F03F87B845B3A05B65209184B3A4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EF27BB"/>
    <w:rPr>
      <w:b/>
      <w:bCs/>
      <w:i/>
      <w:iCs/>
      <w:caps w:val="0"/>
      <w:smallCaps w:val="0"/>
      <w:color w:val="4F81BD" w:themeColor="accent1"/>
    </w:rPr>
  </w:style>
  <w:style w:type="paragraph" w:customStyle="1" w:styleId="BA95615C90484FD68B75B36FA4D362CB">
    <w:name w:val="BA95615C90484FD68B75B36FA4D362CB"/>
  </w:style>
  <w:style w:type="paragraph" w:customStyle="1" w:styleId="3B215197D902415E8F65A54FEAE73837">
    <w:name w:val="3B215197D902415E8F65A54FEAE73837"/>
  </w:style>
  <w:style w:type="paragraph" w:customStyle="1" w:styleId="C0A1B6165F7B464782AC78753302326C">
    <w:name w:val="C0A1B6165F7B464782AC78753302326C"/>
  </w:style>
  <w:style w:type="paragraph" w:customStyle="1" w:styleId="AB8DC75A20A54E4AA8B37D1EB4FD202C">
    <w:name w:val="AB8DC75A20A54E4AA8B37D1EB4FD202C"/>
  </w:style>
  <w:style w:type="paragraph" w:customStyle="1" w:styleId="79A9067E9E4749938419D4439133A357">
    <w:name w:val="79A9067E9E4749938419D4439133A357"/>
  </w:style>
  <w:style w:type="paragraph" w:customStyle="1" w:styleId="463C7E28109A412F863C4138727AAA6F">
    <w:name w:val="463C7E28109A412F863C4138727AAA6F"/>
  </w:style>
  <w:style w:type="paragraph" w:customStyle="1" w:styleId="DDF4A0D4617441789A1F662FD2FA5815">
    <w:name w:val="DDF4A0D4617441789A1F662FD2FA5815"/>
    <w:rsid w:val="00EF27BB"/>
  </w:style>
  <w:style w:type="paragraph" w:customStyle="1" w:styleId="30311695FBF74A6D90DE7AF0C8E3F9BD">
    <w:name w:val="30311695FBF74A6D90DE7AF0C8E3F9BD"/>
    <w:rsid w:val="00EF27BB"/>
  </w:style>
  <w:style w:type="paragraph" w:customStyle="1" w:styleId="48B5BB10433D4F34B7991FA6B1E4D395">
    <w:name w:val="48B5BB10433D4F34B7991FA6B1E4D395"/>
    <w:rsid w:val="00EF27BB"/>
  </w:style>
  <w:style w:type="paragraph" w:customStyle="1" w:styleId="181A5A26A27E405EBD2899A78BD42A94">
    <w:name w:val="181A5A26A27E405EBD2899A78BD42A94"/>
    <w:rsid w:val="00EF27BB"/>
  </w:style>
  <w:style w:type="paragraph" w:customStyle="1" w:styleId="072DF8F925B54959938B70E7228CB239">
    <w:name w:val="072DF8F925B54959938B70E7228CB239"/>
    <w:rsid w:val="00EF27BB"/>
  </w:style>
  <w:style w:type="paragraph" w:customStyle="1" w:styleId="31E23C21A8184E20B439ED8AAD6D9326">
    <w:name w:val="31E23C21A8184E20B439ED8AAD6D9326"/>
    <w:rsid w:val="00EF27BB"/>
  </w:style>
  <w:style w:type="paragraph" w:customStyle="1" w:styleId="9FF80BD4CA4449C59785DAE01DFB767D">
    <w:name w:val="9FF80BD4CA4449C59785DAE01DFB767D"/>
    <w:rsid w:val="00EF27BB"/>
  </w:style>
  <w:style w:type="paragraph" w:customStyle="1" w:styleId="B6B6495F985A4AD18E12BBBBCC3C3FB9">
    <w:name w:val="B6B6495F985A4AD18E12BBBBCC3C3FB9"/>
    <w:rsid w:val="00EF27BB"/>
  </w:style>
  <w:style w:type="paragraph" w:customStyle="1" w:styleId="9EB7E2DBC1A54C159F045684F0F0C466">
    <w:name w:val="9EB7E2DBC1A54C159F045684F0F0C466"/>
    <w:rsid w:val="00EF27BB"/>
  </w:style>
  <w:style w:type="paragraph" w:customStyle="1" w:styleId="318E24A06CE84BCDAD64BC0832C7E008">
    <w:name w:val="318E24A06CE84BCDAD64BC0832C7E008"/>
    <w:rsid w:val="00EF27BB"/>
  </w:style>
  <w:style w:type="paragraph" w:customStyle="1" w:styleId="514F7D4EFE744232A1064B6E1E50AFA5">
    <w:name w:val="514F7D4EFE744232A1064B6E1E50AFA5"/>
    <w:rsid w:val="00EF27BB"/>
  </w:style>
  <w:style w:type="paragraph" w:customStyle="1" w:styleId="9B5AD24E9C584FF4A2C9FA504D2060ED">
    <w:name w:val="9B5AD24E9C584FF4A2C9FA504D2060ED"/>
    <w:rsid w:val="00EF27BB"/>
  </w:style>
  <w:style w:type="paragraph" w:customStyle="1" w:styleId="908CA3431A384D9593568579BA5CC34B">
    <w:name w:val="908CA3431A384D9593568579BA5CC34B"/>
    <w:rsid w:val="00EF27BB"/>
  </w:style>
  <w:style w:type="paragraph" w:customStyle="1" w:styleId="08A5D15B87414D089A21A1BDC742741E">
    <w:name w:val="08A5D15B87414D089A21A1BDC742741E"/>
    <w:rsid w:val="00EF27BB"/>
  </w:style>
  <w:style w:type="paragraph" w:customStyle="1" w:styleId="F16119FA5364419FA1FEE9B9775A8BD9">
    <w:name w:val="F16119FA5364419FA1FEE9B9775A8BD9"/>
    <w:rsid w:val="00EF27BB"/>
  </w:style>
  <w:style w:type="paragraph" w:customStyle="1" w:styleId="871042575C0A49DC9F5202F04E22D9A8">
    <w:name w:val="871042575C0A49DC9F5202F04E22D9A8"/>
    <w:rsid w:val="00EF27BB"/>
  </w:style>
  <w:style w:type="paragraph" w:customStyle="1" w:styleId="02823B19F34E4A3A8F4F14B0A22F7FEB">
    <w:name w:val="02823B19F34E4A3A8F4F14B0A22F7FEB"/>
    <w:rsid w:val="00EF27BB"/>
  </w:style>
  <w:style w:type="paragraph" w:customStyle="1" w:styleId="D99F12A041004C19B6BAE771CF4100D4">
    <w:name w:val="D99F12A041004C19B6BAE771CF4100D4"/>
    <w:rsid w:val="00EF27BB"/>
  </w:style>
  <w:style w:type="paragraph" w:customStyle="1" w:styleId="EFEA8823B6EB4BFBA27DBD84776D24BA">
    <w:name w:val="EFEA8823B6EB4BFBA27DBD84776D24BA"/>
    <w:rsid w:val="00EF27BB"/>
  </w:style>
  <w:style w:type="paragraph" w:customStyle="1" w:styleId="7AEED42A183D4CF1990113A4F7754EAE">
    <w:name w:val="7AEED42A183D4CF1990113A4F7754EAE"/>
    <w:rsid w:val="00EF27BB"/>
  </w:style>
  <w:style w:type="paragraph" w:customStyle="1" w:styleId="8A0A573D3937422A8905F9A9C907657F">
    <w:name w:val="8A0A573D3937422A8905F9A9C907657F"/>
    <w:rsid w:val="00EF27BB"/>
  </w:style>
  <w:style w:type="paragraph" w:customStyle="1" w:styleId="505DB2B1FDE64816A0A2E64B98349800">
    <w:name w:val="505DB2B1FDE64816A0A2E64B98349800"/>
    <w:rsid w:val="00EF27BB"/>
  </w:style>
  <w:style w:type="paragraph" w:customStyle="1" w:styleId="B479CC162C7A497C8D6A05FBB2356413">
    <w:name w:val="B479CC162C7A497C8D6A05FBB2356413"/>
    <w:rsid w:val="00EF27BB"/>
  </w:style>
  <w:style w:type="paragraph" w:customStyle="1" w:styleId="B2FC3AE12FD3403FA1BFE9729387C0DC">
    <w:name w:val="B2FC3AE12FD3403FA1BFE9729387C0DC"/>
    <w:rsid w:val="00EF27BB"/>
  </w:style>
  <w:style w:type="paragraph" w:customStyle="1" w:styleId="4078E365846B4084B1BDA181E4A71365">
    <w:name w:val="4078E365846B4084B1BDA181E4A71365"/>
    <w:rsid w:val="00EF27BB"/>
  </w:style>
  <w:style w:type="paragraph" w:customStyle="1" w:styleId="D2EE007F889C46C2A29D6CB782C946E0">
    <w:name w:val="D2EE007F889C46C2A29D6CB782C946E0"/>
    <w:rsid w:val="00EF27BB"/>
  </w:style>
  <w:style w:type="paragraph" w:customStyle="1" w:styleId="BA9F5D5577474BB1BAECE71A65A2DDF0">
    <w:name w:val="BA9F5D5577474BB1BAECE71A65A2DDF0"/>
    <w:rsid w:val="00EF27BB"/>
  </w:style>
  <w:style w:type="paragraph" w:customStyle="1" w:styleId="F523537C538E41B7896AEE94C5DCD79B">
    <w:name w:val="F523537C538E41B7896AEE94C5DCD79B"/>
    <w:rsid w:val="00EF27BB"/>
  </w:style>
  <w:style w:type="paragraph" w:customStyle="1" w:styleId="FE1C3418DD0440A7860E872FB5239937">
    <w:name w:val="FE1C3418DD0440A7860E872FB5239937"/>
    <w:rsid w:val="00EF27BB"/>
  </w:style>
  <w:style w:type="paragraph" w:customStyle="1" w:styleId="E44F1C3219A64909BB576C6896D288C0">
    <w:name w:val="E44F1C3219A64909BB576C6896D288C0"/>
    <w:rsid w:val="00EF27BB"/>
  </w:style>
  <w:style w:type="paragraph" w:customStyle="1" w:styleId="3F0B8B0C69174106A51AEE1FE6D84289">
    <w:name w:val="3F0B8B0C69174106A51AEE1FE6D84289"/>
    <w:rsid w:val="00EF27BB"/>
  </w:style>
  <w:style w:type="paragraph" w:customStyle="1" w:styleId="47383ECB7EFB4CE19180C489B107564B">
    <w:name w:val="47383ECB7EFB4CE19180C489B107564B"/>
    <w:rsid w:val="00EF27BB"/>
  </w:style>
  <w:style w:type="paragraph" w:customStyle="1" w:styleId="F3707EDAFA5A45ECA174B66B11DFF47E">
    <w:name w:val="F3707EDAFA5A45ECA174B66B11DFF47E"/>
    <w:rsid w:val="00EF27BB"/>
  </w:style>
  <w:style w:type="paragraph" w:customStyle="1" w:styleId="3D9BF1AA61C24B1BB647398ECF532B17">
    <w:name w:val="3D9BF1AA61C24B1BB647398ECF532B17"/>
    <w:rsid w:val="00EF27BB"/>
  </w:style>
  <w:style w:type="paragraph" w:customStyle="1" w:styleId="F9818105400341338D94604D1865282B">
    <w:name w:val="F9818105400341338D94604D1865282B"/>
    <w:rsid w:val="00622A2E"/>
  </w:style>
  <w:style w:type="paragraph" w:customStyle="1" w:styleId="CDF4F4D669FC4F46AE5AB7ECFF71F700">
    <w:name w:val="CDF4F4D669FC4F46AE5AB7ECFF71F700"/>
    <w:rsid w:val="00622A2E"/>
  </w:style>
  <w:style w:type="paragraph" w:customStyle="1" w:styleId="A5EED7831D204B039F25AD3E384E53EA">
    <w:name w:val="A5EED7831D204B039F25AD3E384E53EA"/>
    <w:rsid w:val="00DF43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6449 Barrydowne Dr. Columbus OH 43230 </CompanyAddress>
  <CompanyPhone>469-826-8920</CompanyPhone>
  <CompanyFax/>
  <CompanyEmail>alifaraz@gmail.com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2CBB68-4D05-42BA-A8C2-93B974DD7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168</TotalTime>
  <Pages>4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Teradata Corporation</Company>
  <LinksUpToDate>false</LinksUpToDate>
  <CharactersWithSpaces>9563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Fraz</dc:creator>
  <cp:lastModifiedBy>Ali</cp:lastModifiedBy>
  <cp:revision>155</cp:revision>
  <cp:lastPrinted>2015-06-19T20:11:00Z</cp:lastPrinted>
  <dcterms:created xsi:type="dcterms:W3CDTF">2016-07-25T19:35:00Z</dcterms:created>
  <dcterms:modified xsi:type="dcterms:W3CDTF">2017-06-05T20:48:00Z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