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FF719D">
              <w:rPr>
                <w:rFonts w:asciiTheme="minorHAnsi" w:hAnsiTheme="minorHAnsi" w:cstheme="minorHAnsi"/>
                <w:sz w:val="22"/>
                <w:lang w:val="en-IN"/>
              </w:rPr>
              <w:t>Sharepoint Administrator/Engineer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FF719D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Niharika Sunkaraneni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  <w:rFonts w:ascii="Calibri" w:hAnsi="Calibri"/>
                  <w:sz w:val="22"/>
                </w:rPr>
                <w:t>nihars992@gmail.com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FF719D">
              <w:rPr>
                <w:b/>
                <w:bCs/>
              </w:rPr>
              <w:t>203-951-9418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sz w:val="22"/>
              </w:rPr>
              <w:t>Sniharikapatel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Columbus, OH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FF71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Columbus, OH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NO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  <w:r w:rsidRPr="00FF719D">
              <w:rPr>
                <w:rFonts w:cs="Arial"/>
                <w:b/>
                <w:shd w:val="clear" w:color="auto" w:fill="FFFFFF"/>
              </w:rPr>
              <w:t>CERTIFICATIONS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>Certified Microsoft SharePoint Server 2013 Core Solutions (488) developer.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>Certified Microsoft SharePoint Server 2013 Advanced Solutions (489) developer.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  <w:r w:rsidRPr="00FF719D">
              <w:rPr>
                <w:rFonts w:cs="Arial"/>
                <w:b/>
                <w:shd w:val="clear" w:color="auto" w:fill="FFFFFF"/>
              </w:rPr>
              <w:t>PROFESSIONAL SUMMARY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Over </w:t>
            </w:r>
            <w:r w:rsidRPr="00FF719D">
              <w:rPr>
                <w:rFonts w:cs="Arial"/>
                <w:b/>
                <w:shd w:val="clear" w:color="auto" w:fill="FFFFFF"/>
              </w:rPr>
              <w:t>7</w:t>
            </w:r>
            <w:r w:rsidRPr="00FF719D">
              <w:rPr>
                <w:rFonts w:cs="Arial"/>
                <w:shd w:val="clear" w:color="auto" w:fill="FFFFFF"/>
              </w:rPr>
              <w:t xml:space="preserve"> plus years of experience in various phases of Software Development Life Cycle such as Analysis, Design, Development, Testing, Deployment and Maintenance of web applications.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  <w:lang w:val="en-IN"/>
              </w:rPr>
            </w:pPr>
            <w:r w:rsidRPr="00FF719D">
              <w:rPr>
                <w:rFonts w:cs="Arial"/>
                <w:shd w:val="clear" w:color="auto" w:fill="FFFFFF"/>
                <w:lang w:val="en-IN"/>
              </w:rPr>
              <w:t xml:space="preserve">Extensive experience with </w:t>
            </w:r>
            <w:r w:rsidRPr="00FF719D">
              <w:rPr>
                <w:rFonts w:cs="Arial"/>
                <w:b/>
                <w:shd w:val="clear" w:color="auto" w:fill="FFFFFF"/>
                <w:lang w:val="en-IN"/>
              </w:rPr>
              <w:t>.NET Framework 4.5/4.0/3.5/2.0, C#.NET, VB.NET, ADO.NET, ASP.NET 4.0/3.5/3.0, Entity Framework 3.0/4.0, IIS 7.0/6.0, XSLT, Web Controls, WCF, WPF, LINQ.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Developed methodologies such as </w:t>
            </w:r>
            <w:bookmarkStart w:id="0" w:name="OLE_LINK2"/>
            <w:bookmarkStart w:id="1" w:name="OLE_LINK1"/>
            <w:r w:rsidRPr="00FF719D">
              <w:rPr>
                <w:rFonts w:cs="Arial"/>
                <w:b/>
                <w:shd w:val="clear" w:color="auto" w:fill="FFFFFF"/>
              </w:rPr>
              <w:t>Agile, Scrum, Iterative and Waterfall Model.</w:t>
            </w:r>
          </w:p>
          <w:bookmarkEnd w:id="0"/>
          <w:bookmarkEnd w:id="1"/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>Experience with web development technologies such as</w:t>
            </w:r>
            <w:r w:rsidRPr="00FF719D">
              <w:rPr>
                <w:rFonts w:cs="Arial"/>
                <w:b/>
                <w:shd w:val="clear" w:color="auto" w:fill="FFFFFF"/>
              </w:rPr>
              <w:t>XHTML, XML, HTML, HTML5, CSS, CSS3, Ajax, REST, JavaScript, JQuery and SharePoint Designer.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="Arial"/>
                <w:bCs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Experience in </w:t>
            </w:r>
            <w:r w:rsidRPr="00FF719D">
              <w:rPr>
                <w:rFonts w:cs="Arial"/>
                <w:b/>
                <w:shd w:val="clear" w:color="auto" w:fill="FFFFFF"/>
              </w:rPr>
              <w:t>developing SharePoint Hosted apps and Provider apps</w:t>
            </w:r>
            <w:r w:rsidRPr="00FF719D">
              <w:rPr>
                <w:rFonts w:cs="Arial"/>
                <w:shd w:val="clear" w:color="auto" w:fill="FFFFFF"/>
              </w:rPr>
              <w:t>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Experience in developing XML Web services with </w:t>
            </w:r>
            <w:r w:rsidRPr="00FF719D">
              <w:rPr>
                <w:rFonts w:cs="Arial"/>
                <w:b/>
                <w:shd w:val="clear" w:color="auto" w:fill="FFFFFF"/>
              </w:rPr>
              <w:t>Microsoft Visual C#.NET</w:t>
            </w:r>
            <w:r w:rsidRPr="00FF719D">
              <w:rPr>
                <w:rFonts w:cs="Arial"/>
                <w:shd w:val="clear" w:color="auto" w:fill="FFFFFF"/>
              </w:rPr>
              <w:t xml:space="preserve"> and SharePoint Web services.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Experience in </w:t>
            </w:r>
            <w:r w:rsidRPr="00FF719D">
              <w:rPr>
                <w:rFonts w:cs="Arial"/>
                <w:b/>
                <w:shd w:val="clear" w:color="auto" w:fill="FFFFFF"/>
              </w:rPr>
              <w:t>designing and implementing various SharePoint simple, Connectable and Ajax Web Parts, Web User Controls, Workflows and Content Types.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Created </w:t>
            </w:r>
            <w:r w:rsidRPr="00FF719D">
              <w:rPr>
                <w:rFonts w:cs="Arial"/>
                <w:b/>
                <w:shd w:val="clear" w:color="auto" w:fill="FFFFFF"/>
              </w:rPr>
              <w:t>Automated Workflows for office 365 SharePoint Environment</w:t>
            </w:r>
            <w:r w:rsidRPr="00FF719D">
              <w:rPr>
                <w:rFonts w:cs="Arial"/>
                <w:shd w:val="clear" w:color="auto" w:fill="FFFFFF"/>
              </w:rPr>
              <w:t>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Developed SharePoint 2013 </w:t>
            </w:r>
            <w:r w:rsidRPr="00FF719D">
              <w:rPr>
                <w:rFonts w:cs="Arial"/>
                <w:b/>
                <w:shd w:val="clear" w:color="auto" w:fill="FFFFFF"/>
              </w:rPr>
              <w:t>workflows</w:t>
            </w:r>
            <w:r w:rsidRPr="00FF719D">
              <w:rPr>
                <w:rFonts w:cs="Arial"/>
                <w:shd w:val="clear" w:color="auto" w:fill="FFFFFF"/>
              </w:rPr>
              <w:t xml:space="preserve"> using SharePoint designer and integrated them with </w:t>
            </w:r>
            <w:r w:rsidRPr="00FF719D">
              <w:rPr>
                <w:rFonts w:cs="Arial"/>
                <w:b/>
                <w:shd w:val="clear" w:color="auto" w:fill="FFFFFF"/>
              </w:rPr>
              <w:t>InfoPath Forms</w:t>
            </w:r>
            <w:r w:rsidRPr="00FF719D">
              <w:rPr>
                <w:rFonts w:cs="Arial"/>
                <w:shd w:val="clear" w:color="auto" w:fill="FFFFFF"/>
              </w:rPr>
              <w:t>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Experience in using tools like </w:t>
            </w:r>
            <w:r w:rsidRPr="00FF719D">
              <w:rPr>
                <w:rFonts w:cs="Arial"/>
                <w:b/>
                <w:shd w:val="clear" w:color="auto" w:fill="FFFFFF"/>
              </w:rPr>
              <w:t>NINTEX Workflows</w:t>
            </w:r>
            <w:r w:rsidRPr="00FF719D">
              <w:rPr>
                <w:rFonts w:cs="Arial"/>
                <w:shd w:val="clear" w:color="auto" w:fill="FFFFFF"/>
              </w:rPr>
              <w:t xml:space="preserve"> in order to create custom workflows.</w:t>
            </w:r>
          </w:p>
          <w:p w:rsidR="00FF719D" w:rsidRPr="00FF719D" w:rsidRDefault="00FF719D" w:rsidP="00FF71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cs="Arial"/>
                <w:b/>
                <w:shd w:val="clear" w:color="auto" w:fill="FFFFFF"/>
              </w:rPr>
            </w:pPr>
            <w:r w:rsidRPr="00FF719D">
              <w:rPr>
                <w:rFonts w:cs="Arial"/>
                <w:shd w:val="clear" w:color="auto" w:fill="FFFFFF"/>
              </w:rPr>
              <w:t xml:space="preserve">Expertise in administering sites and site collections like setting up </w:t>
            </w:r>
            <w:r w:rsidRPr="00FF719D">
              <w:rPr>
                <w:rFonts w:cs="Arial"/>
                <w:b/>
                <w:shd w:val="clear" w:color="auto" w:fill="FFFFFF"/>
              </w:rPr>
              <w:t>site Quotas, blocked file types, file sizes and security groups , site layout, navigation etc.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8A3" w:rsidRDefault="004C78A3" w:rsidP="002D558C">
      <w:pPr>
        <w:spacing w:after="0" w:line="240" w:lineRule="auto"/>
      </w:pPr>
      <w:r>
        <w:separator/>
      </w:r>
    </w:p>
  </w:endnote>
  <w:endnote w:type="continuationSeparator" w:id="1">
    <w:p w:rsidR="004C78A3" w:rsidRDefault="004C78A3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877ADD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8A3" w:rsidRDefault="004C78A3" w:rsidP="002D558C">
      <w:pPr>
        <w:spacing w:after="0" w:line="240" w:lineRule="auto"/>
      </w:pPr>
      <w:r>
        <w:separator/>
      </w:r>
    </w:p>
  </w:footnote>
  <w:footnote w:type="continuationSeparator" w:id="1">
    <w:p w:rsidR="004C78A3" w:rsidRDefault="004C78A3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7A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07CC6089"/>
    <w:multiLevelType w:val="hybridMultilevel"/>
    <w:tmpl w:val="AF886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B37064"/>
    <w:multiLevelType w:val="hybridMultilevel"/>
    <w:tmpl w:val="281889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645FE"/>
    <w:multiLevelType w:val="hybridMultilevel"/>
    <w:tmpl w:val="C2E4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5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8"/>
  </w:num>
  <w:num w:numId="13">
    <w:abstractNumId w:val="11"/>
  </w:num>
  <w:num w:numId="14">
    <w:abstractNumId w:val="26"/>
  </w:num>
  <w:num w:numId="15">
    <w:abstractNumId w:val="12"/>
  </w:num>
  <w:num w:numId="16">
    <w:abstractNumId w:val="19"/>
  </w:num>
  <w:num w:numId="17">
    <w:abstractNumId w:val="17"/>
  </w:num>
  <w:num w:numId="18">
    <w:abstractNumId w:val="24"/>
  </w:num>
  <w:num w:numId="19">
    <w:abstractNumId w:val="27"/>
  </w:num>
  <w:num w:numId="20">
    <w:abstractNumId w:val="28"/>
  </w:num>
  <w:num w:numId="21">
    <w:abstractNumId w:val="13"/>
  </w:num>
  <w:num w:numId="22">
    <w:abstractNumId w:val="21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322B8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C78A3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4648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77ADD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6739D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  <w:rsid w:val="00FF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6739D"/>
  </w:style>
  <w:style w:type="character" w:customStyle="1" w:styleId="hl">
    <w:name w:val="hl"/>
    <w:basedOn w:val="DefaultParagraphFont"/>
    <w:rsid w:val="00E67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nihars992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2016-04-08T15:44:00Z</dcterms:created>
  <dcterms:modified xsi:type="dcterms:W3CDTF">2016-04-08T15:44:00Z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