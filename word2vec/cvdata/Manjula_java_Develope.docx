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86" w:rsidRPr="000A6862" w:rsidRDefault="00447D2B" w:rsidP="0069410D">
      <w:pPr>
        <w:pStyle w:val="Title"/>
        <w:keepLines/>
        <w:jc w:val="center"/>
        <w:rPr>
          <w:rFonts w:asciiTheme="minorHAnsi" w:hAnsiTheme="minorHAnsi" w:cs="Times New Roman"/>
          <w:b/>
          <w:color w:val="000000" w:themeColor="text1"/>
          <w:sz w:val="24"/>
          <w:szCs w:val="24"/>
        </w:rPr>
      </w:pPr>
      <w:r w:rsidRPr="000A6862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Manjula N</w:t>
      </w:r>
    </w:p>
    <w:p w:rsidR="00A91704" w:rsidRPr="00E72B71" w:rsidRDefault="00EE604F" w:rsidP="0069410D">
      <w:pPr>
        <w:pStyle w:val="Title"/>
        <w:keepLines/>
        <w:jc w:val="center"/>
        <w:rPr>
          <w:rFonts w:asciiTheme="minorHAnsi" w:hAnsiTheme="minorHAnsi" w:cs="Times New Roman"/>
          <w:b/>
          <w:color w:val="000000" w:themeColor="text1"/>
          <w:sz w:val="24"/>
          <w:szCs w:val="24"/>
        </w:rPr>
      </w:pPr>
      <w:r w:rsidRPr="00E72B71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vamshii@ar-sys.com</w:t>
      </w:r>
    </w:p>
    <w:p w:rsidR="00A47853" w:rsidRPr="000A6862" w:rsidRDefault="004B3277" w:rsidP="0069410D">
      <w:pPr>
        <w:pStyle w:val="Title"/>
        <w:keepLines/>
        <w:jc w:val="center"/>
        <w:rPr>
          <w:rFonts w:asciiTheme="minorHAnsi" w:hAnsiTheme="minorHAnsi" w:cs="Times New Roman"/>
          <w:b/>
          <w:color w:val="000000" w:themeColor="text1"/>
          <w:sz w:val="24"/>
          <w:szCs w:val="24"/>
        </w:rPr>
      </w:pPr>
      <w:r w:rsidRPr="000A6862">
        <w:rPr>
          <w:rFonts w:asciiTheme="minorHAnsi" w:hAnsiTheme="minorHAnsi" w:cs="Times New Roman"/>
          <w:b/>
          <w:color w:val="000000" w:themeColor="text1"/>
          <w:sz w:val="24"/>
          <w:szCs w:val="24"/>
        </w:rPr>
        <w:t xml:space="preserve">Phone: </w:t>
      </w:r>
      <w:r w:rsidR="00EE604F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732-812-4425</w:t>
      </w:r>
    </w:p>
    <w:p w:rsidR="002E28AC" w:rsidRPr="00EB7AE4" w:rsidRDefault="002E28AC" w:rsidP="00B41A86">
      <w:pPr>
        <w:pStyle w:val="Title"/>
        <w:keepLine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B3277" w:rsidRPr="00EB7AE4" w:rsidRDefault="004B3277" w:rsidP="00B41A86">
      <w:pPr>
        <w:pStyle w:val="Title"/>
        <w:keepLines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06B3F" w:rsidRPr="00EB7AE4" w:rsidRDefault="00442E1E" w:rsidP="00B41A86">
      <w:pPr>
        <w:pStyle w:val="Heading1"/>
        <w:rPr>
          <w:rFonts w:ascii="Times New Roman" w:hAnsi="Times New Roman" w:cs="Times New Roman"/>
          <w:color w:val="000000" w:themeColor="text1"/>
          <w:szCs w:val="28"/>
        </w:rPr>
      </w:pPr>
      <w:r w:rsidRPr="00EB7AE4">
        <w:rPr>
          <w:rFonts w:ascii="Times New Roman" w:hAnsi="Times New Roman" w:cs="Times New Roman"/>
          <w:color w:val="000000" w:themeColor="text1"/>
          <w:szCs w:val="28"/>
        </w:rPr>
        <w:t>Java</w:t>
      </w:r>
      <w:r w:rsidR="009F0794" w:rsidRPr="00EB7AE4">
        <w:rPr>
          <w:rFonts w:ascii="Times New Roman" w:hAnsi="Times New Roman" w:cs="Times New Roman"/>
          <w:color w:val="000000" w:themeColor="text1"/>
          <w:szCs w:val="28"/>
        </w:rPr>
        <w:t>/J2EE</w:t>
      </w:r>
      <w:r w:rsidR="00B06B3F" w:rsidRPr="00EB7AE4">
        <w:rPr>
          <w:rFonts w:ascii="Times New Roman" w:hAnsi="Times New Roman" w:cs="Times New Roman"/>
          <w:color w:val="000000" w:themeColor="text1"/>
          <w:szCs w:val="28"/>
        </w:rPr>
        <w:t xml:space="preserve"> developer</w:t>
      </w:r>
    </w:p>
    <w:p w:rsidR="006270A9" w:rsidRPr="00EB7AE4" w:rsidRDefault="00073029" w:rsidP="00B41A86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</w:p>
    <w:p w:rsidR="00B31994" w:rsidRPr="00EB7AE4" w:rsidRDefault="0027197D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756ED0"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="00B31994"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years of IT experience </w:t>
      </w:r>
      <w:r w:rsidR="00B31994"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B31994"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r w:rsidR="00B31994" w:rsidRPr="00EB7A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analysis, </w:t>
      </w:r>
      <w:r w:rsidR="00B31994"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design, development and implementation of Core </w:t>
      </w:r>
      <w:r w:rsidR="00233504"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Java oriented</w:t>
      </w:r>
      <w:r w:rsidR="00B31994"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enterprise-based application based with strong understanding of </w:t>
      </w:r>
      <w:r w:rsidR="00B31994"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 and J2EE </w:t>
      </w:r>
      <w:r w:rsidR="00B31994"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technologies.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Java/J2EE technologies including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Spring, Hibernate, Servlets.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Strong experience in Software Development Methodology such as </w:t>
      </w:r>
      <w:r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SDLC, Design, Implementation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 and Testing of </w:t>
      </w:r>
      <w:r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 Oriented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 applications, Web based </w:t>
      </w:r>
      <w:r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Enterprise Applications.</w:t>
      </w:r>
    </w:p>
    <w:p w:rsidR="00905C4D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Object-Oriented analysis and design experience with UML &amp;</w:t>
      </w:r>
      <w:r w:rsidR="00B06B3F"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OOAD (</w:t>
      </w:r>
      <w:r w:rsidR="00905C4D"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 Oriented Analysis and Design)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Techniques. 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Developed Use Cases, Sequence and Class diagrams.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 on experience with Core Java with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OOP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Multithreading, Event, Exception Handling, File handling, IO, Generics, Data structures, Collections, Garbage Collection.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using different modules of the Spring Framework like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Core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Inversion of Control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Dependency Injection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Transaction Management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Model-View- Controller modules.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various J2EE Design patterns like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MVC </w:t>
      </w:r>
      <w:r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Singleton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using web applications servers like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 Tomcat.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Strong Experience in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RDBMS concepts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Experienced in developing GUI/front-end components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HTML, JavaScript, Angular JS, CSS, XML.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Experience as UI developer 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HTML-CSS-JavaScript-AngularJS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with build tools like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building and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Git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version control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Used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JUnit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for testing the application.</w:t>
      </w:r>
    </w:p>
    <w:p w:rsidR="005E575F" w:rsidRPr="00EB7AE4" w:rsidRDefault="005E575F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Java Swing 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for building the desktop applications.</w:t>
      </w:r>
    </w:p>
    <w:p w:rsidR="005E575F" w:rsidRPr="00EB7AE4" w:rsidRDefault="005E575F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Involved in building the front</w:t>
      </w:r>
      <w:r w:rsidR="0011412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end web applications using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JSP’s.</w:t>
      </w:r>
    </w:p>
    <w:p w:rsidR="005E575F" w:rsidRPr="00EB7AE4" w:rsidRDefault="005E575F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Involved in an </w:t>
      </w:r>
      <w:r w:rsidRPr="00EB7AE4">
        <w:rPr>
          <w:rFonts w:ascii="Times New Roman" w:eastAsia="Courier New" w:hAnsi="Times New Roman" w:cs="Times New Roman"/>
          <w:b/>
          <w:color w:val="000000" w:themeColor="text1"/>
          <w:sz w:val="24"/>
          <w:szCs w:val="24"/>
        </w:rPr>
        <w:t>Agile</w:t>
      </w:r>
      <w:r w:rsidRPr="00EB7AE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based approach with Scrum for UI Development.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Rectified performance bottlenecks and eliminated critical bugs.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test cases and performed extensive testing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TDD (Test Driven Development).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developing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models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Hibernate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relational mapping (ORM) frame work </w:t>
      </w:r>
      <w:r w:rsidR="004B3277"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Hibernate Annotations to reduce time at the configuration level.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good Work experience on databases Servers like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Expertise in Database Design and Database Programming (Stored procedures, Triggers, Packages,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PL/SQL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using Oracle 10g and 11g.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Knowledge in troubleshooting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UNIX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scripts.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writing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queries. Worked with SQL to create tables, and views.</w:t>
      </w:r>
    </w:p>
    <w:p w:rsidR="00B31994" w:rsidRPr="00EB7AE4" w:rsidRDefault="00B31994" w:rsidP="00954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Excellent verbal, written, and interpersonal communication skills</w:t>
      </w:r>
    </w:p>
    <w:p w:rsidR="00647DD2" w:rsidRPr="00EB7AE4" w:rsidRDefault="00647D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C42C4" w:rsidRPr="00EB7AE4" w:rsidRDefault="00360478" w:rsidP="00647D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Technical Skills:</w:t>
      </w:r>
    </w:p>
    <w:tbl>
      <w:tblPr>
        <w:tblStyle w:val="TableGrid"/>
        <w:tblW w:w="10338" w:type="dxa"/>
        <w:tblLook w:val="04A0"/>
      </w:tblPr>
      <w:tblGrid>
        <w:gridCol w:w="5169"/>
        <w:gridCol w:w="5169"/>
      </w:tblGrid>
      <w:tr w:rsidR="00EB7AE4" w:rsidRPr="00EB7AE4" w:rsidTr="009F0794">
        <w:trPr>
          <w:trHeight w:val="86"/>
        </w:trPr>
        <w:tc>
          <w:tcPr>
            <w:tcW w:w="5169" w:type="dxa"/>
          </w:tcPr>
          <w:p w:rsidR="005C42C4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5169" w:type="dxa"/>
          </w:tcPr>
          <w:p w:rsidR="005C42C4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C, Java</w:t>
            </w:r>
          </w:p>
        </w:tc>
      </w:tr>
      <w:tr w:rsidR="00EB7AE4" w:rsidRPr="00EB7AE4" w:rsidTr="009F0794">
        <w:trPr>
          <w:trHeight w:val="125"/>
        </w:trPr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Development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HTML5, CSS3, JavaScript, jQuery, JSON, XML, XHTML</w:t>
            </w:r>
          </w:p>
        </w:tc>
      </w:tr>
      <w:tr w:rsidR="00EB7AE4" w:rsidRPr="00EB7AE4" w:rsidTr="009F0794">
        <w:trPr>
          <w:trHeight w:val="71"/>
        </w:trPr>
        <w:tc>
          <w:tcPr>
            <w:tcW w:w="5169" w:type="dxa"/>
            <w:shd w:val="clear" w:color="auto" w:fill="auto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Database technologies 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SQL, PL/SQL</w:t>
            </w:r>
          </w:p>
        </w:tc>
      </w:tr>
      <w:tr w:rsidR="00EB7AE4" w:rsidRPr="00EB7AE4" w:rsidTr="009F0794">
        <w:trPr>
          <w:trHeight w:val="84"/>
        </w:trPr>
        <w:tc>
          <w:tcPr>
            <w:tcW w:w="5169" w:type="dxa"/>
            <w:shd w:val="clear" w:color="auto" w:fill="auto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 testing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JUnit</w:t>
            </w:r>
          </w:p>
        </w:tc>
      </w:tr>
      <w:tr w:rsidR="00EB7AE4" w:rsidRPr="00EB7AE4" w:rsidTr="009F0794">
        <w:trPr>
          <w:trHeight w:val="96"/>
        </w:trPr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Server-Side Programming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JSP, Servlets</w:t>
            </w:r>
          </w:p>
        </w:tc>
      </w:tr>
      <w:tr w:rsidR="00EB7AE4" w:rsidRPr="00EB7AE4" w:rsidTr="009F0794">
        <w:trPr>
          <w:trHeight w:val="67"/>
        </w:trPr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Frameworks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Spring, Hibernate, Bootstrap, Angular JS</w:t>
            </w:r>
          </w:p>
        </w:tc>
      </w:tr>
      <w:tr w:rsidR="00EB7AE4" w:rsidRPr="00EB7AE4" w:rsidTr="009F0794">
        <w:trPr>
          <w:trHeight w:val="69"/>
        </w:trPr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Services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SOAP(JAX-WS), Restful(JAX-RS)</w:t>
            </w:r>
          </w:p>
        </w:tc>
      </w:tr>
      <w:tr w:rsidR="00EB7AE4" w:rsidRPr="00EB7AE4" w:rsidTr="009F0794">
        <w:trPr>
          <w:trHeight w:val="69"/>
        </w:trPr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Patterns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View Controller(MVC), Singleton Pattern</w:t>
            </w:r>
          </w:p>
        </w:tc>
      </w:tr>
      <w:tr w:rsidR="00EB7AE4" w:rsidRPr="00EB7AE4" w:rsidTr="009F0794">
        <w:trPr>
          <w:trHeight w:val="81"/>
        </w:trPr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IDE  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Eclipse, </w:t>
            </w:r>
            <w:r w:rsidR="00233504"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 Beans</w:t>
            </w: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IntelliJ, Visual Studio</w:t>
            </w:r>
          </w:p>
        </w:tc>
      </w:tr>
      <w:tr w:rsidR="00EB7AE4" w:rsidRPr="00EB7AE4" w:rsidTr="009F0794">
        <w:trPr>
          <w:trHeight w:val="296"/>
        </w:trPr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Operating systems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Unix, Windows, Linux</w:t>
            </w:r>
          </w:p>
        </w:tc>
      </w:tr>
      <w:tr w:rsidR="009F0794" w:rsidRPr="00EB7AE4" w:rsidTr="009F0794">
        <w:trPr>
          <w:trHeight w:val="368"/>
        </w:trPr>
        <w:tc>
          <w:tcPr>
            <w:tcW w:w="5169" w:type="dxa"/>
          </w:tcPr>
          <w:p w:rsidR="009F0794" w:rsidRPr="00EB7AE4" w:rsidRDefault="009F0794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Build tools</w:t>
            </w:r>
          </w:p>
        </w:tc>
        <w:tc>
          <w:tcPr>
            <w:tcW w:w="5169" w:type="dxa"/>
          </w:tcPr>
          <w:p w:rsidR="009F0794" w:rsidRPr="00EB7AE4" w:rsidRDefault="009F0794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Maven, Jenkins</w:t>
            </w:r>
          </w:p>
        </w:tc>
      </w:tr>
      <w:tr w:rsidR="00EB7AE4" w:rsidRPr="00EB7AE4" w:rsidTr="009F0794">
        <w:trPr>
          <w:trHeight w:val="67"/>
        </w:trPr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Version Control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SVN, GitHub</w:t>
            </w:r>
          </w:p>
        </w:tc>
      </w:tr>
      <w:tr w:rsidR="00EB7AE4" w:rsidRPr="00EB7AE4" w:rsidTr="009F0794">
        <w:trPr>
          <w:trHeight w:val="69"/>
        </w:trPr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Cloud Technology</w:t>
            </w:r>
          </w:p>
        </w:tc>
        <w:tc>
          <w:tcPr>
            <w:tcW w:w="5169" w:type="dxa"/>
          </w:tcPr>
          <w:p w:rsidR="00777FA9" w:rsidRPr="00EB7AE4" w:rsidRDefault="00777FA9" w:rsidP="00647D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A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AWS- Certified Developer</w:t>
            </w:r>
          </w:p>
        </w:tc>
      </w:tr>
    </w:tbl>
    <w:p w:rsidR="005C42C4" w:rsidRPr="00EB7AE4" w:rsidRDefault="005C42C4" w:rsidP="00777F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7856" w:rsidRPr="00EB7AE4" w:rsidRDefault="00377856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70A9" w:rsidRPr="00EB7AE4" w:rsidRDefault="002E28AC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EXPERIENCE</w:t>
      </w:r>
    </w:p>
    <w:p w:rsidR="0058354D" w:rsidRPr="00EB7AE4" w:rsidRDefault="0058354D" w:rsidP="005835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Company</w:t>
      </w:r>
      <w:r w:rsidR="002E28AC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5E575F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CEDAR Document Solutions</w:t>
      </w:r>
      <w:r w:rsidR="00B90184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, GA</w:t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5E575F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Feb</w:t>
      </w: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201</w:t>
      </w:r>
      <w:r w:rsidR="005E575F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B90184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Present</w:t>
      </w:r>
    </w:p>
    <w:p w:rsidR="0058354D" w:rsidRPr="00EB7AE4" w:rsidRDefault="0058354D" w:rsidP="005835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BE772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Java</w:t>
      </w:r>
      <w:r w:rsidR="00442E1E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Developer</w:t>
      </w:r>
    </w:p>
    <w:p w:rsidR="00B81765" w:rsidRPr="00EB7AE4" w:rsidRDefault="0058354D" w:rsidP="0058354D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Responsibilities: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Experience in translating Business Requirements into Technical Design.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Design and develop the application using</w:t>
      </w:r>
      <w:r w:rsidRPr="00EB7A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MVC 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233504"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</w:t>
      </w:r>
      <w:r w:rsidRPr="00EB7A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frameworks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 Spring Beans, Spring AOP.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for designing some of the framework components such as pagination and updates to the persistence mechanism.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Developed JSP’s in conjunction with </w:t>
      </w:r>
      <w:r w:rsidR="00233504" w:rsidRPr="00EB7A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JavaScript</w:t>
      </w:r>
      <w:r w:rsidR="00233504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7A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AJAX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make the HTML pages more user-friendly and interactive.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Experience in following the working standards of ed-tech for better understanding of HTML5, CSS, SVG, images, audio, video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Applied Spring Framework for transaction Management and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Spring JDBC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building ORM 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 custom persistence mechanism to execute queries and JPA to create, retrieve, update and delete operations.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Worked on Core java concepts 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Exception Handling, File handling, IO, Generics, Data structures, Collections, Logging and Garbage Collection.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 the application generic enough as to configure by individual superior courts and authorize the requests according to their own needs.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Utilized prepared and callable statement parameterized queries to prevent SQL Injection.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Developed the Java beans (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POJO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to represent the model classes and mapped them to the tables using the Hibernate Mapping files.</w:t>
      </w:r>
    </w:p>
    <w:p w:rsidR="00B81765" w:rsidRPr="00EB7AE4" w:rsidRDefault="0011412E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Implemented</w:t>
      </w:r>
      <w:r w:rsidR="00B81765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Access Objects (DAO) using the Spring Hibernate Support.</w:t>
      </w:r>
    </w:p>
    <w:p w:rsidR="00B81765" w:rsidRPr="00EB7AE4" w:rsidRDefault="00B81765" w:rsidP="00B81765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Developed </w:t>
      </w:r>
      <w:r w:rsidR="00233504"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Restful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API's,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takes in an HTTP request and produces the HTTP response in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JSON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Format using micro services</w:t>
      </w:r>
    </w:p>
    <w:p w:rsidR="00B81765" w:rsidRPr="00EB7AE4" w:rsidRDefault="00B81765" w:rsidP="00B81765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="00233504"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 services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architecture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Spring Boot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making application smaller and independent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EB7A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test cases 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input data injected through Dependency Injection to test various components developed.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Involved actively in designing web page using HTML, Angular.js, JavaScript and CSS. </w:t>
      </w:r>
    </w:p>
    <w:p w:rsidR="001458B8" w:rsidRPr="00EB7AE4" w:rsidRDefault="001458B8" w:rsidP="001458B8">
      <w:pPr>
        <w:numPr>
          <w:ilvl w:val="0"/>
          <w:numId w:val="29"/>
        </w:numPr>
        <w:spacing w:after="0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Enhanced an existing application using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Angular JS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follow strict MVC</w:t>
      </w:r>
      <w:r w:rsidR="002335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patterns for improved source code maintenance.</w:t>
      </w:r>
    </w:p>
    <w:p w:rsidR="001458B8" w:rsidRPr="00EB7AE4" w:rsidRDefault="001458B8" w:rsidP="001458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a custom, single-page, responsive web application to replace a legacy line-of-business web application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 JS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Implemented Business Logic using POJO’s and used </w:t>
      </w:r>
      <w:r w:rsidR="00233504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Sphere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deploy the applications.</w:t>
      </w:r>
    </w:p>
    <w:p w:rsidR="00B81765" w:rsidRPr="00EB7AE4" w:rsidRDefault="00233504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</w:t>
      </w:r>
      <w:r w:rsidRPr="00EB7A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Singleton</w:t>
      </w:r>
      <w:r w:rsidR="00B81765" w:rsidRPr="00EB7A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MVC</w:t>
      </w:r>
      <w:r w:rsidR="00B81765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 Patterns in developing the application.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Designed and developed the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based </w:t>
      </w:r>
      <w:r w:rsidR="00233504"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 services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using the Spring Boot.</w:t>
      </w:r>
    </w:p>
    <w:p w:rsidR="00B81765" w:rsidRPr="00EB7AE4" w:rsidRDefault="00B81765" w:rsidP="005E575F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Wrote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SQL/PLSQL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queries for database models</w:t>
      </w:r>
    </w:p>
    <w:p w:rsidR="00B81765" w:rsidRPr="00EB7AE4" w:rsidRDefault="00B81765" w:rsidP="00B8176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with Continuous Integration/Continuous Deployment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EB7AE4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.</w:t>
      </w:r>
    </w:p>
    <w:p w:rsidR="0058354D" w:rsidRPr="00EB7AE4" w:rsidRDefault="0058354D" w:rsidP="0058354D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354D" w:rsidRPr="00EB7AE4" w:rsidRDefault="0058354D" w:rsidP="0058354D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EB7AE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Environment: </w:t>
      </w:r>
      <w:r w:rsidRPr="00EB7A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Java, J2EE, </w:t>
      </w:r>
      <w:r w:rsidR="00233504" w:rsidRPr="00EB7A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Web Sphere</w:t>
      </w:r>
      <w:r w:rsidRPr="00EB7A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Ant, Eclipse, EJB 3.0, XML, Spring, Spring Boot, JPA, Hibernate, HTML5, JavaScript, JSP, JSTL, Java Script, Angular.js, Docker, </w:t>
      </w:r>
      <w:r w:rsidR="00233504" w:rsidRPr="00EB7A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Micro services</w:t>
      </w:r>
      <w:r w:rsidRPr="00EB7A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Junit Web Services, AJAX, Clear Case, Windows, </w:t>
      </w:r>
      <w:r w:rsidR="00233504" w:rsidRPr="00EB7A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Micro services</w:t>
      </w:r>
      <w:r w:rsidRPr="00EB7AE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Oracle11g, SQL, Selenium, Agile/Scrum and BDD/TDD, Cucumber, PLSQL, Unix, SQL server</w:t>
      </w:r>
    </w:p>
    <w:p w:rsidR="00B90184" w:rsidRPr="00EB7AE4" w:rsidRDefault="00B90184" w:rsidP="005E575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:rsidR="00442E1E" w:rsidRPr="00EB7AE4" w:rsidRDefault="00442E1E" w:rsidP="005E575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:rsidR="005E575F" w:rsidRPr="00EB7AE4" w:rsidRDefault="005E575F" w:rsidP="005E575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Company: Sabre</w:t>
      </w:r>
      <w:r w:rsidR="00B90184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, TX</w:t>
      </w: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Dec 201</w:t>
      </w:r>
      <w:r w:rsidR="00AE69D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5</w:t>
      </w:r>
      <w:bookmarkStart w:id="0" w:name="_GoBack"/>
      <w:bookmarkEnd w:id="0"/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- Jan 201</w:t>
      </w:r>
      <w:r w:rsidR="00B90184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7</w:t>
      </w:r>
    </w:p>
    <w:p w:rsidR="00360478" w:rsidRPr="00360478" w:rsidRDefault="005E575F" w:rsidP="0036047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9F0794" w:rsidRPr="0036047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Java</w:t>
      </w:r>
      <w:r w:rsidR="00442E1E" w:rsidRPr="0036047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Developer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Involved in the analysis, design and development and testing phases of Software Development Life Cycle (SDLC).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agile methodology for Software Development.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Involved in design phase and data modeling, interacted with other team members to understand the requirements for the project.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Implemented J2EE standards, MVC architecture using Spring Framework.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Mavenized the existing applications using Maven tool.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Added the required jar files to the application as dependencies to the pom.XML file.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Angular JS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Bootstrap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Web Services 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for random dash board monitoring.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JSF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&amp;</w:t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Struts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frameworks to interact with the front end.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Utilized </w:t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Swing/JFC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 to develop client</w:t>
      </w:r>
      <w:r w:rsidR="00B90184"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side components.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Developed J2EE components on Eclipse IDE.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spring framework configuration files to manage objects and to achieve dependency injection.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cross cutting concerns like logging and monitoring mechanism using </w:t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Spring AOP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360478" w:rsidRPr="00360478" w:rsidRDefault="0011412E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Worked on</w:t>
      </w:r>
      <w:r w:rsidR="005E575F"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SOA architecture with web services using SOAP, WSDL, UDDI and XML.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Developed desktop interface using Java Swing for maintaining and tracking products.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JAX-WS to access the external web services, get the xml response and convert it back to Java objects.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the application using Eclipse IDE and worked under </w:t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Agile Environment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Working with Web admin and the admin team to configure the application on development, training, test and stress environments (Web logic server).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Build PL\SQL functions, stored procedures, views and configured Oracle Database 10g with JNDI data source with connection pooling enabled.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Hibernate based persistence classes at data access tier.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Adopted J2EE design patterns like Service Locator, Session Facade and Singleton.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Worked on Spring Core layer, Spring ORM, Spring AOP in developing the application components </w:t>
      </w:r>
    </w:p>
    <w:p w:rsidR="00360478" w:rsidRPr="00360478" w:rsidRDefault="00442E1E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Added functionality to web pages using Angular JS like click events, toddles, radio buttons, check-boxes, form validations and blade containers. 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="00442E1E"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oded </w:t>
      </w:r>
      <w:r w:rsidR="00442E1E"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Angular JS</w:t>
      </w:r>
      <w:r w:rsidR="00442E1E"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controllers and directives for application functionality.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360478" w:rsidRPr="00360478" w:rsidRDefault="005E575F" w:rsidP="00360478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custom components using </w:t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JSTL tags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Tag libraries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implementing struts. </w:t>
      </w:r>
    </w:p>
    <w:p w:rsidR="004C53AC" w:rsidRPr="00EB7AE4" w:rsidRDefault="005E575F" w:rsidP="002E28A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3604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Java, J2EE, JSF, Hibernate, Struts, Spring, Angular JS, Swing/JFC, JSP, HTML, XML, Web Logic, DB2, Eclipse IDE, SOAP, Maven, JSTL, TOAD, DB2, Web Logic Server, WSDL, JAX-WS, Apache Axis</w:t>
      </w:r>
      <w:r w:rsidR="009F0794" w:rsidRPr="003604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E28AC" w:rsidRPr="00EB7AE4" w:rsidRDefault="002E28AC" w:rsidP="002E28A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Company</w:t>
      </w:r>
      <w:r w:rsidR="00AE750C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 Raven Software Solution</w:t>
      </w:r>
      <w:r w:rsidR="0036047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, TX</w:t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23350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ab/>
      </w:r>
      <w:r w:rsidR="00AE750C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Nov</w:t>
      </w: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201</w:t>
      </w:r>
      <w:r w:rsidR="00EB4758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EB4758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Nov</w:t>
      </w: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201</w:t>
      </w:r>
      <w:r w:rsidR="00EB4758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5</w:t>
      </w:r>
    </w:p>
    <w:p w:rsidR="0058354D" w:rsidRPr="00EB7AE4" w:rsidRDefault="002E28AC" w:rsidP="005835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AE750C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Java</w:t>
      </w:r>
      <w:r w:rsidR="00B06B3F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Developer</w:t>
      </w:r>
    </w:p>
    <w:p w:rsidR="0058354D" w:rsidRPr="00EB7AE4" w:rsidRDefault="0058354D" w:rsidP="00B8176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Responsibilities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58354D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Involved in all the phases of the system including designing, coding, testing, building, deployment and supporting the production environment.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Involved in Agile software development lifecycle which involves designing, coding, testing, debugging and support.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the application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(MVC) Framework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helps in separating the business logic, presentation logic and navigation logic. 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Configured and built Spring MVC application on Tomcat web server. 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and implemented the backend layer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Hibernate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transaction management for ORM project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Transaction Management API. 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Stored Procedures and other SQL scripts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PL-SQL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various cross-project functionalities using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 AOP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Involved in multi-tiered J2EE design utilizing Spring Inversion of Control (IOC) architecture and Hibernate.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Applied design patterns including MVC Pattern</w:t>
      </w:r>
      <w:r w:rsidR="009F0794"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Abstract Factory Pattern, DAO Pattern and Singleton. 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Involved in developing front end screens using JSP, JSTL, DHTML, HTML, CSS, AJAX, and JavaScript. 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Spring Framework for Dependency injection and integrated with the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EJB 3.0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annotations. </w:t>
      </w:r>
    </w:p>
    <w:p w:rsidR="0071664C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EB7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RESTful 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services using Jersey, JAX-RS and Rest let to call third party vendors</w:t>
      </w:r>
      <w:r w:rsidR="0071664C"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8354D" w:rsidRPr="00EB7AE4" w:rsidRDefault="0058354D" w:rsidP="007166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Involved in requirement gatherings and prototype development. </w:t>
      </w:r>
    </w:p>
    <w:p w:rsidR="0071664C" w:rsidRPr="00EB7AE4" w:rsidRDefault="00360478" w:rsidP="0058354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</w:t>
      </w:r>
      <w:r w:rsidR="0058354D" w:rsidRPr="00EB7A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nvironment</w:t>
      </w:r>
      <w:r w:rsidR="0058354D"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Core Java, Java, J2EE, Spring, Hibernate, HTML, JavaScript, CSS, Ajax, jQuery, J</w:t>
      </w:r>
      <w:r w:rsidR="00AA1747"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="0058354D"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nit, Apache Tomcat, GitHub, Agile, PL/SQL, RESTful Web Services,Angular JS, Design Patterns</w:t>
      </w:r>
    </w:p>
    <w:p w:rsidR="00224306" w:rsidRPr="00EB7AE4" w:rsidRDefault="0058354D" w:rsidP="0058354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AE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758" w:rsidRPr="00EB7AE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>Company</w:t>
      </w:r>
      <w:r w:rsidRPr="00EB7AE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 xml:space="preserve">: </w:t>
      </w:r>
      <w:r w:rsidR="0069410D" w:rsidRPr="00EB7AE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>BBVA Compass</w:t>
      </w:r>
      <w:r w:rsidR="00AE750C" w:rsidRPr="00EB7AE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>, TX</w:t>
      </w:r>
      <w:r w:rsidR="0023350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ab/>
      </w:r>
      <w:r w:rsidR="0023350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ab/>
      </w:r>
      <w:r w:rsidR="0023350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ab/>
      </w:r>
      <w:r w:rsidR="0023350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ab/>
      </w:r>
      <w:r w:rsidR="0023350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ab/>
      </w:r>
      <w:r w:rsidR="0023350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ab/>
      </w:r>
      <w:r w:rsidR="0069410D" w:rsidRPr="00EB7AE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Nov</w:t>
      </w:r>
      <w:r w:rsidR="00EB4758" w:rsidRPr="00EB7AE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2013 – </w:t>
      </w:r>
      <w:r w:rsidR="00AE750C" w:rsidRPr="00EB7AE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Oct</w:t>
      </w:r>
      <w:r w:rsidR="00EB4758" w:rsidRPr="00EB7AE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2014</w:t>
      </w:r>
    </w:p>
    <w:p w:rsidR="009F0794" w:rsidRPr="00EB7AE4" w:rsidRDefault="0058354D" w:rsidP="009F0794">
      <w:p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 xml:space="preserve">Role: </w:t>
      </w:r>
      <w:r w:rsidR="00CC1A78" w:rsidRPr="00EB7AE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>Java</w:t>
      </w:r>
      <w:r w:rsidRPr="00EB7AE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CA"/>
        </w:rPr>
        <w:t xml:space="preserve"> Developer</w:t>
      </w:r>
    </w:p>
    <w:p w:rsidR="009F0794" w:rsidRPr="00EB7AE4" w:rsidRDefault="009F0794" w:rsidP="009F0794">
      <w:pPr>
        <w:pStyle w:val="ListBullet"/>
        <w:numPr>
          <w:ilvl w:val="0"/>
          <w:numId w:val="0"/>
        </w:numPr>
        <w:ind w:left="216" w:hanging="216"/>
        <w:rPr>
          <w:rStyle w:val="ListParagraphChar"/>
          <w:rFonts w:ascii="Times New Roman" w:eastAsia="Georgia" w:hAnsi="Times New Roman" w:cs="Times New Roman"/>
          <w:b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eastAsia="Georgia" w:hAnsi="Times New Roman" w:cs="Times New Roman"/>
          <w:b/>
          <w:color w:val="000000" w:themeColor="text1"/>
          <w:sz w:val="24"/>
          <w:szCs w:val="24"/>
          <w:lang w:val="en-CA"/>
        </w:rPr>
        <w:t>Responsibilities:</w:t>
      </w:r>
    </w:p>
    <w:p w:rsidR="003138B6" w:rsidRPr="00EB7AE4" w:rsidRDefault="00B41A86" w:rsidP="009F0794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>Extensively involved in gathering business requirements and system requirements and specifications. Provided conceptual solution. Translated conceptual solution into technical design. Extensively worked on system architecture.</w:t>
      </w:r>
    </w:p>
    <w:p w:rsidR="003138B6" w:rsidRPr="00EB7AE4" w:rsidRDefault="00B41A86" w:rsidP="00D51B7D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UML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 to create used cases, used case diagrams, classes &amp; sequence diagrams. </w:t>
      </w:r>
    </w:p>
    <w:p w:rsidR="003138B6" w:rsidRPr="00EB7AE4" w:rsidRDefault="00B41A86" w:rsidP="003138B6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Used design patterns like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singleton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factory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>. </w:t>
      </w:r>
    </w:p>
    <w:p w:rsidR="003138B6" w:rsidRPr="00EB7AE4" w:rsidRDefault="00B41A86" w:rsidP="000743B3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>Code Reviews, customization and maintenance of code across applications. </w:t>
      </w:r>
    </w:p>
    <w:p w:rsidR="003138B6" w:rsidRPr="00EB7AE4" w:rsidRDefault="00B41A86" w:rsidP="00E269B1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the front-end part using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JQUERY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DHTML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CSS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38B6" w:rsidRPr="00EB7AE4" w:rsidRDefault="0058354D" w:rsidP="003138B6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Utilized message driven beans for message processing using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JMS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>. </w:t>
      </w:r>
    </w:p>
    <w:p w:rsidR="003138B6" w:rsidRPr="00EB7AE4" w:rsidRDefault="0058354D" w:rsidP="003138B6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Developed and deployed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SERVLETS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JSP's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 on Tomcat server. </w:t>
      </w:r>
    </w:p>
    <w:p w:rsidR="003138B6" w:rsidRPr="00EB7AE4" w:rsidRDefault="0058354D" w:rsidP="003138B6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>Responsible for release of code into production and its integration with other Applications. </w:t>
      </w:r>
    </w:p>
    <w:p w:rsidR="003138B6" w:rsidRPr="00EB7AE4" w:rsidRDefault="0058354D" w:rsidP="003138B6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Creating environment for user-acceptance testing and facilitating Integration and User Acceptance Testing with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JU</w:t>
      </w:r>
      <w:r w:rsidR="00AA1747"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nit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>, and fitness Test. </w:t>
      </w:r>
    </w:p>
    <w:p w:rsidR="003138B6" w:rsidRPr="00EB7AE4" w:rsidRDefault="0058354D" w:rsidP="003138B6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Implemented various batch processes using Quartz schedulers to send out packets for the filers with temporary passwords </w:t>
      </w:r>
      <w:r w:rsidR="004B3277"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 to send out email notifications. </w:t>
      </w:r>
    </w:p>
    <w:p w:rsidR="003138B6" w:rsidRPr="00EB7AE4" w:rsidRDefault="0058354D" w:rsidP="003138B6">
      <w:pPr>
        <w:pStyle w:val="ListBullet"/>
        <w:numPr>
          <w:ilvl w:val="0"/>
          <w:numId w:val="32"/>
        </w:numPr>
        <w:rPr>
          <w:rStyle w:val="ListParagraphChar"/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JIRA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 as Project management tool. 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58354D" w:rsidRPr="00EB7AE4" w:rsidRDefault="0058354D" w:rsidP="00360478">
      <w:pPr>
        <w:pStyle w:val="ListBullet"/>
        <w:numPr>
          <w:ilvl w:val="0"/>
          <w:numId w:val="0"/>
        </w:numPr>
        <w:rPr>
          <w:rFonts w:ascii="Times New Roman" w:eastAsia="Georgia" w:hAnsi="Times New Roman" w:cs="Times New Roman"/>
          <w:color w:val="000000" w:themeColor="text1"/>
          <w:sz w:val="24"/>
          <w:szCs w:val="24"/>
          <w:lang w:val="en-CA"/>
        </w:rPr>
      </w:pPr>
      <w:r w:rsidRPr="00EB7AE4">
        <w:rPr>
          <w:rStyle w:val="ListParagraphChar"/>
          <w:rFonts w:ascii="Times New Roman" w:hAnsi="Times New Roman" w:cs="Times New Roman"/>
          <w:b/>
          <w:color w:val="000000" w:themeColor="text1"/>
          <w:sz w:val="24"/>
          <w:szCs w:val="24"/>
        </w:rPr>
        <w:t>Environment:</w:t>
      </w:r>
      <w:r w:rsidRPr="00EB7AE4">
        <w:rPr>
          <w:rStyle w:val="ListParagraphChar"/>
          <w:rFonts w:ascii="Times New Roman" w:hAnsi="Times New Roman" w:cs="Times New Roman"/>
          <w:color w:val="000000" w:themeColor="text1"/>
          <w:sz w:val="24"/>
          <w:szCs w:val="24"/>
        </w:rPr>
        <w:t xml:space="preserve"> Java, Hibernate, HTML, DHTML, Java Script, Oracle 10i (SQL, PL/SQL), XML, </w:t>
      </w:r>
      <w:r w:rsidRPr="00EB7A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Tomcat, JMS, Ant, and Eclipse.</w:t>
      </w:r>
    </w:p>
    <w:p w:rsidR="00756ED0" w:rsidRPr="00EB7AE4" w:rsidRDefault="00756ED0" w:rsidP="00756ED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Company: RSoft Technologies</w:t>
      </w:r>
      <w:r w:rsidR="004C53AC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, India</w:t>
      </w: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Jan 2011- </w:t>
      </w:r>
      <w:r w:rsidR="0069410D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September</w:t>
      </w: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2013</w:t>
      </w:r>
    </w:p>
    <w:p w:rsidR="00030DAE" w:rsidRPr="00EB7AE4" w:rsidRDefault="00756ED0" w:rsidP="00B9018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4C53AC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Java Developer</w:t>
      </w:r>
    </w:p>
    <w:p w:rsidR="003138B6" w:rsidRPr="00EB7AE4" w:rsidRDefault="00447D2B" w:rsidP="00B9018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Responsibilities: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 </w:t>
      </w:r>
    </w:p>
    <w:p w:rsidR="003138B6" w:rsidRPr="00EB7AE4" w:rsidRDefault="00447D2B" w:rsidP="003138B6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Involved in Object analysis, design and documentation(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OOAD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) of the application model using UML. </w:t>
      </w:r>
    </w:p>
    <w:p w:rsidR="003138B6" w:rsidRPr="00EB7AE4" w:rsidRDefault="00447D2B" w:rsidP="003138B6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Adopted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J2EE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best Practices, using Core J2EE patterns.</w:t>
      </w:r>
    </w:p>
    <w:p w:rsidR="003138B6" w:rsidRPr="00EB7AE4" w:rsidRDefault="00447D2B" w:rsidP="003138B6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Designed and developed presentation layer using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JSP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,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HTML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and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JavaScript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.</w:t>
      </w:r>
    </w:p>
    <w:p w:rsidR="003138B6" w:rsidRPr="00360478" w:rsidRDefault="00447D2B" w:rsidP="00360478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Created JSPs using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JSTL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and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Struts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tag libraries. </w:t>
      </w:r>
    </w:p>
    <w:p w:rsidR="003138B6" w:rsidRPr="00EB7AE4" w:rsidRDefault="00447D2B" w:rsidP="003138B6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Deployed J2EE components (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EJB, Servlets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) in WebLogic Application server.</w:t>
      </w:r>
    </w:p>
    <w:p w:rsidR="003138B6" w:rsidRPr="00EB7AE4" w:rsidRDefault="00447D2B" w:rsidP="003138B6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Performed unit testing using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Junit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framework. </w:t>
      </w:r>
    </w:p>
    <w:p w:rsidR="003138B6" w:rsidRPr="00EB7AE4" w:rsidRDefault="00447D2B" w:rsidP="003138B6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lastRenderedPageBreak/>
        <w:t>Designed and developed interactive static HTML screens as screen level prototype, JavaScript for client-side validation and used Cascading Style Sheet (CSS). </w:t>
      </w:r>
    </w:p>
    <w:p w:rsidR="003138B6" w:rsidRPr="00EB7AE4" w:rsidRDefault="00447D2B" w:rsidP="00360478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Developed JSP custom tags and used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JSTL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for reusability.  </w:t>
      </w:r>
    </w:p>
    <w:p w:rsidR="003138B6" w:rsidRPr="00EB7AE4" w:rsidRDefault="00447D2B" w:rsidP="0069410D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Used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AJAX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to support dynamic page element rendering to enhance user experience. </w:t>
      </w:r>
    </w:p>
    <w:p w:rsidR="003138B6" w:rsidRPr="00EB7AE4" w:rsidRDefault="00447D2B" w:rsidP="003138B6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Used Digester parser which reads an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XML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file, and updates data in the Oracle Database. </w:t>
      </w:r>
    </w:p>
    <w:p w:rsidR="003138B6" w:rsidRPr="00EB7AE4" w:rsidRDefault="0011412E" w:rsidP="003138B6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Extensively u</w:t>
      </w:r>
      <w:r w:rsidR="00447D2B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sed Spring ORM component for Hibernate support for manipulating data for Oracle 10g. </w:t>
      </w:r>
    </w:p>
    <w:p w:rsidR="003138B6" w:rsidRPr="00EB7AE4" w:rsidRDefault="00447D2B" w:rsidP="003138B6">
      <w:pPr>
        <w:pStyle w:val="ListParagraph"/>
        <w:numPr>
          <w:ilvl w:val="0"/>
          <w:numId w:val="36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Used Eclipse IDE for development, configured and deployed the application on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WebLogic Server.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Version control by CVS and tested using JUnit. 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br/>
        <w:t> </w:t>
      </w:r>
    </w:p>
    <w:p w:rsidR="0069410D" w:rsidRPr="0011412E" w:rsidRDefault="00447D2B" w:rsidP="0011412E">
      <w:p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1141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Environment:</w:t>
      </w:r>
      <w:r w:rsidRPr="001141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J2EE 5, Java 1.6, JSP 2.0, Servlets 2.5, EJB 3.0, JDBC 2.0, WebLogic Server, Eclipse 3.6, Hibernate 3.0, Spring 3, Oracle 11g, Log4J, JUnit, HTML, DHTML, JavaScript, UML, Clear Case.</w:t>
      </w:r>
    </w:p>
    <w:p w:rsidR="0069410D" w:rsidRPr="00EB7AE4" w:rsidRDefault="0069410D" w:rsidP="00EB475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</w:pPr>
    </w:p>
    <w:p w:rsidR="00756ED0" w:rsidRPr="00EB7AE4" w:rsidRDefault="00756ED0" w:rsidP="00756ED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Company: Agri- Biotech Foundation</w:t>
      </w:r>
      <w:r w:rsidR="00BE772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, India</w:t>
      </w: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Jan 2010- Dec2010</w:t>
      </w:r>
    </w:p>
    <w:p w:rsidR="003138B6" w:rsidRPr="00EB7AE4" w:rsidRDefault="00756ED0" w:rsidP="00CC1A7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3138B6" w:rsidRPr="00EB7AE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Junior Software Developer</w:t>
      </w:r>
      <w:r w:rsidR="00447D2B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br/>
        <w:t> </w:t>
      </w:r>
      <w:r w:rsidR="00447D2B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br/>
      </w:r>
      <w:r w:rsidR="00447D2B"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Responsibilities:</w:t>
      </w:r>
      <w:r w:rsidR="00447D2B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 </w:t>
      </w:r>
    </w:p>
    <w:p w:rsidR="003138B6" w:rsidRPr="00EB7AE4" w:rsidRDefault="00447D2B" w:rsidP="003138B6">
      <w:pPr>
        <w:pStyle w:val="ListParagraph"/>
        <w:numPr>
          <w:ilvl w:val="0"/>
          <w:numId w:val="37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Used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Struts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framework for the development. </w:t>
      </w:r>
    </w:p>
    <w:p w:rsidR="003138B6" w:rsidRPr="00EB7AE4" w:rsidRDefault="00447D2B" w:rsidP="003138B6">
      <w:pPr>
        <w:pStyle w:val="ListParagraph"/>
        <w:numPr>
          <w:ilvl w:val="0"/>
          <w:numId w:val="37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Prepared required mappings in Struts-Config.xml file. </w:t>
      </w:r>
    </w:p>
    <w:p w:rsidR="003138B6" w:rsidRPr="00EB7AE4" w:rsidRDefault="00447D2B" w:rsidP="003138B6">
      <w:pPr>
        <w:pStyle w:val="ListParagraph"/>
        <w:numPr>
          <w:ilvl w:val="0"/>
          <w:numId w:val="37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Created</w:t>
      </w:r>
      <w:r w:rsidR="00756ED0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java 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classes to communicate with database using JDBC. </w:t>
      </w:r>
    </w:p>
    <w:p w:rsidR="003138B6" w:rsidRPr="00EB7AE4" w:rsidRDefault="00447D2B" w:rsidP="003138B6">
      <w:pPr>
        <w:pStyle w:val="ListParagraph"/>
        <w:numPr>
          <w:ilvl w:val="0"/>
          <w:numId w:val="37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Developed</w:t>
      </w:r>
      <w:r w:rsidR="00756ED0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Java 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beans, helper classes and Servlets for interacting with UI written in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JSP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. </w:t>
      </w:r>
    </w:p>
    <w:p w:rsidR="003138B6" w:rsidRPr="00EB7AE4" w:rsidRDefault="00447D2B" w:rsidP="003138B6">
      <w:pPr>
        <w:pStyle w:val="ListParagraph"/>
        <w:numPr>
          <w:ilvl w:val="0"/>
          <w:numId w:val="37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Used</w:t>
      </w:r>
      <w:r w:rsidR="00756ED0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Java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 Messaging Services (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JMS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) and Backend messaging for reliable and asynchronous exchange of important information such as payment status report. </w:t>
      </w:r>
    </w:p>
    <w:p w:rsidR="003138B6" w:rsidRPr="00EB7AE4" w:rsidRDefault="00447D2B" w:rsidP="003138B6">
      <w:pPr>
        <w:pStyle w:val="ListParagraph"/>
        <w:numPr>
          <w:ilvl w:val="0"/>
          <w:numId w:val="37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Developed the Struts Controller Servlet for the application. </w:t>
      </w:r>
    </w:p>
    <w:p w:rsidR="004C53AC" w:rsidRPr="00EB7AE4" w:rsidRDefault="00447D2B" w:rsidP="004C53AC">
      <w:pPr>
        <w:pStyle w:val="ListParagraph"/>
        <w:numPr>
          <w:ilvl w:val="0"/>
          <w:numId w:val="37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Developed front-end using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HTML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,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JSP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,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Struts</w:t>
      </w:r>
      <w:r w:rsidR="001458B8"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,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Taglibs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and </w:t>
      </w:r>
      <w:r w:rsidRPr="00EB7A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Tiles</w:t>
      </w: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. </w:t>
      </w:r>
    </w:p>
    <w:p w:rsidR="004C53AC" w:rsidRPr="00EB7AE4" w:rsidRDefault="00447D2B" w:rsidP="004C53AC">
      <w:pPr>
        <w:pStyle w:val="ListParagraph"/>
        <w:numPr>
          <w:ilvl w:val="0"/>
          <w:numId w:val="37"/>
        </w:num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EB7A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More involved in writing SQL Packages, Stored Procedures, and functions. </w:t>
      </w:r>
    </w:p>
    <w:p w:rsidR="00CC1A78" w:rsidRPr="00EB7AE4" w:rsidRDefault="00CC1A78" w:rsidP="00CC1A78">
      <w:pPr>
        <w:pStyle w:val="ListParagraph"/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p w:rsidR="0058354D" w:rsidRDefault="00447D2B" w:rsidP="0011412E">
      <w:p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1141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Environment:</w:t>
      </w:r>
      <w:r w:rsidRPr="001141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J2EE 5,</w:t>
      </w:r>
      <w:r w:rsidR="00756ED0" w:rsidRPr="001141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 Java </w:t>
      </w:r>
      <w:r w:rsidRPr="001141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1.6, JSP 2.0, Servlets 2.5, EJB 3.0, JDBC 2.0, JSP, Eclipse 3.6, Struts, Oracle 11g, Log4J, JUnit, HTML, DHTML.</w:t>
      </w:r>
    </w:p>
    <w:p w:rsidR="00BE7726" w:rsidRPr="0011412E" w:rsidRDefault="00BE7726" w:rsidP="0011412E">
      <w:pPr>
        <w:shd w:val="clear" w:color="auto" w:fill="FFFFFF"/>
        <w:spacing w:before="150" w:after="7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</w:p>
    <w:sectPr w:rsidR="00BE7726" w:rsidRPr="0011412E" w:rsidSect="00777FA9"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DD6" w:rsidRDefault="00931DD6">
      <w:pPr>
        <w:spacing w:after="0"/>
      </w:pPr>
      <w:r>
        <w:separator/>
      </w:r>
    </w:p>
  </w:endnote>
  <w:endnote w:type="continuationSeparator" w:id="1">
    <w:p w:rsidR="00931DD6" w:rsidRDefault="00931DD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DD6" w:rsidRDefault="00931DD6">
      <w:pPr>
        <w:spacing w:after="0"/>
      </w:pPr>
      <w:r>
        <w:separator/>
      </w:r>
    </w:p>
  </w:footnote>
  <w:footnote w:type="continuationSeparator" w:id="1">
    <w:p w:rsidR="00931DD6" w:rsidRDefault="00931DD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71B444C"/>
    <w:multiLevelType w:val="hybridMultilevel"/>
    <w:tmpl w:val="CC86CB22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A800808"/>
    <w:multiLevelType w:val="hybridMultilevel"/>
    <w:tmpl w:val="4EAA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E023AF"/>
    <w:multiLevelType w:val="hybridMultilevel"/>
    <w:tmpl w:val="BB72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0D61596"/>
    <w:multiLevelType w:val="hybridMultilevel"/>
    <w:tmpl w:val="8D5A54E0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A5B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2D990E2E"/>
    <w:multiLevelType w:val="hybridMultilevel"/>
    <w:tmpl w:val="5ACA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30287D"/>
    <w:multiLevelType w:val="hybridMultilevel"/>
    <w:tmpl w:val="111A8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22F3E41"/>
    <w:multiLevelType w:val="hybridMultilevel"/>
    <w:tmpl w:val="085CF6B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8BD3EEA"/>
    <w:multiLevelType w:val="hybridMultilevel"/>
    <w:tmpl w:val="8958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53536039"/>
    <w:multiLevelType w:val="hybridMultilevel"/>
    <w:tmpl w:val="570828BC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A5B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ED63CC"/>
    <w:multiLevelType w:val="hybridMultilevel"/>
    <w:tmpl w:val="F0B6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A27A8F"/>
    <w:multiLevelType w:val="hybridMultilevel"/>
    <w:tmpl w:val="20A4A1E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901939"/>
    <w:multiLevelType w:val="hybridMultilevel"/>
    <w:tmpl w:val="AB3A3A46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A5B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BB7999"/>
    <w:multiLevelType w:val="multilevel"/>
    <w:tmpl w:val="7C3C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C37937"/>
    <w:multiLevelType w:val="hybridMultilevel"/>
    <w:tmpl w:val="06D8F312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A5B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211343E"/>
    <w:multiLevelType w:val="hybridMultilevel"/>
    <w:tmpl w:val="D3AC11A6"/>
    <w:lvl w:ilvl="0" w:tplc="91A4A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C438A1"/>
    <w:multiLevelType w:val="hybridMultilevel"/>
    <w:tmpl w:val="6FDC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5"/>
  </w:num>
  <w:num w:numId="17">
    <w:abstractNumId w:val="21"/>
  </w:num>
  <w:num w:numId="18">
    <w:abstractNumId w:val="11"/>
  </w:num>
  <w:num w:numId="19">
    <w:abstractNumId w:val="33"/>
  </w:num>
  <w:num w:numId="20">
    <w:abstractNumId w:val="25"/>
  </w:num>
  <w:num w:numId="21">
    <w:abstractNumId w:val="12"/>
  </w:num>
  <w:num w:numId="22">
    <w:abstractNumId w:val="19"/>
  </w:num>
  <w:num w:numId="23">
    <w:abstractNumId w:val="32"/>
  </w:num>
  <w:num w:numId="24">
    <w:abstractNumId w:val="28"/>
  </w:num>
  <w:num w:numId="25">
    <w:abstractNumId w:val="34"/>
  </w:num>
  <w:num w:numId="26">
    <w:abstractNumId w:val="20"/>
  </w:num>
  <w:num w:numId="27">
    <w:abstractNumId w:val="22"/>
  </w:num>
  <w:num w:numId="28">
    <w:abstractNumId w:val="10"/>
  </w:num>
  <w:num w:numId="29">
    <w:abstractNumId w:val="35"/>
  </w:num>
  <w:num w:numId="30">
    <w:abstractNumId w:val="31"/>
  </w:num>
  <w:num w:numId="31">
    <w:abstractNumId w:val="26"/>
  </w:num>
  <w:num w:numId="32">
    <w:abstractNumId w:val="13"/>
  </w:num>
  <w:num w:numId="33">
    <w:abstractNumId w:val="18"/>
  </w:num>
  <w:num w:numId="34">
    <w:abstractNumId w:val="29"/>
  </w:num>
  <w:num w:numId="35">
    <w:abstractNumId w:val="16"/>
  </w:num>
  <w:num w:numId="36">
    <w:abstractNumId w:val="27"/>
  </w:num>
  <w:num w:numId="37">
    <w:abstractNumId w:val="14"/>
  </w:num>
  <w:num w:numId="38">
    <w:abstractNumId w:val="30"/>
  </w:num>
  <w:num w:numId="3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91704"/>
    <w:rsid w:val="00030DAE"/>
    <w:rsid w:val="00073029"/>
    <w:rsid w:val="00086870"/>
    <w:rsid w:val="000A4F59"/>
    <w:rsid w:val="000A6862"/>
    <w:rsid w:val="0011412E"/>
    <w:rsid w:val="00114690"/>
    <w:rsid w:val="00141A4C"/>
    <w:rsid w:val="001458B8"/>
    <w:rsid w:val="00195C92"/>
    <w:rsid w:val="001B29CF"/>
    <w:rsid w:val="001B4B3C"/>
    <w:rsid w:val="002063DA"/>
    <w:rsid w:val="00224306"/>
    <w:rsid w:val="00233504"/>
    <w:rsid w:val="0027197D"/>
    <w:rsid w:val="00272438"/>
    <w:rsid w:val="0028220F"/>
    <w:rsid w:val="002E28AC"/>
    <w:rsid w:val="003138B6"/>
    <w:rsid w:val="0033670A"/>
    <w:rsid w:val="00356C14"/>
    <w:rsid w:val="00360478"/>
    <w:rsid w:val="00377856"/>
    <w:rsid w:val="00382422"/>
    <w:rsid w:val="00442E1E"/>
    <w:rsid w:val="00447D2B"/>
    <w:rsid w:val="004B3277"/>
    <w:rsid w:val="004C53AC"/>
    <w:rsid w:val="004D7526"/>
    <w:rsid w:val="00511449"/>
    <w:rsid w:val="00512366"/>
    <w:rsid w:val="0052545E"/>
    <w:rsid w:val="00557F02"/>
    <w:rsid w:val="0058354D"/>
    <w:rsid w:val="005C42C4"/>
    <w:rsid w:val="005E575F"/>
    <w:rsid w:val="00617B26"/>
    <w:rsid w:val="006270A9"/>
    <w:rsid w:val="00647DD2"/>
    <w:rsid w:val="00675956"/>
    <w:rsid w:val="00681034"/>
    <w:rsid w:val="0069410D"/>
    <w:rsid w:val="006E2088"/>
    <w:rsid w:val="0071664C"/>
    <w:rsid w:val="00756ED0"/>
    <w:rsid w:val="00775930"/>
    <w:rsid w:val="00777FA9"/>
    <w:rsid w:val="007E6844"/>
    <w:rsid w:val="00816216"/>
    <w:rsid w:val="0083104A"/>
    <w:rsid w:val="00852F3F"/>
    <w:rsid w:val="0087734B"/>
    <w:rsid w:val="008E0C0C"/>
    <w:rsid w:val="008E154A"/>
    <w:rsid w:val="00905C4D"/>
    <w:rsid w:val="00931DD6"/>
    <w:rsid w:val="009549AB"/>
    <w:rsid w:val="009756D3"/>
    <w:rsid w:val="009D5933"/>
    <w:rsid w:val="009E559E"/>
    <w:rsid w:val="009F0794"/>
    <w:rsid w:val="00A25614"/>
    <w:rsid w:val="00A47853"/>
    <w:rsid w:val="00A840C8"/>
    <w:rsid w:val="00A91704"/>
    <w:rsid w:val="00AA1747"/>
    <w:rsid w:val="00AE69DF"/>
    <w:rsid w:val="00AE750C"/>
    <w:rsid w:val="00B06B3F"/>
    <w:rsid w:val="00B31994"/>
    <w:rsid w:val="00B40706"/>
    <w:rsid w:val="00B41A86"/>
    <w:rsid w:val="00B62920"/>
    <w:rsid w:val="00B81765"/>
    <w:rsid w:val="00B85F43"/>
    <w:rsid w:val="00B90184"/>
    <w:rsid w:val="00B94319"/>
    <w:rsid w:val="00BD768D"/>
    <w:rsid w:val="00BE7726"/>
    <w:rsid w:val="00C61F8E"/>
    <w:rsid w:val="00CC1A78"/>
    <w:rsid w:val="00DF1745"/>
    <w:rsid w:val="00E72B71"/>
    <w:rsid w:val="00E7434F"/>
    <w:rsid w:val="00E83E4B"/>
    <w:rsid w:val="00EB4758"/>
    <w:rsid w:val="00EB7AE4"/>
    <w:rsid w:val="00EE6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844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6844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844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7E6844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E6844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E6844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6844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1704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B31994"/>
    <w:pPr>
      <w:ind w:left="720"/>
      <w:contextualSpacing/>
    </w:pPr>
  </w:style>
  <w:style w:type="table" w:styleId="TableGrid">
    <w:name w:val="Table Grid"/>
    <w:basedOn w:val="TableNormal"/>
    <w:uiPriority w:val="39"/>
    <w:rsid w:val="00511449"/>
    <w:pPr>
      <w:spacing w:after="0"/>
    </w:pPr>
    <w:rPr>
      <w:rFonts w:eastAsiaTheme="minorHAnsi"/>
      <w:color w:val="39A5B7" w:themeColor="accent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47853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8354D"/>
  </w:style>
  <w:style w:type="paragraph" w:customStyle="1" w:styleId="worktitle">
    <w:name w:val="work_title"/>
    <w:basedOn w:val="Normal"/>
    <w:rsid w:val="00447D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l">
    <w:name w:val="hl"/>
    <w:basedOn w:val="DefaultParagraphFont"/>
    <w:rsid w:val="00447D2B"/>
  </w:style>
  <w:style w:type="character" w:customStyle="1" w:styleId="bold">
    <w:name w:val="bold"/>
    <w:basedOn w:val="DefaultParagraphFont"/>
    <w:rsid w:val="00447D2B"/>
  </w:style>
  <w:style w:type="paragraph" w:customStyle="1" w:styleId="workdates">
    <w:name w:val="work_dates"/>
    <w:basedOn w:val="Normal"/>
    <w:rsid w:val="00447D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workdescription">
    <w:name w:val="work_description"/>
    <w:basedOn w:val="Normal"/>
    <w:rsid w:val="00447D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ju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424E-52BA-4D27-BFBB-12396A6E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14</TotalTime>
  <Pages>6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</dc:creator>
  <cp:keywords/>
  <cp:lastModifiedBy>AR SYS 2</cp:lastModifiedBy>
  <cp:revision>15</cp:revision>
  <dcterms:created xsi:type="dcterms:W3CDTF">2018-03-15T18:45:00Z</dcterms:created>
  <dcterms:modified xsi:type="dcterms:W3CDTF">2018-03-26T16:37:00Z</dcterms:modified>
  <cp:version/>
</cp:coreProperties>
</file>