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88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3804"/>
      </w:tblGrid>
      <w:tr w:rsidR="005333CD" w14:paraId="040A7ACE" w14:textId="77777777" w:rsidTr="005333CD">
        <w:trPr>
          <w:trHeight w:hRule="exact" w:val="360"/>
        </w:trPr>
        <w:sdt>
          <w:sdtPr>
            <w:alias w:val="Company"/>
            <w:tag w:val="Company"/>
            <w:id w:val="1933872236"/>
            <w:placeholder>
              <w:docPart w:val="23EDD414F76C44DCAA65D74369A81D0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tc>
              <w:tcPr>
                <w:tcW w:w="3805" w:type="dxa"/>
              </w:tcPr>
              <w:p w14:paraId="0E523D68" w14:textId="77777777" w:rsidR="005333CD" w:rsidRDefault="005333CD" w:rsidP="005333CD">
                <w:pPr>
                  <w:pStyle w:val="CompanyName"/>
                  <w:jc w:val="left"/>
                </w:pPr>
                <w:r>
                  <w:t>DataStaff Inc.</w:t>
                </w:r>
              </w:p>
            </w:tc>
          </w:sdtContent>
        </w:sdt>
      </w:tr>
    </w:tbl>
    <w:p w14:paraId="2115D0E8" w14:textId="77777777" w:rsidR="00BB172B" w:rsidRPr="00003EA0" w:rsidRDefault="005333CD">
      <w:pPr>
        <w:pStyle w:val="Heading1"/>
        <w:rPr>
          <w:color w:val="00FF00"/>
        </w:rPr>
      </w:pPr>
      <w:r>
        <w:t xml:space="preserve">  </w:t>
      </w:r>
      <w:r w:rsidRPr="00003EA0">
        <w:rPr>
          <w:color w:val="00FF00"/>
        </w:rPr>
        <w:t>New Candidate Information Form (NCIF)</w:t>
      </w:r>
    </w:p>
    <w:p w14:paraId="5CFC243A" w14:textId="77777777" w:rsidR="00BB172B" w:rsidRDefault="005333CD" w:rsidP="005333CD">
      <w:pPr>
        <w:pStyle w:val="ListNumber"/>
        <w:numPr>
          <w:ilvl w:val="0"/>
          <w:numId w:val="0"/>
        </w:numPr>
        <w:ind w:left="360"/>
      </w:pPr>
      <w:r>
        <w:t xml:space="preserve">DataStaff Inc. is a leader in excellence. We will not compromise on quality. In order to be applied to one of our opportunities, we require complete information from you.  </w:t>
      </w:r>
    </w:p>
    <w:p w14:paraId="5006BE01" w14:textId="77777777" w:rsidR="00BB172B" w:rsidRDefault="005333CD">
      <w:pPr>
        <w:pStyle w:val="ListNumber"/>
      </w:pPr>
      <w:r>
        <w:t xml:space="preserve">We speak with all of our candidates before submittal. This is part of our vetting and quality check process. Please expect a call from one of our recruiters, or feel free to reach out to us at a convenient time to you. </w:t>
      </w:r>
    </w:p>
    <w:p w14:paraId="2DB40CA6" w14:textId="77777777" w:rsidR="005333CD" w:rsidRDefault="005333CD">
      <w:pPr>
        <w:pStyle w:val="ListNumber"/>
      </w:pPr>
      <w:r>
        <w:t>Please complete this form</w:t>
      </w:r>
      <w:r w:rsidR="00612950">
        <w:t xml:space="preserve">. The NCIF form provides us with all the information we need to process your submittal. We can use it for multiple submittals to different opportunities. </w:t>
      </w:r>
    </w:p>
    <w:p w14:paraId="6F55FF70" w14:textId="77777777" w:rsidR="00BB172B" w:rsidRDefault="00612950">
      <w:pPr>
        <w:pStyle w:val="ListNumber"/>
      </w:pPr>
      <w:r>
        <w:t xml:space="preserve">Please provide us with an updated copy of your resume. We request complete information with all employment locations and start/end dates (month/year) of all positions held for the last 10 years, degree competition dates, and certification completion dates. All work in progress should be labeled “In Progress.” </w:t>
      </w:r>
    </w:p>
    <w:p w14:paraId="5135624C" w14:textId="77777777" w:rsidR="00BB172B" w:rsidRDefault="0018379E">
      <w:pPr>
        <w:pStyle w:val="Heading1"/>
      </w:pPr>
      <w:sdt>
        <w:sdtPr>
          <w:rPr>
            <w:color w:val="00FF00"/>
          </w:rPr>
          <w:id w:val="-1608424983"/>
          <w:placeholder>
            <w:docPart w:val="9E1450581D934DBD86876AD3F8D06DFC"/>
          </w:placeholder>
          <w:temporary/>
          <w:showingPlcHdr/>
        </w:sdtPr>
        <w:sdtEndPr>
          <w:rPr>
            <w:color w:val="FFFFFF" w:themeColor="background1"/>
          </w:rPr>
        </w:sdtEndPr>
        <w:sdtContent>
          <w:r w:rsidR="00281281" w:rsidRPr="00003EA0">
            <w:rPr>
              <w:color w:val="00FF00"/>
            </w:rPr>
            <w:t>Employee Information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  <w:tblCaption w:val="Content table"/>
      </w:tblPr>
      <w:tblGrid>
        <w:gridCol w:w="10080"/>
      </w:tblGrid>
      <w:tr w:rsidR="00390CCD" w14:paraId="05708127" w14:textId="77777777" w:rsidTr="005B28F0">
        <w:trPr>
          <w:trHeight w:val="2475"/>
        </w:trPr>
        <w:tc>
          <w:tcPr>
            <w:tcW w:w="10080" w:type="dxa"/>
            <w:shd w:val="clear" w:color="auto" w:fill="auto"/>
          </w:tcPr>
          <w:tbl>
            <w:tblPr>
              <w:tblW w:w="5000" w:type="pct"/>
              <w:tblLayout w:type="fixed"/>
              <w:tblCellMar>
                <w:top w:w="216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  <w:tblCaption w:val="Content table"/>
            </w:tblPr>
            <w:tblGrid>
              <w:gridCol w:w="2156"/>
              <w:gridCol w:w="18"/>
              <w:gridCol w:w="7690"/>
            </w:tblGrid>
            <w:tr w:rsidR="00390CCD" w14:paraId="0D8CC6FE" w14:textId="77777777" w:rsidTr="00390CCD">
              <w:tc>
                <w:tcPr>
                  <w:tcW w:w="2172" w:type="dxa"/>
                  <w:gridSpan w:val="2"/>
                </w:tcPr>
                <w:p w14:paraId="0808EC22" w14:textId="77777777" w:rsidR="00390CCD" w:rsidRPr="00772645" w:rsidRDefault="00390CCD" w:rsidP="00390CCD">
                  <w:pPr>
                    <w:rPr>
                      <w:b/>
                    </w:rPr>
                  </w:pPr>
                  <w:r w:rsidRPr="00772645">
                    <w:rPr>
                      <w:b/>
                    </w:rPr>
                    <w:t>Candidate Full Name:</w:t>
                  </w:r>
                </w:p>
              </w:tc>
              <w:tc>
                <w:tcPr>
                  <w:tcW w:w="7682" w:type="dxa"/>
                  <w:tcBorders>
                    <w:bottom w:val="single" w:sz="4" w:space="0" w:color="404040" w:themeColor="text1" w:themeTint="BF"/>
                  </w:tcBorders>
                </w:tcPr>
                <w:p w14:paraId="595784C1" w14:textId="1461F90C" w:rsidR="00390CCD" w:rsidRDefault="0051796A" w:rsidP="00390CCD">
                  <w:r>
                    <w:t xml:space="preserve">    TEJASWI SARUPUDI</w:t>
                  </w:r>
                </w:p>
              </w:tc>
            </w:tr>
            <w:tr w:rsidR="00390CCD" w14:paraId="7D2E00B8" w14:textId="77777777" w:rsidTr="00390CCD">
              <w:tc>
                <w:tcPr>
                  <w:tcW w:w="2172" w:type="dxa"/>
                  <w:gridSpan w:val="2"/>
                </w:tcPr>
                <w:p w14:paraId="6CBAC0CF" w14:textId="77777777" w:rsidR="00390CCD" w:rsidRPr="00772645" w:rsidRDefault="0018379E" w:rsidP="00390CCD">
                  <w:pPr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id w:val="1659044269"/>
                      <w:placeholder>
                        <w:docPart w:val="26EBF48E7C4446D3887DD2696C27D319"/>
                      </w:placeholder>
                      <w:temporary/>
                      <w:showingPlcHdr/>
                    </w:sdtPr>
                    <w:sdtEndPr/>
                    <w:sdtContent>
                      <w:r w:rsidR="00390CCD" w:rsidRPr="00772645">
                        <w:rPr>
                          <w:b/>
                        </w:rPr>
                        <w:t>Email</w:t>
                      </w:r>
                    </w:sdtContent>
                  </w:sdt>
                  <w:r w:rsidR="00390CCD" w:rsidRPr="00772645">
                    <w:rPr>
                      <w:b/>
                    </w:rPr>
                    <w:t>:</w:t>
                  </w:r>
                </w:p>
              </w:tc>
              <w:tc>
                <w:tcPr>
                  <w:tcW w:w="7682" w:type="dxa"/>
                  <w:tcBorders>
                    <w:top w:val="single" w:sz="4" w:space="0" w:color="404040" w:themeColor="text1" w:themeTint="BF"/>
                    <w:bottom w:val="single" w:sz="4" w:space="0" w:color="404040" w:themeColor="text1" w:themeTint="BF"/>
                  </w:tcBorders>
                </w:tcPr>
                <w:p w14:paraId="5383AA6D" w14:textId="10029613" w:rsidR="00390CCD" w:rsidRDefault="0051796A" w:rsidP="00037E1D">
                  <w:r>
                    <w:t xml:space="preserve">    sarupuditeja@gmail.com</w:t>
                  </w:r>
                </w:p>
              </w:tc>
            </w:tr>
            <w:tr w:rsidR="00390CCD" w14:paraId="0CD81BE6" w14:textId="77777777" w:rsidTr="00772645">
              <w:tc>
                <w:tcPr>
                  <w:tcW w:w="2154" w:type="dxa"/>
                </w:tcPr>
                <w:p w14:paraId="68DE8CFA" w14:textId="77777777" w:rsidR="00390CCD" w:rsidRPr="00772645" w:rsidRDefault="0018379E" w:rsidP="00390CCD">
                  <w:pPr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id w:val="-1188522197"/>
                      <w:placeholder>
                        <w:docPart w:val="665A698831F74E6AA24AD97BAFDE01BB"/>
                      </w:placeholder>
                      <w:temporary/>
                      <w:showingPlcHdr/>
                    </w:sdtPr>
                    <w:sdtEndPr/>
                    <w:sdtContent>
                      <w:r w:rsidR="00390CCD" w:rsidRPr="00772645">
                        <w:rPr>
                          <w:b/>
                        </w:rPr>
                        <w:t>Telephone</w:t>
                      </w:r>
                    </w:sdtContent>
                  </w:sdt>
                  <w:r w:rsidR="00390CCD" w:rsidRPr="00772645">
                    <w:rPr>
                      <w:b/>
                    </w:rPr>
                    <w:t>:</w:t>
                  </w:r>
                </w:p>
              </w:tc>
              <w:tc>
                <w:tcPr>
                  <w:tcW w:w="7700" w:type="dxa"/>
                  <w:gridSpan w:val="2"/>
                  <w:tcBorders>
                    <w:bottom w:val="single" w:sz="4" w:space="0" w:color="404040" w:themeColor="text1" w:themeTint="BF"/>
                  </w:tcBorders>
                </w:tcPr>
                <w:p w14:paraId="3CD32FA8" w14:textId="711172C2" w:rsidR="00390CCD" w:rsidRDefault="0051796A" w:rsidP="00390CCD">
                  <w:r>
                    <w:t xml:space="preserve">   (717) 745-6627</w:t>
                  </w:r>
                </w:p>
              </w:tc>
            </w:tr>
            <w:tr w:rsidR="00390CCD" w14:paraId="0A756A6F" w14:textId="77777777" w:rsidTr="00772645">
              <w:tc>
                <w:tcPr>
                  <w:tcW w:w="2154" w:type="dxa"/>
                </w:tcPr>
                <w:p w14:paraId="59B2EE31" w14:textId="77777777" w:rsidR="00390CCD" w:rsidRPr="00772645" w:rsidRDefault="00390CCD" w:rsidP="00390CCD">
                  <w:pPr>
                    <w:rPr>
                      <w:b/>
                    </w:rPr>
                  </w:pPr>
                  <w:r w:rsidRPr="00772645">
                    <w:rPr>
                      <w:b/>
                    </w:rPr>
                    <w:t>Full Address:</w:t>
                  </w:r>
                </w:p>
              </w:tc>
              <w:tc>
                <w:tcPr>
                  <w:tcW w:w="7700" w:type="dxa"/>
                  <w:gridSpan w:val="2"/>
                  <w:tcBorders>
                    <w:top w:val="single" w:sz="4" w:space="0" w:color="404040" w:themeColor="text1" w:themeTint="BF"/>
                    <w:bottom w:val="single" w:sz="4" w:space="0" w:color="auto"/>
                  </w:tcBorders>
                </w:tcPr>
                <w:p w14:paraId="4068AB03" w14:textId="4E2766D4" w:rsidR="00390CCD" w:rsidRDefault="0051796A" w:rsidP="00390CCD">
                  <w:r>
                    <w:t xml:space="preserve">    6400 Waterford Crest drive, #2722, Charlotte, NC 28226.</w:t>
                  </w:r>
                </w:p>
              </w:tc>
            </w:tr>
            <w:tr w:rsidR="00772645" w14:paraId="21FE0332" w14:textId="77777777" w:rsidTr="00E83118">
              <w:tc>
                <w:tcPr>
                  <w:tcW w:w="2154" w:type="dxa"/>
                </w:tcPr>
                <w:p w14:paraId="5580DDB8" w14:textId="77777777" w:rsidR="00772645" w:rsidRPr="00772645" w:rsidRDefault="00772645" w:rsidP="00390CC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Date: </w:t>
                  </w:r>
                </w:p>
              </w:tc>
              <w:tc>
                <w:tcPr>
                  <w:tcW w:w="770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C6BAED" w14:textId="14B72A64" w:rsidR="00772645" w:rsidRDefault="0051796A" w:rsidP="00390CCD">
                  <w:r>
                    <w:t>07/23/2018</w:t>
                  </w:r>
                </w:p>
              </w:tc>
            </w:tr>
            <w:tr w:rsidR="00E83118" w14:paraId="3602EF66" w14:textId="77777777" w:rsidTr="00772645">
              <w:tc>
                <w:tcPr>
                  <w:tcW w:w="2154" w:type="dxa"/>
                </w:tcPr>
                <w:p w14:paraId="28CD5AA0" w14:textId="77777777" w:rsidR="00E83118" w:rsidRDefault="00E83118" w:rsidP="00390CCD">
                  <w:pPr>
                    <w:rPr>
                      <w:b/>
                    </w:rPr>
                  </w:pPr>
                  <w:r>
                    <w:rPr>
                      <w:b/>
                    </w:rPr>
                    <w:t>Skype ID:</w:t>
                  </w:r>
                </w:p>
              </w:tc>
              <w:tc>
                <w:tcPr>
                  <w:tcW w:w="7700" w:type="dxa"/>
                  <w:gridSpan w:val="2"/>
                  <w:tcBorders>
                    <w:top w:val="single" w:sz="4" w:space="0" w:color="auto"/>
                    <w:bottom w:val="single" w:sz="4" w:space="0" w:color="404040" w:themeColor="text1" w:themeTint="BF"/>
                  </w:tcBorders>
                </w:tcPr>
                <w:p w14:paraId="691A6E36" w14:textId="213AF1F2" w:rsidR="00E83118" w:rsidRDefault="0051796A" w:rsidP="00390CCD">
                  <w:r>
                    <w:t xml:space="preserve"> tsarupudi</w:t>
                  </w:r>
                </w:p>
              </w:tc>
            </w:tr>
          </w:tbl>
          <w:p w14:paraId="29A6F778" w14:textId="77777777" w:rsidR="00390CCD" w:rsidRDefault="00390CCD" w:rsidP="00612950">
            <w:pPr>
              <w:rPr>
                <w:noProof/>
                <w:lang w:eastAsia="en-US"/>
              </w:rPr>
            </w:pPr>
          </w:p>
        </w:tc>
      </w:tr>
    </w:tbl>
    <w:p w14:paraId="5F97F29F" w14:textId="77777777" w:rsidR="00D70423" w:rsidRDefault="00D70423" w:rsidP="009B463A"/>
    <w:p w14:paraId="6343B68C" w14:textId="77777777" w:rsidR="00B01AF6" w:rsidRPr="00003EA0" w:rsidRDefault="00B01AF6" w:rsidP="00B01AF6">
      <w:pPr>
        <w:pStyle w:val="Heading1"/>
        <w:rPr>
          <w:color w:val="00FF00"/>
        </w:rPr>
      </w:pPr>
      <w:r w:rsidRPr="00003EA0">
        <w:rPr>
          <w:color w:val="00FF00"/>
        </w:rPr>
        <w:t>Interview Information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  <w:tblCaption w:val="Content table"/>
      </w:tblPr>
      <w:tblGrid>
        <w:gridCol w:w="3960"/>
        <w:gridCol w:w="6120"/>
      </w:tblGrid>
      <w:tr w:rsidR="00B01AF6" w14:paraId="4E0B0E77" w14:textId="77777777" w:rsidTr="000A3177">
        <w:trPr>
          <w:trHeight w:val="512"/>
        </w:trPr>
        <w:tc>
          <w:tcPr>
            <w:tcW w:w="3960" w:type="dxa"/>
          </w:tcPr>
          <w:p w14:paraId="37BEF6AC" w14:textId="77777777" w:rsidR="00B01AF6" w:rsidRDefault="00B01AF6" w:rsidP="000A3177">
            <w:pPr>
              <w:rPr>
                <w:b/>
              </w:rPr>
            </w:pPr>
          </w:p>
          <w:p w14:paraId="3409E7D9" w14:textId="77777777" w:rsidR="00B01AF6" w:rsidRPr="004F6BE5" w:rsidRDefault="00B01AF6" w:rsidP="000A3177">
            <w:pPr>
              <w:rPr>
                <w:b/>
              </w:rPr>
            </w:pPr>
            <w:r w:rsidRPr="004F6BE5">
              <w:rPr>
                <w:b/>
              </w:rPr>
              <w:t>When are you able to interview?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14:paraId="7B102E9E" w14:textId="77777777" w:rsidR="00B01AF6" w:rsidRDefault="00B01AF6" w:rsidP="000A3177"/>
          <w:p w14:paraId="36D96BD8" w14:textId="4166DC41" w:rsidR="00B01AF6" w:rsidRDefault="00090395" w:rsidP="00590804">
            <w:r>
              <w:t>Any Day</w:t>
            </w:r>
            <w:bookmarkStart w:id="0" w:name="_GoBack"/>
            <w:bookmarkEnd w:id="0"/>
          </w:p>
        </w:tc>
      </w:tr>
      <w:tr w:rsidR="00B01AF6" w14:paraId="4A4DB642" w14:textId="77777777" w:rsidTr="000A3177">
        <w:trPr>
          <w:trHeight w:val="368"/>
        </w:trPr>
        <w:tc>
          <w:tcPr>
            <w:tcW w:w="3960" w:type="dxa"/>
          </w:tcPr>
          <w:p w14:paraId="1936D2A2" w14:textId="77777777" w:rsidR="00B01AF6" w:rsidRDefault="00B01AF6" w:rsidP="000A3177">
            <w:pPr>
              <w:rPr>
                <w:b/>
              </w:rPr>
            </w:pPr>
          </w:p>
          <w:p w14:paraId="673B5DCD" w14:textId="77777777" w:rsidR="00B01AF6" w:rsidRPr="004F6BE5" w:rsidRDefault="00B01AF6" w:rsidP="000A3177">
            <w:pPr>
              <w:rPr>
                <w:b/>
              </w:rPr>
            </w:pPr>
            <w:r w:rsidRPr="004F6BE5">
              <w:rPr>
                <w:b/>
              </w:rPr>
              <w:t>Phone Screen?</w:t>
            </w: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</w:tcPr>
          <w:p w14:paraId="6B8A7037" w14:textId="424ED1F6" w:rsidR="00B01AF6" w:rsidRDefault="00B01AF6" w:rsidP="000A3177"/>
          <w:p w14:paraId="38FFD9A7" w14:textId="0BF6ED3B" w:rsidR="00B01AF6" w:rsidRDefault="00C14AE8" w:rsidP="000A3177">
            <w:r>
              <w:t>Anytime 24 hours’ notice</w:t>
            </w:r>
          </w:p>
        </w:tc>
      </w:tr>
      <w:tr w:rsidR="00B01AF6" w14:paraId="6CF3136B" w14:textId="77777777" w:rsidTr="000A3177">
        <w:trPr>
          <w:trHeight w:val="395"/>
        </w:trPr>
        <w:tc>
          <w:tcPr>
            <w:tcW w:w="3960" w:type="dxa"/>
          </w:tcPr>
          <w:p w14:paraId="2255CC9B" w14:textId="77777777" w:rsidR="00B01AF6" w:rsidRDefault="00B01AF6" w:rsidP="000A3177">
            <w:pPr>
              <w:rPr>
                <w:b/>
              </w:rPr>
            </w:pPr>
          </w:p>
          <w:p w14:paraId="50972CDA" w14:textId="77777777" w:rsidR="00B01AF6" w:rsidRPr="004F6BE5" w:rsidRDefault="00B01AF6" w:rsidP="000A3177">
            <w:pPr>
              <w:rPr>
                <w:b/>
              </w:rPr>
            </w:pPr>
            <w:r w:rsidRPr="004F6BE5">
              <w:rPr>
                <w:b/>
              </w:rPr>
              <w:t>Face-to-Face Interview?</w:t>
            </w: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</w:tcPr>
          <w:p w14:paraId="52A0792B" w14:textId="77777777" w:rsidR="00B01AF6" w:rsidRDefault="00B01AF6" w:rsidP="000A3177"/>
          <w:p w14:paraId="71553585" w14:textId="74DA1559" w:rsidR="00B01AF6" w:rsidRDefault="00C14AE8" w:rsidP="000A3177">
            <w:r>
              <w:t>2 days’ notice</w:t>
            </w:r>
          </w:p>
        </w:tc>
      </w:tr>
      <w:tr w:rsidR="00B01AF6" w14:paraId="5850AD29" w14:textId="77777777" w:rsidTr="000A3177">
        <w:trPr>
          <w:trHeight w:val="395"/>
        </w:trPr>
        <w:tc>
          <w:tcPr>
            <w:tcW w:w="3960" w:type="dxa"/>
          </w:tcPr>
          <w:p w14:paraId="443CE37C" w14:textId="77777777" w:rsidR="00B01AF6" w:rsidRDefault="00B01AF6" w:rsidP="000A3177">
            <w:pPr>
              <w:rPr>
                <w:b/>
              </w:rPr>
            </w:pPr>
          </w:p>
          <w:p w14:paraId="6EEFF060" w14:textId="77777777" w:rsidR="00B01AF6" w:rsidRPr="004F6BE5" w:rsidRDefault="00B01AF6" w:rsidP="000A3177">
            <w:pPr>
              <w:rPr>
                <w:b/>
              </w:rPr>
            </w:pPr>
            <w:r w:rsidRPr="004F6BE5">
              <w:rPr>
                <w:b/>
              </w:rPr>
              <w:t>Teleconference/ Skype?</w:t>
            </w: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</w:tcPr>
          <w:p w14:paraId="05E57509" w14:textId="77777777" w:rsidR="00B01AF6" w:rsidRDefault="00B01AF6" w:rsidP="000A3177"/>
          <w:p w14:paraId="4EC78BF2" w14:textId="4FDAA2C4" w:rsidR="00B01AF6" w:rsidRDefault="00C14AE8" w:rsidP="000A3177">
            <w:r>
              <w:t>One day prior notice</w:t>
            </w:r>
          </w:p>
        </w:tc>
      </w:tr>
      <w:tr w:rsidR="00B01AF6" w14:paraId="4EC40C31" w14:textId="77777777" w:rsidTr="000A3177">
        <w:tc>
          <w:tcPr>
            <w:tcW w:w="3960" w:type="dxa"/>
          </w:tcPr>
          <w:p w14:paraId="2A0FED77" w14:textId="77777777" w:rsidR="00B01AF6" w:rsidRDefault="00B01AF6" w:rsidP="000A3177">
            <w:pPr>
              <w:rPr>
                <w:b/>
              </w:rPr>
            </w:pPr>
          </w:p>
          <w:p w14:paraId="4015B377" w14:textId="77777777" w:rsidR="00B01AF6" w:rsidRPr="004F6BE5" w:rsidRDefault="00B01AF6" w:rsidP="000A3177">
            <w:pPr>
              <w:rPr>
                <w:b/>
              </w:rPr>
            </w:pPr>
            <w:r w:rsidRPr="004F6BE5">
              <w:rPr>
                <w:b/>
              </w:rPr>
              <w:t>How soon would you be able to start?</w:t>
            </w: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</w:tcPr>
          <w:p w14:paraId="1B92AFC7" w14:textId="77777777" w:rsidR="00B01AF6" w:rsidRDefault="00B01AF6" w:rsidP="000A3177"/>
          <w:p w14:paraId="656E2D13" w14:textId="15028C00" w:rsidR="00B01AF6" w:rsidRDefault="0051796A" w:rsidP="000A3177">
            <w:r>
              <w:t>Immediate</w:t>
            </w:r>
          </w:p>
        </w:tc>
      </w:tr>
      <w:tr w:rsidR="00B01AF6" w14:paraId="6741E282" w14:textId="77777777" w:rsidTr="000A3177">
        <w:tc>
          <w:tcPr>
            <w:tcW w:w="3960" w:type="dxa"/>
          </w:tcPr>
          <w:p w14:paraId="521488EB" w14:textId="77777777" w:rsidR="00B01AF6" w:rsidRDefault="00B01AF6" w:rsidP="000A3177">
            <w:pPr>
              <w:rPr>
                <w:b/>
              </w:rPr>
            </w:pPr>
          </w:p>
          <w:p w14:paraId="78D58665" w14:textId="77777777" w:rsidR="00B01AF6" w:rsidRPr="004F6BE5" w:rsidRDefault="00B01AF6" w:rsidP="000A3177">
            <w:pPr>
              <w:rPr>
                <w:b/>
              </w:rPr>
            </w:pPr>
            <w:r w:rsidRPr="004F6BE5">
              <w:rPr>
                <w:b/>
              </w:rPr>
              <w:t>How many weeks’ notice do you need to give?</w:t>
            </w: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</w:tcPr>
          <w:p w14:paraId="3291C787" w14:textId="77777777" w:rsidR="00B01AF6" w:rsidRDefault="00B01AF6" w:rsidP="000A3177"/>
          <w:p w14:paraId="1DA0632E" w14:textId="77777777" w:rsidR="00B01AF6" w:rsidRDefault="00B01AF6" w:rsidP="000A3177"/>
          <w:p w14:paraId="2D09AD16" w14:textId="3784A78C" w:rsidR="00B01AF6" w:rsidRDefault="0051796A" w:rsidP="000A3177">
            <w:r>
              <w:t>Immediate</w:t>
            </w:r>
          </w:p>
        </w:tc>
      </w:tr>
      <w:tr w:rsidR="00B01AF6" w14:paraId="7DA53214" w14:textId="77777777" w:rsidTr="000A3177">
        <w:tc>
          <w:tcPr>
            <w:tcW w:w="3960" w:type="dxa"/>
          </w:tcPr>
          <w:p w14:paraId="0C165C2A" w14:textId="77777777" w:rsidR="00B01AF6" w:rsidRPr="004F6BE5" w:rsidRDefault="00B01AF6" w:rsidP="000A3177">
            <w:pPr>
              <w:rPr>
                <w:b/>
              </w:rPr>
            </w:pPr>
            <w:r w:rsidRPr="004F6BE5">
              <w:rPr>
                <w:b/>
              </w:rPr>
              <w:t xml:space="preserve">If willing to relocate, list acceptable cities/ states/ regions: </w:t>
            </w: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</w:tcPr>
          <w:p w14:paraId="50DA75F9" w14:textId="77777777" w:rsidR="00B01AF6" w:rsidRDefault="00B01AF6" w:rsidP="000A3177"/>
          <w:p w14:paraId="67ECAC91" w14:textId="2D3CEB59" w:rsidR="00B01AF6" w:rsidRDefault="0051796A" w:rsidP="000A3177">
            <w:r>
              <w:t xml:space="preserve"> Anywhere in united states</w:t>
            </w:r>
          </w:p>
        </w:tc>
      </w:tr>
    </w:tbl>
    <w:p w14:paraId="457F2FB0" w14:textId="77777777" w:rsidR="00B01AF6" w:rsidRDefault="00B01AF6" w:rsidP="009B463A"/>
    <w:p w14:paraId="7BA2BB6D" w14:textId="77777777" w:rsidR="00284475" w:rsidRDefault="00284475" w:rsidP="00517C3B">
      <w:pPr>
        <w:pStyle w:val="Heading1"/>
        <w:pBdr>
          <w:top w:val="single" w:sz="4" w:space="0" w:color="auto"/>
        </w:pBdr>
        <w:jc w:val="left"/>
        <w:rPr>
          <w:color w:val="00FF00"/>
        </w:rPr>
      </w:pPr>
    </w:p>
    <w:p w14:paraId="3B5547AF" w14:textId="706F5F2A" w:rsidR="00BA391E" w:rsidRPr="00003EA0" w:rsidRDefault="005B28F0" w:rsidP="00517C3B">
      <w:pPr>
        <w:pStyle w:val="Heading1"/>
        <w:pBdr>
          <w:top w:val="single" w:sz="4" w:space="0" w:color="auto"/>
        </w:pBdr>
        <w:jc w:val="left"/>
        <w:rPr>
          <w:color w:val="00FF00"/>
        </w:rPr>
      </w:pPr>
      <w:r>
        <w:rPr>
          <w:color w:val="00FF00"/>
        </w:rPr>
        <w:lastRenderedPageBreak/>
        <w:t>S</w:t>
      </w:r>
      <w:r w:rsidR="00BA391E" w:rsidRPr="00003EA0">
        <w:rPr>
          <w:color w:val="00FF00"/>
        </w:rPr>
        <w:t>kills Matrix</w:t>
      </w:r>
    </w:p>
    <w:tbl>
      <w:tblPr>
        <w:tblStyle w:val="GridTable3-Accent31"/>
        <w:tblW w:w="5000" w:type="pct"/>
        <w:tblLayout w:type="fixed"/>
        <w:tblLook w:val="0000" w:firstRow="0" w:lastRow="0" w:firstColumn="0" w:lastColumn="0" w:noHBand="0" w:noVBand="0"/>
        <w:tblCaption w:val="Content table"/>
      </w:tblPr>
      <w:tblGrid>
        <w:gridCol w:w="3505"/>
        <w:gridCol w:w="1350"/>
        <w:gridCol w:w="1170"/>
        <w:gridCol w:w="4045"/>
      </w:tblGrid>
      <w:tr w:rsidR="00BA391E" w14:paraId="5E92E5B2" w14:textId="77777777" w:rsidTr="00CB3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0" w:type="dxa"/>
            <w:gridSpan w:val="4"/>
            <w:tcBorders>
              <w:bottom w:val="single" w:sz="4" w:space="0" w:color="auto"/>
            </w:tcBorders>
          </w:tcPr>
          <w:p w14:paraId="51ABC8C2" w14:textId="77777777" w:rsidR="00BA391E" w:rsidRDefault="00BA391E" w:rsidP="00CB3640">
            <w:pPr>
              <w:jc w:val="center"/>
              <w:rPr>
                <w:b/>
                <w:highlight w:val="yellow"/>
              </w:rPr>
            </w:pPr>
            <w:r w:rsidRPr="00003EA0">
              <w:rPr>
                <w:b/>
                <w:highlight w:val="yellow"/>
              </w:rPr>
              <w:t xml:space="preserve">Please complete the skills matrix. These skills are required or desired for the positions for which you are applying. </w:t>
            </w:r>
            <w:r>
              <w:rPr>
                <w:b/>
                <w:highlight w:val="yellow"/>
              </w:rPr>
              <w:t xml:space="preserve">Advanced/Expert skills should be reflected in your resume. </w:t>
            </w:r>
          </w:p>
          <w:p w14:paraId="46419F8E" w14:textId="77777777" w:rsidR="00BA391E" w:rsidRPr="00C11513" w:rsidRDefault="00BA391E" w:rsidP="00CB3640">
            <w:pPr>
              <w:jc w:val="center"/>
              <w:rPr>
                <w:b/>
              </w:rPr>
            </w:pPr>
            <w:r w:rsidRPr="00003EA0">
              <w:rPr>
                <w:b/>
                <w:highlight w:val="yellow"/>
              </w:rPr>
              <w:t>All fields must be filled in.</w:t>
            </w:r>
            <w:r>
              <w:rPr>
                <w:b/>
              </w:rPr>
              <w:t xml:space="preserve"> </w:t>
            </w:r>
          </w:p>
        </w:tc>
      </w:tr>
      <w:tr w:rsidR="00BA391E" w14:paraId="650C1368" w14:textId="77777777" w:rsidTr="00CB36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4482D912" w14:textId="77777777" w:rsidR="00BA391E" w:rsidRPr="007C59A1" w:rsidRDefault="00BA391E" w:rsidP="00CB3640">
            <w:pPr>
              <w:jc w:val="center"/>
              <w:rPr>
                <w:b/>
              </w:rPr>
            </w:pPr>
          </w:p>
          <w:p w14:paraId="6ACE6798" w14:textId="77777777" w:rsidR="00BA391E" w:rsidRPr="007C59A1" w:rsidRDefault="00BA391E" w:rsidP="00CB3640">
            <w:pPr>
              <w:jc w:val="center"/>
              <w:rPr>
                <w:b/>
                <w:u w:val="single"/>
              </w:rPr>
            </w:pPr>
            <w:r w:rsidRPr="007C59A1">
              <w:rPr>
                <w:b/>
                <w:u w:val="single"/>
              </w:rPr>
              <w:t>Job Skills: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0B692D2E" w14:textId="77777777" w:rsidR="00BA391E" w:rsidRPr="007C59A1" w:rsidRDefault="00BA391E" w:rsidP="00CB3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59A1">
              <w:rPr>
                <w:b/>
              </w:rPr>
              <w:t xml:space="preserve">Years of </w:t>
            </w:r>
            <w:r w:rsidRPr="007C59A1">
              <w:rPr>
                <w:b/>
                <w:u w:val="single"/>
              </w:rPr>
              <w:t>Experience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5CF6F408" w14:textId="77777777" w:rsidR="00BA391E" w:rsidRPr="007C59A1" w:rsidRDefault="00BA391E" w:rsidP="00CB3640">
            <w:pPr>
              <w:jc w:val="center"/>
              <w:rPr>
                <w:b/>
              </w:rPr>
            </w:pPr>
            <w:r w:rsidRPr="007C59A1">
              <w:rPr>
                <w:b/>
              </w:rPr>
              <w:t xml:space="preserve">Year Last </w:t>
            </w:r>
            <w:r w:rsidRPr="007C59A1">
              <w:rPr>
                <w:b/>
                <w:u w:val="single"/>
              </w:rPr>
              <w:t>Used</w:t>
            </w:r>
          </w:p>
        </w:tc>
        <w:tc>
          <w:tcPr>
            <w:tcW w:w="4045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08FCCB33" w14:textId="77777777" w:rsidR="00BA391E" w:rsidRPr="007C59A1" w:rsidRDefault="00BA391E" w:rsidP="00CB3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59A1">
              <w:rPr>
                <w:b/>
              </w:rPr>
              <w:t xml:space="preserve">Never Touched It (NTI), Entry, </w:t>
            </w:r>
            <w:r w:rsidRPr="007C59A1">
              <w:rPr>
                <w:b/>
                <w:u w:val="single"/>
              </w:rPr>
              <w:t>Intermediate, Advanced or Expert level?</w:t>
            </w:r>
          </w:p>
        </w:tc>
      </w:tr>
      <w:tr w:rsidR="00DE473B" w14:paraId="1AF3716D" w14:textId="77777777" w:rsidTr="00713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  <w:shd w:val="clear" w:color="auto" w:fill="FFFFFF" w:themeFill="background1"/>
          </w:tcPr>
          <w:p w14:paraId="1B51593F" w14:textId="503A8312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>7 years: Microsoft SQL Server T-SQL (functions, stored procedures, etc...)</w:t>
            </w:r>
          </w:p>
        </w:tc>
        <w:tc>
          <w:tcPr>
            <w:tcW w:w="1350" w:type="dxa"/>
            <w:shd w:val="clear" w:color="auto" w:fill="FFFFFF" w:themeFill="background1"/>
          </w:tcPr>
          <w:p w14:paraId="1AD97EE9" w14:textId="1DC1A67B" w:rsidR="00DE473B" w:rsidRDefault="0051796A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shd w:val="clear" w:color="auto" w:fill="FFFFFF" w:themeFill="background1"/>
          </w:tcPr>
          <w:p w14:paraId="24E66CE4" w14:textId="5B36CD94" w:rsidR="00DE473B" w:rsidRDefault="0051796A" w:rsidP="00DE473B">
            <w:r>
              <w:t>2018</w:t>
            </w:r>
          </w:p>
        </w:tc>
        <w:tc>
          <w:tcPr>
            <w:tcW w:w="4045" w:type="dxa"/>
            <w:shd w:val="clear" w:color="auto" w:fill="FFFFFF" w:themeFill="background1"/>
          </w:tcPr>
          <w:p w14:paraId="36EC1BCE" w14:textId="353BAEC3" w:rsidR="00DE473B" w:rsidRDefault="0051796A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Expert</w:t>
            </w:r>
          </w:p>
        </w:tc>
      </w:tr>
      <w:tr w:rsidR="00DE473B" w14:paraId="27EC544F" w14:textId="77777777" w:rsidTr="007131C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14:paraId="08530FEF" w14:textId="6FC33A14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 xml:space="preserve">5 years: Microsoft SQL Server Reporting Services 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14:paraId="3AFBFDC2" w14:textId="4DAC4262" w:rsidR="00DE473B" w:rsidRDefault="0051796A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042D16B" w14:textId="6B32FBC1" w:rsidR="00DE473B" w:rsidRDefault="0051796A" w:rsidP="00DE473B">
            <w:r>
              <w:t>2018</w:t>
            </w:r>
          </w:p>
        </w:tc>
        <w:tc>
          <w:tcPr>
            <w:tcW w:w="4045" w:type="dxa"/>
            <w:shd w:val="clear" w:color="auto" w:fill="EAF1DD" w:themeFill="accent3" w:themeFillTint="33"/>
          </w:tcPr>
          <w:p w14:paraId="4E68DCD2" w14:textId="3CC829F7" w:rsidR="00DE473B" w:rsidRDefault="0051796A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Expert</w:t>
            </w:r>
          </w:p>
        </w:tc>
      </w:tr>
      <w:tr w:rsidR="00DE473B" w14:paraId="2B1D665A" w14:textId="77777777" w:rsidTr="00CB3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  <w:shd w:val="clear" w:color="auto" w:fill="auto"/>
          </w:tcPr>
          <w:p w14:paraId="306B2362" w14:textId="2F980ABA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>3 years: Microsoft SQL Server Integration Services</w:t>
            </w:r>
          </w:p>
        </w:tc>
        <w:tc>
          <w:tcPr>
            <w:tcW w:w="1350" w:type="dxa"/>
            <w:shd w:val="clear" w:color="auto" w:fill="auto"/>
          </w:tcPr>
          <w:p w14:paraId="5BCB53DC" w14:textId="11A32866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shd w:val="clear" w:color="auto" w:fill="auto"/>
          </w:tcPr>
          <w:p w14:paraId="225D11DD" w14:textId="73100BD7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auto"/>
          </w:tcPr>
          <w:p w14:paraId="6783172F" w14:textId="7EBC7C75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DE473B" w14:paraId="32580BA5" w14:textId="77777777" w:rsidTr="007131C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14:paraId="21EC6356" w14:textId="76E045FA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 xml:space="preserve">5 years: Microsoft SQL Server Query Performance and Optimization Tuning 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14:paraId="04ABAF84" w14:textId="1FFFA27F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49790330" w14:textId="44D8A591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EAF1DD" w:themeFill="accent3" w:themeFillTint="33"/>
          </w:tcPr>
          <w:p w14:paraId="427C3708" w14:textId="15DADDAF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Expert</w:t>
            </w:r>
          </w:p>
        </w:tc>
      </w:tr>
      <w:tr w:rsidR="00DE473B" w14:paraId="046965DC" w14:textId="77777777" w:rsidTr="00CB3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  <w:shd w:val="clear" w:color="auto" w:fill="auto"/>
          </w:tcPr>
          <w:p w14:paraId="76C37555" w14:textId="14E981CE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>7 years: Microsoft SQL Server T-SQL (functions, stored procedures, etc...)</w:t>
            </w:r>
          </w:p>
        </w:tc>
        <w:tc>
          <w:tcPr>
            <w:tcW w:w="1350" w:type="dxa"/>
            <w:shd w:val="clear" w:color="auto" w:fill="auto"/>
          </w:tcPr>
          <w:p w14:paraId="43792727" w14:textId="08773BE6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shd w:val="clear" w:color="auto" w:fill="auto"/>
          </w:tcPr>
          <w:p w14:paraId="19DFE4F4" w14:textId="05884919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auto"/>
          </w:tcPr>
          <w:p w14:paraId="3D5F19B1" w14:textId="5233EBA6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Expert</w:t>
            </w:r>
          </w:p>
        </w:tc>
      </w:tr>
      <w:tr w:rsidR="00DE473B" w14:paraId="75FE867E" w14:textId="77777777" w:rsidTr="007131C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14:paraId="5A755222" w14:textId="5D258A96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 xml:space="preserve">5 years: Microsoft SQL Server Reporting Services 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14:paraId="61DCB871" w14:textId="2CE410FA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6B9CBBF0" w14:textId="694F05AF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EAF1DD" w:themeFill="accent3" w:themeFillTint="33"/>
          </w:tcPr>
          <w:p w14:paraId="76E2CDCF" w14:textId="1533539B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Expert</w:t>
            </w:r>
          </w:p>
        </w:tc>
      </w:tr>
      <w:tr w:rsidR="00DE473B" w14:paraId="24DDFFD4" w14:textId="77777777" w:rsidTr="00CB3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  <w:shd w:val="clear" w:color="auto" w:fill="auto"/>
          </w:tcPr>
          <w:p w14:paraId="407A7933" w14:textId="044272AA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>3 years: Microsoft SQL Server Integration Services</w:t>
            </w:r>
          </w:p>
        </w:tc>
        <w:tc>
          <w:tcPr>
            <w:tcW w:w="1350" w:type="dxa"/>
            <w:shd w:val="clear" w:color="auto" w:fill="auto"/>
          </w:tcPr>
          <w:p w14:paraId="358862E2" w14:textId="6D1B148F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shd w:val="clear" w:color="auto" w:fill="auto"/>
          </w:tcPr>
          <w:p w14:paraId="4C464B46" w14:textId="48D10994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auto"/>
          </w:tcPr>
          <w:p w14:paraId="3FC287BC" w14:textId="4EDC220B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DE473B" w14:paraId="2497FACD" w14:textId="77777777" w:rsidTr="007131C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14:paraId="73AC3B42" w14:textId="043592E4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 xml:space="preserve">5 years: Microsoft SQL Server Query Performance and Optimization Tuning 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14:paraId="316A4B9D" w14:textId="6E12DCC1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5E38A98" w14:textId="39E479B1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EAF1DD" w:themeFill="accent3" w:themeFillTint="33"/>
          </w:tcPr>
          <w:p w14:paraId="1548CAC7" w14:textId="23E087CC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DE473B" w14:paraId="1CD4FE83" w14:textId="77777777" w:rsidTr="00CB3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  <w:shd w:val="clear" w:color="auto" w:fill="auto"/>
          </w:tcPr>
          <w:p w14:paraId="757D6163" w14:textId="1650F1F9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>7 years: Microsoft SQL Server T-SQL (functions, stored procedures, etc...)</w:t>
            </w:r>
          </w:p>
        </w:tc>
        <w:tc>
          <w:tcPr>
            <w:tcW w:w="1350" w:type="dxa"/>
            <w:shd w:val="clear" w:color="auto" w:fill="auto"/>
          </w:tcPr>
          <w:p w14:paraId="660E07C7" w14:textId="77C651A2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shd w:val="clear" w:color="auto" w:fill="auto"/>
          </w:tcPr>
          <w:p w14:paraId="434D3E07" w14:textId="20BB490F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auto"/>
          </w:tcPr>
          <w:p w14:paraId="05515921" w14:textId="0A5D4FB4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Expert</w:t>
            </w:r>
          </w:p>
        </w:tc>
      </w:tr>
      <w:tr w:rsidR="00DE473B" w14:paraId="67CB2B5B" w14:textId="77777777" w:rsidTr="00D84C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14:paraId="3D07A635" w14:textId="3A5F9953" w:rsidR="00DE473B" w:rsidRPr="00DE473B" w:rsidRDefault="00DE473B" w:rsidP="00DE473B">
            <w:p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DE473B">
              <w:rPr>
                <w:sz w:val="24"/>
                <w:szCs w:val="24"/>
              </w:rPr>
              <w:t xml:space="preserve">5 years: Microsoft SQL Server Reporting Services 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14:paraId="698013FF" w14:textId="38C77094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18C082F" w14:textId="67AE2DAD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EAF1DD" w:themeFill="accent3" w:themeFillTint="33"/>
          </w:tcPr>
          <w:p w14:paraId="2422D828" w14:textId="521A1EFF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Expert</w:t>
            </w:r>
          </w:p>
        </w:tc>
      </w:tr>
      <w:tr w:rsidR="00DE473B" w14:paraId="50534218" w14:textId="77777777" w:rsidTr="00CB3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  <w:shd w:val="clear" w:color="auto" w:fill="auto"/>
          </w:tcPr>
          <w:p w14:paraId="1D705D33" w14:textId="03B1738A" w:rsidR="00DE473B" w:rsidRPr="00DE473B" w:rsidRDefault="00DE473B" w:rsidP="00DE473B">
            <w:pPr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</w:pPr>
            <w:r w:rsidRPr="00DE473B">
              <w:rPr>
                <w:sz w:val="24"/>
                <w:szCs w:val="24"/>
              </w:rPr>
              <w:t xml:space="preserve">3 years: Data Modeling </w:t>
            </w:r>
          </w:p>
        </w:tc>
        <w:tc>
          <w:tcPr>
            <w:tcW w:w="1350" w:type="dxa"/>
            <w:shd w:val="clear" w:color="auto" w:fill="auto"/>
          </w:tcPr>
          <w:p w14:paraId="7AB42485" w14:textId="4F23F281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shd w:val="clear" w:color="auto" w:fill="auto"/>
          </w:tcPr>
          <w:p w14:paraId="6BEA0EF4" w14:textId="51CF07D1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auto"/>
          </w:tcPr>
          <w:p w14:paraId="0D4CA499" w14:textId="02B9C6F7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DE473B" w14:paraId="2FEB5620" w14:textId="77777777" w:rsidTr="007131C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14:paraId="3234B1EB" w14:textId="49AA3366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 xml:space="preserve">1 year: PowerShell 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14:paraId="2A9A6568" w14:textId="38F605F2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03102E1" w14:textId="4FE34B5C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EAF1DD" w:themeFill="accent3" w:themeFillTint="33"/>
          </w:tcPr>
          <w:p w14:paraId="734818C6" w14:textId="5D3AE0B2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DE473B" w14:paraId="3B681B9B" w14:textId="77777777" w:rsidTr="0030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  <w:shd w:val="clear" w:color="auto" w:fill="auto"/>
          </w:tcPr>
          <w:p w14:paraId="7253C497" w14:textId="2182A7B9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 xml:space="preserve">18 months: Experience with Microsoft SQL Server 2016 </w:t>
            </w:r>
          </w:p>
        </w:tc>
        <w:tc>
          <w:tcPr>
            <w:tcW w:w="1350" w:type="dxa"/>
            <w:shd w:val="clear" w:color="auto" w:fill="auto"/>
          </w:tcPr>
          <w:p w14:paraId="12A9D330" w14:textId="5DCEEDB9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shd w:val="clear" w:color="auto" w:fill="auto"/>
          </w:tcPr>
          <w:p w14:paraId="18179582" w14:textId="6D13686B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auto"/>
          </w:tcPr>
          <w:p w14:paraId="5BCF5120" w14:textId="30444D6C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DE473B" w14:paraId="0EE81381" w14:textId="77777777" w:rsidTr="007131C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14:paraId="23F7E120" w14:textId="2C692B9D" w:rsidR="00DE473B" w:rsidRPr="00DE473B" w:rsidRDefault="00DE473B" w:rsidP="00DE473B">
            <w:pPr>
              <w:rPr>
                <w:rFonts w:eastAsia="Times New Roman"/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 xml:space="preserve">3 years: Data Modeling 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14:paraId="77845DF7" w14:textId="7E0042BB" w:rsidR="00DE473B" w:rsidRDefault="0002215B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C15C8AA" w14:textId="58A562B8" w:rsidR="00DE473B" w:rsidRDefault="0002215B" w:rsidP="00DE473B">
            <w:r>
              <w:t>2018</w:t>
            </w:r>
          </w:p>
        </w:tc>
        <w:tc>
          <w:tcPr>
            <w:tcW w:w="4045" w:type="dxa"/>
            <w:shd w:val="clear" w:color="auto" w:fill="EAF1DD" w:themeFill="accent3" w:themeFillTint="33"/>
          </w:tcPr>
          <w:p w14:paraId="5ABFE604" w14:textId="1D710B62" w:rsidR="00DE473B" w:rsidRDefault="0002215B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DE473B" w14:paraId="30269D93" w14:textId="77777777" w:rsidTr="00CB3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  <w:shd w:val="clear" w:color="auto" w:fill="auto"/>
          </w:tcPr>
          <w:p w14:paraId="7840EC7D" w14:textId="59BB03D8" w:rsidR="00DE473B" w:rsidRPr="00DE473B" w:rsidRDefault="00DE473B" w:rsidP="00DE473B">
            <w:pPr>
              <w:rPr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 xml:space="preserve">1 year: PowerShell </w:t>
            </w:r>
          </w:p>
        </w:tc>
        <w:tc>
          <w:tcPr>
            <w:tcW w:w="1350" w:type="dxa"/>
            <w:shd w:val="clear" w:color="auto" w:fill="auto"/>
          </w:tcPr>
          <w:p w14:paraId="6DBD7330" w14:textId="61830B30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shd w:val="clear" w:color="auto" w:fill="auto"/>
          </w:tcPr>
          <w:p w14:paraId="17F8FB57" w14:textId="3C2A6557" w:rsidR="00DE473B" w:rsidRDefault="00C14AE8" w:rsidP="00DE473B">
            <w:r>
              <w:t>2018</w:t>
            </w:r>
          </w:p>
        </w:tc>
        <w:tc>
          <w:tcPr>
            <w:tcW w:w="4045" w:type="dxa"/>
            <w:shd w:val="clear" w:color="auto" w:fill="auto"/>
          </w:tcPr>
          <w:p w14:paraId="45CEF8AB" w14:textId="5C365118" w:rsidR="00DE473B" w:rsidRDefault="00C14AE8" w:rsidP="00DE4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DE473B" w14:paraId="4560403F" w14:textId="77777777" w:rsidTr="007131C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14:paraId="5477E7FE" w14:textId="768F5F31" w:rsidR="00DE473B" w:rsidRPr="00DE473B" w:rsidRDefault="00DE473B" w:rsidP="00DE473B">
            <w:pPr>
              <w:rPr>
                <w:sz w:val="24"/>
                <w:szCs w:val="24"/>
              </w:rPr>
            </w:pPr>
            <w:r w:rsidRPr="00DE473B">
              <w:rPr>
                <w:sz w:val="24"/>
                <w:szCs w:val="24"/>
              </w:rPr>
              <w:t xml:space="preserve">18 months: Experience with Microsoft SQL Server 2016 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14:paraId="170BE214" w14:textId="4161F3C0" w:rsidR="00DE473B" w:rsidRDefault="00C14AE8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DECD4D6" w14:textId="1113AFC2" w:rsidR="00DE473B" w:rsidRDefault="0002215B" w:rsidP="00DE473B">
            <w:r>
              <w:t>2018</w:t>
            </w:r>
          </w:p>
        </w:tc>
        <w:tc>
          <w:tcPr>
            <w:tcW w:w="4045" w:type="dxa"/>
            <w:shd w:val="clear" w:color="auto" w:fill="EAF1DD" w:themeFill="accent3" w:themeFillTint="33"/>
          </w:tcPr>
          <w:p w14:paraId="41ADD8BA" w14:textId="514967A1" w:rsidR="00DE473B" w:rsidRDefault="0002215B" w:rsidP="00DE4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BA391E" w14:paraId="0A3942CD" w14:textId="77777777" w:rsidTr="00CB3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  <w:shd w:val="clear" w:color="auto" w:fill="FDE9D9" w:themeFill="accent6" w:themeFillTint="33"/>
          </w:tcPr>
          <w:p w14:paraId="188D8136" w14:textId="77777777" w:rsidR="00BA391E" w:rsidRPr="00C11513" w:rsidRDefault="00BA391E" w:rsidP="00CB3640">
            <w:pPr>
              <w:jc w:val="center"/>
              <w:rPr>
                <w:b/>
              </w:rPr>
            </w:pPr>
            <w:r w:rsidRPr="00C11513">
              <w:rPr>
                <w:b/>
              </w:rPr>
              <w:t xml:space="preserve">Is there anything else you would like to tell us about yourself? </w:t>
            </w:r>
          </w:p>
        </w:tc>
        <w:tc>
          <w:tcPr>
            <w:tcW w:w="6565" w:type="dxa"/>
            <w:gridSpan w:val="3"/>
            <w:shd w:val="clear" w:color="auto" w:fill="FDE9D9" w:themeFill="accent6" w:themeFillTint="33"/>
          </w:tcPr>
          <w:p w14:paraId="07A2C3AC" w14:textId="7983C958" w:rsidR="00BA391E" w:rsidRPr="00C11513" w:rsidRDefault="002C3234" w:rsidP="000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.  </w:t>
            </w:r>
          </w:p>
        </w:tc>
      </w:tr>
      <w:tr w:rsidR="00BA391E" w14:paraId="23F6CA16" w14:textId="77777777" w:rsidTr="00CB36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0" w:type="dxa"/>
            <w:gridSpan w:val="4"/>
          </w:tcPr>
          <w:p w14:paraId="51C4777B" w14:textId="77777777" w:rsidR="00BA391E" w:rsidRDefault="00BA391E" w:rsidP="00CB3640">
            <w:pPr>
              <w:jc w:val="center"/>
              <w:rPr>
                <w:b/>
                <w:color w:val="FF0000"/>
              </w:rPr>
            </w:pPr>
            <w:r w:rsidRPr="00C11513">
              <w:rPr>
                <w:b/>
                <w:color w:val="FF0000"/>
              </w:rPr>
              <w:t xml:space="preserve">Please </w:t>
            </w:r>
            <w:r>
              <w:rPr>
                <w:b/>
                <w:color w:val="FF0000"/>
              </w:rPr>
              <w:t>n</w:t>
            </w:r>
            <w:r w:rsidRPr="00C11513">
              <w:rPr>
                <w:b/>
                <w:color w:val="FF0000"/>
              </w:rPr>
              <w:t xml:space="preserve">ote that the above information will be viewed by hiring managers. </w:t>
            </w:r>
          </w:p>
          <w:p w14:paraId="79288EAF" w14:textId="77777777" w:rsidR="00BA391E" w:rsidRPr="00C11513" w:rsidRDefault="00BA391E" w:rsidP="00CB3640">
            <w:pPr>
              <w:jc w:val="center"/>
              <w:rPr>
                <w:b/>
              </w:rPr>
            </w:pPr>
            <w:r w:rsidRPr="00C11513">
              <w:rPr>
                <w:b/>
                <w:color w:val="FF0000"/>
              </w:rPr>
              <w:t>Be as accurate as possible. Do not claim skills that you do not have!</w:t>
            </w:r>
          </w:p>
        </w:tc>
      </w:tr>
    </w:tbl>
    <w:p w14:paraId="4DB360DE" w14:textId="77777777" w:rsidR="00BA391E" w:rsidRDefault="00BA391E" w:rsidP="009B463A"/>
    <w:p w14:paraId="75980B4C" w14:textId="77777777" w:rsidR="00BA391E" w:rsidRDefault="00BA391E" w:rsidP="009B463A"/>
    <w:p w14:paraId="1E9FA0BA" w14:textId="77777777" w:rsidR="00B01AF6" w:rsidRDefault="00B01AF6"/>
    <w:p w14:paraId="6CE5D1D7" w14:textId="77777777" w:rsidR="006201AD" w:rsidRPr="00003EA0" w:rsidRDefault="006201AD" w:rsidP="006201AD">
      <w:pPr>
        <w:pStyle w:val="Heading1"/>
        <w:pBdr>
          <w:top w:val="single" w:sz="4" w:space="0" w:color="auto"/>
        </w:pBdr>
        <w:rPr>
          <w:color w:val="00FF00"/>
        </w:rPr>
      </w:pPr>
      <w:r w:rsidRPr="00003EA0">
        <w:rPr>
          <w:color w:val="00FF00"/>
        </w:rPr>
        <w:t>Submittal Confirmation</w:t>
      </w:r>
    </w:p>
    <w:tbl>
      <w:tblPr>
        <w:tblStyle w:val="TableGrid"/>
        <w:tblW w:w="5000" w:type="pct"/>
        <w:tblLayout w:type="fixed"/>
        <w:tblLook w:val="0000" w:firstRow="0" w:lastRow="0" w:firstColumn="0" w:lastColumn="0" w:noHBand="0" w:noVBand="0"/>
        <w:tblCaption w:val="Content table"/>
      </w:tblPr>
      <w:tblGrid>
        <w:gridCol w:w="2248"/>
        <w:gridCol w:w="2338"/>
        <w:gridCol w:w="360"/>
        <w:gridCol w:w="1619"/>
        <w:gridCol w:w="197"/>
        <w:gridCol w:w="3308"/>
      </w:tblGrid>
      <w:tr w:rsidR="0096265E" w14:paraId="485DFE6F" w14:textId="77777777" w:rsidTr="00737151">
        <w:tc>
          <w:tcPr>
            <w:tcW w:w="10070" w:type="dxa"/>
            <w:gridSpan w:val="6"/>
            <w:shd w:val="clear" w:color="auto" w:fill="EAF1DD" w:themeFill="accent3" w:themeFillTint="33"/>
          </w:tcPr>
          <w:p w14:paraId="47B00FE1" w14:textId="77777777" w:rsidR="0096265E" w:rsidRPr="0096265E" w:rsidRDefault="0096265E" w:rsidP="0096265E">
            <w:pPr>
              <w:jc w:val="center"/>
              <w:rPr>
                <w:b/>
              </w:rPr>
            </w:pPr>
            <w:r w:rsidRPr="000234F9">
              <w:rPr>
                <w:b/>
                <w:highlight w:val="yellow"/>
              </w:rPr>
              <w:lastRenderedPageBreak/>
              <w:t>Please note that you can only be submitted for a position once. Duplicate submittals can result in your disqualification from some applications. Please be honest, if you have already been submitted!</w:t>
            </w:r>
          </w:p>
        </w:tc>
      </w:tr>
      <w:tr w:rsidR="0096265E" w14:paraId="6FB2F1F5" w14:textId="77777777" w:rsidTr="007C1516">
        <w:tc>
          <w:tcPr>
            <w:tcW w:w="2248" w:type="dxa"/>
            <w:shd w:val="clear" w:color="auto" w:fill="FDE9D9" w:themeFill="accent6" w:themeFillTint="33"/>
          </w:tcPr>
          <w:p w14:paraId="58F6BE0A" w14:textId="77777777" w:rsidR="00FD64ED" w:rsidRPr="00C11513" w:rsidRDefault="0039554C" w:rsidP="0096265E">
            <w:r>
              <w:rPr>
                <w:noProof/>
                <w:lang w:eastAsia="en-US"/>
              </w:rPr>
              <w:drawing>
                <wp:inline distT="0" distB="0" distL="0" distR="0" wp14:anchorId="4DBE6DDD" wp14:editId="1D8997A5">
                  <wp:extent cx="1358265" cy="5867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265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gridSpan w:val="2"/>
            <w:shd w:val="clear" w:color="auto" w:fill="FDE9D9" w:themeFill="accent6" w:themeFillTint="33"/>
          </w:tcPr>
          <w:p w14:paraId="727CE944" w14:textId="77777777" w:rsidR="00003EA0" w:rsidRDefault="00003EA0" w:rsidP="00C5248B"/>
          <w:p w14:paraId="5B2141DD" w14:textId="7DDE38E9" w:rsidR="00590804" w:rsidRPr="00590804" w:rsidRDefault="00590804" w:rsidP="00590804">
            <w:pPr>
              <w:jc w:val="center"/>
              <w:rPr>
                <w:b/>
              </w:rPr>
            </w:pPr>
            <w:r w:rsidRPr="00590804">
              <w:rPr>
                <w:b/>
              </w:rPr>
              <w:t>NO</w:t>
            </w:r>
          </w:p>
        </w:tc>
        <w:tc>
          <w:tcPr>
            <w:tcW w:w="1816" w:type="dxa"/>
            <w:gridSpan w:val="2"/>
            <w:shd w:val="clear" w:color="auto" w:fill="FDE9D9" w:themeFill="accent6" w:themeFillTint="33"/>
          </w:tcPr>
          <w:p w14:paraId="25E89B45" w14:textId="77777777" w:rsidR="0096265E" w:rsidRPr="00C11513" w:rsidRDefault="0039554C" w:rsidP="007E65D3">
            <w:r>
              <w:rPr>
                <w:noProof/>
                <w:lang w:eastAsia="en-US"/>
              </w:rPr>
              <w:drawing>
                <wp:inline distT="0" distB="0" distL="0" distR="0" wp14:anchorId="428B5F0C" wp14:editId="77CA1B7C">
                  <wp:extent cx="1017270" cy="5867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8" w:type="dxa"/>
            <w:shd w:val="clear" w:color="auto" w:fill="FDE9D9" w:themeFill="accent6" w:themeFillTint="33"/>
          </w:tcPr>
          <w:p w14:paraId="679973B1" w14:textId="77777777" w:rsidR="0096265E" w:rsidRDefault="0096265E" w:rsidP="007E65D3"/>
          <w:p w14:paraId="7ABAEA14" w14:textId="67F4F889" w:rsidR="00003EA0" w:rsidRPr="00590804" w:rsidRDefault="00590804" w:rsidP="00590804">
            <w:pPr>
              <w:jc w:val="center"/>
              <w:rPr>
                <w:b/>
              </w:rPr>
            </w:pPr>
            <w:r w:rsidRPr="00590804">
              <w:rPr>
                <w:b/>
              </w:rPr>
              <w:t>NO</w:t>
            </w:r>
          </w:p>
        </w:tc>
      </w:tr>
      <w:tr w:rsidR="00B85198" w14:paraId="14480E54" w14:textId="77777777" w:rsidTr="007C1516">
        <w:tc>
          <w:tcPr>
            <w:tcW w:w="4946" w:type="dxa"/>
            <w:gridSpan w:val="3"/>
            <w:shd w:val="clear" w:color="auto" w:fill="EAF1DD" w:themeFill="accent3" w:themeFillTint="33"/>
          </w:tcPr>
          <w:p w14:paraId="3EF92509" w14:textId="77777777" w:rsidR="00B85198" w:rsidRDefault="0039554C" w:rsidP="007E65D3">
            <w:r>
              <w:rPr>
                <w:noProof/>
                <w:lang w:eastAsia="en-US"/>
              </w:rPr>
              <w:drawing>
                <wp:inline distT="0" distB="0" distL="0" distR="0" wp14:anchorId="1F8D52DE" wp14:editId="0BB0DB01">
                  <wp:extent cx="3006090" cy="302260"/>
                  <wp:effectExtent l="0" t="0" r="381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4" w:type="dxa"/>
            <w:gridSpan w:val="3"/>
            <w:shd w:val="clear" w:color="auto" w:fill="EAF1DD" w:themeFill="accent3" w:themeFillTint="33"/>
          </w:tcPr>
          <w:p w14:paraId="513A2E04" w14:textId="77777777" w:rsidR="00003EA0" w:rsidRDefault="00003EA0" w:rsidP="005B28F0"/>
          <w:p w14:paraId="090808D8" w14:textId="3FFFC4D0" w:rsidR="00590804" w:rsidRPr="00590804" w:rsidRDefault="00590804" w:rsidP="00590804">
            <w:pPr>
              <w:jc w:val="center"/>
              <w:rPr>
                <w:b/>
              </w:rPr>
            </w:pPr>
            <w:r w:rsidRPr="00590804">
              <w:rPr>
                <w:b/>
              </w:rPr>
              <w:t>NO</w:t>
            </w:r>
          </w:p>
        </w:tc>
      </w:tr>
      <w:tr w:rsidR="007C1516" w14:paraId="1AB53AE5" w14:textId="77777777" w:rsidTr="007C1516">
        <w:trPr>
          <w:trHeight w:val="215"/>
        </w:trPr>
        <w:tc>
          <w:tcPr>
            <w:tcW w:w="2248" w:type="dxa"/>
            <w:vMerge w:val="restart"/>
            <w:shd w:val="clear" w:color="auto" w:fill="FDE9D9" w:themeFill="accent6" w:themeFillTint="33"/>
          </w:tcPr>
          <w:p w14:paraId="2B5A6769" w14:textId="3EB0C6C0" w:rsidR="007C1516" w:rsidRPr="00003EA0" w:rsidRDefault="007C1516" w:rsidP="00FA5D3B"/>
        </w:tc>
        <w:tc>
          <w:tcPr>
            <w:tcW w:w="2698" w:type="dxa"/>
            <w:gridSpan w:val="2"/>
            <w:vMerge w:val="restart"/>
            <w:shd w:val="clear" w:color="auto" w:fill="FDE9D9" w:themeFill="accent6" w:themeFillTint="33"/>
          </w:tcPr>
          <w:p w14:paraId="5265647A" w14:textId="77777777" w:rsidR="007C1516" w:rsidRDefault="007C1516" w:rsidP="007E65D3"/>
        </w:tc>
        <w:tc>
          <w:tcPr>
            <w:tcW w:w="1619" w:type="dxa"/>
            <w:shd w:val="clear" w:color="auto" w:fill="FDE9D9" w:themeFill="accent6" w:themeFillTint="33"/>
          </w:tcPr>
          <w:p w14:paraId="16CC8FA3" w14:textId="3363E7E4" w:rsidR="007C1516" w:rsidRDefault="007C1516" w:rsidP="007E65D3"/>
        </w:tc>
        <w:tc>
          <w:tcPr>
            <w:tcW w:w="3505" w:type="dxa"/>
            <w:gridSpan w:val="2"/>
            <w:shd w:val="clear" w:color="auto" w:fill="FDE9D9" w:themeFill="accent6" w:themeFillTint="33"/>
          </w:tcPr>
          <w:p w14:paraId="40AF2899" w14:textId="77777777" w:rsidR="007C1516" w:rsidRDefault="007C1516" w:rsidP="007E65D3"/>
        </w:tc>
      </w:tr>
      <w:tr w:rsidR="007C1516" w14:paraId="277E3D48" w14:textId="77777777" w:rsidTr="007C1516">
        <w:trPr>
          <w:trHeight w:val="203"/>
        </w:trPr>
        <w:tc>
          <w:tcPr>
            <w:tcW w:w="2248" w:type="dxa"/>
            <w:vMerge/>
            <w:shd w:val="clear" w:color="auto" w:fill="FDE9D9" w:themeFill="accent6" w:themeFillTint="33"/>
          </w:tcPr>
          <w:p w14:paraId="35A11758" w14:textId="77777777" w:rsidR="007C1516" w:rsidRDefault="007C1516" w:rsidP="00FA5D3B">
            <w:pPr>
              <w:rPr>
                <w:noProof/>
                <w:lang w:eastAsia="en-US"/>
              </w:rPr>
            </w:pPr>
          </w:p>
        </w:tc>
        <w:tc>
          <w:tcPr>
            <w:tcW w:w="2698" w:type="dxa"/>
            <w:gridSpan w:val="2"/>
            <w:vMerge/>
            <w:shd w:val="clear" w:color="auto" w:fill="FDE9D9" w:themeFill="accent6" w:themeFillTint="33"/>
          </w:tcPr>
          <w:p w14:paraId="00094EA2" w14:textId="77777777" w:rsidR="007C1516" w:rsidRDefault="007C1516" w:rsidP="007E65D3"/>
        </w:tc>
        <w:tc>
          <w:tcPr>
            <w:tcW w:w="1619" w:type="dxa"/>
            <w:shd w:val="clear" w:color="auto" w:fill="EAF1DD" w:themeFill="accent3" w:themeFillTint="33"/>
          </w:tcPr>
          <w:p w14:paraId="001A5128" w14:textId="476DBAD0" w:rsidR="007C1516" w:rsidRDefault="007C1516" w:rsidP="007E65D3"/>
        </w:tc>
        <w:tc>
          <w:tcPr>
            <w:tcW w:w="3505" w:type="dxa"/>
            <w:gridSpan w:val="2"/>
            <w:shd w:val="clear" w:color="auto" w:fill="EAF1DD" w:themeFill="accent3" w:themeFillTint="33"/>
          </w:tcPr>
          <w:p w14:paraId="0CA816C5" w14:textId="77777777" w:rsidR="007C1516" w:rsidRDefault="007C1516" w:rsidP="007E65D3"/>
        </w:tc>
      </w:tr>
      <w:tr w:rsidR="007C1516" w14:paraId="410EF47C" w14:textId="77777777" w:rsidTr="007C1516">
        <w:trPr>
          <w:trHeight w:val="202"/>
        </w:trPr>
        <w:tc>
          <w:tcPr>
            <w:tcW w:w="2248" w:type="dxa"/>
            <w:vMerge/>
            <w:shd w:val="clear" w:color="auto" w:fill="FDE9D9" w:themeFill="accent6" w:themeFillTint="33"/>
          </w:tcPr>
          <w:p w14:paraId="3101BB98" w14:textId="77777777" w:rsidR="007C1516" w:rsidRDefault="007C1516" w:rsidP="00FA5D3B">
            <w:pPr>
              <w:rPr>
                <w:noProof/>
                <w:lang w:eastAsia="en-US"/>
              </w:rPr>
            </w:pPr>
          </w:p>
        </w:tc>
        <w:tc>
          <w:tcPr>
            <w:tcW w:w="2698" w:type="dxa"/>
            <w:gridSpan w:val="2"/>
            <w:vMerge/>
            <w:shd w:val="clear" w:color="auto" w:fill="FDE9D9" w:themeFill="accent6" w:themeFillTint="33"/>
          </w:tcPr>
          <w:p w14:paraId="2A868A5D" w14:textId="77777777" w:rsidR="007C1516" w:rsidRDefault="007C1516" w:rsidP="007E65D3"/>
        </w:tc>
        <w:tc>
          <w:tcPr>
            <w:tcW w:w="1619" w:type="dxa"/>
            <w:shd w:val="clear" w:color="auto" w:fill="FDE9D9" w:themeFill="accent6" w:themeFillTint="33"/>
          </w:tcPr>
          <w:p w14:paraId="0676EAF4" w14:textId="2C278F7D" w:rsidR="007C1516" w:rsidRDefault="007C1516" w:rsidP="007E65D3"/>
        </w:tc>
        <w:tc>
          <w:tcPr>
            <w:tcW w:w="3505" w:type="dxa"/>
            <w:gridSpan w:val="2"/>
            <w:shd w:val="clear" w:color="auto" w:fill="FDE9D9" w:themeFill="accent6" w:themeFillTint="33"/>
          </w:tcPr>
          <w:p w14:paraId="1B204BF7" w14:textId="77777777" w:rsidR="007C1516" w:rsidRDefault="007C1516" w:rsidP="007E65D3"/>
        </w:tc>
      </w:tr>
      <w:tr w:rsidR="00B85531" w14:paraId="034D093A" w14:textId="77777777" w:rsidTr="007C1516">
        <w:tc>
          <w:tcPr>
            <w:tcW w:w="4586" w:type="dxa"/>
            <w:gridSpan w:val="2"/>
            <w:shd w:val="clear" w:color="auto" w:fill="EAF1DD" w:themeFill="accent3" w:themeFillTint="33"/>
          </w:tcPr>
          <w:p w14:paraId="75C603E6" w14:textId="55E7FC50" w:rsidR="00B85531" w:rsidRPr="00003EA0" w:rsidRDefault="00B85531" w:rsidP="003E6B28"/>
        </w:tc>
        <w:tc>
          <w:tcPr>
            <w:tcW w:w="5484" w:type="dxa"/>
            <w:gridSpan w:val="4"/>
            <w:shd w:val="clear" w:color="auto" w:fill="EAF1DD" w:themeFill="accent3" w:themeFillTint="33"/>
          </w:tcPr>
          <w:p w14:paraId="69A53E1F" w14:textId="53886F2C" w:rsidR="00B85531" w:rsidRDefault="00B85531" w:rsidP="007E65D3"/>
        </w:tc>
      </w:tr>
      <w:tr w:rsidR="006D7848" w14:paraId="5F83AC84" w14:textId="77777777" w:rsidTr="007C1516">
        <w:tc>
          <w:tcPr>
            <w:tcW w:w="4586" w:type="dxa"/>
            <w:gridSpan w:val="2"/>
            <w:shd w:val="clear" w:color="auto" w:fill="FDE9D9" w:themeFill="accent6" w:themeFillTint="33"/>
          </w:tcPr>
          <w:p w14:paraId="3D67A101" w14:textId="3FC77F4D" w:rsidR="006D7848" w:rsidRPr="00003EA0" w:rsidRDefault="006D7848" w:rsidP="003E6B28"/>
        </w:tc>
        <w:tc>
          <w:tcPr>
            <w:tcW w:w="5484" w:type="dxa"/>
            <w:gridSpan w:val="4"/>
            <w:shd w:val="clear" w:color="auto" w:fill="FDE9D9" w:themeFill="accent6" w:themeFillTint="33"/>
          </w:tcPr>
          <w:p w14:paraId="347DF744" w14:textId="341DD815" w:rsidR="00B85531" w:rsidRDefault="00B85531" w:rsidP="007E65D3"/>
        </w:tc>
      </w:tr>
      <w:tr w:rsidR="007956E3" w14:paraId="56F91E87" w14:textId="77777777" w:rsidTr="00737151">
        <w:tc>
          <w:tcPr>
            <w:tcW w:w="10070" w:type="dxa"/>
            <w:gridSpan w:val="6"/>
            <w:shd w:val="clear" w:color="auto" w:fill="EAF1DD" w:themeFill="accent3" w:themeFillTint="33"/>
          </w:tcPr>
          <w:p w14:paraId="597E225D" w14:textId="77777777" w:rsidR="007956E3" w:rsidRDefault="007956E3" w:rsidP="007E65D3">
            <w:r w:rsidRPr="000234F9">
              <w:rPr>
                <w:b/>
                <w:highlight w:val="yellow"/>
              </w:rPr>
              <w:t>Please note that you can only be submitted for a position once. Duplicate submittals can result in your disqualification from some applications. Please be honest, if you have already been submitted!</w:t>
            </w:r>
          </w:p>
        </w:tc>
      </w:tr>
    </w:tbl>
    <w:p w14:paraId="2E150B98" w14:textId="77777777" w:rsidR="00876891" w:rsidRPr="00003EA0" w:rsidRDefault="00876891" w:rsidP="00876891">
      <w:pPr>
        <w:pStyle w:val="Heading1"/>
        <w:pBdr>
          <w:top w:val="single" w:sz="4" w:space="0" w:color="auto"/>
        </w:pBdr>
        <w:rPr>
          <w:color w:val="00FF00"/>
        </w:rPr>
      </w:pPr>
      <w:r w:rsidRPr="00003EA0">
        <w:rPr>
          <w:color w:val="00FF00"/>
        </w:rPr>
        <w:t>Acknowledgement: By responding and/or signing this Candidate Information Form you are stating that all information included in this form is accurate and you give DataStaff, Inc. permission to submit your resume to our client.</w:t>
      </w:r>
    </w:p>
    <w:p w14:paraId="786A84EE" w14:textId="77777777" w:rsidR="006201AD" w:rsidRDefault="006201AD" w:rsidP="006201AD"/>
    <w:p w14:paraId="297A9FF0" w14:textId="77777777" w:rsidR="006201AD" w:rsidRDefault="006201AD"/>
    <w:sectPr w:rsidR="006201AD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E7353" w14:textId="77777777" w:rsidR="0018379E" w:rsidRDefault="0018379E">
      <w:r>
        <w:separator/>
      </w:r>
    </w:p>
  </w:endnote>
  <w:endnote w:type="continuationSeparator" w:id="0">
    <w:p w14:paraId="0E0184A2" w14:textId="77777777" w:rsidR="0018379E" w:rsidRDefault="00183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8777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84B35" w14:textId="77777777" w:rsidR="00281281" w:rsidRDefault="0028128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3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5104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22EC0" w14:textId="77777777" w:rsidR="002408E6" w:rsidRDefault="002408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3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0856B7" w14:textId="77777777" w:rsidR="002408E6" w:rsidRDefault="00240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AC603" w14:textId="77777777" w:rsidR="0018379E" w:rsidRDefault="0018379E">
      <w:r>
        <w:separator/>
      </w:r>
    </w:p>
  </w:footnote>
  <w:footnote w:type="continuationSeparator" w:id="0">
    <w:p w14:paraId="0E84969A" w14:textId="77777777" w:rsidR="0018379E" w:rsidRDefault="00183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7F365" w14:textId="77777777" w:rsidR="00281281" w:rsidRDefault="00281281" w:rsidP="005333CD">
    <w:pPr>
      <w:pStyle w:val="Header"/>
      <w:jc w:val="right"/>
    </w:pPr>
    <w:r>
      <w:rPr>
        <w:noProof/>
        <w:lang w:eastAsia="en-US"/>
      </w:rPr>
      <w:drawing>
        <wp:inline distT="0" distB="0" distL="0" distR="0" wp14:anchorId="27229298" wp14:editId="745E8E82">
          <wp:extent cx="324602" cy="1905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189" cy="202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8A23F30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1">
    <w:nsid w:val="FFFFFF89"/>
    <w:multiLevelType w:val="singleLevel"/>
    <w:tmpl w:val="CCD0D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9A1085"/>
    <w:multiLevelType w:val="hybridMultilevel"/>
    <w:tmpl w:val="E1306972"/>
    <w:lvl w:ilvl="0" w:tplc="106E9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A65B0"/>
    <w:multiLevelType w:val="hybridMultilevel"/>
    <w:tmpl w:val="B1F8E8B4"/>
    <w:lvl w:ilvl="0" w:tplc="D3864D6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82773"/>
    <w:multiLevelType w:val="hybridMultilevel"/>
    <w:tmpl w:val="09CE8E58"/>
    <w:lvl w:ilvl="0" w:tplc="4E849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FA50F8"/>
    <w:multiLevelType w:val="hybridMultilevel"/>
    <w:tmpl w:val="DFC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30F63"/>
    <w:multiLevelType w:val="hybridMultilevel"/>
    <w:tmpl w:val="DC7411A8"/>
    <w:lvl w:ilvl="0" w:tplc="D3864D6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C1CBE"/>
    <w:multiLevelType w:val="hybridMultilevel"/>
    <w:tmpl w:val="C4E2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CD"/>
    <w:rsid w:val="00003EA0"/>
    <w:rsid w:val="000048ED"/>
    <w:rsid w:val="0002215B"/>
    <w:rsid w:val="000234F9"/>
    <w:rsid w:val="00037E1D"/>
    <w:rsid w:val="00044232"/>
    <w:rsid w:val="0005722B"/>
    <w:rsid w:val="00067143"/>
    <w:rsid w:val="00090395"/>
    <w:rsid w:val="000E722E"/>
    <w:rsid w:val="000F7FF4"/>
    <w:rsid w:val="0013047E"/>
    <w:rsid w:val="00145614"/>
    <w:rsid w:val="00157E5F"/>
    <w:rsid w:val="00176D15"/>
    <w:rsid w:val="0018379E"/>
    <w:rsid w:val="00200549"/>
    <w:rsid w:val="00236937"/>
    <w:rsid w:val="002408E6"/>
    <w:rsid w:val="00242D18"/>
    <w:rsid w:val="00276841"/>
    <w:rsid w:val="00281281"/>
    <w:rsid w:val="00282824"/>
    <w:rsid w:val="00284475"/>
    <w:rsid w:val="002B7067"/>
    <w:rsid w:val="002C3234"/>
    <w:rsid w:val="002D4612"/>
    <w:rsid w:val="002F4BB8"/>
    <w:rsid w:val="00307D70"/>
    <w:rsid w:val="003356E7"/>
    <w:rsid w:val="0035060E"/>
    <w:rsid w:val="00370F52"/>
    <w:rsid w:val="00390CCD"/>
    <w:rsid w:val="0039554C"/>
    <w:rsid w:val="003A01D4"/>
    <w:rsid w:val="003A111D"/>
    <w:rsid w:val="003B3E07"/>
    <w:rsid w:val="003C3C76"/>
    <w:rsid w:val="003E6B28"/>
    <w:rsid w:val="00430446"/>
    <w:rsid w:val="004848B2"/>
    <w:rsid w:val="004B3519"/>
    <w:rsid w:val="004F6BE5"/>
    <w:rsid w:val="0051796A"/>
    <w:rsid w:val="00517C3B"/>
    <w:rsid w:val="005333CD"/>
    <w:rsid w:val="00534981"/>
    <w:rsid w:val="00574ED5"/>
    <w:rsid w:val="00590804"/>
    <w:rsid w:val="005A035D"/>
    <w:rsid w:val="005A040E"/>
    <w:rsid w:val="005B28F0"/>
    <w:rsid w:val="005D0237"/>
    <w:rsid w:val="005D72CA"/>
    <w:rsid w:val="00612950"/>
    <w:rsid w:val="0061537E"/>
    <w:rsid w:val="006201AD"/>
    <w:rsid w:val="00641753"/>
    <w:rsid w:val="00670FF0"/>
    <w:rsid w:val="006A6E75"/>
    <w:rsid w:val="006A7F59"/>
    <w:rsid w:val="006B1CAE"/>
    <w:rsid w:val="006D7848"/>
    <w:rsid w:val="006F1374"/>
    <w:rsid w:val="007131CB"/>
    <w:rsid w:val="00737151"/>
    <w:rsid w:val="00772645"/>
    <w:rsid w:val="007956E3"/>
    <w:rsid w:val="00796A68"/>
    <w:rsid w:val="00797096"/>
    <w:rsid w:val="007C1516"/>
    <w:rsid w:val="007C59A1"/>
    <w:rsid w:val="007C78C0"/>
    <w:rsid w:val="007E65D3"/>
    <w:rsid w:val="00802DB9"/>
    <w:rsid w:val="00810E84"/>
    <w:rsid w:val="00835F79"/>
    <w:rsid w:val="00876891"/>
    <w:rsid w:val="00927507"/>
    <w:rsid w:val="0096265E"/>
    <w:rsid w:val="00976DE6"/>
    <w:rsid w:val="00983E3C"/>
    <w:rsid w:val="009B463A"/>
    <w:rsid w:val="009D0824"/>
    <w:rsid w:val="009E53C3"/>
    <w:rsid w:val="00A260D4"/>
    <w:rsid w:val="00A82989"/>
    <w:rsid w:val="00A85B08"/>
    <w:rsid w:val="00A9260E"/>
    <w:rsid w:val="00A940AB"/>
    <w:rsid w:val="00AA7B08"/>
    <w:rsid w:val="00B01AF6"/>
    <w:rsid w:val="00B85198"/>
    <w:rsid w:val="00B85531"/>
    <w:rsid w:val="00BA391E"/>
    <w:rsid w:val="00BB172B"/>
    <w:rsid w:val="00BD02DE"/>
    <w:rsid w:val="00BE29B8"/>
    <w:rsid w:val="00C043AF"/>
    <w:rsid w:val="00C11513"/>
    <w:rsid w:val="00C14AE8"/>
    <w:rsid w:val="00C24EBF"/>
    <w:rsid w:val="00C5248B"/>
    <w:rsid w:val="00C60B4C"/>
    <w:rsid w:val="00C943F2"/>
    <w:rsid w:val="00CB24FD"/>
    <w:rsid w:val="00CF3040"/>
    <w:rsid w:val="00D353D9"/>
    <w:rsid w:val="00D70423"/>
    <w:rsid w:val="00D84C40"/>
    <w:rsid w:val="00DD6EFD"/>
    <w:rsid w:val="00DE473B"/>
    <w:rsid w:val="00E14318"/>
    <w:rsid w:val="00E31522"/>
    <w:rsid w:val="00E37F72"/>
    <w:rsid w:val="00E4205E"/>
    <w:rsid w:val="00E737B2"/>
    <w:rsid w:val="00E7658C"/>
    <w:rsid w:val="00E83118"/>
    <w:rsid w:val="00E91564"/>
    <w:rsid w:val="00ED5A3E"/>
    <w:rsid w:val="00F52DCB"/>
    <w:rsid w:val="00FA1462"/>
    <w:rsid w:val="00FA5625"/>
    <w:rsid w:val="00FB5C7D"/>
    <w:rsid w:val="00FC013A"/>
    <w:rsid w:val="00FC676E"/>
    <w:rsid w:val="00FD64ED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85662"/>
  <w15:docId w15:val="{A5EFE018-115D-4E9C-BA9E-EF63B50F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4"/>
    <w:lsdException w:name="List Number" w:uiPriority="4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pPr>
      <w:pBdr>
        <w:top w:val="single" w:sz="4" w:space="3" w:color="auto"/>
        <w:left w:val="single" w:sz="4" w:space="0" w:color="auto"/>
        <w:bottom w:val="single" w:sz="4" w:space="3" w:color="auto"/>
        <w:right w:val="single" w:sz="4" w:space="0" w:color="auto"/>
      </w:pBdr>
      <w:shd w:val="clear" w:color="auto" w:fill="404040" w:themeFill="text1" w:themeFillTint="BF"/>
      <w:spacing w:before="240" w:after="200"/>
      <w:jc w:val="center"/>
      <w:outlineLvl w:val="0"/>
    </w:pPr>
    <w:rPr>
      <w:rFonts w:asciiTheme="majorHAnsi" w:eastAsiaTheme="majorEastAsia" w:hAnsiTheme="majorHAnsi" w:cs="Times New Roman"/>
      <w:b/>
      <w:color w:val="FFFFFF" w:themeColor="background1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12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120"/>
      <w:outlineLvl w:val="5"/>
    </w:pPr>
    <w:rPr>
      <w:rFonts w:asciiTheme="majorHAnsi" w:eastAsiaTheme="majorEastAsia" w:hAnsiTheme="majorHAnsi" w:cstheme="majorBidi"/>
      <w:b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1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120"/>
      <w:outlineLvl w:val="7"/>
    </w:pPr>
    <w:rPr>
      <w:rFonts w:asciiTheme="majorHAnsi" w:eastAsiaTheme="majorEastAsia" w:hAnsiTheme="majorHAnsi" w:cstheme="majorBidi"/>
      <w:color w:val="404040" w:themeColor="text1" w:themeTint="BF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1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="Times New Roman"/>
      <w:b/>
      <w:color w:val="FFFFFF" w:themeColor="background1"/>
      <w:sz w:val="24"/>
      <w:szCs w:val="24"/>
      <w:shd w:val="clear" w:color="auto" w:fill="404040" w:themeFill="text1" w:themeFillTint="BF"/>
      <w:lang w:eastAsia="en-US"/>
    </w:rPr>
  </w:style>
  <w:style w:type="paragraph" w:styleId="Title">
    <w:name w:val="Title"/>
    <w:basedOn w:val="Normal"/>
    <w:link w:val="TitleChar"/>
    <w:uiPriority w:val="2"/>
    <w:qFormat/>
    <w:pPr>
      <w:spacing w:before="200"/>
      <w:contextualSpacing/>
    </w:pPr>
    <w:rPr>
      <w:rFonts w:asciiTheme="majorHAnsi" w:eastAsiaTheme="majorEastAsia" w:hAnsiTheme="majorHAnsi" w:cstheme="majorBidi"/>
      <w:b/>
      <w:kern w:val="28"/>
      <w:sz w:val="28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kern w:val="28"/>
      <w:sz w:val="28"/>
      <w:szCs w:val="56"/>
      <w:lang w:eastAsia="en-US"/>
    </w:rPr>
  </w:style>
  <w:style w:type="paragraph" w:customStyle="1" w:styleId="CompanyName">
    <w:name w:val="Company Name"/>
    <w:basedOn w:val="Normal"/>
    <w:uiPriority w:val="1"/>
    <w:qFormat/>
    <w:pPr>
      <w:jc w:val="right"/>
    </w:pPr>
    <w:rPr>
      <w:rFonts w:eastAsia="Times New Roman" w:cs="Times New Roman"/>
      <w:b/>
      <w:color w:val="595959" w:themeColor="text1" w:themeTint="A6"/>
      <w:sz w:val="36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uiPriority w:val="4"/>
    <w:pPr>
      <w:numPr>
        <w:numId w:val="3"/>
      </w:numPr>
      <w:spacing w:after="2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Light1">
    <w:name w:val="Table Grid Light1"/>
    <w:basedOn w:val="TableNormal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b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404040" w:themeColor="text1" w:themeTint="BF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1"/>
    </w:rPr>
  </w:style>
  <w:style w:type="table" w:styleId="TableGrid">
    <w:name w:val="Table Grid"/>
    <w:basedOn w:val="TableNormal"/>
    <w:uiPriority w:val="39"/>
    <w:rsid w:val="00533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E31522"/>
    <w:pPr>
      <w:ind w:left="720"/>
      <w:contextualSpacing/>
    </w:pPr>
  </w:style>
  <w:style w:type="table" w:customStyle="1" w:styleId="GridTable3-Accent61">
    <w:name w:val="Grid Table 3 - Accent 61"/>
    <w:basedOn w:val="TableNormal"/>
    <w:uiPriority w:val="48"/>
    <w:rsid w:val="00C1151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1151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PlainTable21">
    <w:name w:val="Plain Table 21"/>
    <w:basedOn w:val="TableNormal"/>
    <w:uiPriority w:val="42"/>
    <w:rsid w:val="00E7658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7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7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ha\AppData\Roaming\Microsoft\Templates\Employee%20referral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1450581D934DBD86876AD3F8D06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0600B-CB38-4E6C-A43C-3831F2C05099}"/>
      </w:docPartPr>
      <w:docPartBody>
        <w:p w:rsidR="007E5E96" w:rsidRDefault="007E5E96">
          <w:pPr>
            <w:pStyle w:val="9E1450581D934DBD86876AD3F8D06DFC"/>
          </w:pPr>
          <w:r>
            <w:t>Employee Information</w:t>
          </w:r>
        </w:p>
      </w:docPartBody>
    </w:docPart>
    <w:docPart>
      <w:docPartPr>
        <w:name w:val="23EDD414F76C44DCAA65D74369A81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6684D-09D2-4AA8-98A6-F5DA96A14CA0}"/>
      </w:docPartPr>
      <w:docPartBody>
        <w:p w:rsidR="007E5E96" w:rsidRDefault="007E5E96" w:rsidP="007E5E96">
          <w:pPr>
            <w:pStyle w:val="23EDD414F76C44DCAA65D74369A81D0E"/>
          </w:pPr>
          <w:r>
            <w:t>Company Name</w:t>
          </w:r>
        </w:p>
      </w:docPartBody>
    </w:docPart>
    <w:docPart>
      <w:docPartPr>
        <w:name w:val="26EBF48E7C4446D3887DD2696C27D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22FC0-1CF8-4918-8AFC-FA5FE159952F}"/>
      </w:docPartPr>
      <w:docPartBody>
        <w:p w:rsidR="007E5E96" w:rsidRDefault="007E5E96" w:rsidP="007E5E96">
          <w:pPr>
            <w:pStyle w:val="26EBF48E7C4446D3887DD2696C27D319"/>
          </w:pPr>
          <w:r>
            <w:t>Email</w:t>
          </w:r>
        </w:p>
      </w:docPartBody>
    </w:docPart>
    <w:docPart>
      <w:docPartPr>
        <w:name w:val="665A698831F74E6AA24AD97BAFDE0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5BFD7-3307-40A1-8524-FBF39C6654E1}"/>
      </w:docPartPr>
      <w:docPartBody>
        <w:p w:rsidR="007E5E96" w:rsidRDefault="007E5E96" w:rsidP="007E5E96">
          <w:pPr>
            <w:pStyle w:val="665A698831F74E6AA24AD97BAFDE01BB"/>
          </w:pPr>
          <w:r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96"/>
    <w:rsid w:val="000A115B"/>
    <w:rsid w:val="00111575"/>
    <w:rsid w:val="00117FFE"/>
    <w:rsid w:val="003A241D"/>
    <w:rsid w:val="0040567B"/>
    <w:rsid w:val="00490E51"/>
    <w:rsid w:val="004D0657"/>
    <w:rsid w:val="00593F4F"/>
    <w:rsid w:val="005D0372"/>
    <w:rsid w:val="006B3AAD"/>
    <w:rsid w:val="007158A5"/>
    <w:rsid w:val="00720BC2"/>
    <w:rsid w:val="007562EB"/>
    <w:rsid w:val="00787C7D"/>
    <w:rsid w:val="007B1B29"/>
    <w:rsid w:val="007E5E96"/>
    <w:rsid w:val="007F51D7"/>
    <w:rsid w:val="008107F2"/>
    <w:rsid w:val="008347D6"/>
    <w:rsid w:val="008645CD"/>
    <w:rsid w:val="00864A50"/>
    <w:rsid w:val="00983454"/>
    <w:rsid w:val="009C298A"/>
    <w:rsid w:val="00A5209A"/>
    <w:rsid w:val="00B32942"/>
    <w:rsid w:val="00B96DEE"/>
    <w:rsid w:val="00BB1467"/>
    <w:rsid w:val="00C73BB6"/>
    <w:rsid w:val="00D9777E"/>
    <w:rsid w:val="00E44E5D"/>
    <w:rsid w:val="00E9574F"/>
    <w:rsid w:val="00F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FA1844F12D40AD89689C574C907610">
    <w:name w:val="7DFA1844F12D40AD89689C574C907610"/>
  </w:style>
  <w:style w:type="paragraph" w:customStyle="1" w:styleId="0561C7341D7D47A189F001459BD30998">
    <w:name w:val="0561C7341D7D47A189F001459BD30998"/>
  </w:style>
  <w:style w:type="paragraph" w:customStyle="1" w:styleId="41DE102E6B074E5D893F879EB1C9A3AC">
    <w:name w:val="41DE102E6B074E5D893F879EB1C9A3A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6F82E2A6C944BB93EDEBC6DA418812">
    <w:name w:val="AD6F82E2A6C944BB93EDEBC6DA418812"/>
  </w:style>
  <w:style w:type="paragraph" w:customStyle="1" w:styleId="04B6A278E7964C45BFD5D1D77B0AF436">
    <w:name w:val="04B6A278E7964C45BFD5D1D77B0AF436"/>
  </w:style>
  <w:style w:type="paragraph" w:customStyle="1" w:styleId="9E1450581D934DBD86876AD3F8D06DFC">
    <w:name w:val="9E1450581D934DBD86876AD3F8D06DFC"/>
  </w:style>
  <w:style w:type="paragraph" w:customStyle="1" w:styleId="463A32644D374F81B586A2CCF21C70BF">
    <w:name w:val="463A32644D374F81B586A2CCF21C70BF"/>
  </w:style>
  <w:style w:type="paragraph" w:customStyle="1" w:styleId="7D03C9085D154A6D81CE91EBA51E3D2C">
    <w:name w:val="7D03C9085D154A6D81CE91EBA51E3D2C"/>
  </w:style>
  <w:style w:type="paragraph" w:customStyle="1" w:styleId="7405C61D568042EBA8633E7C6AEF9ED1">
    <w:name w:val="7405C61D568042EBA8633E7C6AEF9ED1"/>
  </w:style>
  <w:style w:type="paragraph" w:customStyle="1" w:styleId="1605F0220EBC42949C938A852E117792">
    <w:name w:val="1605F0220EBC42949C938A852E117792"/>
  </w:style>
  <w:style w:type="paragraph" w:customStyle="1" w:styleId="B5B2C0BB7F834D0CA5085B52F4C8C545">
    <w:name w:val="B5B2C0BB7F834D0CA5085B52F4C8C545"/>
  </w:style>
  <w:style w:type="paragraph" w:customStyle="1" w:styleId="CFA19E5791874C1783D9DE15477AC5E9">
    <w:name w:val="CFA19E5791874C1783D9DE15477AC5E9"/>
  </w:style>
  <w:style w:type="paragraph" w:customStyle="1" w:styleId="AC9794DA715F416A956BEA1B7F699F7E">
    <w:name w:val="AC9794DA715F416A956BEA1B7F699F7E"/>
  </w:style>
  <w:style w:type="paragraph" w:customStyle="1" w:styleId="C0483125B7B54124A8F828EB7795F199">
    <w:name w:val="C0483125B7B54124A8F828EB7795F199"/>
  </w:style>
  <w:style w:type="paragraph" w:customStyle="1" w:styleId="740DF8ACD77F4A578B0B21EE33E1472D">
    <w:name w:val="740DF8ACD77F4A578B0B21EE33E1472D"/>
  </w:style>
  <w:style w:type="paragraph" w:customStyle="1" w:styleId="33239FED19D947A6B02EF0C64DB58D78">
    <w:name w:val="33239FED19D947A6B02EF0C64DB58D78"/>
  </w:style>
  <w:style w:type="paragraph" w:customStyle="1" w:styleId="DA5608B4ADBF4A3A95D7B9ADE68F5194">
    <w:name w:val="DA5608B4ADBF4A3A95D7B9ADE68F5194"/>
  </w:style>
  <w:style w:type="paragraph" w:customStyle="1" w:styleId="FFEA992E19384863B0DF46D1BBFDC928">
    <w:name w:val="FFEA992E19384863B0DF46D1BBFDC928"/>
  </w:style>
  <w:style w:type="paragraph" w:customStyle="1" w:styleId="7933D8E9F1D4445FA64D515B4F1115CC">
    <w:name w:val="7933D8E9F1D4445FA64D515B4F1115CC"/>
  </w:style>
  <w:style w:type="paragraph" w:customStyle="1" w:styleId="68161CAF14534E23AA6C64324E21B431">
    <w:name w:val="68161CAF14534E23AA6C64324E21B431"/>
  </w:style>
  <w:style w:type="paragraph" w:customStyle="1" w:styleId="65DAE95CB0D8402E815E2F800CC1DD82">
    <w:name w:val="65DAE95CB0D8402E815E2F800CC1DD82"/>
  </w:style>
  <w:style w:type="paragraph" w:customStyle="1" w:styleId="DEB7F023DF5B416F86D5EA224862002F">
    <w:name w:val="DEB7F023DF5B416F86D5EA224862002F"/>
  </w:style>
  <w:style w:type="paragraph" w:customStyle="1" w:styleId="07B59A0F65CD4994865CFF11F59C6DCF">
    <w:name w:val="07B59A0F65CD4994865CFF11F59C6DCF"/>
  </w:style>
  <w:style w:type="paragraph" w:customStyle="1" w:styleId="957EA9A3DBBB40E0B00F6417F1504719">
    <w:name w:val="957EA9A3DBBB40E0B00F6417F1504719"/>
  </w:style>
  <w:style w:type="paragraph" w:customStyle="1" w:styleId="297CD15A5DE94FDF9E1F8C5C378E22BC">
    <w:name w:val="297CD15A5DE94FDF9E1F8C5C378E22BC"/>
  </w:style>
  <w:style w:type="paragraph" w:customStyle="1" w:styleId="620DEEF63F5B4FD6AC7396A1B3D03421">
    <w:name w:val="620DEEF63F5B4FD6AC7396A1B3D03421"/>
  </w:style>
  <w:style w:type="paragraph" w:customStyle="1" w:styleId="2ADE556C0003444F9627563D9622041D">
    <w:name w:val="2ADE556C0003444F9627563D9622041D"/>
  </w:style>
  <w:style w:type="paragraph" w:customStyle="1" w:styleId="695FF1FB6DCA445E94F6E8C5D62ADCF2">
    <w:name w:val="695FF1FB6DCA445E94F6E8C5D62ADCF2"/>
  </w:style>
  <w:style w:type="paragraph" w:customStyle="1" w:styleId="1361838C70C74EA49E552382C3B931BD">
    <w:name w:val="1361838C70C74EA49E552382C3B931BD"/>
  </w:style>
  <w:style w:type="paragraph" w:customStyle="1" w:styleId="546B492767364AACA1E4B104ADF726D1">
    <w:name w:val="546B492767364AACA1E4B104ADF726D1"/>
  </w:style>
  <w:style w:type="paragraph" w:customStyle="1" w:styleId="1CDC30D0400A463FA34526579C6AE132">
    <w:name w:val="1CDC30D0400A463FA34526579C6AE132"/>
  </w:style>
  <w:style w:type="paragraph" w:customStyle="1" w:styleId="A01026299E6845D5B87533466FFBB18A">
    <w:name w:val="A01026299E6845D5B87533466FFBB18A"/>
  </w:style>
  <w:style w:type="paragraph" w:customStyle="1" w:styleId="D30EB262F85244C09BF621505E1BCF5F">
    <w:name w:val="D30EB262F85244C09BF621505E1BCF5F"/>
  </w:style>
  <w:style w:type="paragraph" w:customStyle="1" w:styleId="0E4A19C7656B4B32A5DD3A65ED287481">
    <w:name w:val="0E4A19C7656B4B32A5DD3A65ED287481"/>
  </w:style>
  <w:style w:type="paragraph" w:customStyle="1" w:styleId="6B24050DCEE447589888B9BC15DF1D14">
    <w:name w:val="6B24050DCEE447589888B9BC15DF1D14"/>
  </w:style>
  <w:style w:type="paragraph" w:customStyle="1" w:styleId="E4772BA1F7BC496FB47AD732A465630A">
    <w:name w:val="E4772BA1F7BC496FB47AD732A465630A"/>
  </w:style>
  <w:style w:type="paragraph" w:customStyle="1" w:styleId="434B3FFC05BE4F9EA43122F70BFA876A">
    <w:name w:val="434B3FFC05BE4F9EA43122F70BFA876A"/>
  </w:style>
  <w:style w:type="paragraph" w:customStyle="1" w:styleId="55BA824D668D4AEBB59345ACCDE4B127">
    <w:name w:val="55BA824D668D4AEBB59345ACCDE4B127"/>
  </w:style>
  <w:style w:type="paragraph" w:customStyle="1" w:styleId="51F23C20FB174F978EC150298EDE1AE0">
    <w:name w:val="51F23C20FB174F978EC150298EDE1AE0"/>
    <w:rsid w:val="007E5E96"/>
  </w:style>
  <w:style w:type="paragraph" w:customStyle="1" w:styleId="23EDD414F76C44DCAA65D74369A81D0E">
    <w:name w:val="23EDD414F76C44DCAA65D74369A81D0E"/>
    <w:rsid w:val="007E5E96"/>
  </w:style>
  <w:style w:type="paragraph" w:customStyle="1" w:styleId="C3A015720C1A4475BF03D8CC6A262F98">
    <w:name w:val="C3A015720C1A4475BF03D8CC6A262F98"/>
    <w:rsid w:val="007E5E96"/>
  </w:style>
  <w:style w:type="paragraph" w:customStyle="1" w:styleId="212D355E6FE94F2D9C9ACB864EEFCE53">
    <w:name w:val="212D355E6FE94F2D9C9ACB864EEFCE53"/>
    <w:rsid w:val="007E5E96"/>
  </w:style>
  <w:style w:type="paragraph" w:customStyle="1" w:styleId="DCB187EC6FEA4668B44257B18024472D">
    <w:name w:val="DCB187EC6FEA4668B44257B18024472D"/>
    <w:rsid w:val="007E5E96"/>
  </w:style>
  <w:style w:type="paragraph" w:customStyle="1" w:styleId="F6427E2F9630416AB89A1BDC25B03A77">
    <w:name w:val="F6427E2F9630416AB89A1BDC25B03A77"/>
    <w:rsid w:val="007E5E96"/>
  </w:style>
  <w:style w:type="paragraph" w:customStyle="1" w:styleId="1AE0E70F9D754DCC8DF31F93EB3146AE">
    <w:name w:val="1AE0E70F9D754DCC8DF31F93EB3146AE"/>
    <w:rsid w:val="007E5E96"/>
  </w:style>
  <w:style w:type="paragraph" w:customStyle="1" w:styleId="AAB3AEC98B4A4304AA64D680136212D9">
    <w:name w:val="AAB3AEC98B4A4304AA64D680136212D9"/>
    <w:rsid w:val="007E5E96"/>
  </w:style>
  <w:style w:type="paragraph" w:customStyle="1" w:styleId="EA40EE813B3B4493AD4F0355C1405BA1">
    <w:name w:val="EA40EE813B3B4493AD4F0355C1405BA1"/>
    <w:rsid w:val="007E5E96"/>
  </w:style>
  <w:style w:type="paragraph" w:customStyle="1" w:styleId="24C26A599D394976A9359DB2142FF60B">
    <w:name w:val="24C26A599D394976A9359DB2142FF60B"/>
    <w:rsid w:val="007E5E96"/>
  </w:style>
  <w:style w:type="paragraph" w:customStyle="1" w:styleId="CBFF8AD5B8DB48879C9FE9D29F6E3F18">
    <w:name w:val="CBFF8AD5B8DB48879C9FE9D29F6E3F18"/>
    <w:rsid w:val="007E5E96"/>
  </w:style>
  <w:style w:type="paragraph" w:customStyle="1" w:styleId="6C9A9E075FA94605B735B29916952D17">
    <w:name w:val="6C9A9E075FA94605B735B29916952D17"/>
    <w:rsid w:val="007E5E96"/>
  </w:style>
  <w:style w:type="paragraph" w:customStyle="1" w:styleId="B6FCAAD70D7E47F7A1FA6A1B4E7821C1">
    <w:name w:val="B6FCAAD70D7E47F7A1FA6A1B4E7821C1"/>
    <w:rsid w:val="007E5E96"/>
  </w:style>
  <w:style w:type="paragraph" w:customStyle="1" w:styleId="5387EFE936CC4698A68D2C99526A064F">
    <w:name w:val="5387EFE936CC4698A68D2C99526A064F"/>
    <w:rsid w:val="007E5E96"/>
  </w:style>
  <w:style w:type="paragraph" w:customStyle="1" w:styleId="F1F692D7AA6249A29952EE48E7F0142A">
    <w:name w:val="F1F692D7AA6249A29952EE48E7F0142A"/>
    <w:rsid w:val="007E5E96"/>
  </w:style>
  <w:style w:type="paragraph" w:customStyle="1" w:styleId="86C9D69F1A5441D6B10EA5A3DEA62962">
    <w:name w:val="86C9D69F1A5441D6B10EA5A3DEA62962"/>
    <w:rsid w:val="007E5E96"/>
  </w:style>
  <w:style w:type="paragraph" w:customStyle="1" w:styleId="67F31FD029674114A081A48E352087E6">
    <w:name w:val="67F31FD029674114A081A48E352087E6"/>
    <w:rsid w:val="007E5E96"/>
  </w:style>
  <w:style w:type="paragraph" w:customStyle="1" w:styleId="465FE2C172EF4BA09FD2CA6168150F9C">
    <w:name w:val="465FE2C172EF4BA09FD2CA6168150F9C"/>
    <w:rsid w:val="007E5E96"/>
  </w:style>
  <w:style w:type="paragraph" w:customStyle="1" w:styleId="46F5529D9CC148D3A72DE9894F9080FB">
    <w:name w:val="46F5529D9CC148D3A72DE9894F9080FB"/>
    <w:rsid w:val="007E5E96"/>
  </w:style>
  <w:style w:type="paragraph" w:customStyle="1" w:styleId="F8581AFC2D9A4AD794104237612CAAF2">
    <w:name w:val="F8581AFC2D9A4AD794104237612CAAF2"/>
    <w:rsid w:val="007E5E96"/>
  </w:style>
  <w:style w:type="paragraph" w:customStyle="1" w:styleId="08608960A1A84710A59189B401C921E2">
    <w:name w:val="08608960A1A84710A59189B401C921E2"/>
    <w:rsid w:val="007E5E96"/>
  </w:style>
  <w:style w:type="paragraph" w:customStyle="1" w:styleId="BF8B063EEBB7499797F8C7943C63FC7D">
    <w:name w:val="BF8B063EEBB7499797F8C7943C63FC7D"/>
    <w:rsid w:val="007E5E96"/>
  </w:style>
  <w:style w:type="paragraph" w:customStyle="1" w:styleId="BB5531AB885748A2A6F385D11B04D8AB">
    <w:name w:val="BB5531AB885748A2A6F385D11B04D8AB"/>
    <w:rsid w:val="007E5E96"/>
  </w:style>
  <w:style w:type="paragraph" w:customStyle="1" w:styleId="0749A02B74A1424E97C9EB461C0876F9">
    <w:name w:val="0749A02B74A1424E97C9EB461C0876F9"/>
    <w:rsid w:val="007E5E96"/>
  </w:style>
  <w:style w:type="paragraph" w:customStyle="1" w:styleId="33730AAE929A4F12BDDBCAF5ED4FEA29">
    <w:name w:val="33730AAE929A4F12BDDBCAF5ED4FEA29"/>
    <w:rsid w:val="007E5E96"/>
  </w:style>
  <w:style w:type="paragraph" w:customStyle="1" w:styleId="3E39EC8D17B3442A92389813AFECA93B">
    <w:name w:val="3E39EC8D17B3442A92389813AFECA93B"/>
    <w:rsid w:val="007E5E96"/>
  </w:style>
  <w:style w:type="paragraph" w:customStyle="1" w:styleId="A56FD523637F4F1EA8B2816DA9A7C4EF">
    <w:name w:val="A56FD523637F4F1EA8B2816DA9A7C4EF"/>
    <w:rsid w:val="007E5E96"/>
  </w:style>
  <w:style w:type="paragraph" w:customStyle="1" w:styleId="DC29F7579721452D9EBD5E3558A9A467">
    <w:name w:val="DC29F7579721452D9EBD5E3558A9A467"/>
    <w:rsid w:val="007E5E96"/>
  </w:style>
  <w:style w:type="paragraph" w:customStyle="1" w:styleId="9539B7F9A4D54ADD824D65DE4341DD49">
    <w:name w:val="9539B7F9A4D54ADD824D65DE4341DD49"/>
    <w:rsid w:val="007E5E96"/>
  </w:style>
  <w:style w:type="paragraph" w:customStyle="1" w:styleId="95E392F25085400A93246BF1ECE3BC6C">
    <w:name w:val="95E392F25085400A93246BF1ECE3BC6C"/>
    <w:rsid w:val="007E5E96"/>
  </w:style>
  <w:style w:type="paragraph" w:customStyle="1" w:styleId="9565BE263B82401AA71D1CA731C1AB34">
    <w:name w:val="9565BE263B82401AA71D1CA731C1AB34"/>
    <w:rsid w:val="007E5E96"/>
  </w:style>
  <w:style w:type="paragraph" w:customStyle="1" w:styleId="5C337AF56D64484A82677A8626B06B3F">
    <w:name w:val="5C337AF56D64484A82677A8626B06B3F"/>
    <w:rsid w:val="007E5E96"/>
  </w:style>
  <w:style w:type="paragraph" w:customStyle="1" w:styleId="CB579E1F2DEC487EAD5045563FBB006C">
    <w:name w:val="CB579E1F2DEC487EAD5045563FBB006C"/>
    <w:rsid w:val="007E5E96"/>
  </w:style>
  <w:style w:type="paragraph" w:customStyle="1" w:styleId="6C3E213C901344C4A097FE7B1B1A0BCC">
    <w:name w:val="6C3E213C901344C4A097FE7B1B1A0BCC"/>
    <w:rsid w:val="007E5E96"/>
  </w:style>
  <w:style w:type="paragraph" w:customStyle="1" w:styleId="4C3849A0ADDA4CB38EB015ACCEBCFB7E">
    <w:name w:val="4C3849A0ADDA4CB38EB015ACCEBCFB7E"/>
    <w:rsid w:val="007E5E96"/>
  </w:style>
  <w:style w:type="paragraph" w:customStyle="1" w:styleId="3158DEAA9C9240949853F4DAD8EF2D64">
    <w:name w:val="3158DEAA9C9240949853F4DAD8EF2D64"/>
    <w:rsid w:val="007E5E96"/>
  </w:style>
  <w:style w:type="paragraph" w:customStyle="1" w:styleId="332A1B7F0B1B494D8BF173048C298D3A">
    <w:name w:val="332A1B7F0B1B494D8BF173048C298D3A"/>
    <w:rsid w:val="007E5E96"/>
  </w:style>
  <w:style w:type="paragraph" w:customStyle="1" w:styleId="B444E53231EE4C6C8C0153BE46B7B33C">
    <w:name w:val="B444E53231EE4C6C8C0153BE46B7B33C"/>
    <w:rsid w:val="007E5E96"/>
  </w:style>
  <w:style w:type="paragraph" w:customStyle="1" w:styleId="F1DE2A7AB04246AE82A2890E403D5C86">
    <w:name w:val="F1DE2A7AB04246AE82A2890E403D5C86"/>
    <w:rsid w:val="007E5E96"/>
  </w:style>
  <w:style w:type="paragraph" w:customStyle="1" w:styleId="541459E990A84C8BB46DEF96E34E8A43">
    <w:name w:val="541459E990A84C8BB46DEF96E34E8A43"/>
    <w:rsid w:val="007E5E96"/>
  </w:style>
  <w:style w:type="paragraph" w:customStyle="1" w:styleId="E3168DAE00D9433DBD5DC27A267A7982">
    <w:name w:val="E3168DAE00D9433DBD5DC27A267A7982"/>
    <w:rsid w:val="007E5E96"/>
  </w:style>
  <w:style w:type="paragraph" w:customStyle="1" w:styleId="C47B5C7758094597952B9309D29B6848">
    <w:name w:val="C47B5C7758094597952B9309D29B6848"/>
    <w:rsid w:val="007E5E96"/>
  </w:style>
  <w:style w:type="paragraph" w:customStyle="1" w:styleId="3BF671ACF7694A3C97B7DA86519CE82F">
    <w:name w:val="3BF671ACF7694A3C97B7DA86519CE82F"/>
    <w:rsid w:val="007E5E96"/>
  </w:style>
  <w:style w:type="paragraph" w:customStyle="1" w:styleId="21E8AC06082745E99D0544ECFC41A0B9">
    <w:name w:val="21E8AC06082745E99D0544ECFC41A0B9"/>
    <w:rsid w:val="007E5E96"/>
  </w:style>
  <w:style w:type="paragraph" w:customStyle="1" w:styleId="B73EE9ABC19D439D9EAB7D98EEAB87E0">
    <w:name w:val="B73EE9ABC19D439D9EAB7D98EEAB87E0"/>
    <w:rsid w:val="007E5E96"/>
  </w:style>
  <w:style w:type="paragraph" w:customStyle="1" w:styleId="9F2299555E2F4A06B2F56FB4431B9C3C">
    <w:name w:val="9F2299555E2F4A06B2F56FB4431B9C3C"/>
    <w:rsid w:val="007E5E96"/>
  </w:style>
  <w:style w:type="paragraph" w:customStyle="1" w:styleId="B8E5F345C9B7469881503D45B4A9F1CF">
    <w:name w:val="B8E5F345C9B7469881503D45B4A9F1CF"/>
    <w:rsid w:val="007E5E96"/>
  </w:style>
  <w:style w:type="paragraph" w:customStyle="1" w:styleId="E9CE92B742A1494D92C71F7934C27BB1">
    <w:name w:val="E9CE92B742A1494D92C71F7934C27BB1"/>
    <w:rsid w:val="007E5E96"/>
  </w:style>
  <w:style w:type="paragraph" w:customStyle="1" w:styleId="BFA8FA45A16444269071BD0CFAFDB930">
    <w:name w:val="BFA8FA45A16444269071BD0CFAFDB930"/>
    <w:rsid w:val="007E5E96"/>
  </w:style>
  <w:style w:type="paragraph" w:customStyle="1" w:styleId="CBAF5FF9DD834B81A73EDB02534060EB">
    <w:name w:val="CBAF5FF9DD834B81A73EDB02534060EB"/>
    <w:rsid w:val="007E5E96"/>
  </w:style>
  <w:style w:type="paragraph" w:customStyle="1" w:styleId="F1F2C540D7AF44C98D88B1328B916C5E">
    <w:name w:val="F1F2C540D7AF44C98D88B1328B916C5E"/>
    <w:rsid w:val="007E5E96"/>
  </w:style>
  <w:style w:type="paragraph" w:customStyle="1" w:styleId="29CD417D26384C1698A30B6EDAA94A49">
    <w:name w:val="29CD417D26384C1698A30B6EDAA94A49"/>
    <w:rsid w:val="007E5E96"/>
  </w:style>
  <w:style w:type="paragraph" w:customStyle="1" w:styleId="2AF2EBD3819147BD9C862FE749F1C69E">
    <w:name w:val="2AF2EBD3819147BD9C862FE749F1C69E"/>
    <w:rsid w:val="007E5E96"/>
  </w:style>
  <w:style w:type="paragraph" w:customStyle="1" w:styleId="F39377AA22CD46FDA2E70A9444E95B2C">
    <w:name w:val="F39377AA22CD46FDA2E70A9444E95B2C"/>
    <w:rsid w:val="007E5E96"/>
  </w:style>
  <w:style w:type="paragraph" w:customStyle="1" w:styleId="EEF122253F484CC999820C6D0BA2A42C">
    <w:name w:val="EEF122253F484CC999820C6D0BA2A42C"/>
    <w:rsid w:val="007E5E96"/>
  </w:style>
  <w:style w:type="paragraph" w:customStyle="1" w:styleId="1838C4FF09E448919C1038B404786D72">
    <w:name w:val="1838C4FF09E448919C1038B404786D72"/>
    <w:rsid w:val="007E5E96"/>
  </w:style>
  <w:style w:type="paragraph" w:customStyle="1" w:styleId="A1B2E723B57D4B6DBC264C9EAD56D317">
    <w:name w:val="A1B2E723B57D4B6DBC264C9EAD56D317"/>
    <w:rsid w:val="007E5E96"/>
  </w:style>
  <w:style w:type="paragraph" w:customStyle="1" w:styleId="1A5B82821773429198646377A331F0AD">
    <w:name w:val="1A5B82821773429198646377A331F0AD"/>
    <w:rsid w:val="007E5E96"/>
  </w:style>
  <w:style w:type="paragraph" w:customStyle="1" w:styleId="04D89C2B27B84594B6A15F783A0065E7">
    <w:name w:val="04D89C2B27B84594B6A15F783A0065E7"/>
    <w:rsid w:val="007E5E96"/>
  </w:style>
  <w:style w:type="paragraph" w:customStyle="1" w:styleId="DA3700D31F654E37BFC05810236D1C53">
    <w:name w:val="DA3700D31F654E37BFC05810236D1C53"/>
    <w:rsid w:val="007E5E96"/>
  </w:style>
  <w:style w:type="paragraph" w:customStyle="1" w:styleId="9075956A16094733A33BFEB14F4070B8">
    <w:name w:val="9075956A16094733A33BFEB14F4070B8"/>
    <w:rsid w:val="007E5E96"/>
  </w:style>
  <w:style w:type="paragraph" w:customStyle="1" w:styleId="6E8EDEAF00A64356A5F377AFF04E7AFE">
    <w:name w:val="6E8EDEAF00A64356A5F377AFF04E7AFE"/>
    <w:rsid w:val="007E5E96"/>
  </w:style>
  <w:style w:type="paragraph" w:customStyle="1" w:styleId="BA01932A7DDA4495991E5F7BFA9E93E3">
    <w:name w:val="BA01932A7DDA4495991E5F7BFA9E93E3"/>
    <w:rsid w:val="007E5E96"/>
  </w:style>
  <w:style w:type="paragraph" w:customStyle="1" w:styleId="E7389A3C134F45B4AE717CB3CE457909">
    <w:name w:val="E7389A3C134F45B4AE717CB3CE457909"/>
    <w:rsid w:val="007E5E96"/>
  </w:style>
  <w:style w:type="paragraph" w:customStyle="1" w:styleId="26EBF48E7C4446D3887DD2696C27D319">
    <w:name w:val="26EBF48E7C4446D3887DD2696C27D319"/>
    <w:rsid w:val="007E5E96"/>
  </w:style>
  <w:style w:type="paragraph" w:customStyle="1" w:styleId="D27F9B58DA3F419CA3239298F537AD28">
    <w:name w:val="D27F9B58DA3F419CA3239298F537AD28"/>
    <w:rsid w:val="007E5E96"/>
  </w:style>
  <w:style w:type="paragraph" w:customStyle="1" w:styleId="665A698831F74E6AA24AD97BAFDE01BB">
    <w:name w:val="665A698831F74E6AA24AD97BAFDE01BB"/>
    <w:rsid w:val="007E5E96"/>
  </w:style>
  <w:style w:type="paragraph" w:customStyle="1" w:styleId="46E9EDEE551046B885DC89AF0888442B">
    <w:name w:val="46E9EDEE551046B885DC89AF0888442B"/>
    <w:rsid w:val="007E5E96"/>
  </w:style>
  <w:style w:type="paragraph" w:customStyle="1" w:styleId="D34D58F054164920B90069BBF1D1BCDA">
    <w:name w:val="D34D58F054164920B90069BBF1D1BCDA"/>
    <w:rsid w:val="007E5E96"/>
  </w:style>
  <w:style w:type="paragraph" w:customStyle="1" w:styleId="250EA82141F84F8F82156CB9AB34F8F8">
    <w:name w:val="250EA82141F84F8F82156CB9AB34F8F8"/>
    <w:rsid w:val="007E5E96"/>
  </w:style>
  <w:style w:type="paragraph" w:customStyle="1" w:styleId="70FB4AC34F4C48ECA5CC35143C920669">
    <w:name w:val="70FB4AC34F4C48ECA5CC35143C920669"/>
    <w:rsid w:val="007E5E96"/>
  </w:style>
  <w:style w:type="paragraph" w:customStyle="1" w:styleId="627B0D37EAF34CDE90EA87E287424807">
    <w:name w:val="627B0D37EAF34CDE90EA87E287424807"/>
    <w:rsid w:val="007E5E96"/>
  </w:style>
  <w:style w:type="paragraph" w:customStyle="1" w:styleId="FCCB8169371B456C89A669DB42149EB6">
    <w:name w:val="FCCB8169371B456C89A669DB42149EB6"/>
    <w:rsid w:val="007E5E96"/>
  </w:style>
  <w:style w:type="paragraph" w:customStyle="1" w:styleId="5B0E20ECA67F477F88276DC9E7CA8E9D">
    <w:name w:val="5B0E20ECA67F477F88276DC9E7CA8E9D"/>
    <w:rsid w:val="007E5E96"/>
  </w:style>
  <w:style w:type="paragraph" w:customStyle="1" w:styleId="C32D8904547740D6AFCF04290582CE75">
    <w:name w:val="C32D8904547740D6AFCF04290582CE75"/>
    <w:rsid w:val="007E5E96"/>
  </w:style>
  <w:style w:type="paragraph" w:customStyle="1" w:styleId="74D151A06295499782C42B03A03FBB85">
    <w:name w:val="74D151A06295499782C42B03A03FBB85"/>
    <w:rsid w:val="007E5E96"/>
  </w:style>
  <w:style w:type="paragraph" w:customStyle="1" w:styleId="3493406477204682A9FF8BB644EF55E8">
    <w:name w:val="3493406477204682A9FF8BB644EF55E8"/>
    <w:rsid w:val="007E5E96"/>
  </w:style>
  <w:style w:type="paragraph" w:customStyle="1" w:styleId="B4C4DD4252E04127B3C511964267F50C">
    <w:name w:val="B4C4DD4252E04127B3C511964267F50C"/>
    <w:rsid w:val="007E5E96"/>
  </w:style>
  <w:style w:type="paragraph" w:customStyle="1" w:styleId="E93EF517942A4F259CCC3A9D8F75EBC5">
    <w:name w:val="E93EF517942A4F259CCC3A9D8F75EBC5"/>
    <w:rsid w:val="007E5E96"/>
  </w:style>
  <w:style w:type="paragraph" w:customStyle="1" w:styleId="3274B70860474845967A5E809777698C">
    <w:name w:val="3274B70860474845967A5E809777698C"/>
    <w:rsid w:val="007E5E96"/>
  </w:style>
  <w:style w:type="paragraph" w:customStyle="1" w:styleId="5638CF98C2E64E769F4F80CCCA46AA05">
    <w:name w:val="5638CF98C2E64E769F4F80CCCA46AA05"/>
    <w:rsid w:val="007E5E96"/>
  </w:style>
  <w:style w:type="paragraph" w:customStyle="1" w:styleId="E96BD042EEBB4D109BB0EB73555E822C">
    <w:name w:val="E96BD042EEBB4D109BB0EB73555E822C"/>
    <w:rsid w:val="007E5E96"/>
  </w:style>
  <w:style w:type="paragraph" w:customStyle="1" w:styleId="3C869D5F02D24BD09F9A5088D2254FFF">
    <w:name w:val="3C869D5F02D24BD09F9A5088D2254FFF"/>
    <w:rsid w:val="007E5E96"/>
  </w:style>
  <w:style w:type="paragraph" w:customStyle="1" w:styleId="CE2FED49EA7D4D2E9830CA856B02DC06">
    <w:name w:val="CE2FED49EA7D4D2E9830CA856B02DC06"/>
    <w:rsid w:val="007E5E96"/>
  </w:style>
  <w:style w:type="paragraph" w:customStyle="1" w:styleId="D7A1E4ADCAB84121A59E38D74E0CBB9E">
    <w:name w:val="D7A1E4ADCAB84121A59E38D74E0CBB9E"/>
    <w:rsid w:val="007E5E96"/>
  </w:style>
  <w:style w:type="paragraph" w:customStyle="1" w:styleId="69C68DEE489B4FA3B12308C4CA74987B">
    <w:name w:val="69C68DEE489B4FA3B12308C4CA74987B"/>
    <w:rsid w:val="007E5E96"/>
  </w:style>
  <w:style w:type="paragraph" w:customStyle="1" w:styleId="363659F778FF4FA7AC51D103CE9E3155">
    <w:name w:val="363659F778FF4FA7AC51D103CE9E3155"/>
    <w:rsid w:val="007E5E96"/>
  </w:style>
  <w:style w:type="paragraph" w:customStyle="1" w:styleId="4B186102AB7443CA950471B436956EC4">
    <w:name w:val="4B186102AB7443CA950471B436956EC4"/>
    <w:rsid w:val="007E5E96"/>
  </w:style>
  <w:style w:type="paragraph" w:customStyle="1" w:styleId="EA57E309E75940B090FEF98DDE051A7B">
    <w:name w:val="EA57E309E75940B090FEF98DDE051A7B"/>
    <w:rsid w:val="007E5E96"/>
  </w:style>
  <w:style w:type="paragraph" w:customStyle="1" w:styleId="7A7157724EFE4CD4906D8CC4876EDF65">
    <w:name w:val="7A7157724EFE4CD4906D8CC4876EDF65"/>
    <w:rsid w:val="007E5E96"/>
  </w:style>
  <w:style w:type="paragraph" w:customStyle="1" w:styleId="F23A90A983AD4196BCBBC898BA244ACA">
    <w:name w:val="F23A90A983AD4196BCBBC898BA244ACA"/>
    <w:rsid w:val="007E5E96"/>
  </w:style>
  <w:style w:type="paragraph" w:customStyle="1" w:styleId="F1B67F202ABA4D4DB730425737E43FC7">
    <w:name w:val="F1B67F202ABA4D4DB730425737E43FC7"/>
    <w:rsid w:val="007E5E96"/>
  </w:style>
  <w:style w:type="paragraph" w:customStyle="1" w:styleId="AC3D565E7B5E4A6ABB67FC197703E858">
    <w:name w:val="AC3D565E7B5E4A6ABB67FC197703E858"/>
    <w:rsid w:val="007E5E96"/>
  </w:style>
  <w:style w:type="paragraph" w:customStyle="1" w:styleId="7D7AAC3AE1B84136903BB41771C764A5">
    <w:name w:val="7D7AAC3AE1B84136903BB41771C764A5"/>
    <w:rsid w:val="007E5E96"/>
  </w:style>
  <w:style w:type="paragraph" w:customStyle="1" w:styleId="7CAFB4AF902E4EE5B723906407F39FEF">
    <w:name w:val="7CAFB4AF902E4EE5B723906407F39FEF"/>
    <w:rsid w:val="007E5E96"/>
  </w:style>
  <w:style w:type="paragraph" w:customStyle="1" w:styleId="9070C65BE62441128CE7C975C09A70BC">
    <w:name w:val="9070C65BE62441128CE7C975C09A70BC"/>
    <w:rsid w:val="007E5E96"/>
  </w:style>
  <w:style w:type="paragraph" w:customStyle="1" w:styleId="49FF6A0E484141CBB4A01569823A1DE0">
    <w:name w:val="49FF6A0E484141CBB4A01569823A1DE0"/>
    <w:rsid w:val="007E5E96"/>
  </w:style>
  <w:style w:type="paragraph" w:customStyle="1" w:styleId="F45C94E0EE2D46CE84AE5437B3DB86A5">
    <w:name w:val="F45C94E0EE2D46CE84AE5437B3DB86A5"/>
    <w:rsid w:val="007E5E96"/>
  </w:style>
  <w:style w:type="paragraph" w:customStyle="1" w:styleId="54FE27F7047146C38F68F4D60BB05AA6">
    <w:name w:val="54FE27F7047146C38F68F4D60BB05AA6"/>
    <w:rsid w:val="007E5E96"/>
  </w:style>
  <w:style w:type="paragraph" w:customStyle="1" w:styleId="D2002F54210948C5AD8C6E4FEF4CADA4">
    <w:name w:val="D2002F54210948C5AD8C6E4FEF4CADA4"/>
    <w:rsid w:val="007E5E96"/>
  </w:style>
  <w:style w:type="paragraph" w:customStyle="1" w:styleId="78CC821FA5C84BE581F213036BB1188E">
    <w:name w:val="78CC821FA5C84BE581F213036BB1188E"/>
    <w:rsid w:val="007E5E96"/>
  </w:style>
  <w:style w:type="paragraph" w:customStyle="1" w:styleId="76EEB6B04AD04A0A810980416B2F906A">
    <w:name w:val="76EEB6B04AD04A0A810980416B2F906A"/>
    <w:rsid w:val="007E5E96"/>
  </w:style>
  <w:style w:type="paragraph" w:customStyle="1" w:styleId="38B2EB9A2B0E4DCF865600A0BE5CAACE">
    <w:name w:val="38B2EB9A2B0E4DCF865600A0BE5CAACE"/>
    <w:rsid w:val="007E5E96"/>
  </w:style>
  <w:style w:type="paragraph" w:customStyle="1" w:styleId="C1B4D22984CD4B7EBD0C08731194688B">
    <w:name w:val="C1B4D22984CD4B7EBD0C08731194688B"/>
    <w:rsid w:val="007E5E96"/>
  </w:style>
  <w:style w:type="paragraph" w:customStyle="1" w:styleId="B70DB85BA38A41A3B2459E8C03377FF4">
    <w:name w:val="B70DB85BA38A41A3B2459E8C03377FF4"/>
    <w:rsid w:val="007E5E96"/>
  </w:style>
  <w:style w:type="paragraph" w:customStyle="1" w:styleId="28D7C15443EE4E9087201EBAD5E6216D">
    <w:name w:val="28D7C15443EE4E9087201EBAD5E6216D"/>
    <w:rsid w:val="007E5E96"/>
  </w:style>
  <w:style w:type="paragraph" w:customStyle="1" w:styleId="56A2CA5EEC884F659E98264E906B6719">
    <w:name w:val="56A2CA5EEC884F659E98264E906B6719"/>
    <w:rsid w:val="007E5E96"/>
  </w:style>
  <w:style w:type="paragraph" w:customStyle="1" w:styleId="D95E259666654DBCA8518AB877B54A89">
    <w:name w:val="D95E259666654DBCA8518AB877B54A89"/>
    <w:rsid w:val="007E5E96"/>
  </w:style>
  <w:style w:type="paragraph" w:customStyle="1" w:styleId="DB37BC6A52B44A3A94647BF3FBA705AE">
    <w:name w:val="DB37BC6A52B44A3A94647BF3FBA705AE"/>
    <w:rsid w:val="007E5E96"/>
  </w:style>
  <w:style w:type="paragraph" w:customStyle="1" w:styleId="824B4FFA94E44E70AE1880CB4220E2F0">
    <w:name w:val="824B4FFA94E44E70AE1880CB4220E2F0"/>
    <w:rsid w:val="007E5E96"/>
  </w:style>
  <w:style w:type="paragraph" w:customStyle="1" w:styleId="1023A71885C94CB08D48028C43CE91F6">
    <w:name w:val="1023A71885C94CB08D48028C43CE91F6"/>
    <w:rsid w:val="007E5E96"/>
  </w:style>
  <w:style w:type="paragraph" w:customStyle="1" w:styleId="E2DA503162DD438296711BDF7EA7A289">
    <w:name w:val="E2DA503162DD438296711BDF7EA7A289"/>
    <w:rsid w:val="007E5E96"/>
  </w:style>
  <w:style w:type="paragraph" w:customStyle="1" w:styleId="B1009C14580F41729102950ECCF765DF">
    <w:name w:val="B1009C14580F41729102950ECCF765DF"/>
    <w:rsid w:val="007E5E96"/>
  </w:style>
  <w:style w:type="paragraph" w:customStyle="1" w:styleId="5491FB65EBFB484A93C8D7DA0885429D">
    <w:name w:val="5491FB65EBFB484A93C8D7DA0885429D"/>
    <w:rsid w:val="007E5E96"/>
  </w:style>
  <w:style w:type="paragraph" w:customStyle="1" w:styleId="1D8E466F84C6402AACE2E2A54873DCAC">
    <w:name w:val="1D8E466F84C6402AACE2E2A54873DCAC"/>
    <w:rsid w:val="007E5E96"/>
  </w:style>
  <w:style w:type="paragraph" w:customStyle="1" w:styleId="2D8FD5C12759493BB0C6E9786FDF0F88">
    <w:name w:val="2D8FD5C12759493BB0C6E9786FDF0F88"/>
    <w:rsid w:val="007E5E96"/>
  </w:style>
  <w:style w:type="paragraph" w:customStyle="1" w:styleId="6B9B32328D8443BD843D24F55F97FCA0">
    <w:name w:val="6B9B32328D8443BD843D24F55F97FCA0"/>
    <w:rsid w:val="007E5E96"/>
  </w:style>
  <w:style w:type="paragraph" w:customStyle="1" w:styleId="B6B8FE4F00144AFEAC700723277471D7">
    <w:name w:val="B6B8FE4F00144AFEAC700723277471D7"/>
    <w:rsid w:val="007E5E96"/>
  </w:style>
  <w:style w:type="paragraph" w:customStyle="1" w:styleId="CA6952F7900449B5AD96E2A1B7915971">
    <w:name w:val="CA6952F7900449B5AD96E2A1B7915971"/>
    <w:rsid w:val="007E5E96"/>
  </w:style>
  <w:style w:type="paragraph" w:customStyle="1" w:styleId="A8ADE520B57742368FD40C7A16B74282">
    <w:name w:val="A8ADE520B57742368FD40C7A16B74282"/>
    <w:rsid w:val="007E5E96"/>
  </w:style>
  <w:style w:type="paragraph" w:customStyle="1" w:styleId="0CED3F4242664FCF96EC28B48891679E">
    <w:name w:val="0CED3F4242664FCF96EC28B48891679E"/>
    <w:rsid w:val="007E5E96"/>
  </w:style>
  <w:style w:type="paragraph" w:customStyle="1" w:styleId="90A64819BCED4EDDBD21D716C45585C7">
    <w:name w:val="90A64819BCED4EDDBD21D716C45585C7"/>
    <w:rsid w:val="007E5E96"/>
  </w:style>
  <w:style w:type="paragraph" w:customStyle="1" w:styleId="6D60B40E7E5041C4979C0F02B8034FAA">
    <w:name w:val="6D60B40E7E5041C4979C0F02B8034FAA"/>
    <w:rsid w:val="007E5E96"/>
  </w:style>
  <w:style w:type="paragraph" w:customStyle="1" w:styleId="D6ECA9A8951B4D46A6E010BDAD9207A0">
    <w:name w:val="D6ECA9A8951B4D46A6E010BDAD9207A0"/>
    <w:rsid w:val="007E5E96"/>
  </w:style>
  <w:style w:type="paragraph" w:customStyle="1" w:styleId="F6A397DF89494AFDA0745377B57B6ABC">
    <w:name w:val="F6A397DF89494AFDA0745377B57B6ABC"/>
    <w:rsid w:val="007E5E96"/>
  </w:style>
  <w:style w:type="paragraph" w:customStyle="1" w:styleId="0E7571A7B57C4E708549E46285FA190A">
    <w:name w:val="0E7571A7B57C4E708549E46285FA190A"/>
    <w:rsid w:val="007E5E96"/>
  </w:style>
  <w:style w:type="paragraph" w:customStyle="1" w:styleId="28E8BB5A22E74AFF8169891DAC48A709">
    <w:name w:val="28E8BB5A22E74AFF8169891DAC48A709"/>
    <w:rsid w:val="007E5E96"/>
  </w:style>
  <w:style w:type="paragraph" w:customStyle="1" w:styleId="ABD5AE7C351D45F290451F8CF3B7F6F6">
    <w:name w:val="ABD5AE7C351D45F290451F8CF3B7F6F6"/>
    <w:rsid w:val="007E5E96"/>
  </w:style>
  <w:style w:type="paragraph" w:customStyle="1" w:styleId="7376E0D856B34A20AA724EE2287FB146">
    <w:name w:val="7376E0D856B34A20AA724EE2287FB146"/>
    <w:rsid w:val="007E5E96"/>
  </w:style>
  <w:style w:type="paragraph" w:customStyle="1" w:styleId="A3B973E88867494DAD968069589284B7">
    <w:name w:val="A3B973E88867494DAD968069589284B7"/>
    <w:rsid w:val="007E5E96"/>
  </w:style>
  <w:style w:type="paragraph" w:customStyle="1" w:styleId="955F6EFFFF9B4F1AA8F60272BC685BEB">
    <w:name w:val="955F6EFFFF9B4F1AA8F60272BC685BEB"/>
    <w:rsid w:val="007E5E96"/>
  </w:style>
  <w:style w:type="paragraph" w:customStyle="1" w:styleId="ADE40BF7833D482CA703C7C77D70024D">
    <w:name w:val="ADE40BF7833D482CA703C7C77D70024D"/>
    <w:rsid w:val="007E5E96"/>
  </w:style>
  <w:style w:type="paragraph" w:customStyle="1" w:styleId="97C7CBEEBDC94C46AECFCBA34A0F2DF0">
    <w:name w:val="97C7CBEEBDC94C46AECFCBA34A0F2DF0"/>
    <w:rsid w:val="007E5E96"/>
  </w:style>
  <w:style w:type="paragraph" w:customStyle="1" w:styleId="9D661C3401AA449C834281637D3F1E9A">
    <w:name w:val="9D661C3401AA449C834281637D3F1E9A"/>
    <w:rsid w:val="007E5E96"/>
  </w:style>
  <w:style w:type="paragraph" w:customStyle="1" w:styleId="7F46C670156041BCB2BD26D0941544BD">
    <w:name w:val="7F46C670156041BCB2BD26D0941544BD"/>
    <w:rsid w:val="007E5E96"/>
  </w:style>
  <w:style w:type="paragraph" w:customStyle="1" w:styleId="618A7B67F4114DECB24208823D595373">
    <w:name w:val="618A7B67F4114DECB24208823D595373"/>
    <w:rsid w:val="007E5E96"/>
  </w:style>
  <w:style w:type="paragraph" w:customStyle="1" w:styleId="C2A356F2AFC44D4B8C436D0EFF5FD127">
    <w:name w:val="C2A356F2AFC44D4B8C436D0EFF5FD127"/>
    <w:rsid w:val="007E5E96"/>
  </w:style>
  <w:style w:type="paragraph" w:customStyle="1" w:styleId="C4C52635961F4000ADC941653F3CF14C">
    <w:name w:val="C4C52635961F4000ADC941653F3CF14C"/>
    <w:rsid w:val="007E5E96"/>
  </w:style>
  <w:style w:type="paragraph" w:customStyle="1" w:styleId="24C83BA33F7B4799A52DF4A73F439F9E">
    <w:name w:val="24C83BA33F7B4799A52DF4A73F439F9E"/>
    <w:rsid w:val="007E5E96"/>
  </w:style>
  <w:style w:type="paragraph" w:customStyle="1" w:styleId="7DC85EA6B52B4190A04FA19D67BAED9F">
    <w:name w:val="7DC85EA6B52B4190A04FA19D67BAED9F"/>
    <w:rsid w:val="007E5E96"/>
  </w:style>
  <w:style w:type="paragraph" w:customStyle="1" w:styleId="0E9C0BA40171414E8DE073C8D19F8B40">
    <w:name w:val="0E9C0BA40171414E8DE073C8D19F8B40"/>
    <w:rsid w:val="007E5E96"/>
  </w:style>
  <w:style w:type="paragraph" w:customStyle="1" w:styleId="DE7198F0BFDA416EA78664B6D63ECB2E">
    <w:name w:val="DE7198F0BFDA416EA78664B6D63ECB2E"/>
    <w:rsid w:val="007E5E96"/>
  </w:style>
  <w:style w:type="paragraph" w:customStyle="1" w:styleId="FC422C02E4084F6086117CCD1CF364DB">
    <w:name w:val="FC422C02E4084F6086117CCD1CF364DB"/>
    <w:rsid w:val="007E5E96"/>
  </w:style>
  <w:style w:type="paragraph" w:customStyle="1" w:styleId="DF2334EF24904A53ABF12DFCA4DD78B0">
    <w:name w:val="DF2334EF24904A53ABF12DFCA4DD78B0"/>
    <w:rsid w:val="007E5E96"/>
  </w:style>
  <w:style w:type="paragraph" w:customStyle="1" w:styleId="378C386EED1643C983904A59E3F5188C">
    <w:name w:val="378C386EED1643C983904A59E3F5188C"/>
    <w:rsid w:val="007E5E96"/>
  </w:style>
  <w:style w:type="paragraph" w:customStyle="1" w:styleId="8C13C5E4DC0E4354A20197133779A9F2">
    <w:name w:val="8C13C5E4DC0E4354A20197133779A9F2"/>
    <w:rsid w:val="007E5E96"/>
  </w:style>
  <w:style w:type="paragraph" w:customStyle="1" w:styleId="8EB2B38510C64B658E25D3456E72A2D2">
    <w:name w:val="8EB2B38510C64B658E25D3456E72A2D2"/>
    <w:rsid w:val="007E5E96"/>
  </w:style>
  <w:style w:type="paragraph" w:customStyle="1" w:styleId="A5FE804A2E5544B4995BE2B22F55A8BB">
    <w:name w:val="A5FE804A2E5544B4995BE2B22F55A8BB"/>
    <w:rsid w:val="007E5E96"/>
  </w:style>
  <w:style w:type="paragraph" w:customStyle="1" w:styleId="9A77AB844288482187CD34CBCEDAEC25">
    <w:name w:val="9A77AB844288482187CD34CBCEDAEC25"/>
    <w:rsid w:val="007E5E96"/>
  </w:style>
  <w:style w:type="paragraph" w:customStyle="1" w:styleId="6D4679E29AFB4DE583BE95DC0560F5BC">
    <w:name w:val="6D4679E29AFB4DE583BE95DC0560F5BC"/>
    <w:rsid w:val="007E5E96"/>
  </w:style>
  <w:style w:type="paragraph" w:customStyle="1" w:styleId="C9D7406358354D5195D8BA70A7CF5DA9">
    <w:name w:val="C9D7406358354D5195D8BA70A7CF5DA9"/>
    <w:rsid w:val="007E5E96"/>
  </w:style>
  <w:style w:type="paragraph" w:customStyle="1" w:styleId="8E7DA8C736874A9A83B55982180EE225">
    <w:name w:val="8E7DA8C736874A9A83B55982180EE225"/>
    <w:rsid w:val="007E5E96"/>
  </w:style>
  <w:style w:type="paragraph" w:customStyle="1" w:styleId="2A7833DCBF87455D951D3E3D846BC5B8">
    <w:name w:val="2A7833DCBF87455D951D3E3D846BC5B8"/>
    <w:rsid w:val="007E5E96"/>
  </w:style>
  <w:style w:type="paragraph" w:customStyle="1" w:styleId="B703229ED4CE404FA1AFE42BEAAE657E">
    <w:name w:val="B703229ED4CE404FA1AFE42BEAAE657E"/>
    <w:rsid w:val="007E5E96"/>
  </w:style>
  <w:style w:type="paragraph" w:customStyle="1" w:styleId="E00BBE728A3B441883B5E7D58747E9B4">
    <w:name w:val="E00BBE728A3B441883B5E7D58747E9B4"/>
    <w:rsid w:val="007E5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Employee Referral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referral form</Template>
  <TotalTime>1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DataStaff Inc.</dc:subject>
  <dc:creator>Barbara Maha</dc:creator>
  <cp:lastModifiedBy>Vikas Gupta</cp:lastModifiedBy>
  <cp:revision>2</cp:revision>
  <cp:lastPrinted>2017-11-15T21:40:00Z</cp:lastPrinted>
  <dcterms:created xsi:type="dcterms:W3CDTF">2018-07-24T13:35:00Z</dcterms:created>
  <dcterms:modified xsi:type="dcterms:W3CDTF">2018-07-24T13:35:00Z</dcterms:modified>
</cp:coreProperties>
</file>