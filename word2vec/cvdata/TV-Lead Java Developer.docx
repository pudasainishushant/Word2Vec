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BE" w:rsidRPr="00611720" w:rsidRDefault="00DD7EB1" w:rsidP="004815E4">
      <w:pPr>
        <w:spacing w:before="0" w:line="240" w:lineRule="auto"/>
        <w:jc w:val="center"/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</w:pPr>
      <w:r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 xml:space="preserve">Resume of </w:t>
      </w:r>
      <w:r w:rsidR="00A31100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Tv (</w:t>
      </w:r>
      <w:r w:rsidR="00CF2846" w:rsidRPr="00611720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V</w:t>
      </w:r>
      <w:r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enkateswara</w:t>
      </w:r>
      <w:r w:rsidR="000221A7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 xml:space="preserve"> </w:t>
      </w:r>
      <w:r w:rsidR="00A31100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Thulluru</w:t>
      </w:r>
      <w:r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)</w:t>
      </w:r>
    </w:p>
    <w:p w:rsidR="009A0DBE" w:rsidRPr="006B4160" w:rsidRDefault="009A0DBE" w:rsidP="00E23199">
      <w:pPr>
        <w:spacing w:before="0" w:line="240" w:lineRule="auto"/>
        <w:jc w:val="center"/>
        <w:rPr>
          <w:rFonts w:asciiTheme="minorHAnsi" w:hAnsiTheme="minorHAnsi" w:cs="Arial"/>
          <w:sz w:val="21"/>
          <w:szCs w:val="21"/>
          <w:lang w:val="en-US"/>
        </w:rPr>
      </w:pPr>
      <w:r w:rsidRPr="00611720">
        <w:rPr>
          <w:rFonts w:asciiTheme="minorHAnsi" w:hAnsiTheme="minorHAnsi"/>
          <w:b/>
          <w:spacing w:val="24"/>
          <w:sz w:val="21"/>
          <w:szCs w:val="21"/>
          <w:lang w:val="en-US"/>
        </w:rPr>
        <w:t>Email</w:t>
      </w:r>
      <w:r w:rsidRPr="00611720">
        <w:rPr>
          <w:rFonts w:asciiTheme="minorHAnsi" w:hAnsiTheme="minorHAnsi"/>
          <w:spacing w:val="24"/>
          <w:sz w:val="21"/>
          <w:szCs w:val="21"/>
          <w:lang w:val="en-US"/>
        </w:rPr>
        <w:t>:</w:t>
      </w:r>
      <w:r w:rsidR="00316797">
        <w:rPr>
          <w:rFonts w:asciiTheme="minorHAnsi" w:hAnsiTheme="minorHAnsi"/>
          <w:noProof/>
          <w:color w:val="000000"/>
          <w:spacing w:val="24"/>
          <w:sz w:val="21"/>
          <w:szCs w:val="21"/>
          <w:lang w:val="en-US"/>
        </w:rPr>
        <w:t>tv2420</w:t>
      </w:r>
      <w:r w:rsidR="009D59CC">
        <w:rPr>
          <w:rFonts w:asciiTheme="minorHAnsi" w:hAnsiTheme="minorHAnsi"/>
          <w:noProof/>
          <w:color w:val="000000"/>
          <w:spacing w:val="24"/>
          <w:sz w:val="21"/>
          <w:szCs w:val="21"/>
          <w:lang w:val="en-US"/>
        </w:rPr>
        <w:t>@</w:t>
      </w:r>
      <w:r w:rsidR="00523585">
        <w:rPr>
          <w:rFonts w:asciiTheme="minorHAnsi" w:hAnsiTheme="minorHAnsi"/>
          <w:noProof/>
          <w:color w:val="000000"/>
          <w:spacing w:val="24"/>
          <w:sz w:val="21"/>
          <w:szCs w:val="21"/>
          <w:lang w:val="en-US"/>
        </w:rPr>
        <w:t>gmail</w:t>
      </w:r>
      <w:r w:rsidR="00C75601" w:rsidRPr="00611720">
        <w:rPr>
          <w:rFonts w:asciiTheme="minorHAnsi" w:hAnsiTheme="minorHAnsi"/>
          <w:noProof/>
          <w:color w:val="000000"/>
          <w:spacing w:val="24"/>
          <w:sz w:val="21"/>
          <w:szCs w:val="21"/>
          <w:lang w:val="en-US"/>
        </w:rPr>
        <w:t>.com</w:t>
      </w:r>
      <w:r w:rsidR="00140E0F">
        <w:rPr>
          <w:rFonts w:asciiTheme="minorHAnsi" w:hAnsiTheme="minorHAnsi"/>
          <w:noProof/>
          <w:color w:val="000000"/>
          <w:spacing w:val="24"/>
          <w:sz w:val="21"/>
          <w:szCs w:val="21"/>
          <w:lang w:val="en-US"/>
        </w:rPr>
        <w:t xml:space="preserve"> </w:t>
      </w:r>
      <w:r w:rsidRPr="00611720">
        <w:rPr>
          <w:rFonts w:asciiTheme="minorHAnsi" w:hAnsiTheme="minorHAnsi"/>
          <w:b/>
          <w:spacing w:val="24"/>
          <w:sz w:val="21"/>
          <w:szCs w:val="21"/>
          <w:lang w:val="en-US"/>
        </w:rPr>
        <w:t>Contact No.</w:t>
      </w:r>
      <w:r w:rsidRPr="00611720">
        <w:rPr>
          <w:rFonts w:asciiTheme="minorHAnsi" w:hAnsiTheme="minorHAnsi"/>
          <w:spacing w:val="24"/>
          <w:sz w:val="21"/>
          <w:szCs w:val="21"/>
          <w:lang w:val="en-US"/>
        </w:rPr>
        <w:t xml:space="preserve">: </w:t>
      </w:r>
      <w:r w:rsidR="00A31100">
        <w:rPr>
          <w:rFonts w:asciiTheme="minorHAnsi" w:hAnsiTheme="minorHAnsi"/>
          <w:spacing w:val="24"/>
          <w:sz w:val="21"/>
          <w:szCs w:val="21"/>
          <w:lang w:val="en-US"/>
        </w:rPr>
        <w:t>407-661-3164</w:t>
      </w:r>
    </w:p>
    <w:p w:rsidR="003210B9" w:rsidRDefault="003210B9" w:rsidP="00E95533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754"/>
      </w:tblGrid>
      <w:tr w:rsidR="00611720" w:rsidTr="00FA4C0D">
        <w:tc>
          <w:tcPr>
            <w:tcW w:w="10754" w:type="dxa"/>
            <w:shd w:val="clear" w:color="auto" w:fill="D9D9D9" w:themeFill="background1" w:themeFillShade="D9"/>
          </w:tcPr>
          <w:p w:rsidR="00316797" w:rsidRDefault="00316797" w:rsidP="00316797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15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+ years of versatile experience across diverse organizational domains</w:t>
            </w:r>
          </w:p>
          <w:p w:rsidR="005F552A" w:rsidRPr="00AF14DA" w:rsidRDefault="00AF14DA" w:rsidP="00AF14DA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Experienced in requirements analysis, design,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development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unit test, production and test support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of 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C, C++, Java EE,   and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Ab Initio, 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applications</w:t>
            </w:r>
          </w:p>
          <w:p w:rsidR="00CC2E5C" w:rsidRPr="00910078" w:rsidRDefault="005F552A" w:rsidP="00910078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Well versed with </w:t>
            </w:r>
            <w:r w:rsidR="00157DC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OOP concepts, 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Spring, Hibernate, SOAP</w:t>
            </w:r>
            <w:r w:rsidR="008724E5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REST</w:t>
            </w:r>
            <w:bookmarkStart w:id="0" w:name="_GoBack"/>
            <w:bookmarkEnd w:id="0"/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JMS, XM</w:t>
            </w:r>
            <w:r w:rsidR="00B20B5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L, XSLT, Junit, Maven, Ant ,SQL, 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PL/SQL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CSS, HTML, Javascrip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t, Perl,</w:t>
            </w:r>
            <w:r w:rsid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shell script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</w:t>
            </w:r>
          </w:p>
          <w:p w:rsidR="00CC2E5C" w:rsidRPr="00CC2E5C" w:rsidRDefault="00CC2E5C" w:rsidP="005F552A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Skilled in Relational databases</w:t>
            </w:r>
            <w:r w:rsidR="00F1091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(Sybase, Oracle, DB2)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UML, Design methodologies and Design Patterns</w:t>
            </w:r>
          </w:p>
          <w:p w:rsidR="009D59CC" w:rsidRDefault="00721349" w:rsidP="00721349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Industry expert having keen understanding of Project / Client Requirements coupled with hands-on exposure in handling all phases of Project / Program Life Cycle, right from requirement analysis, project scoping, planning &amp; scheduling to the implementation of robust technology solutions within time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and budget</w:t>
            </w:r>
          </w:p>
          <w:p w:rsidR="00611720" w:rsidRPr="00910078" w:rsidRDefault="009D59CC" w:rsidP="00910078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Experienced in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analyzing financial data, executive reports, addressing</w:t>
            </w:r>
            <w:r w:rsidR="00602867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and resolving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clinents concerns</w:t>
            </w:r>
          </w:p>
          <w:p w:rsidR="007A5DF8" w:rsidRPr="00611720" w:rsidRDefault="007A5DF8" w:rsidP="00721349">
            <w:pPr>
              <w:spacing w:before="0" w:line="240" w:lineRule="auto"/>
              <w:ind w:left="360"/>
              <w:jc w:val="both"/>
              <w:rPr>
                <w:rFonts w:asciiTheme="minorHAnsi" w:hAnsiTheme="minorHAnsi" w:cs="Arial"/>
                <w:b/>
                <w:smallCaps/>
                <w:sz w:val="21"/>
                <w:szCs w:val="21"/>
                <w:lang w:val="en-US"/>
              </w:rPr>
            </w:pPr>
          </w:p>
        </w:tc>
      </w:tr>
    </w:tbl>
    <w:p w:rsidR="00611720" w:rsidRPr="006B4160" w:rsidRDefault="00611720" w:rsidP="00E95533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p w:rsidR="000C121E" w:rsidRPr="006B4160" w:rsidRDefault="00B52F8E" w:rsidP="004815E4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Professional Experience</w:t>
      </w:r>
    </w:p>
    <w:p w:rsidR="000C121E" w:rsidRPr="00611720" w:rsidRDefault="000C121E" w:rsidP="004815E4">
      <w:pPr>
        <w:spacing w:before="0" w:line="240" w:lineRule="auto"/>
        <w:ind w:left="3080" w:right="3069"/>
        <w:jc w:val="center"/>
        <w:rPr>
          <w:rFonts w:asciiTheme="minorHAnsi" w:hAnsiTheme="minorHAnsi" w:cs="Arial"/>
          <w:b/>
          <w:i/>
          <w:sz w:val="21"/>
          <w:szCs w:val="21"/>
          <w:lang w:val="en-US"/>
        </w:rPr>
      </w:pPr>
    </w:p>
    <w:p w:rsidR="007A5DF8" w:rsidRDefault="007A5DF8" w:rsidP="009011C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9011C6" w:rsidRDefault="007703E8" w:rsidP="009011C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Achievements</w:t>
      </w:r>
      <w:r w:rsidR="009011C6" w:rsidRPr="006B4160"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:</w:t>
      </w:r>
    </w:p>
    <w:p w:rsidR="007703E8" w:rsidRDefault="0075554C" w:rsidP="009011C6">
      <w:pPr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Numerous</w:t>
      </w:r>
      <w:r w:rsidR="001948DD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“Bravo Zulu” i</w:t>
      </w:r>
      <w:r w:rsidR="007703E8" w:rsidRPr="000D3C5E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 xml:space="preserve">ndividual contribution awards </w:t>
      </w:r>
      <w:r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in different projects</w:t>
      </w:r>
      <w:r w:rsidR="007703E8" w:rsidRPr="000D3C5E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2A4338" w:rsidRDefault="002A4338" w:rsidP="009011C6">
      <w:pPr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</w:p>
    <w:p w:rsidR="000D3C5E" w:rsidRDefault="000D3C5E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Projects:</w:t>
      </w:r>
    </w:p>
    <w:p w:rsidR="00C4790B" w:rsidRDefault="00C4790B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2B0436" w:rsidRPr="002A4338" w:rsidRDefault="007E1C35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Lead Java Developer/Architect</w:t>
      </w:r>
      <w:r w:rsidR="002B0436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Learning Quadrant, </w:t>
      </w:r>
      <w:r w:rsidR="00DB4FF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Chantilly, Virginia Dec 2013</w:t>
      </w:r>
      <w:r w:rsidR="00A00BA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- ToDate</w:t>
      </w:r>
    </w:p>
    <w:p w:rsidR="002B0436" w:rsidRDefault="002B0436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>Learning Quadrant provideds technology solutions for educational institutions such as end to end school management, student assessment tools, system to send automated alerts/reminders to relevant parties, class registrations, attendance &amp; test management, progress reporting, revenue reporting.</w:t>
      </w:r>
    </w:p>
    <w:p w:rsidR="00762327" w:rsidRPr="006B4160" w:rsidRDefault="00762327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0436" w:rsidRPr="00B917DA" w:rsidRDefault="002B0436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Performed on</w:t>
      </w:r>
      <w:r w:rsidR="00123F8A">
        <w:rPr>
          <w:rStyle w:val="apple-style-span"/>
          <w:rFonts w:asciiTheme="minorHAnsi" w:hAnsiTheme="minorHAnsi" w:cs="Tahoma"/>
          <w:sz w:val="21"/>
          <w:szCs w:val="21"/>
          <w:lang w:val="en-US"/>
        </w:rPr>
        <w:t>-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call support for </w:t>
      </w:r>
      <w:r w:rsidR="002B0436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production and test systems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Developed software fixes by performing root-cuase analysis of production applications.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Performed troubleshooting of various layers of technology and frameworks</w:t>
      </w:r>
      <w:r w:rsidR="00123F8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performance tuning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Communicated actively with subject matter experts and delivery managers to understand scope and functionality of each release.</w:t>
      </w:r>
    </w:p>
    <w:p w:rsidR="00762327" w:rsidRDefault="0060286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technical support to understand and resolve customer issuesby often analyzing the code and recreating the problems in-house.</w:t>
      </w:r>
    </w:p>
    <w:p w:rsidR="00602867" w:rsidRDefault="0060286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Analyzed the feedback and product issues reported by beta customers and tunneled the information down to appropriate subject mat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>t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er experts.</w:t>
      </w:r>
    </w:p>
    <w:p w:rsidR="005230E7" w:rsidRDefault="005230E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Performed smoke testing after each bug fix release on weekly baseis to ensure core functionality is intact.</w:t>
      </w:r>
    </w:p>
    <w:p w:rsidR="002B0436" w:rsidRDefault="002B0436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602867" w:rsidRPr="00B917DA" w:rsidRDefault="00602867" w:rsidP="0060286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E92E13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Java EE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(J2EE),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Spring, Hibernate,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Jboss, Ant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JMA, Oracle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A26FE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Perl, JSF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Linux</w:t>
      </w:r>
    </w:p>
    <w:p w:rsidR="00602867" w:rsidRDefault="00602867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602867" w:rsidRDefault="00602867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602867" w:rsidRPr="00360396" w:rsidRDefault="007E1C35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Lead Java Developer</w:t>
      </w:r>
      <w:r w:rsidR="00602867" w:rsidRPr="002A4338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,FedEx Services, Orlando, </w:t>
      </w:r>
      <w:r w:rsidR="00602867" w:rsidRPr="008B4BEE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FL</w:t>
      </w:r>
      <w:r w:rsidR="00602867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April 2001 – November 2013</w:t>
      </w:r>
    </w:p>
    <w:p w:rsidR="002B0436" w:rsidRDefault="002B0436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0D3C5E" w:rsidRPr="002A4338" w:rsidRDefault="007E1C35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Lead Java Developer</w:t>
      </w:r>
      <w:r w:rsidR="0024768F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</w:t>
      </w:r>
      <w:r w:rsidR="00360396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Revenue Cycle Controls &amp;</w:t>
      </w:r>
      <w:r w:rsidR="00360396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Reporting</w:t>
      </w:r>
      <w:r w:rsidR="003258FE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(RCCR)</w:t>
      </w:r>
    </w:p>
    <w:p w:rsidR="000D3C5E" w:rsidRDefault="00391978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Track revenue at all stages and implement controls between different engines</w:t>
      </w:r>
      <w:r w:rsidR="000D3C5E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</w:t>
      </w:r>
    </w:p>
    <w:p w:rsidR="00DD7EB1" w:rsidRPr="006B4160" w:rsidRDefault="00DD7EB1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917DA" w:rsidRPr="00B917DA" w:rsidRDefault="000D3C5E" w:rsidP="00B917DA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 w:rsid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5F5594" w:rsidRDefault="00D46489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on-call support for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production and test systems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0D3C5E" w:rsidRDefault="0024768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 and developed many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C/C++ and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Java modules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lead iniative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convert</w:t>
      </w:r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Ab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 and C/C++ applications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Java based applications wherever it was relavent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B917DA" w:rsidRDefault="00B917DA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Created single window system for Accounting teams to access numerous reports.</w:t>
      </w:r>
    </w:p>
    <w:p w:rsidR="0049066F" w:rsidRDefault="0049066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ed and developed web services based REST software architectural style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for the use of accounting teams.</w:t>
      </w:r>
    </w:p>
    <w:p w:rsidR="00DB3C12" w:rsidRDefault="00D46489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lastRenderedPageBreak/>
        <w:t>Performed i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mplementation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of secure w</w:t>
      </w:r>
      <w:r w:rsidR="004F1BE6">
        <w:rPr>
          <w:rStyle w:val="apple-style-span"/>
          <w:rFonts w:asciiTheme="minorHAnsi" w:hAnsiTheme="minorHAnsi" w:cs="Tahoma"/>
          <w:sz w:val="21"/>
          <w:szCs w:val="21"/>
          <w:lang w:val="en-US"/>
        </w:rPr>
        <w:t>e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bservice currency calls, certificates, renewal of certificates</w:t>
      </w:r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87674A" w:rsidRPr="005C30BD" w:rsidRDefault="005C30BD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Involved in re-architecture project as par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t of Sybase to Oracle migration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D722BF" w:rsidRDefault="0049066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Created Ab Initio graphs to load large volumes of data data</w:t>
      </w:r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into database, to validate,transform and write to files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4F1BE6" w:rsidRPr="002B14B7" w:rsidRDefault="004F1BE6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Co-ordinated in deploying applications, laying out file transfer protocols with business partners in Europe and Asia-Pacific regions.</w:t>
      </w:r>
    </w:p>
    <w:p w:rsidR="006E4605" w:rsidRDefault="006E4605" w:rsidP="00B917DA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2A4338" w:rsidRDefault="002A4338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49066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C, C++, Java EE</w:t>
      </w:r>
      <w:r w:rsidR="00D41D4F">
        <w:rPr>
          <w:rStyle w:val="apple-style-span"/>
          <w:rFonts w:asciiTheme="minorHAnsi" w:hAnsiTheme="minorHAnsi" w:cs="Tahoma"/>
          <w:sz w:val="21"/>
          <w:szCs w:val="21"/>
          <w:lang w:val="en-US"/>
        </w:rPr>
        <w:t>(J2EE)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Linux,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S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pring, 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Hibernate, </w:t>
      </w:r>
      <w:r w:rsidR="008724E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SOAP, 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Jboss, 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Ant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</w:t>
      </w:r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Oracle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Korn Shell, Perl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JSF</w:t>
      </w:r>
    </w:p>
    <w:p w:rsidR="00C4790B" w:rsidRDefault="00C4790B" w:rsidP="00680BE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680BED" w:rsidRPr="006B4160" w:rsidRDefault="00680BED" w:rsidP="00680BE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Enterprise </w:t>
      </w:r>
      <w:r w:rsidR="003D44FB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Revenue Transaction Edits</w:t>
      </w:r>
      <w:r w:rsidR="00E5698D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&amp; Rate Quotes</w:t>
      </w:r>
    </w:p>
    <w:p w:rsidR="00680BED" w:rsidRPr="002B14B7" w:rsidRDefault="00680BED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2B14B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Description: 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Validation of data coming from different business partners/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systems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Retrieve customer, currency and legal entity information from different sources and apply it to validate the data and populate where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relevant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Provide rate quotes to domestic and international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customers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6E4605" w:rsidRDefault="006E4605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E5698D" w:rsidRPr="00E5698D" w:rsidRDefault="00680BED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 w:rsid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2138F2" w:rsidRDefault="00D46489" w:rsidP="002138F2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s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upport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for 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production processing and all test levels.</w:t>
      </w:r>
    </w:p>
    <w:p w:rsidR="002138F2" w:rsidRDefault="002138F2" w:rsidP="002138F2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Developed 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c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ommon C++ architecture to handle tuxedo views</w:t>
      </w:r>
    </w:p>
    <w:p w:rsidR="0003758D" w:rsidRDefault="002138F2" w:rsidP="0003758D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 and developed an IDE and validator for C, C++, Java rules based engines which cut down development time to 70% and quality  of code increased by 50%.</w:t>
      </w:r>
    </w:p>
    <w:p w:rsidR="002B14B7" w:rsidRDefault="0003758D" w:rsidP="002B14B7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Designed and developed </w:t>
      </w:r>
      <w:r w:rsid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Tuxedo services for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international</w:t>
      </w:r>
      <w:r w:rsidR="0035693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domestic </w:t>
      </w:r>
      <w:r w:rsid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rate quotes</w:t>
      </w:r>
      <w:r w:rsidR="002B14B7"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35693A" w:rsidRDefault="00686C18" w:rsidP="002B14B7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Developed 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 w:rsidR="0035693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ata validation thru java application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(international pre-processor)</w:t>
      </w:r>
    </w:p>
    <w:p w:rsidR="00C00EBB" w:rsidRPr="00C00EBB" w:rsidRDefault="00C00EBB" w:rsidP="00C00EBB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D722BF" w:rsidRPr="00D01508" w:rsidRDefault="00686C18" w:rsidP="00631DB6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Implemented </w:t>
      </w:r>
      <w:r w:rsidR="0087674A" w:rsidRP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Sybase to Oracle migration.</w:t>
      </w:r>
    </w:p>
    <w:p w:rsidR="00D46489" w:rsidRDefault="00D46489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680BED" w:rsidRPr="00E5698D" w:rsidRDefault="00680BED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: Linux, Java,</w:t>
      </w:r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Weblogic, 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C/C++, Tangosol,</w:t>
      </w:r>
      <w:r w:rsidR="00A8285A">
        <w:rPr>
          <w:rStyle w:val="apple-style-span"/>
          <w:rFonts w:asciiTheme="minorHAnsi" w:hAnsiTheme="minorHAnsi" w:cs="Tahoma"/>
          <w:sz w:val="21"/>
          <w:szCs w:val="21"/>
          <w:lang w:val="en-US"/>
        </w:rPr>
        <w:t>gSOAP, SOAP</w:t>
      </w:r>
      <w:r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Ant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Perl, HTML, Javascript</w:t>
      </w:r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Sybase, Oracle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Korn Shell, Perl</w:t>
      </w:r>
    </w:p>
    <w:p w:rsidR="00680BED" w:rsidRDefault="00680BED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14B7" w:rsidRPr="006B4160" w:rsidRDefault="003258FE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Distributed Load Revenue </w:t>
      </w:r>
      <w:r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Systems (DLRS)</w:t>
      </w:r>
    </w:p>
    <w:p w:rsidR="002B14B7" w:rsidRDefault="00391978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Receive data from different streams, apply minimal edits, prepare invoices based on customer profiles,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and publish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transactions for the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downstream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engines.</w:t>
      </w:r>
    </w:p>
    <w:p w:rsidR="00D46489" w:rsidRDefault="00D46489" w:rsidP="00D722BF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D722BF" w:rsidRPr="00D722BF" w:rsidRDefault="002B14B7" w:rsidP="00D722BF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D722BF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594C2C" w:rsidRDefault="00594C2C" w:rsidP="00594C2C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 and developed C/C++ applications and tuxedo services.</w:t>
      </w:r>
    </w:p>
    <w:p w:rsidR="00594C2C" w:rsidRPr="002B14B7" w:rsidRDefault="00594C2C" w:rsidP="00594C2C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and test operations.</w:t>
      </w:r>
    </w:p>
    <w:p w:rsidR="00D722BF" w:rsidRDefault="00594C2C" w:rsidP="002B14B7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Desinged and developed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Ab Initio graphs to validate, retrieve relevant customer information to generate invoices</w:t>
      </w:r>
      <w:r w:rsidR="002B14B7"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C00EBB" w:rsidRDefault="00C00EBB" w:rsidP="002B14B7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D46489" w:rsidRDefault="00D46489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2B14B7" w:rsidRPr="00C00EBB" w:rsidRDefault="002B14B7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C00EBB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Sybase, </w:t>
      </w:r>
      <w:r w:rsidR="005C30B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Sun Solaris, </w:t>
      </w:r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>Linux, Ab Initio,</w:t>
      </w:r>
      <w:r w:rsidR="00C00EBB"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Korn Shell</w:t>
      </w:r>
      <w:r w:rsidR="00594C2C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XML</w:t>
      </w:r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Java</w:t>
      </w:r>
    </w:p>
    <w:p w:rsidR="002B14B7" w:rsidRDefault="002B14B7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14B7" w:rsidRPr="006B4160" w:rsidRDefault="002B14B7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F</w:t>
      </w:r>
      <w:r w:rsidR="003258FE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ormat &amp; Distributed </w:t>
      </w:r>
      <w:r w:rsidR="00A970F3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Settlement (</w:t>
      </w:r>
      <w:r w:rsidR="003258FE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FDS</w:t>
      </w:r>
      <w:r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)</w:t>
      </w:r>
      <w:r w:rsid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</w:t>
      </w:r>
      <w:r w:rsidR="00405653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Chronos Downstream Engines (CDE) &amp; Code Translation (CT)</w:t>
      </w:r>
    </w:p>
    <w:p w:rsidR="002B14B7" w:rsidRDefault="00391978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Subscribe to upstream engines, retrieve messages/transactions,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and format</w:t>
      </w:r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the invoices for print vendors and EDP services</w:t>
      </w:r>
      <w:r w:rsidR="002B14B7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0432BB" w:rsidRDefault="00A970F3" w:rsidP="000432B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 and development of applications to retrieve data from database, apply business rules and format invoices.</w:t>
      </w:r>
    </w:p>
    <w:p w:rsidR="00C00EBB" w:rsidRDefault="00C00EBB" w:rsidP="000432B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and test operations.</w:t>
      </w:r>
    </w:p>
    <w:p w:rsidR="00C97F1B" w:rsidRDefault="00C97F1B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405653" w:rsidRDefault="00405653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operations for down steam engines.</w:t>
      </w:r>
    </w:p>
    <w:p w:rsidR="00405653" w:rsidRPr="00C97F1B" w:rsidRDefault="00405653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C/C++ API’s for numerous code translation services.</w:t>
      </w:r>
    </w:p>
    <w:p w:rsidR="00D46489" w:rsidRDefault="00D46489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C00EBB" w:rsidRPr="00C00EBB" w:rsidRDefault="00C00EBB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C00EBB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B31965">
        <w:rPr>
          <w:rStyle w:val="apple-style-span"/>
          <w:rFonts w:asciiTheme="minorHAnsi" w:hAnsiTheme="minorHAnsi" w:cs="Tahoma"/>
          <w:sz w:val="21"/>
          <w:szCs w:val="21"/>
          <w:lang w:val="en-US"/>
        </w:rPr>
        <w:t>C/C++, Sybase, Sun Solaris,</w:t>
      </w:r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+, Korn shell, Perl, Java</w:t>
      </w:r>
    </w:p>
    <w:p w:rsidR="00C00EBB" w:rsidRPr="00C00EBB" w:rsidRDefault="00C00EBB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405653" w:rsidRPr="00360396" w:rsidRDefault="005C30BD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System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Analyst</w:t>
      </w:r>
      <w:r w:rsidR="0036441F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, 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IBM, Austin, </w:t>
      </w:r>
      <w:r w:rsidR="00A970F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TX</w:t>
      </w:r>
      <w:r w:rsidR="00A970F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March 1998 – March </w:t>
      </w:r>
      <w:r w:rsidR="00405653" w:rsidRPr="00B532C0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2001</w:t>
      </w:r>
    </w:p>
    <w:p w:rsidR="002A4338" w:rsidRPr="006B4160" w:rsidRDefault="00B532C0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 Planning &amp; Revenue Reporting (AP&amp;R), SDM Skills &amp; Education Training, Business Partner Connections</w:t>
      </w:r>
    </w:p>
    <w:p w:rsidR="002A4338" w:rsidRPr="006B4160" w:rsidRDefault="00391978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These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application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sare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used to keep track of business partners, revenue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available training modules and their timeframes</w:t>
      </w:r>
      <w:r w:rsidR="002A4338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</w:t>
      </w:r>
    </w:p>
    <w:p w:rsidR="006E4605" w:rsidRDefault="006E4605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B532C0" w:rsidRPr="00B532C0" w:rsidRDefault="002A4338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5F1102" w:rsidRDefault="005F1102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Research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descrepancies in revenue, revenue re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porting, data descripancies.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Raise trouble tickets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5F1102" w:rsidRDefault="005F1102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Fix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bugs  and resolve</w:t>
      </w:r>
      <w:r w:rsidR="006E46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issues by working with business requirements and system requirement 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teams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A62DFA" w:rsidRDefault="00A62DFA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Analyzed code to identify and improve performance bottlenecks. Streamlined the code wherever it was pertinent.</w:t>
      </w:r>
    </w:p>
    <w:p w:rsidR="00B532C0" w:rsidRPr="00A62DFA" w:rsidRDefault="00B532C0" w:rsidP="00A62DFA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 and developed different modules, c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oordinate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activities related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to 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backend and frontend Integration, resolving i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nterface conflicts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B532C0" w:rsidRDefault="00B532C0" w:rsidP="00B532C0">
      <w:pPr>
        <w:pStyle w:val="ListParagraph"/>
        <w:spacing w:before="0" w:line="240" w:lineRule="auto"/>
        <w:ind w:left="360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680BED" w:rsidRDefault="00680BED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C, C++, 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Linux, AIX, J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ava,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DB2, Javascript, HTML, Perl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Shall scripts</w:t>
      </w:r>
    </w:p>
    <w:p w:rsidR="00B92A23" w:rsidRDefault="00B92A23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92A23" w:rsidRPr="00360396" w:rsidRDefault="00D01508" w:rsidP="00B92A2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Builder/Archtect</w:t>
      </w:r>
      <w:r w:rsidR="005E0B3F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Magneto Integrated Systems</w:t>
      </w:r>
      <w:r w:rsidR="00B92A2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Hyderabad, India</w:t>
      </w:r>
      <w:r w:rsidR="00B92A2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– </w:t>
      </w:r>
      <w:r w:rsidR="00381C36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Jun 1992</w:t>
      </w:r>
      <w:r w:rsidR="00E11FEE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–</w:t>
      </w:r>
      <w:r w:rsidR="00B92A2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Feb1998 </w:t>
      </w:r>
    </w:p>
    <w:p w:rsidR="00B92A23" w:rsidRPr="006B4160" w:rsidRDefault="00B92A23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Designed,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developed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introduced software engineering by providing appli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>cations for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tech, sales, accounts &amp; receivables, personnel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(HR)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6E4605" w:rsidRDefault="006E4605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B92A23" w:rsidRPr="00EB3827" w:rsidRDefault="00B92A23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E41105" w:rsidRDefault="00791EA4" w:rsidP="00E41105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Collected requirements from different departments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analyzed, designed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and deployed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C/C++ applications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791EA4" w:rsidRDefault="00D01508" w:rsidP="00E41105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Maintained and enhanced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applications </w:t>
      </w:r>
      <w:r w:rsidR="005F1102">
        <w:rPr>
          <w:rStyle w:val="apple-style-span"/>
          <w:rFonts w:asciiTheme="minorHAnsi" w:hAnsiTheme="minorHAnsi" w:cs="Tahoma"/>
          <w:sz w:val="21"/>
          <w:szCs w:val="21"/>
          <w:lang w:val="en-US"/>
        </w:rPr>
        <w:t>as per the feed back from the clients.</w:t>
      </w:r>
    </w:p>
    <w:p w:rsidR="00B92A23" w:rsidRPr="00A62DFA" w:rsidRDefault="00E11FEE" w:rsidP="00A62DFA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Created required webpages for the company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managed the site.</w:t>
      </w:r>
    </w:p>
    <w:p w:rsidR="00E11FEE" w:rsidRPr="00E11FEE" w:rsidRDefault="00E11FEE" w:rsidP="00E11FE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11FE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: Linux, C/C++, HTML, Perl, shell scripts</w:t>
      </w:r>
    </w:p>
    <w:p w:rsidR="00D01508" w:rsidRPr="006B4160" w:rsidRDefault="00D01508" w:rsidP="000D4241">
      <w:pPr>
        <w:spacing w:before="0" w:line="240" w:lineRule="auto"/>
        <w:jc w:val="both"/>
        <w:rPr>
          <w:rFonts w:asciiTheme="minorHAnsi" w:hAnsiTheme="minorHAnsi"/>
          <w:bCs/>
          <w:sz w:val="21"/>
          <w:szCs w:val="21"/>
          <w:highlight w:val="lightGray"/>
          <w:lang w:val="en-US"/>
        </w:rPr>
      </w:pPr>
    </w:p>
    <w:p w:rsidR="0037429F" w:rsidRDefault="0037429F" w:rsidP="00805212">
      <w:pPr>
        <w:spacing w:before="0" w:line="240" w:lineRule="auto"/>
        <w:jc w:val="both"/>
        <w:rPr>
          <w:rFonts w:asciiTheme="minorHAnsi" w:hAnsiTheme="minorHAnsi"/>
          <w:b/>
          <w:bCs/>
          <w:sz w:val="21"/>
          <w:szCs w:val="21"/>
          <w:highlight w:val="lightGray"/>
          <w:lang w:val="en-US"/>
        </w:rPr>
      </w:pPr>
    </w:p>
    <w:p w:rsidR="004815E4" w:rsidRPr="00C139FE" w:rsidRDefault="004815E4" w:rsidP="00C139FE">
      <w:pPr>
        <w:pBdr>
          <w:bottom w:val="single" w:sz="12" w:space="8" w:color="auto"/>
        </w:pBdr>
        <w:tabs>
          <w:tab w:val="left" w:pos="7290"/>
        </w:tabs>
        <w:spacing w:before="0" w:line="240" w:lineRule="auto"/>
        <w:jc w:val="center"/>
        <w:rPr>
          <w:rFonts w:asciiTheme="minorHAnsi" w:hAnsiTheme="minorHAnsi" w:cs="Arial"/>
          <w:b/>
          <w:i/>
          <w:smallCaps/>
          <w:spacing w:val="22"/>
          <w:sz w:val="21"/>
          <w:szCs w:val="21"/>
          <w:shd w:val="clear" w:color="auto" w:fill="D9D9D9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Academics</w:t>
      </w:r>
    </w:p>
    <w:p w:rsidR="004815E4" w:rsidRPr="00C139FE" w:rsidRDefault="004815E4" w:rsidP="004815E4">
      <w:pPr>
        <w:spacing w:before="0" w:line="240" w:lineRule="auto"/>
        <w:rPr>
          <w:rFonts w:asciiTheme="minorHAnsi" w:hAnsiTheme="minorHAnsi" w:cs="Arial"/>
          <w:b/>
          <w:i/>
          <w:smallCaps/>
          <w:sz w:val="21"/>
          <w:szCs w:val="21"/>
          <w:lang w:val="en-US"/>
        </w:rPr>
      </w:pPr>
    </w:p>
    <w:p w:rsidR="00F208DB" w:rsidRPr="006B4160" w:rsidRDefault="00F208DB" w:rsidP="004815E4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Garamond"/>
          <w:b/>
          <w:bCs/>
          <w:sz w:val="21"/>
          <w:szCs w:val="21"/>
          <w:lang w:val="en-US"/>
        </w:rPr>
        <w:sectPr w:rsidR="00F208DB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9140B6" w:rsidRPr="00FE5E2A" w:rsidRDefault="0075554C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Garamond"/>
          <w:b/>
          <w:bCs/>
          <w:sz w:val="21"/>
          <w:szCs w:val="21"/>
          <w:lang w:val="en-US"/>
        </w:rPr>
      </w:pPr>
      <w:r w:rsidRPr="00673DCC">
        <w:rPr>
          <w:rFonts w:asciiTheme="minorHAnsi" w:hAnsiTheme="minorHAnsi" w:cs="Times New Roman"/>
          <w:b/>
          <w:sz w:val="21"/>
          <w:szCs w:val="21"/>
        </w:rPr>
        <w:lastRenderedPageBreak/>
        <w:t>Bachelor of Engineering</w:t>
      </w:r>
      <w:r w:rsidR="006C1AD0">
        <w:rPr>
          <w:rFonts w:asciiTheme="minorHAnsi" w:hAnsiTheme="minorHAnsi" w:cs="Times New Roman"/>
          <w:b/>
          <w:sz w:val="21"/>
          <w:szCs w:val="21"/>
        </w:rPr>
        <w:t xml:space="preserve"> (E</w:t>
      </w:r>
      <w:r w:rsidR="002B0436">
        <w:rPr>
          <w:rFonts w:asciiTheme="minorHAnsi" w:hAnsiTheme="minorHAnsi" w:cs="Times New Roman"/>
          <w:b/>
          <w:sz w:val="21"/>
          <w:szCs w:val="21"/>
        </w:rPr>
        <w:t>lectronics &amp;</w:t>
      </w:r>
      <w:r w:rsidR="006C1AD0">
        <w:rPr>
          <w:rFonts w:asciiTheme="minorHAnsi" w:hAnsiTheme="minorHAnsi" w:cs="Times New Roman"/>
          <w:b/>
          <w:sz w:val="21"/>
          <w:szCs w:val="21"/>
        </w:rPr>
        <w:t>C</w:t>
      </w:r>
      <w:r w:rsidR="002B0436">
        <w:rPr>
          <w:rFonts w:asciiTheme="minorHAnsi" w:hAnsiTheme="minorHAnsi" w:cs="Times New Roman"/>
          <w:b/>
          <w:sz w:val="21"/>
          <w:szCs w:val="21"/>
        </w:rPr>
        <w:t xml:space="preserve">ommunication </w:t>
      </w:r>
      <w:r w:rsidR="006C1AD0">
        <w:rPr>
          <w:rFonts w:asciiTheme="minorHAnsi" w:hAnsiTheme="minorHAnsi" w:cs="Times New Roman"/>
          <w:b/>
          <w:sz w:val="21"/>
          <w:szCs w:val="21"/>
        </w:rPr>
        <w:t>E</w:t>
      </w:r>
      <w:r w:rsidR="002B0436">
        <w:rPr>
          <w:rFonts w:asciiTheme="minorHAnsi" w:hAnsiTheme="minorHAnsi" w:cs="Times New Roman"/>
          <w:b/>
          <w:sz w:val="21"/>
          <w:szCs w:val="21"/>
        </w:rPr>
        <w:t>ngineering</w:t>
      </w:r>
      <w:r w:rsidR="006C1AD0">
        <w:rPr>
          <w:rFonts w:asciiTheme="minorHAnsi" w:hAnsiTheme="minorHAnsi" w:cs="Times New Roman"/>
          <w:b/>
          <w:sz w:val="21"/>
          <w:szCs w:val="21"/>
        </w:rPr>
        <w:t>)</w:t>
      </w:r>
      <w:r w:rsidR="00C75601" w:rsidRPr="006B4160">
        <w:rPr>
          <w:rFonts w:asciiTheme="minorHAnsi" w:hAnsiTheme="minorHAnsi" w:cs="Times New Roman"/>
          <w:sz w:val="21"/>
          <w:szCs w:val="21"/>
        </w:rPr>
        <w:t>, Osmania University, Hyderabad, India</w:t>
      </w:r>
    </w:p>
    <w:p w:rsidR="00FE5E2A" w:rsidRPr="006B4160" w:rsidRDefault="00FE5E2A" w:rsidP="00FE5E2A">
      <w:pPr>
        <w:spacing w:before="0" w:line="240" w:lineRule="auto"/>
        <w:ind w:left="360"/>
        <w:jc w:val="both"/>
        <w:rPr>
          <w:rFonts w:asciiTheme="minorHAnsi" w:hAnsiTheme="minorHAnsi" w:cs="Garamond"/>
          <w:b/>
          <w:bCs/>
          <w:sz w:val="21"/>
          <w:szCs w:val="21"/>
          <w:lang w:val="en-US"/>
        </w:rPr>
      </w:pPr>
    </w:p>
    <w:p w:rsidR="00FE5E2A" w:rsidRDefault="00FE5E2A" w:rsidP="00FE5E2A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</w:pPr>
      <w:r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Professional Development</w:t>
      </w:r>
    </w:p>
    <w:p w:rsidR="00FE5E2A" w:rsidRPr="006B4160" w:rsidRDefault="00FE5E2A" w:rsidP="00FE5E2A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p w:rsidR="00C75601" w:rsidRPr="006B4160" w:rsidRDefault="00C75601" w:rsidP="00FE5E2A">
      <w:pPr>
        <w:spacing w:before="0" w:line="240" w:lineRule="auto"/>
        <w:ind w:left="360"/>
        <w:jc w:val="both"/>
        <w:rPr>
          <w:rFonts w:asciiTheme="minorHAnsi" w:hAnsiTheme="minorHAnsi"/>
          <w:sz w:val="21"/>
          <w:szCs w:val="21"/>
          <w:lang w:val="en-US"/>
        </w:rPr>
        <w:sectPr w:rsidR="00C75601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284371" w:rsidRDefault="002E7803" w:rsidP="0028437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lastRenderedPageBreak/>
        <w:t>Dale Carnegie Training</w:t>
      </w:r>
    </w:p>
    <w:p w:rsidR="00465DFA" w:rsidRDefault="006E4605" w:rsidP="0028437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JAVA Training,</w:t>
      </w:r>
      <w:r w:rsidR="00E41105">
        <w:rPr>
          <w:rFonts w:asciiTheme="minorHAnsi" w:hAnsiTheme="minorHAnsi" w:cs="Times New Roman"/>
          <w:sz w:val="21"/>
          <w:szCs w:val="21"/>
        </w:rPr>
        <w:t xml:space="preserve"> University of Central Florida</w:t>
      </w:r>
      <w:r>
        <w:rPr>
          <w:rFonts w:asciiTheme="minorHAnsi" w:hAnsiTheme="minorHAnsi" w:cs="Times New Roman"/>
          <w:sz w:val="21"/>
          <w:szCs w:val="21"/>
        </w:rPr>
        <w:t>, Orlando, Florida</w:t>
      </w:r>
    </w:p>
    <w:p w:rsidR="0075554C" w:rsidRPr="00E236AD" w:rsidRDefault="0075554C" w:rsidP="0075554C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Pr="006B4160" w:rsidRDefault="0075554C" w:rsidP="0075554C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FE5E2A" w:rsidRDefault="00FE5E2A" w:rsidP="00FE5E2A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E236AD">
        <w:rPr>
          <w:rFonts w:asciiTheme="minorHAnsi" w:hAnsiTheme="minorHAnsi" w:cs="Times New Roman"/>
          <w:sz w:val="21"/>
          <w:szCs w:val="21"/>
        </w:rPr>
        <w:t>Secure Web Development</w:t>
      </w:r>
    </w:p>
    <w:p w:rsidR="002E7803" w:rsidRDefault="002E7803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Default="0075554C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Pr="006B4160" w:rsidRDefault="0075554C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  <w:sectPr w:rsidR="0075554C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num="2" w:space="708"/>
          <w:titlePg/>
          <w:docGrid w:linePitch="272"/>
        </w:sectPr>
      </w:pPr>
    </w:p>
    <w:p w:rsidR="00850999" w:rsidRPr="006B4160" w:rsidRDefault="00C75601" w:rsidP="00673DCC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lastRenderedPageBreak/>
        <w:t>IT Forte</w:t>
      </w:r>
    </w:p>
    <w:p w:rsidR="00850999" w:rsidRPr="006B4160" w:rsidRDefault="00850999" w:rsidP="00850999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/>
          <w:sz w:val="21"/>
          <w:szCs w:val="21"/>
          <w:lang w:val="en-US"/>
        </w:rPr>
        <w:sectPr w:rsidR="00850999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lastRenderedPageBreak/>
        <w:t>Tools:</w:t>
      </w:r>
      <w:r w:rsidR="002D5907">
        <w:rPr>
          <w:rFonts w:asciiTheme="minorHAnsi" w:hAnsiTheme="minorHAnsi" w:cs="Times New Roman"/>
          <w:sz w:val="21"/>
          <w:szCs w:val="21"/>
        </w:rPr>
        <w:t xml:space="preserve">Ab Initio, </w:t>
      </w:r>
      <w:r w:rsidR="009140B6" w:rsidRPr="006B4160">
        <w:rPr>
          <w:rFonts w:asciiTheme="minorHAnsi" w:hAnsiTheme="minorHAnsi" w:cs="Times New Roman"/>
          <w:sz w:val="21"/>
          <w:szCs w:val="21"/>
        </w:rPr>
        <w:t>Rational</w:t>
      </w:r>
      <w:r w:rsidRPr="006B4160">
        <w:rPr>
          <w:rFonts w:asciiTheme="minorHAnsi" w:hAnsiTheme="minorHAnsi" w:cs="Times New Roman"/>
          <w:sz w:val="21"/>
          <w:szCs w:val="21"/>
        </w:rPr>
        <w:t xml:space="preserve"> Rose, SQL Devel</w:t>
      </w:r>
      <w:r w:rsidR="00E41105">
        <w:rPr>
          <w:rFonts w:asciiTheme="minorHAnsi" w:hAnsiTheme="minorHAnsi" w:cs="Times New Roman"/>
          <w:sz w:val="21"/>
          <w:szCs w:val="21"/>
        </w:rPr>
        <w:t>oper, XML Spy, Eclipse</w:t>
      </w:r>
      <w:r w:rsidRPr="006B4160">
        <w:rPr>
          <w:rFonts w:asciiTheme="minorHAnsi" w:hAnsiTheme="minorHAnsi" w:cs="Times New Roman"/>
          <w:sz w:val="21"/>
          <w:szCs w:val="21"/>
        </w:rPr>
        <w:t>, Maven, Ant,  XMLSpy, Subversion, ClearCase, CVS, PVCS, JBPM, , Emma, PMD and other J2EE tools</w:t>
      </w:r>
      <w:r w:rsidR="00365E34" w:rsidRPr="006B4160">
        <w:rPr>
          <w:rFonts w:asciiTheme="minorHAnsi" w:hAnsiTheme="minorHAnsi" w:cs="Times New Roman"/>
          <w:sz w:val="21"/>
          <w:szCs w:val="21"/>
        </w:rPr>
        <w:t>, Visio</w:t>
      </w: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t xml:space="preserve">Middleware: Tuxedo,Weblogic, Jboss, </w:t>
      </w:r>
      <w:r w:rsidR="009140B6" w:rsidRPr="006B4160">
        <w:rPr>
          <w:rFonts w:asciiTheme="minorHAnsi" w:hAnsiTheme="minorHAnsi" w:cs="Times New Roman"/>
          <w:sz w:val="21"/>
          <w:szCs w:val="21"/>
        </w:rPr>
        <w:t>Tomcat</w:t>
      </w:r>
    </w:p>
    <w:p w:rsidR="00E236AD" w:rsidRDefault="00E41105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Databases: Oracle, Sybase, DB2</w:t>
      </w:r>
    </w:p>
    <w:p w:rsidR="00C75601" w:rsidRPr="00E236AD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E236AD">
        <w:rPr>
          <w:rFonts w:asciiTheme="minorHAnsi" w:hAnsiTheme="minorHAnsi" w:cs="Times New Roman"/>
          <w:sz w:val="21"/>
          <w:szCs w:val="21"/>
        </w:rPr>
        <w:lastRenderedPageBreak/>
        <w:t>Languages: C, C++, Java,XML, XSLT,SQL, PL-SQL, HTML, CSS, JavaScript, Jquery, Shell Scripting, Perl</w:t>
      </w: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t xml:space="preserve">Platform: </w:t>
      </w:r>
      <w:r w:rsidR="00D01508">
        <w:rPr>
          <w:rFonts w:asciiTheme="minorHAnsi" w:hAnsiTheme="minorHAnsi" w:cs="Times New Roman"/>
          <w:sz w:val="21"/>
          <w:szCs w:val="21"/>
        </w:rPr>
        <w:t xml:space="preserve">RedHat Linux, </w:t>
      </w:r>
      <w:r w:rsidRPr="006B4160">
        <w:rPr>
          <w:rFonts w:asciiTheme="minorHAnsi" w:hAnsiTheme="minorHAnsi" w:cs="Times New Roman"/>
          <w:sz w:val="21"/>
          <w:szCs w:val="21"/>
        </w:rPr>
        <w:t xml:space="preserve">HP-UX, </w:t>
      </w:r>
      <w:r w:rsidR="00D01508">
        <w:rPr>
          <w:rFonts w:asciiTheme="minorHAnsi" w:hAnsiTheme="minorHAnsi" w:cs="Times New Roman"/>
          <w:sz w:val="21"/>
          <w:szCs w:val="21"/>
        </w:rPr>
        <w:t>Sun Solaris, Windows</w:t>
      </w:r>
    </w:p>
    <w:p w:rsidR="00EF3288" w:rsidRPr="00EF3288" w:rsidRDefault="00FC4E2D" w:rsidP="00EF3288">
      <w:pPr>
        <w:numPr>
          <w:ilvl w:val="0"/>
          <w:numId w:val="4"/>
        </w:numPr>
        <w:spacing w:before="0" w:line="240" w:lineRule="auto"/>
        <w:ind w:left="360"/>
        <w:rPr>
          <w:rFonts w:asciiTheme="minorHAnsi" w:hAnsiTheme="minorHAnsi" w:cs="Times New Roman"/>
          <w:sz w:val="21"/>
          <w:szCs w:val="21"/>
        </w:rPr>
        <w:sectPr w:rsidR="00EF3288" w:rsidRPr="00EF3288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num="2" w:space="708"/>
          <w:titlePg/>
          <w:docGrid w:linePitch="272"/>
        </w:sectPr>
      </w:pPr>
      <w:r>
        <w:rPr>
          <w:rFonts w:asciiTheme="minorHAnsi" w:hAnsiTheme="minorHAnsi" w:cs="Times New Roman"/>
          <w:sz w:val="21"/>
          <w:szCs w:val="21"/>
        </w:rPr>
        <w:t>Frameworks: Hibernate, Spring</w:t>
      </w:r>
      <w:r w:rsidR="00E41105">
        <w:rPr>
          <w:rFonts w:asciiTheme="minorHAnsi" w:hAnsiTheme="minorHAnsi" w:cs="Times New Roman"/>
          <w:sz w:val="21"/>
          <w:szCs w:val="21"/>
        </w:rPr>
        <w:t>,</w:t>
      </w:r>
    </w:p>
    <w:p w:rsidR="007346F7" w:rsidRPr="006B4160" w:rsidRDefault="007346F7" w:rsidP="00E236AD">
      <w:pPr>
        <w:spacing w:before="0" w:line="240" w:lineRule="auto"/>
        <w:jc w:val="both"/>
        <w:rPr>
          <w:rFonts w:asciiTheme="minorHAnsi" w:hAnsiTheme="minorHAnsi"/>
          <w:sz w:val="21"/>
          <w:szCs w:val="21"/>
          <w:lang w:val="en-US"/>
        </w:rPr>
      </w:pPr>
    </w:p>
    <w:sectPr w:rsidR="007346F7" w:rsidRPr="006B4160" w:rsidSect="00FA4C0D">
      <w:footerReference w:type="default" r:id="rId9"/>
      <w:type w:val="continuous"/>
      <w:pgSz w:w="12240" w:h="15840" w:code="1"/>
      <w:pgMar w:top="851" w:right="851" w:bottom="851" w:left="851" w:header="706" w:footer="706" w:gutter="0"/>
      <w:pgNumType w:start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7C9" w:rsidRDefault="00AC27C9">
      <w:r>
        <w:separator/>
      </w:r>
    </w:p>
  </w:endnote>
  <w:endnote w:type="continuationSeparator" w:id="1">
    <w:p w:rsidR="00AC27C9" w:rsidRDefault="00AC2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05" w:rsidRPr="009013B5" w:rsidRDefault="0044560D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44560D">
      <w:rPr>
        <w:b/>
        <w:noProof/>
        <w:color w:val="808080"/>
        <w:sz w:val="18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left:0;text-align:left;margin-left:195.15pt;margin-top:-22.5pt;width:78.1pt;height:25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/CtAIAALg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" filled="f" stroked="f">
          <v:textbox>
            <w:txbxContent>
              <w:p w:rsidR="00E41105" w:rsidRPr="000029D9" w:rsidRDefault="00E41105" w:rsidP="000C121E">
                <w:pPr>
                  <w:jc w:val="center"/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7C9" w:rsidRDefault="00AC27C9">
      <w:r>
        <w:separator/>
      </w:r>
    </w:p>
  </w:footnote>
  <w:footnote w:type="continuationSeparator" w:id="1">
    <w:p w:rsidR="00AC27C9" w:rsidRDefault="00AC2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D86"/>
      </v:shape>
    </w:pict>
  </w:numPicBullet>
  <w:abstractNum w:abstractNumId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E57CFC"/>
    <w:multiLevelType w:val="hybridMultilevel"/>
    <w:tmpl w:val="13A4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82010"/>
    <w:multiLevelType w:val="hybridMultilevel"/>
    <w:tmpl w:val="86E4718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56419"/>
    <w:multiLevelType w:val="hybridMultilevel"/>
    <w:tmpl w:val="49D28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BC0A5E"/>
    <w:multiLevelType w:val="hybridMultilevel"/>
    <w:tmpl w:val="050E4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5D4B97"/>
    <w:multiLevelType w:val="hybridMultilevel"/>
    <w:tmpl w:val="27B0EF6C"/>
    <w:lvl w:ilvl="0" w:tplc="04090001">
      <w:start w:val="1"/>
      <w:numFmt w:val="bullet"/>
      <w:pStyle w:val="List2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454AE"/>
    <w:multiLevelType w:val="hybridMultilevel"/>
    <w:tmpl w:val="A0CC5DB2"/>
    <w:lvl w:ilvl="0" w:tplc="01FEC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88746C"/>
    <w:multiLevelType w:val="hybridMultilevel"/>
    <w:tmpl w:val="6B0C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F1376"/>
    <w:multiLevelType w:val="hybridMultilevel"/>
    <w:tmpl w:val="78C2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2DAA"/>
    <w:multiLevelType w:val="hybridMultilevel"/>
    <w:tmpl w:val="2CA08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C6C47"/>
    <w:multiLevelType w:val="hybridMultilevel"/>
    <w:tmpl w:val="3FF65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C25374"/>
    <w:multiLevelType w:val="hybridMultilevel"/>
    <w:tmpl w:val="932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14F7D"/>
    <w:multiLevelType w:val="hybridMultilevel"/>
    <w:tmpl w:val="66C6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F5AD5"/>
    <w:multiLevelType w:val="hybridMultilevel"/>
    <w:tmpl w:val="E6BA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06064"/>
    <w:multiLevelType w:val="hybridMultilevel"/>
    <w:tmpl w:val="2ABCE3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F8425C"/>
    <w:multiLevelType w:val="hybridMultilevel"/>
    <w:tmpl w:val="3FF65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A07000"/>
    <w:multiLevelType w:val="hybridMultilevel"/>
    <w:tmpl w:val="B5749C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784042B"/>
    <w:multiLevelType w:val="hybridMultilevel"/>
    <w:tmpl w:val="1222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AB6357"/>
    <w:multiLevelType w:val="hybridMultilevel"/>
    <w:tmpl w:val="81365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B1320B"/>
    <w:multiLevelType w:val="hybridMultilevel"/>
    <w:tmpl w:val="4FE4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25EF8"/>
    <w:multiLevelType w:val="hybridMultilevel"/>
    <w:tmpl w:val="6574AE04"/>
    <w:lvl w:ilvl="0" w:tplc="01FECD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4959E2"/>
    <w:multiLevelType w:val="hybridMultilevel"/>
    <w:tmpl w:val="1222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50C31E6"/>
    <w:multiLevelType w:val="hybridMultilevel"/>
    <w:tmpl w:val="228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5A5B"/>
    <w:multiLevelType w:val="hybridMultilevel"/>
    <w:tmpl w:val="41F60C60"/>
    <w:lvl w:ilvl="0" w:tplc="04090001">
      <w:start w:val="1"/>
      <w:numFmt w:val="bullet"/>
      <w:pStyle w:val="List3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ED6F05"/>
    <w:multiLevelType w:val="hybridMultilevel"/>
    <w:tmpl w:val="BF2ED4CC"/>
    <w:lvl w:ilvl="0" w:tplc="04090001">
      <w:start w:val="1"/>
      <w:numFmt w:val="bullet"/>
      <w:pStyle w:val="Lis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80560A"/>
    <w:multiLevelType w:val="hybridMultilevel"/>
    <w:tmpl w:val="A76EACB0"/>
    <w:lvl w:ilvl="0" w:tplc="FFFFFFFF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16767E"/>
    <w:multiLevelType w:val="hybridMultilevel"/>
    <w:tmpl w:val="69E6F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A0EED"/>
    <w:multiLevelType w:val="hybridMultilevel"/>
    <w:tmpl w:val="235C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D15BD"/>
    <w:multiLevelType w:val="hybridMultilevel"/>
    <w:tmpl w:val="2850C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C8875DB"/>
    <w:multiLevelType w:val="hybridMultilevel"/>
    <w:tmpl w:val="49D28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E56E9D"/>
    <w:multiLevelType w:val="hybridMultilevel"/>
    <w:tmpl w:val="9E06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D82DE3"/>
    <w:multiLevelType w:val="hybridMultilevel"/>
    <w:tmpl w:val="5E36B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3936B6"/>
    <w:multiLevelType w:val="hybridMultilevel"/>
    <w:tmpl w:val="82DCC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E3915B9"/>
    <w:multiLevelType w:val="hybridMultilevel"/>
    <w:tmpl w:val="FF08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3"/>
  </w:num>
  <w:num w:numId="4">
    <w:abstractNumId w:val="22"/>
  </w:num>
  <w:num w:numId="5">
    <w:abstractNumId w:val="27"/>
  </w:num>
  <w:num w:numId="6">
    <w:abstractNumId w:val="9"/>
  </w:num>
  <w:num w:numId="7">
    <w:abstractNumId w:val="0"/>
  </w:num>
  <w:num w:numId="8">
    <w:abstractNumId w:val="28"/>
  </w:num>
  <w:num w:numId="9">
    <w:abstractNumId w:val="7"/>
  </w:num>
  <w:num w:numId="10">
    <w:abstractNumId w:val="5"/>
  </w:num>
  <w:num w:numId="11">
    <w:abstractNumId w:val="26"/>
  </w:num>
  <w:num w:numId="12">
    <w:abstractNumId w:val="14"/>
  </w:num>
  <w:num w:numId="13">
    <w:abstractNumId w:val="1"/>
  </w:num>
  <w:num w:numId="14">
    <w:abstractNumId w:val="25"/>
  </w:num>
  <w:num w:numId="15">
    <w:abstractNumId w:val="37"/>
  </w:num>
  <w:num w:numId="16">
    <w:abstractNumId w:val="13"/>
  </w:num>
  <w:num w:numId="17">
    <w:abstractNumId w:val="15"/>
  </w:num>
  <w:num w:numId="18">
    <w:abstractNumId w:val="10"/>
  </w:num>
  <w:num w:numId="19">
    <w:abstractNumId w:val="11"/>
  </w:num>
  <w:num w:numId="20">
    <w:abstractNumId w:val="4"/>
  </w:num>
  <w:num w:numId="21">
    <w:abstractNumId w:val="12"/>
  </w:num>
  <w:num w:numId="22">
    <w:abstractNumId w:val="36"/>
  </w:num>
  <w:num w:numId="23">
    <w:abstractNumId w:val="24"/>
  </w:num>
  <w:num w:numId="24">
    <w:abstractNumId w:val="6"/>
  </w:num>
  <w:num w:numId="25">
    <w:abstractNumId w:val="30"/>
  </w:num>
  <w:num w:numId="26">
    <w:abstractNumId w:val="18"/>
  </w:num>
  <w:num w:numId="27">
    <w:abstractNumId w:val="21"/>
  </w:num>
  <w:num w:numId="28">
    <w:abstractNumId w:val="35"/>
  </w:num>
  <w:num w:numId="29">
    <w:abstractNumId w:val="32"/>
  </w:num>
  <w:num w:numId="30">
    <w:abstractNumId w:val="8"/>
  </w:num>
  <w:num w:numId="31">
    <w:abstractNumId w:val="16"/>
  </w:num>
  <w:num w:numId="32">
    <w:abstractNumId w:val="34"/>
  </w:num>
  <w:num w:numId="33">
    <w:abstractNumId w:val="20"/>
  </w:num>
  <w:num w:numId="34">
    <w:abstractNumId w:val="31"/>
  </w:num>
  <w:num w:numId="35">
    <w:abstractNumId w:val="2"/>
  </w:num>
  <w:num w:numId="36">
    <w:abstractNumId w:val="33"/>
  </w:num>
  <w:num w:numId="37">
    <w:abstractNumId w:val="3"/>
  </w:num>
  <w:num w:numId="38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ttachedTemplate r:id="rId1"/>
  <w:stylePaneFormatFilter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E534F"/>
    <w:rsid w:val="000019F3"/>
    <w:rsid w:val="00003A1D"/>
    <w:rsid w:val="00006040"/>
    <w:rsid w:val="0000638A"/>
    <w:rsid w:val="00015298"/>
    <w:rsid w:val="00017654"/>
    <w:rsid w:val="000178BF"/>
    <w:rsid w:val="000205A2"/>
    <w:rsid w:val="00021663"/>
    <w:rsid w:val="000221A7"/>
    <w:rsid w:val="00022C48"/>
    <w:rsid w:val="00026885"/>
    <w:rsid w:val="00026E28"/>
    <w:rsid w:val="00032872"/>
    <w:rsid w:val="000363CA"/>
    <w:rsid w:val="0003758D"/>
    <w:rsid w:val="000432BB"/>
    <w:rsid w:val="000469A0"/>
    <w:rsid w:val="00047BBD"/>
    <w:rsid w:val="000501D4"/>
    <w:rsid w:val="00050CC1"/>
    <w:rsid w:val="00051FE5"/>
    <w:rsid w:val="00052E13"/>
    <w:rsid w:val="000544D1"/>
    <w:rsid w:val="00056D34"/>
    <w:rsid w:val="0005781D"/>
    <w:rsid w:val="00060520"/>
    <w:rsid w:val="00060669"/>
    <w:rsid w:val="000611E1"/>
    <w:rsid w:val="00074414"/>
    <w:rsid w:val="00075C90"/>
    <w:rsid w:val="000806A0"/>
    <w:rsid w:val="00080C9F"/>
    <w:rsid w:val="00083217"/>
    <w:rsid w:val="00084329"/>
    <w:rsid w:val="00085B16"/>
    <w:rsid w:val="0008631D"/>
    <w:rsid w:val="00090B6A"/>
    <w:rsid w:val="00092BC3"/>
    <w:rsid w:val="00094779"/>
    <w:rsid w:val="00096675"/>
    <w:rsid w:val="00097812"/>
    <w:rsid w:val="000A1DED"/>
    <w:rsid w:val="000A347F"/>
    <w:rsid w:val="000B13A8"/>
    <w:rsid w:val="000B3A0F"/>
    <w:rsid w:val="000B4533"/>
    <w:rsid w:val="000C121E"/>
    <w:rsid w:val="000C4EC2"/>
    <w:rsid w:val="000D1BAD"/>
    <w:rsid w:val="000D20C6"/>
    <w:rsid w:val="000D3C5E"/>
    <w:rsid w:val="000D4241"/>
    <w:rsid w:val="000E175A"/>
    <w:rsid w:val="000E6E63"/>
    <w:rsid w:val="000F3F07"/>
    <w:rsid w:val="000F4CEA"/>
    <w:rsid w:val="001018E8"/>
    <w:rsid w:val="00102317"/>
    <w:rsid w:val="00105507"/>
    <w:rsid w:val="00110BBB"/>
    <w:rsid w:val="00112435"/>
    <w:rsid w:val="0011294A"/>
    <w:rsid w:val="00114C48"/>
    <w:rsid w:val="00123F8A"/>
    <w:rsid w:val="0012457B"/>
    <w:rsid w:val="001252A1"/>
    <w:rsid w:val="001303A6"/>
    <w:rsid w:val="00132F55"/>
    <w:rsid w:val="0013755C"/>
    <w:rsid w:val="00140E0F"/>
    <w:rsid w:val="00140FB9"/>
    <w:rsid w:val="00145651"/>
    <w:rsid w:val="001462B4"/>
    <w:rsid w:val="00151CF2"/>
    <w:rsid w:val="00157DCA"/>
    <w:rsid w:val="001659BD"/>
    <w:rsid w:val="00170E28"/>
    <w:rsid w:val="00175A97"/>
    <w:rsid w:val="001779E7"/>
    <w:rsid w:val="00181A49"/>
    <w:rsid w:val="001907F0"/>
    <w:rsid w:val="001910EE"/>
    <w:rsid w:val="001948DD"/>
    <w:rsid w:val="001A5888"/>
    <w:rsid w:val="001A7E08"/>
    <w:rsid w:val="001B4F51"/>
    <w:rsid w:val="001B5245"/>
    <w:rsid w:val="001C1B6F"/>
    <w:rsid w:val="001C595A"/>
    <w:rsid w:val="001C6366"/>
    <w:rsid w:val="001C7498"/>
    <w:rsid w:val="001D416E"/>
    <w:rsid w:val="001E2009"/>
    <w:rsid w:val="001E69B7"/>
    <w:rsid w:val="001F52E3"/>
    <w:rsid w:val="00203C41"/>
    <w:rsid w:val="00205ED6"/>
    <w:rsid w:val="002138F2"/>
    <w:rsid w:val="00214BE7"/>
    <w:rsid w:val="002160F2"/>
    <w:rsid w:val="002172DC"/>
    <w:rsid w:val="00217FCB"/>
    <w:rsid w:val="002209A2"/>
    <w:rsid w:val="00220D8D"/>
    <w:rsid w:val="0022375A"/>
    <w:rsid w:val="0023266C"/>
    <w:rsid w:val="00233E0C"/>
    <w:rsid w:val="00235567"/>
    <w:rsid w:val="002356DF"/>
    <w:rsid w:val="00241312"/>
    <w:rsid w:val="00241AE2"/>
    <w:rsid w:val="002445E7"/>
    <w:rsid w:val="002447AB"/>
    <w:rsid w:val="0024768F"/>
    <w:rsid w:val="0025185D"/>
    <w:rsid w:val="002555A6"/>
    <w:rsid w:val="002564A4"/>
    <w:rsid w:val="0026193A"/>
    <w:rsid w:val="002647C4"/>
    <w:rsid w:val="002737C9"/>
    <w:rsid w:val="00274EAD"/>
    <w:rsid w:val="00275A05"/>
    <w:rsid w:val="0028104D"/>
    <w:rsid w:val="00284371"/>
    <w:rsid w:val="00284DE4"/>
    <w:rsid w:val="002859B3"/>
    <w:rsid w:val="00287ECC"/>
    <w:rsid w:val="00290E08"/>
    <w:rsid w:val="002935C0"/>
    <w:rsid w:val="00296FF2"/>
    <w:rsid w:val="002A01D3"/>
    <w:rsid w:val="002A4338"/>
    <w:rsid w:val="002A4F18"/>
    <w:rsid w:val="002A63F4"/>
    <w:rsid w:val="002B0436"/>
    <w:rsid w:val="002B14B7"/>
    <w:rsid w:val="002B49A6"/>
    <w:rsid w:val="002D5907"/>
    <w:rsid w:val="002D63F0"/>
    <w:rsid w:val="002D6512"/>
    <w:rsid w:val="002E1E5A"/>
    <w:rsid w:val="002E2F6A"/>
    <w:rsid w:val="002E534F"/>
    <w:rsid w:val="002E67C0"/>
    <w:rsid w:val="002E7803"/>
    <w:rsid w:val="002F34C0"/>
    <w:rsid w:val="002F4E33"/>
    <w:rsid w:val="002F5CFE"/>
    <w:rsid w:val="00302C18"/>
    <w:rsid w:val="003039C2"/>
    <w:rsid w:val="00303E0E"/>
    <w:rsid w:val="00304B9F"/>
    <w:rsid w:val="0031286E"/>
    <w:rsid w:val="00316413"/>
    <w:rsid w:val="00316797"/>
    <w:rsid w:val="003210B9"/>
    <w:rsid w:val="003240E4"/>
    <w:rsid w:val="00324FEB"/>
    <w:rsid w:val="003258FE"/>
    <w:rsid w:val="003259BF"/>
    <w:rsid w:val="00331386"/>
    <w:rsid w:val="00332507"/>
    <w:rsid w:val="00341CDF"/>
    <w:rsid w:val="003503C9"/>
    <w:rsid w:val="00353AC9"/>
    <w:rsid w:val="00354574"/>
    <w:rsid w:val="0035614B"/>
    <w:rsid w:val="0035693A"/>
    <w:rsid w:val="00360396"/>
    <w:rsid w:val="00363331"/>
    <w:rsid w:val="00363B52"/>
    <w:rsid w:val="0036441F"/>
    <w:rsid w:val="00364E42"/>
    <w:rsid w:val="00365E34"/>
    <w:rsid w:val="003712B5"/>
    <w:rsid w:val="00372D0B"/>
    <w:rsid w:val="0037429F"/>
    <w:rsid w:val="003774E4"/>
    <w:rsid w:val="00377E6E"/>
    <w:rsid w:val="00380316"/>
    <w:rsid w:val="00381C36"/>
    <w:rsid w:val="00385182"/>
    <w:rsid w:val="00391978"/>
    <w:rsid w:val="003A48A5"/>
    <w:rsid w:val="003A7A84"/>
    <w:rsid w:val="003C31FF"/>
    <w:rsid w:val="003D0580"/>
    <w:rsid w:val="003D12A6"/>
    <w:rsid w:val="003D44FB"/>
    <w:rsid w:val="003D6FF4"/>
    <w:rsid w:val="003E1236"/>
    <w:rsid w:val="003E4809"/>
    <w:rsid w:val="003E4D49"/>
    <w:rsid w:val="003E4D72"/>
    <w:rsid w:val="003F2CCF"/>
    <w:rsid w:val="003F3DA8"/>
    <w:rsid w:val="004010A9"/>
    <w:rsid w:val="004026CF"/>
    <w:rsid w:val="00405653"/>
    <w:rsid w:val="004105CE"/>
    <w:rsid w:val="00412010"/>
    <w:rsid w:val="004126E0"/>
    <w:rsid w:val="0041384A"/>
    <w:rsid w:val="004140A4"/>
    <w:rsid w:val="004169E7"/>
    <w:rsid w:val="00417AA9"/>
    <w:rsid w:val="00420D9A"/>
    <w:rsid w:val="00421629"/>
    <w:rsid w:val="004256EF"/>
    <w:rsid w:val="00427C8D"/>
    <w:rsid w:val="00434DF4"/>
    <w:rsid w:val="00436618"/>
    <w:rsid w:val="004432BB"/>
    <w:rsid w:val="0044560D"/>
    <w:rsid w:val="00445BC1"/>
    <w:rsid w:val="00446A13"/>
    <w:rsid w:val="004507DA"/>
    <w:rsid w:val="0045327A"/>
    <w:rsid w:val="00456A29"/>
    <w:rsid w:val="00457437"/>
    <w:rsid w:val="00461D09"/>
    <w:rsid w:val="00461DC1"/>
    <w:rsid w:val="0046418E"/>
    <w:rsid w:val="00464E70"/>
    <w:rsid w:val="00465558"/>
    <w:rsid w:val="00465DFA"/>
    <w:rsid w:val="00467811"/>
    <w:rsid w:val="00470D6B"/>
    <w:rsid w:val="00471AE0"/>
    <w:rsid w:val="004738E2"/>
    <w:rsid w:val="004815E4"/>
    <w:rsid w:val="00487A2F"/>
    <w:rsid w:val="0049066F"/>
    <w:rsid w:val="00493D80"/>
    <w:rsid w:val="004A108E"/>
    <w:rsid w:val="004A7E58"/>
    <w:rsid w:val="004B15F0"/>
    <w:rsid w:val="004B1683"/>
    <w:rsid w:val="004C1A6B"/>
    <w:rsid w:val="004C5B00"/>
    <w:rsid w:val="004C637C"/>
    <w:rsid w:val="004D1693"/>
    <w:rsid w:val="004D6E20"/>
    <w:rsid w:val="004F17CD"/>
    <w:rsid w:val="004F1BE6"/>
    <w:rsid w:val="005051E5"/>
    <w:rsid w:val="005110D9"/>
    <w:rsid w:val="0051161C"/>
    <w:rsid w:val="00511F84"/>
    <w:rsid w:val="005142B8"/>
    <w:rsid w:val="005171E9"/>
    <w:rsid w:val="005219A2"/>
    <w:rsid w:val="005223D1"/>
    <w:rsid w:val="005230E7"/>
    <w:rsid w:val="00523585"/>
    <w:rsid w:val="00523675"/>
    <w:rsid w:val="005249A9"/>
    <w:rsid w:val="00525F89"/>
    <w:rsid w:val="00530A82"/>
    <w:rsid w:val="00532080"/>
    <w:rsid w:val="00533AD4"/>
    <w:rsid w:val="0053508C"/>
    <w:rsid w:val="00537196"/>
    <w:rsid w:val="00545B55"/>
    <w:rsid w:val="00550146"/>
    <w:rsid w:val="00552765"/>
    <w:rsid w:val="0055357D"/>
    <w:rsid w:val="005562E8"/>
    <w:rsid w:val="0055648C"/>
    <w:rsid w:val="005611A1"/>
    <w:rsid w:val="00562BB5"/>
    <w:rsid w:val="005674AD"/>
    <w:rsid w:val="00572216"/>
    <w:rsid w:val="00574DCB"/>
    <w:rsid w:val="00576222"/>
    <w:rsid w:val="005804EF"/>
    <w:rsid w:val="005824CB"/>
    <w:rsid w:val="00584E67"/>
    <w:rsid w:val="00584EF5"/>
    <w:rsid w:val="00593B6C"/>
    <w:rsid w:val="00594C2C"/>
    <w:rsid w:val="005B0F70"/>
    <w:rsid w:val="005B1B21"/>
    <w:rsid w:val="005B1CA5"/>
    <w:rsid w:val="005B3633"/>
    <w:rsid w:val="005C2090"/>
    <w:rsid w:val="005C30BD"/>
    <w:rsid w:val="005C3FA3"/>
    <w:rsid w:val="005C5EE1"/>
    <w:rsid w:val="005C68D8"/>
    <w:rsid w:val="005D5BEF"/>
    <w:rsid w:val="005D67B1"/>
    <w:rsid w:val="005E0B3F"/>
    <w:rsid w:val="005E1464"/>
    <w:rsid w:val="005F1102"/>
    <w:rsid w:val="005F552A"/>
    <w:rsid w:val="005F5594"/>
    <w:rsid w:val="005F7E0A"/>
    <w:rsid w:val="005F7F24"/>
    <w:rsid w:val="00600BFF"/>
    <w:rsid w:val="00602867"/>
    <w:rsid w:val="00605447"/>
    <w:rsid w:val="00611720"/>
    <w:rsid w:val="006137E1"/>
    <w:rsid w:val="00613AE6"/>
    <w:rsid w:val="00614ACF"/>
    <w:rsid w:val="00620BB6"/>
    <w:rsid w:val="00622D4B"/>
    <w:rsid w:val="006249BB"/>
    <w:rsid w:val="00630CAB"/>
    <w:rsid w:val="00636C55"/>
    <w:rsid w:val="0063762B"/>
    <w:rsid w:val="006376BD"/>
    <w:rsid w:val="00641ADB"/>
    <w:rsid w:val="00645065"/>
    <w:rsid w:val="0065148F"/>
    <w:rsid w:val="00653F97"/>
    <w:rsid w:val="00654A71"/>
    <w:rsid w:val="00655310"/>
    <w:rsid w:val="00660C94"/>
    <w:rsid w:val="006641A6"/>
    <w:rsid w:val="00665103"/>
    <w:rsid w:val="0066623A"/>
    <w:rsid w:val="00673DCC"/>
    <w:rsid w:val="00674C0D"/>
    <w:rsid w:val="0067605F"/>
    <w:rsid w:val="00677A54"/>
    <w:rsid w:val="00680BED"/>
    <w:rsid w:val="00686C18"/>
    <w:rsid w:val="00690BF4"/>
    <w:rsid w:val="00693CFB"/>
    <w:rsid w:val="006976F5"/>
    <w:rsid w:val="00697D97"/>
    <w:rsid w:val="006A1B64"/>
    <w:rsid w:val="006A31B0"/>
    <w:rsid w:val="006A4DD5"/>
    <w:rsid w:val="006A69AC"/>
    <w:rsid w:val="006A73B0"/>
    <w:rsid w:val="006A76AD"/>
    <w:rsid w:val="006B4160"/>
    <w:rsid w:val="006B48BD"/>
    <w:rsid w:val="006B542A"/>
    <w:rsid w:val="006C1AD0"/>
    <w:rsid w:val="006C1D37"/>
    <w:rsid w:val="006C4F88"/>
    <w:rsid w:val="006E0BE7"/>
    <w:rsid w:val="006E1F9B"/>
    <w:rsid w:val="006E3E7D"/>
    <w:rsid w:val="006E4605"/>
    <w:rsid w:val="006E4DAD"/>
    <w:rsid w:val="006F6145"/>
    <w:rsid w:val="006F77FE"/>
    <w:rsid w:val="00703DDB"/>
    <w:rsid w:val="0070457B"/>
    <w:rsid w:val="007115DA"/>
    <w:rsid w:val="0071249F"/>
    <w:rsid w:val="007155C0"/>
    <w:rsid w:val="0071658C"/>
    <w:rsid w:val="00717A6C"/>
    <w:rsid w:val="00721349"/>
    <w:rsid w:val="00721C48"/>
    <w:rsid w:val="007346F7"/>
    <w:rsid w:val="007366EE"/>
    <w:rsid w:val="007410E3"/>
    <w:rsid w:val="00742173"/>
    <w:rsid w:val="007428D4"/>
    <w:rsid w:val="00747860"/>
    <w:rsid w:val="00750082"/>
    <w:rsid w:val="00750E0F"/>
    <w:rsid w:val="00750F42"/>
    <w:rsid w:val="00751093"/>
    <w:rsid w:val="00751914"/>
    <w:rsid w:val="0075554C"/>
    <w:rsid w:val="00762327"/>
    <w:rsid w:val="00765F03"/>
    <w:rsid w:val="00766545"/>
    <w:rsid w:val="007703E8"/>
    <w:rsid w:val="00771526"/>
    <w:rsid w:val="00775F29"/>
    <w:rsid w:val="00776546"/>
    <w:rsid w:val="00776E8C"/>
    <w:rsid w:val="00777339"/>
    <w:rsid w:val="0078305B"/>
    <w:rsid w:val="007840C7"/>
    <w:rsid w:val="00791EA4"/>
    <w:rsid w:val="0079773E"/>
    <w:rsid w:val="007A0563"/>
    <w:rsid w:val="007A5DF8"/>
    <w:rsid w:val="007B0E22"/>
    <w:rsid w:val="007C010E"/>
    <w:rsid w:val="007C01D6"/>
    <w:rsid w:val="007C5142"/>
    <w:rsid w:val="007D3871"/>
    <w:rsid w:val="007D7CB4"/>
    <w:rsid w:val="007E1C35"/>
    <w:rsid w:val="007E1FE7"/>
    <w:rsid w:val="007E39A2"/>
    <w:rsid w:val="007E7AD1"/>
    <w:rsid w:val="007F7E3F"/>
    <w:rsid w:val="00800938"/>
    <w:rsid w:val="00805212"/>
    <w:rsid w:val="00806AE3"/>
    <w:rsid w:val="0081491B"/>
    <w:rsid w:val="00815234"/>
    <w:rsid w:val="00815B01"/>
    <w:rsid w:val="00817442"/>
    <w:rsid w:val="00820784"/>
    <w:rsid w:val="00820AEE"/>
    <w:rsid w:val="00823E36"/>
    <w:rsid w:val="0082479D"/>
    <w:rsid w:val="00825000"/>
    <w:rsid w:val="0082534F"/>
    <w:rsid w:val="00827F68"/>
    <w:rsid w:val="00830659"/>
    <w:rsid w:val="00830D3F"/>
    <w:rsid w:val="00843829"/>
    <w:rsid w:val="0084495E"/>
    <w:rsid w:val="00845EF1"/>
    <w:rsid w:val="008470D2"/>
    <w:rsid w:val="00850999"/>
    <w:rsid w:val="00850C85"/>
    <w:rsid w:val="0085159C"/>
    <w:rsid w:val="00853BAD"/>
    <w:rsid w:val="00853E5F"/>
    <w:rsid w:val="00854FCC"/>
    <w:rsid w:val="00863453"/>
    <w:rsid w:val="00865859"/>
    <w:rsid w:val="00866B5D"/>
    <w:rsid w:val="008700BC"/>
    <w:rsid w:val="008715A2"/>
    <w:rsid w:val="008724E5"/>
    <w:rsid w:val="00873674"/>
    <w:rsid w:val="00875971"/>
    <w:rsid w:val="0087674A"/>
    <w:rsid w:val="008769F0"/>
    <w:rsid w:val="00876CA1"/>
    <w:rsid w:val="00877F01"/>
    <w:rsid w:val="008817E5"/>
    <w:rsid w:val="00884F77"/>
    <w:rsid w:val="00885DF2"/>
    <w:rsid w:val="00891B10"/>
    <w:rsid w:val="0089237A"/>
    <w:rsid w:val="008964CB"/>
    <w:rsid w:val="00896B07"/>
    <w:rsid w:val="008A074D"/>
    <w:rsid w:val="008A31B9"/>
    <w:rsid w:val="008A4ABA"/>
    <w:rsid w:val="008A4C57"/>
    <w:rsid w:val="008B3C07"/>
    <w:rsid w:val="008B4BEE"/>
    <w:rsid w:val="008B72A1"/>
    <w:rsid w:val="008C361F"/>
    <w:rsid w:val="008C67A2"/>
    <w:rsid w:val="008C70AF"/>
    <w:rsid w:val="008D0F00"/>
    <w:rsid w:val="008E125A"/>
    <w:rsid w:val="008E2A31"/>
    <w:rsid w:val="008F3B3F"/>
    <w:rsid w:val="008F7A10"/>
    <w:rsid w:val="009011C6"/>
    <w:rsid w:val="009013B5"/>
    <w:rsid w:val="00901581"/>
    <w:rsid w:val="00906988"/>
    <w:rsid w:val="00907BEF"/>
    <w:rsid w:val="00910078"/>
    <w:rsid w:val="00913A91"/>
    <w:rsid w:val="009140B6"/>
    <w:rsid w:val="009205E7"/>
    <w:rsid w:val="00922EFA"/>
    <w:rsid w:val="00925CEF"/>
    <w:rsid w:val="00925D77"/>
    <w:rsid w:val="009277B1"/>
    <w:rsid w:val="00932FB8"/>
    <w:rsid w:val="00935FEA"/>
    <w:rsid w:val="00936011"/>
    <w:rsid w:val="009374D4"/>
    <w:rsid w:val="0094432E"/>
    <w:rsid w:val="00945A15"/>
    <w:rsid w:val="00950E06"/>
    <w:rsid w:val="00951969"/>
    <w:rsid w:val="009525ED"/>
    <w:rsid w:val="00952E14"/>
    <w:rsid w:val="009544F4"/>
    <w:rsid w:val="00954E57"/>
    <w:rsid w:val="009551A9"/>
    <w:rsid w:val="009629A1"/>
    <w:rsid w:val="00966273"/>
    <w:rsid w:val="00967701"/>
    <w:rsid w:val="00973A3D"/>
    <w:rsid w:val="00974D15"/>
    <w:rsid w:val="009767B0"/>
    <w:rsid w:val="00976F03"/>
    <w:rsid w:val="00977ED5"/>
    <w:rsid w:val="0098131C"/>
    <w:rsid w:val="00985BD5"/>
    <w:rsid w:val="00986DF2"/>
    <w:rsid w:val="00990790"/>
    <w:rsid w:val="0099380D"/>
    <w:rsid w:val="00997170"/>
    <w:rsid w:val="009A0391"/>
    <w:rsid w:val="009A0DBE"/>
    <w:rsid w:val="009A3BCE"/>
    <w:rsid w:val="009B067B"/>
    <w:rsid w:val="009B0C33"/>
    <w:rsid w:val="009B3386"/>
    <w:rsid w:val="009B7397"/>
    <w:rsid w:val="009B7847"/>
    <w:rsid w:val="009D3F2D"/>
    <w:rsid w:val="009D4CBC"/>
    <w:rsid w:val="009D59CC"/>
    <w:rsid w:val="009E0571"/>
    <w:rsid w:val="009E1C63"/>
    <w:rsid w:val="009E20D7"/>
    <w:rsid w:val="009E2FB0"/>
    <w:rsid w:val="009E5752"/>
    <w:rsid w:val="009E7CE8"/>
    <w:rsid w:val="009F48A9"/>
    <w:rsid w:val="00A002B8"/>
    <w:rsid w:val="00A00BA7"/>
    <w:rsid w:val="00A04F2F"/>
    <w:rsid w:val="00A0624C"/>
    <w:rsid w:val="00A147B1"/>
    <w:rsid w:val="00A158F1"/>
    <w:rsid w:val="00A215EA"/>
    <w:rsid w:val="00A2423D"/>
    <w:rsid w:val="00A24AA7"/>
    <w:rsid w:val="00A259A6"/>
    <w:rsid w:val="00A26FEE"/>
    <w:rsid w:val="00A31100"/>
    <w:rsid w:val="00A355F9"/>
    <w:rsid w:val="00A3572D"/>
    <w:rsid w:val="00A3696D"/>
    <w:rsid w:val="00A37C14"/>
    <w:rsid w:val="00A47AEC"/>
    <w:rsid w:val="00A53AC5"/>
    <w:rsid w:val="00A543C5"/>
    <w:rsid w:val="00A62DFA"/>
    <w:rsid w:val="00A63D5D"/>
    <w:rsid w:val="00A6737E"/>
    <w:rsid w:val="00A71C5A"/>
    <w:rsid w:val="00A77673"/>
    <w:rsid w:val="00A80B57"/>
    <w:rsid w:val="00A812DC"/>
    <w:rsid w:val="00A82427"/>
    <w:rsid w:val="00A8285A"/>
    <w:rsid w:val="00A82AFD"/>
    <w:rsid w:val="00A85AEA"/>
    <w:rsid w:val="00A92C3D"/>
    <w:rsid w:val="00A946EC"/>
    <w:rsid w:val="00A949D8"/>
    <w:rsid w:val="00A970F3"/>
    <w:rsid w:val="00A97644"/>
    <w:rsid w:val="00AA7F69"/>
    <w:rsid w:val="00AB0925"/>
    <w:rsid w:val="00AB1C45"/>
    <w:rsid w:val="00AB21CE"/>
    <w:rsid w:val="00AB65D6"/>
    <w:rsid w:val="00AC24AF"/>
    <w:rsid w:val="00AC27C9"/>
    <w:rsid w:val="00AC3073"/>
    <w:rsid w:val="00AD16AF"/>
    <w:rsid w:val="00AD513B"/>
    <w:rsid w:val="00AD665D"/>
    <w:rsid w:val="00AD66DB"/>
    <w:rsid w:val="00AE3953"/>
    <w:rsid w:val="00AE40AA"/>
    <w:rsid w:val="00AE4251"/>
    <w:rsid w:val="00AF14DA"/>
    <w:rsid w:val="00AF215F"/>
    <w:rsid w:val="00AF6A7C"/>
    <w:rsid w:val="00B019EC"/>
    <w:rsid w:val="00B01BA3"/>
    <w:rsid w:val="00B06C1F"/>
    <w:rsid w:val="00B1213A"/>
    <w:rsid w:val="00B13301"/>
    <w:rsid w:val="00B20B50"/>
    <w:rsid w:val="00B21313"/>
    <w:rsid w:val="00B24234"/>
    <w:rsid w:val="00B25BBF"/>
    <w:rsid w:val="00B3077E"/>
    <w:rsid w:val="00B30A14"/>
    <w:rsid w:val="00B315A6"/>
    <w:rsid w:val="00B31965"/>
    <w:rsid w:val="00B33628"/>
    <w:rsid w:val="00B34B01"/>
    <w:rsid w:val="00B3599D"/>
    <w:rsid w:val="00B52CA2"/>
    <w:rsid w:val="00B52F8E"/>
    <w:rsid w:val="00B532C0"/>
    <w:rsid w:val="00B560A4"/>
    <w:rsid w:val="00B63F9F"/>
    <w:rsid w:val="00B64BEC"/>
    <w:rsid w:val="00B70CB3"/>
    <w:rsid w:val="00B71260"/>
    <w:rsid w:val="00B73212"/>
    <w:rsid w:val="00B835A7"/>
    <w:rsid w:val="00B917DA"/>
    <w:rsid w:val="00B92A23"/>
    <w:rsid w:val="00B92C59"/>
    <w:rsid w:val="00B969AA"/>
    <w:rsid w:val="00B96C92"/>
    <w:rsid w:val="00BA245B"/>
    <w:rsid w:val="00BA75A7"/>
    <w:rsid w:val="00BA7913"/>
    <w:rsid w:val="00BB5B0E"/>
    <w:rsid w:val="00BC38AA"/>
    <w:rsid w:val="00BD0D10"/>
    <w:rsid w:val="00BD2B86"/>
    <w:rsid w:val="00BE6608"/>
    <w:rsid w:val="00BE6CA3"/>
    <w:rsid w:val="00BF04BE"/>
    <w:rsid w:val="00BF4E2F"/>
    <w:rsid w:val="00C00EBB"/>
    <w:rsid w:val="00C01839"/>
    <w:rsid w:val="00C02309"/>
    <w:rsid w:val="00C101A8"/>
    <w:rsid w:val="00C11C97"/>
    <w:rsid w:val="00C137AF"/>
    <w:rsid w:val="00C139FE"/>
    <w:rsid w:val="00C16185"/>
    <w:rsid w:val="00C21452"/>
    <w:rsid w:val="00C2793C"/>
    <w:rsid w:val="00C31323"/>
    <w:rsid w:val="00C34D44"/>
    <w:rsid w:val="00C358D4"/>
    <w:rsid w:val="00C363C4"/>
    <w:rsid w:val="00C36BF7"/>
    <w:rsid w:val="00C40E3C"/>
    <w:rsid w:val="00C46F24"/>
    <w:rsid w:val="00C4790B"/>
    <w:rsid w:val="00C507E1"/>
    <w:rsid w:val="00C52773"/>
    <w:rsid w:val="00C53D76"/>
    <w:rsid w:val="00C602A6"/>
    <w:rsid w:val="00C61626"/>
    <w:rsid w:val="00C617AE"/>
    <w:rsid w:val="00C70F1B"/>
    <w:rsid w:val="00C71A2C"/>
    <w:rsid w:val="00C75601"/>
    <w:rsid w:val="00C80C12"/>
    <w:rsid w:val="00C85593"/>
    <w:rsid w:val="00C86612"/>
    <w:rsid w:val="00C8723B"/>
    <w:rsid w:val="00C90408"/>
    <w:rsid w:val="00C928D0"/>
    <w:rsid w:val="00C9360D"/>
    <w:rsid w:val="00C93ECA"/>
    <w:rsid w:val="00C97F1B"/>
    <w:rsid w:val="00CA1B2F"/>
    <w:rsid w:val="00CA1FA7"/>
    <w:rsid w:val="00CA516A"/>
    <w:rsid w:val="00CA6F33"/>
    <w:rsid w:val="00CB27F7"/>
    <w:rsid w:val="00CC0308"/>
    <w:rsid w:val="00CC1E81"/>
    <w:rsid w:val="00CC2E5C"/>
    <w:rsid w:val="00CC433A"/>
    <w:rsid w:val="00CD629E"/>
    <w:rsid w:val="00CD6CB2"/>
    <w:rsid w:val="00CD6F70"/>
    <w:rsid w:val="00CD7325"/>
    <w:rsid w:val="00CD7809"/>
    <w:rsid w:val="00CF03F9"/>
    <w:rsid w:val="00CF0FD6"/>
    <w:rsid w:val="00CF2601"/>
    <w:rsid w:val="00CF2846"/>
    <w:rsid w:val="00D01508"/>
    <w:rsid w:val="00D02572"/>
    <w:rsid w:val="00D0506E"/>
    <w:rsid w:val="00D06903"/>
    <w:rsid w:val="00D07A71"/>
    <w:rsid w:val="00D101F2"/>
    <w:rsid w:val="00D10B26"/>
    <w:rsid w:val="00D11F02"/>
    <w:rsid w:val="00D151A3"/>
    <w:rsid w:val="00D1689E"/>
    <w:rsid w:val="00D311AC"/>
    <w:rsid w:val="00D37514"/>
    <w:rsid w:val="00D3775E"/>
    <w:rsid w:val="00D4184F"/>
    <w:rsid w:val="00D41A9E"/>
    <w:rsid w:val="00D41CBF"/>
    <w:rsid w:val="00D41D4F"/>
    <w:rsid w:val="00D4331C"/>
    <w:rsid w:val="00D452AE"/>
    <w:rsid w:val="00D46489"/>
    <w:rsid w:val="00D52ED9"/>
    <w:rsid w:val="00D537FA"/>
    <w:rsid w:val="00D56A40"/>
    <w:rsid w:val="00D644F4"/>
    <w:rsid w:val="00D64B19"/>
    <w:rsid w:val="00D65365"/>
    <w:rsid w:val="00D71175"/>
    <w:rsid w:val="00D722BF"/>
    <w:rsid w:val="00D80423"/>
    <w:rsid w:val="00D82303"/>
    <w:rsid w:val="00D873BB"/>
    <w:rsid w:val="00D87525"/>
    <w:rsid w:val="00DA1D78"/>
    <w:rsid w:val="00DA519E"/>
    <w:rsid w:val="00DA52D9"/>
    <w:rsid w:val="00DA6E52"/>
    <w:rsid w:val="00DA722D"/>
    <w:rsid w:val="00DB1F76"/>
    <w:rsid w:val="00DB3C12"/>
    <w:rsid w:val="00DB4594"/>
    <w:rsid w:val="00DB4FFA"/>
    <w:rsid w:val="00DB5AC5"/>
    <w:rsid w:val="00DC114E"/>
    <w:rsid w:val="00DD2638"/>
    <w:rsid w:val="00DD3378"/>
    <w:rsid w:val="00DD39BC"/>
    <w:rsid w:val="00DD4A59"/>
    <w:rsid w:val="00DD64F2"/>
    <w:rsid w:val="00DD7EB1"/>
    <w:rsid w:val="00DE0F4B"/>
    <w:rsid w:val="00DE409B"/>
    <w:rsid w:val="00DE483F"/>
    <w:rsid w:val="00DF0DEA"/>
    <w:rsid w:val="00DF1B37"/>
    <w:rsid w:val="00DF233E"/>
    <w:rsid w:val="00DF2E5C"/>
    <w:rsid w:val="00DF5994"/>
    <w:rsid w:val="00DF7212"/>
    <w:rsid w:val="00E02138"/>
    <w:rsid w:val="00E068AE"/>
    <w:rsid w:val="00E06F38"/>
    <w:rsid w:val="00E078B4"/>
    <w:rsid w:val="00E07A72"/>
    <w:rsid w:val="00E11FEE"/>
    <w:rsid w:val="00E12A43"/>
    <w:rsid w:val="00E21E66"/>
    <w:rsid w:val="00E2202D"/>
    <w:rsid w:val="00E23199"/>
    <w:rsid w:val="00E236AD"/>
    <w:rsid w:val="00E24498"/>
    <w:rsid w:val="00E34578"/>
    <w:rsid w:val="00E346A0"/>
    <w:rsid w:val="00E34D6A"/>
    <w:rsid w:val="00E40F19"/>
    <w:rsid w:val="00E41105"/>
    <w:rsid w:val="00E50461"/>
    <w:rsid w:val="00E53242"/>
    <w:rsid w:val="00E535FC"/>
    <w:rsid w:val="00E5698D"/>
    <w:rsid w:val="00E609D5"/>
    <w:rsid w:val="00E60DA0"/>
    <w:rsid w:val="00E62B18"/>
    <w:rsid w:val="00E65479"/>
    <w:rsid w:val="00E67AA4"/>
    <w:rsid w:val="00E67C58"/>
    <w:rsid w:val="00E730AC"/>
    <w:rsid w:val="00E73996"/>
    <w:rsid w:val="00E75002"/>
    <w:rsid w:val="00E7531E"/>
    <w:rsid w:val="00E77AF2"/>
    <w:rsid w:val="00E77E85"/>
    <w:rsid w:val="00E80FB0"/>
    <w:rsid w:val="00E83419"/>
    <w:rsid w:val="00E84664"/>
    <w:rsid w:val="00E90CE9"/>
    <w:rsid w:val="00E92677"/>
    <w:rsid w:val="00E92E13"/>
    <w:rsid w:val="00E949F8"/>
    <w:rsid w:val="00E95533"/>
    <w:rsid w:val="00E961A2"/>
    <w:rsid w:val="00E978E3"/>
    <w:rsid w:val="00EA0276"/>
    <w:rsid w:val="00EA7218"/>
    <w:rsid w:val="00EB1D75"/>
    <w:rsid w:val="00EB2BC2"/>
    <w:rsid w:val="00EB6EA5"/>
    <w:rsid w:val="00EC1836"/>
    <w:rsid w:val="00EC3FE3"/>
    <w:rsid w:val="00EC5F5B"/>
    <w:rsid w:val="00ED0E45"/>
    <w:rsid w:val="00ED27B6"/>
    <w:rsid w:val="00ED6B2E"/>
    <w:rsid w:val="00ED75A7"/>
    <w:rsid w:val="00EE6C22"/>
    <w:rsid w:val="00EE7219"/>
    <w:rsid w:val="00EE7559"/>
    <w:rsid w:val="00EF0E21"/>
    <w:rsid w:val="00EF3288"/>
    <w:rsid w:val="00EF678E"/>
    <w:rsid w:val="00F10910"/>
    <w:rsid w:val="00F1346E"/>
    <w:rsid w:val="00F1349B"/>
    <w:rsid w:val="00F1364F"/>
    <w:rsid w:val="00F13BBE"/>
    <w:rsid w:val="00F14613"/>
    <w:rsid w:val="00F1635D"/>
    <w:rsid w:val="00F16994"/>
    <w:rsid w:val="00F17C37"/>
    <w:rsid w:val="00F204D0"/>
    <w:rsid w:val="00F208DB"/>
    <w:rsid w:val="00F20DF2"/>
    <w:rsid w:val="00F25DDB"/>
    <w:rsid w:val="00F30523"/>
    <w:rsid w:val="00F31005"/>
    <w:rsid w:val="00F3364B"/>
    <w:rsid w:val="00F35DAE"/>
    <w:rsid w:val="00F35DE2"/>
    <w:rsid w:val="00F3651C"/>
    <w:rsid w:val="00F4214E"/>
    <w:rsid w:val="00F455CA"/>
    <w:rsid w:val="00F574FA"/>
    <w:rsid w:val="00F60508"/>
    <w:rsid w:val="00F64C95"/>
    <w:rsid w:val="00F803B7"/>
    <w:rsid w:val="00F819F1"/>
    <w:rsid w:val="00F86EBA"/>
    <w:rsid w:val="00F923BE"/>
    <w:rsid w:val="00F923DB"/>
    <w:rsid w:val="00F95E22"/>
    <w:rsid w:val="00FA2C42"/>
    <w:rsid w:val="00FA4C0D"/>
    <w:rsid w:val="00FA55F6"/>
    <w:rsid w:val="00FB1497"/>
    <w:rsid w:val="00FB1FA2"/>
    <w:rsid w:val="00FB2C8B"/>
    <w:rsid w:val="00FB4A10"/>
    <w:rsid w:val="00FB6C29"/>
    <w:rsid w:val="00FC20AD"/>
    <w:rsid w:val="00FC4E2D"/>
    <w:rsid w:val="00FD6090"/>
    <w:rsid w:val="00FE126E"/>
    <w:rsid w:val="00FE22DC"/>
    <w:rsid w:val="00FE3B1C"/>
    <w:rsid w:val="00FE5E2A"/>
    <w:rsid w:val="00FE7810"/>
    <w:rsid w:val="00FF1FB1"/>
    <w:rsid w:val="00FF5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/>
    </w:rPr>
  </w:style>
  <w:style w:type="paragraph" w:styleId="Heading1">
    <w:name w:val="heading 1"/>
    <w:basedOn w:val="Normal"/>
    <w:next w:val="Normal"/>
    <w:link w:val="Heading1Char"/>
    <w:qFormat/>
    <w:rsid w:val="00C7560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601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  <w:lang w:val="en-IN" w:eastAsia="en-IN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paragraph" w:customStyle="1" w:styleId="PageNumber1">
    <w:name w:val="Page Number1"/>
    <w:basedOn w:val="Normal"/>
    <w:rsid w:val="00A812DC"/>
    <w:pPr>
      <w:spacing w:before="0" w:line="240" w:lineRule="auto"/>
    </w:pPr>
    <w:rPr>
      <w:rFonts w:ascii="MS Serif" w:hAnsi="MS Serif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3210B9"/>
    <w:pPr>
      <w:spacing w:before="0" w:line="240" w:lineRule="auto"/>
    </w:pPr>
    <w:rPr>
      <w:rFonts w:ascii="Consolas" w:eastAsia="Calibri" w:hAnsi="Consolas" w:cs="Times New Roman"/>
      <w:sz w:val="21"/>
      <w:szCs w:val="21"/>
      <w:lang w:val="en-GB"/>
    </w:rPr>
  </w:style>
  <w:style w:type="character" w:customStyle="1" w:styleId="PlainTextChar">
    <w:name w:val="Plain Text Char"/>
    <w:link w:val="PlainText"/>
    <w:uiPriority w:val="99"/>
    <w:rsid w:val="003210B9"/>
    <w:rPr>
      <w:rFonts w:ascii="Consolas" w:eastAsia="Calibri" w:hAnsi="Consolas" w:cs="Consolas"/>
      <w:sz w:val="21"/>
      <w:szCs w:val="21"/>
      <w:lang w:val="en-GB" w:eastAsia="en-US"/>
    </w:rPr>
  </w:style>
  <w:style w:type="paragraph" w:customStyle="1" w:styleId="Body1">
    <w:name w:val="Body 1"/>
    <w:autoRedefine/>
    <w:rsid w:val="002F5CFE"/>
    <w:pPr>
      <w:jc w:val="right"/>
      <w:outlineLvl w:val="0"/>
    </w:pPr>
    <w:rPr>
      <w:rFonts w:eastAsia="Arial Unicode MS"/>
      <w:color w:val="000000"/>
      <w:u w:color="000000"/>
      <w:lang w:val="en-IN" w:eastAsia="en-IN"/>
    </w:rPr>
  </w:style>
  <w:style w:type="paragraph" w:customStyle="1" w:styleId="List0">
    <w:name w:val="List 0"/>
    <w:basedOn w:val="Normal"/>
    <w:semiHidden/>
    <w:rsid w:val="002F5CFE"/>
    <w:pPr>
      <w:numPr>
        <w:numId w:val="5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paragraph" w:customStyle="1" w:styleId="List1">
    <w:name w:val="List 1"/>
    <w:basedOn w:val="Normal"/>
    <w:semiHidden/>
    <w:rsid w:val="002F5CFE"/>
    <w:pPr>
      <w:tabs>
        <w:tab w:val="num" w:pos="720"/>
      </w:tabs>
      <w:spacing w:before="0" w:line="240" w:lineRule="auto"/>
      <w:ind w:left="648" w:hanging="288"/>
    </w:pPr>
    <w:rPr>
      <w:rFonts w:ascii="Times New Roman" w:hAnsi="Times New Roman" w:cs="Times New Roman"/>
      <w:lang w:val="en-IN" w:eastAsia="en-IN"/>
    </w:rPr>
  </w:style>
  <w:style w:type="paragraph" w:customStyle="1" w:styleId="Bullet">
    <w:name w:val="Bullet"/>
    <w:rsid w:val="00421629"/>
    <w:pPr>
      <w:numPr>
        <w:numId w:val="1"/>
      </w:numPr>
    </w:pPr>
    <w:rPr>
      <w:lang w:val="en-IN" w:eastAsia="en-IN"/>
    </w:rPr>
  </w:style>
  <w:style w:type="paragraph" w:customStyle="1" w:styleId="List21">
    <w:name w:val="List 21"/>
    <w:basedOn w:val="Normal"/>
    <w:semiHidden/>
    <w:rsid w:val="00421629"/>
    <w:pPr>
      <w:numPr>
        <w:numId w:val="10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paragraph" w:customStyle="1" w:styleId="List31">
    <w:name w:val="List 31"/>
    <w:basedOn w:val="Normal"/>
    <w:semiHidden/>
    <w:rsid w:val="00421629"/>
    <w:pPr>
      <w:numPr>
        <w:numId w:val="11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character" w:customStyle="1" w:styleId="Heading3Char">
    <w:name w:val="Heading 3 Char"/>
    <w:basedOn w:val="DefaultParagraphFont"/>
    <w:link w:val="Heading3"/>
    <w:semiHidden/>
    <w:rsid w:val="00C75601"/>
    <w:rPr>
      <w:rFonts w:ascii="Cambria" w:eastAsia="Times New Roman" w:hAnsi="Cambria" w:cs="Times New Roman"/>
      <w:b/>
      <w:bCs/>
      <w:sz w:val="26"/>
      <w:szCs w:val="26"/>
      <w:lang w:val="en-AU" w:eastAsia="en-US"/>
    </w:rPr>
  </w:style>
  <w:style w:type="paragraph" w:styleId="BodyTextIndent2">
    <w:name w:val="Body Text Indent 2"/>
    <w:basedOn w:val="Normal"/>
    <w:link w:val="BodyTextIndent2Char"/>
    <w:rsid w:val="00C7560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75601"/>
    <w:rPr>
      <w:rFonts w:ascii="Century Schoolbook" w:hAnsi="Century Schoolbook" w:cs="Century Schoolbook"/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C75601"/>
    <w:rPr>
      <w:rFonts w:ascii="Cambria" w:eastAsia="Times New Roman" w:hAnsi="Cambria" w:cs="Times New Roman"/>
      <w:b/>
      <w:bCs/>
      <w:kern w:val="32"/>
      <w:sz w:val="32"/>
      <w:szCs w:val="32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g\AppData\Roaming\Microsoft\Templates\CSC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642310-9A69-4998-9B77-28C0E5A85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CSC(2)</Template>
  <TotalTime>0</TotalTime>
  <Pages>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2010-01-01T03:30:00Z</cp:lastPrinted>
  <dcterms:created xsi:type="dcterms:W3CDTF">2016-09-27T21:47:00Z</dcterms:created>
  <dcterms:modified xsi:type="dcterms:W3CDTF">2016-09-27T21:47:00Z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