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23"/>
        <w:gridCol w:w="723"/>
        <w:gridCol w:w="6190"/>
      </w:tblGrid>
      <w:tr w:rsidR="00B93310" w:rsidRPr="009262C3" w:rsidTr="006E2776">
        <w:tc>
          <w:tcPr>
            <w:tcW w:w="3023" w:type="dxa"/>
          </w:tcPr>
          <w:bookmarkStart w:id="0" w:name="_GoBack" w:displacedByCustomXml="next"/>
          <w:sdt>
            <w:sdtPr>
              <w:rPr>
                <w:rFonts w:ascii="Calibri" w:hAnsi="Calibri" w:cs="Calibri"/>
                <w:sz w:val="22"/>
                <w:szCs w:val="22"/>
              </w:rPr>
              <w:alias w:val="Your Name:"/>
              <w:tag w:val="Your Name:"/>
              <w:id w:val="-1220516334"/>
              <w:placeholder>
                <w:docPart w:val="9165F75D6719413596356B9BD227F3F8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 w:multiLine="1"/>
            </w:sdtPr>
            <w:sdtEndPr/>
            <w:sdtContent>
              <w:p w:rsidR="00B93310" w:rsidRPr="009262C3" w:rsidRDefault="00F676F9" w:rsidP="003856C9">
                <w:pPr>
                  <w:pStyle w:val="Heading1"/>
                  <w:rPr>
                    <w:rFonts w:ascii="Calibri" w:hAnsi="Calibri" w:cs="Calibri"/>
                    <w:sz w:val="22"/>
                    <w:szCs w:val="22"/>
                  </w:rPr>
                </w:pPr>
                <w:r w:rsidRPr="009262C3">
                  <w:rPr>
                    <w:rFonts w:ascii="Calibri" w:hAnsi="Calibri" w:cs="Calibri"/>
                    <w:sz w:val="22"/>
                    <w:szCs w:val="22"/>
                  </w:rPr>
                  <w:t>s</w:t>
                </w:r>
                <w:r w:rsidR="000438C9" w:rsidRPr="009262C3">
                  <w:rPr>
                    <w:rFonts w:ascii="Calibri" w:hAnsi="Calibri" w:cs="Calibri"/>
                    <w:sz w:val="22"/>
                    <w:szCs w:val="22"/>
                  </w:rPr>
                  <w:t>RAVAN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23"/>
            </w:tblGrid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262C3" w:rsidRDefault="00852BAD" w:rsidP="00441EB9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15875" t="17145" r="17145" b="15875"/>
                            <wp:docPr id="8" name="Group 43" descr="Email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9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3 w 2082"/>
                                          <a:gd name="T1" fmla="*/ 77 h 1560"/>
                                          <a:gd name="T2" fmla="*/ 4 w 2082"/>
                                          <a:gd name="T3" fmla="*/ 82 h 1560"/>
                                          <a:gd name="T4" fmla="*/ 6 w 2082"/>
                                          <a:gd name="T5" fmla="*/ 86 h 1560"/>
                                          <a:gd name="T6" fmla="*/ 9 w 2082"/>
                                          <a:gd name="T7" fmla="*/ 89 h 1560"/>
                                          <a:gd name="T8" fmla="*/ 13 w 2082"/>
                                          <a:gd name="T9" fmla="*/ 92 h 1560"/>
                                          <a:gd name="T10" fmla="*/ 18 w 2082"/>
                                          <a:gd name="T11" fmla="*/ 93 h 1560"/>
                                          <a:gd name="T12" fmla="*/ 110 w 2082"/>
                                          <a:gd name="T13" fmla="*/ 93 h 1560"/>
                                          <a:gd name="T14" fmla="*/ 115 w 2082"/>
                                          <a:gd name="T15" fmla="*/ 93 h 1560"/>
                                          <a:gd name="T16" fmla="*/ 119 w 2082"/>
                                          <a:gd name="T17" fmla="*/ 91 h 1560"/>
                                          <a:gd name="T18" fmla="*/ 122 w 2082"/>
                                          <a:gd name="T19" fmla="*/ 88 h 1560"/>
                                          <a:gd name="T20" fmla="*/ 125 w 2082"/>
                                          <a:gd name="T21" fmla="*/ 84 h 1560"/>
                                          <a:gd name="T22" fmla="*/ 126 w 2082"/>
                                          <a:gd name="T23" fmla="*/ 79 h 1560"/>
                                          <a:gd name="T24" fmla="*/ 127 w 2082"/>
                                          <a:gd name="T25" fmla="*/ 30 h 1560"/>
                                          <a:gd name="T26" fmla="*/ 65 w 2082"/>
                                          <a:gd name="T27" fmla="*/ 63 h 1560"/>
                                          <a:gd name="T28" fmla="*/ 20 w 2082"/>
                                          <a:gd name="T29" fmla="*/ 3 h 1560"/>
                                          <a:gd name="T30" fmla="*/ 15 w 2082"/>
                                          <a:gd name="T31" fmla="*/ 4 h 1560"/>
                                          <a:gd name="T32" fmla="*/ 11 w 2082"/>
                                          <a:gd name="T33" fmla="*/ 6 h 1560"/>
                                          <a:gd name="T34" fmla="*/ 8 w 2082"/>
                                          <a:gd name="T35" fmla="*/ 9 h 1560"/>
                                          <a:gd name="T36" fmla="*/ 5 w 2082"/>
                                          <a:gd name="T37" fmla="*/ 13 h 1560"/>
                                          <a:gd name="T38" fmla="*/ 4 w 2082"/>
                                          <a:gd name="T39" fmla="*/ 18 h 1560"/>
                                          <a:gd name="T40" fmla="*/ 3 w 2082"/>
                                          <a:gd name="T41" fmla="*/ 28 h 1560"/>
                                          <a:gd name="T42" fmla="*/ 127 w 2082"/>
                                          <a:gd name="T43" fmla="*/ 28 h 1560"/>
                                          <a:gd name="T44" fmla="*/ 126 w 2082"/>
                                          <a:gd name="T45" fmla="*/ 18 h 1560"/>
                                          <a:gd name="T46" fmla="*/ 125 w 2082"/>
                                          <a:gd name="T47" fmla="*/ 13 h 1560"/>
                                          <a:gd name="T48" fmla="*/ 122 w 2082"/>
                                          <a:gd name="T49" fmla="*/ 9 h 1560"/>
                                          <a:gd name="T50" fmla="*/ 119 w 2082"/>
                                          <a:gd name="T51" fmla="*/ 6 h 1560"/>
                                          <a:gd name="T52" fmla="*/ 115 w 2082"/>
                                          <a:gd name="T53" fmla="*/ 4 h 1560"/>
                                          <a:gd name="T54" fmla="*/ 110 w 2082"/>
                                          <a:gd name="T55" fmla="*/ 3 h 1560"/>
                                          <a:gd name="T56" fmla="*/ 20 w 2082"/>
                                          <a:gd name="T57" fmla="*/ 0 h 1560"/>
                                          <a:gd name="T58" fmla="*/ 113 w 2082"/>
                                          <a:gd name="T59" fmla="*/ 0 h 1560"/>
                                          <a:gd name="T60" fmla="*/ 118 w 2082"/>
                                          <a:gd name="T61" fmla="*/ 2 h 1560"/>
                                          <a:gd name="T62" fmla="*/ 122 w 2082"/>
                                          <a:gd name="T63" fmla="*/ 4 h 1560"/>
                                          <a:gd name="T64" fmla="*/ 126 w 2082"/>
                                          <a:gd name="T65" fmla="*/ 8 h 1560"/>
                                          <a:gd name="T66" fmla="*/ 129 w 2082"/>
                                          <a:gd name="T67" fmla="*/ 12 h 1560"/>
                                          <a:gd name="T68" fmla="*/ 130 w 2082"/>
                                          <a:gd name="T69" fmla="*/ 17 h 1560"/>
                                          <a:gd name="T70" fmla="*/ 130 w 2082"/>
                                          <a:gd name="T71" fmla="*/ 77 h 1560"/>
                                          <a:gd name="T72" fmla="*/ 130 w 2082"/>
                                          <a:gd name="T73" fmla="*/ 81 h 1560"/>
                                          <a:gd name="T74" fmla="*/ 128 w 2082"/>
                                          <a:gd name="T75" fmla="*/ 86 h 1560"/>
                                          <a:gd name="T76" fmla="*/ 126 w 2082"/>
                                          <a:gd name="T77" fmla="*/ 89 h 1560"/>
                                          <a:gd name="T78" fmla="*/ 122 w 2082"/>
                                          <a:gd name="T79" fmla="*/ 93 h 1560"/>
                                          <a:gd name="T80" fmla="*/ 119 w 2082"/>
                                          <a:gd name="T81" fmla="*/ 95 h 1560"/>
                                          <a:gd name="T82" fmla="*/ 114 w 2082"/>
                                          <a:gd name="T83" fmla="*/ 96 h 1560"/>
                                          <a:gd name="T84" fmla="*/ 110 w 2082"/>
                                          <a:gd name="T85" fmla="*/ 97 h 1560"/>
                                          <a:gd name="T86" fmla="*/ 17 w 2082"/>
                                          <a:gd name="T87" fmla="*/ 97 h 1560"/>
                                          <a:gd name="T88" fmla="*/ 12 w 2082"/>
                                          <a:gd name="T89" fmla="*/ 95 h 1560"/>
                                          <a:gd name="T90" fmla="*/ 8 w 2082"/>
                                          <a:gd name="T91" fmla="*/ 93 h 1560"/>
                                          <a:gd name="T92" fmla="*/ 4 w 2082"/>
                                          <a:gd name="T93" fmla="*/ 89 h 1560"/>
                                          <a:gd name="T94" fmla="*/ 1 w 2082"/>
                                          <a:gd name="T95" fmla="*/ 85 h 1560"/>
                                          <a:gd name="T96" fmla="*/ 0 w 2082"/>
                                          <a:gd name="T97" fmla="*/ 80 h 1560"/>
                                          <a:gd name="T98" fmla="*/ 0 w 2082"/>
                                          <a:gd name="T99" fmla="*/ 20 h 1560"/>
                                          <a:gd name="T100" fmla="*/ 1 w 2082"/>
                                          <a:gd name="T101" fmla="*/ 15 h 1560"/>
                                          <a:gd name="T102" fmla="*/ 3 w 2082"/>
                                          <a:gd name="T103" fmla="*/ 10 h 1560"/>
                                          <a:gd name="T104" fmla="*/ 6 w 2082"/>
                                          <a:gd name="T105" fmla="*/ 6 h 1560"/>
                                          <a:gd name="T106" fmla="*/ 10 w 2082"/>
                                          <a:gd name="T107" fmla="*/ 3 h 1560"/>
                                          <a:gd name="T108" fmla="*/ 15 w 2082"/>
                                          <a:gd name="T109" fmla="*/ 1 h 1560"/>
                                          <a:gd name="T110" fmla="*/ 20 w 2082"/>
                                          <a:gd name="T111" fmla="*/ 0 h 1560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</a:gdLst>
                                        <a:ahLst/>
                                        <a:cxnLst>
                                          <a:cxn ang="T112">
                                            <a:pos x="T0" y="T1"/>
                                          </a:cxn>
                                          <a:cxn ang="T113">
                                            <a:pos x="T2" y="T3"/>
                                          </a:cxn>
                                          <a:cxn ang="T114">
                                            <a:pos x="T4" y="T5"/>
                                          </a:cxn>
                                          <a:cxn ang="T115">
                                            <a:pos x="T6" y="T7"/>
                                          </a:cxn>
                                          <a:cxn ang="T116">
                                            <a:pos x="T8" y="T9"/>
                                          </a:cxn>
                                          <a:cxn ang="T117">
                                            <a:pos x="T10" y="T11"/>
                                          </a:cxn>
                                          <a:cxn ang="T118">
                                            <a:pos x="T12" y="T13"/>
                                          </a:cxn>
                                          <a:cxn ang="T119">
                                            <a:pos x="T14" y="T15"/>
                                          </a:cxn>
                                          <a:cxn ang="T120">
                                            <a:pos x="T16" y="T17"/>
                                          </a:cxn>
                                          <a:cxn ang="T121">
                                            <a:pos x="T18" y="T19"/>
                                          </a:cxn>
                                          <a:cxn ang="T122">
                                            <a:pos x="T20" y="T21"/>
                                          </a:cxn>
                                          <a:cxn ang="T123">
                                            <a:pos x="T22" y="T23"/>
                                          </a:cxn>
                                          <a:cxn ang="T124">
                                            <a:pos x="T24" y="T25"/>
                                          </a:cxn>
                                          <a:cxn ang="T125">
                                            <a:pos x="T26" y="T27"/>
                                          </a:cxn>
                                          <a:cxn ang="T126">
                                            <a:pos x="T28" y="T29"/>
                                          </a:cxn>
                                          <a:cxn ang="T127">
                                            <a:pos x="T30" y="T31"/>
                                          </a:cxn>
                                          <a:cxn ang="T128">
                                            <a:pos x="T32" y="T33"/>
                                          </a:cxn>
                                          <a:cxn ang="T129">
                                            <a:pos x="T34" y="T35"/>
                                          </a:cxn>
                                          <a:cxn ang="T130">
                                            <a:pos x="T36" y="T37"/>
                                          </a:cxn>
                                          <a:cxn ang="T131">
                                            <a:pos x="T38" y="T39"/>
                                          </a:cxn>
                                          <a:cxn ang="T132">
                                            <a:pos x="T40" y="T41"/>
                                          </a:cxn>
                                          <a:cxn ang="T133">
                                            <a:pos x="T42" y="T43"/>
                                          </a:cxn>
                                          <a:cxn ang="T134">
                                            <a:pos x="T44" y="T45"/>
                                          </a:cxn>
                                          <a:cxn ang="T135">
                                            <a:pos x="T46" y="T47"/>
                                          </a:cxn>
                                          <a:cxn ang="T136">
                                            <a:pos x="T48" y="T49"/>
                                          </a:cxn>
                                          <a:cxn ang="T137">
                                            <a:pos x="T50" y="T51"/>
                                          </a:cxn>
                                          <a:cxn ang="T138">
                                            <a:pos x="T52" y="T53"/>
                                          </a:cxn>
                                          <a:cxn ang="T139">
                                            <a:pos x="T54" y="T55"/>
                                          </a:cxn>
                                          <a:cxn ang="T140">
                                            <a:pos x="T56" y="T57"/>
                                          </a:cxn>
                                          <a:cxn ang="T141">
                                            <a:pos x="T58" y="T59"/>
                                          </a:cxn>
                                          <a:cxn ang="T142">
                                            <a:pos x="T60" y="T61"/>
                                          </a:cxn>
                                          <a:cxn ang="T143">
                                            <a:pos x="T62" y="T63"/>
                                          </a:cxn>
                                          <a:cxn ang="T144">
                                            <a:pos x="T64" y="T65"/>
                                          </a:cxn>
                                          <a:cxn ang="T145">
                                            <a:pos x="T66" y="T67"/>
                                          </a:cxn>
                                          <a:cxn ang="T146">
                                            <a:pos x="T68" y="T69"/>
                                          </a:cxn>
                                          <a:cxn ang="T147">
                                            <a:pos x="T70" y="T71"/>
                                          </a:cxn>
                                          <a:cxn ang="T148">
                                            <a:pos x="T72" y="T73"/>
                                          </a:cxn>
                                          <a:cxn ang="T149">
                                            <a:pos x="T74" y="T75"/>
                                          </a:cxn>
                                          <a:cxn ang="T150">
                                            <a:pos x="T76" y="T77"/>
                                          </a:cxn>
                                          <a:cxn ang="T151">
                                            <a:pos x="T78" y="T79"/>
                                          </a:cxn>
                                          <a:cxn ang="T152">
                                            <a:pos x="T80" y="T81"/>
                                          </a:cxn>
                                          <a:cxn ang="T153">
                                            <a:pos x="T82" y="T83"/>
                                          </a:cxn>
                                          <a:cxn ang="T154">
                                            <a:pos x="T84" y="T85"/>
                                          </a:cxn>
                                          <a:cxn ang="T155">
                                            <a:pos x="T86" y="T87"/>
                                          </a:cxn>
                                          <a:cxn ang="T156">
                                            <a:pos x="T88" y="T89"/>
                                          </a:cxn>
                                          <a:cxn ang="T157">
                                            <a:pos x="T90" y="T91"/>
                                          </a:cxn>
                                          <a:cxn ang="T158">
                                            <a:pos x="T92" y="T93"/>
                                          </a:cxn>
                                          <a:cxn ang="T159">
                                            <a:pos x="T94" y="T95"/>
                                          </a:cxn>
                                          <a:cxn ang="T160">
                                            <a:pos x="T96" y="T97"/>
                                          </a:cxn>
                                          <a:cxn ang="T161">
                                            <a:pos x="T98" y="T99"/>
                                          </a:cxn>
                                          <a:cxn ang="T162">
                                            <a:pos x="T100" y="T101"/>
                                          </a:cxn>
                                          <a:cxn ang="T163">
                                            <a:pos x="T102" y="T103"/>
                                          </a:cxn>
                                          <a:cxn ang="T164">
                                            <a:pos x="T104" y="T105"/>
                                          </a:cxn>
                                          <a:cxn ang="T165">
                                            <a:pos x="T106" y="T107"/>
                                          </a:cxn>
                                          <a:cxn ang="T166">
                                            <a:pos x="T108" y="T109"/>
                                          </a:cxn>
                                          <a:cxn ang="T167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17090676" id="Group 43" o:spid="_x0000_s1026" alt="Email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0,5;0,5;0,5;1,6;1,6;1,6;7,6;7,6;7,6;8,5;8,5;8,5;8,2;4,4;1,0;1,0;1,0;0,1;0,1;0,1;0,2;8,2;8,1;8,1;8,1;7,0;7,0;7,0;1,0;7,0;7,0;8,0;8,0;8,1;8,1;8,5;8,5;8,5;8,6;8,6;7,6;7,6;7,6;1,6;1,6;0,6;0,6;0,5;0,5;0,1;0,1;0,1;0,0;1,0;1,0;1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262C3" w:rsidRDefault="00457ADC" w:rsidP="00C646AC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Sravnk07</w:t>
                  </w:r>
                  <w:r w:rsidR="00C646AC" w:rsidRPr="009262C3">
                    <w:rPr>
                      <w:rFonts w:ascii="Calibri" w:hAnsi="Calibri" w:cs="Calibri"/>
                      <w:sz w:val="22"/>
                      <w:szCs w:val="22"/>
                    </w:rPr>
                    <w:t>@gmail.com</w:t>
                  </w:r>
                </w:p>
              </w:tc>
            </w:tr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262C3" w:rsidRDefault="00852BAD" w:rsidP="00441EB9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noProof/>
                      <w:sz w:val="22"/>
                      <w:szCs w:val="22"/>
                    </w:rPr>
                    <mc:AlternateContent>
                      <mc:Choice Requires="wpg">
                        <w:drawing>
                          <wp:inline distT="0" distB="0" distL="0" distR="0">
                            <wp:extent cx="328930" cy="328930"/>
                            <wp:effectExtent l="15875" t="15240" r="17145" b="17780"/>
                            <wp:docPr id="5" name="Group 37" descr="Telephone icon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0" y="0"/>
                                      <a:ext cx="328930" cy="328930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6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85 w 3324"/>
                                          <a:gd name="T1" fmla="*/ 5 h 3324"/>
                                          <a:gd name="T2" fmla="*/ 62 w 3324"/>
                                          <a:gd name="T3" fmla="*/ 12 h 3324"/>
                                          <a:gd name="T4" fmla="*/ 42 w 3324"/>
                                          <a:gd name="T5" fmla="*/ 25 h 3324"/>
                                          <a:gd name="T6" fmla="*/ 25 w 3324"/>
                                          <a:gd name="T7" fmla="*/ 42 h 3324"/>
                                          <a:gd name="T8" fmla="*/ 12 w 3324"/>
                                          <a:gd name="T9" fmla="*/ 62 h 3324"/>
                                          <a:gd name="T10" fmla="*/ 5 w 3324"/>
                                          <a:gd name="T11" fmla="*/ 85 h 3324"/>
                                          <a:gd name="T12" fmla="*/ 4 w 3324"/>
                                          <a:gd name="T13" fmla="*/ 110 h 3324"/>
                                          <a:gd name="T14" fmla="*/ 8 w 3324"/>
                                          <a:gd name="T15" fmla="*/ 135 h 3324"/>
                                          <a:gd name="T16" fmla="*/ 18 w 3324"/>
                                          <a:gd name="T17" fmla="*/ 157 h 3324"/>
                                          <a:gd name="T18" fmla="*/ 33 w 3324"/>
                                          <a:gd name="T19" fmla="*/ 175 h 3324"/>
                                          <a:gd name="T20" fmla="*/ 51 w 3324"/>
                                          <a:gd name="T21" fmla="*/ 190 h 3324"/>
                                          <a:gd name="T22" fmla="*/ 73 w 3324"/>
                                          <a:gd name="T23" fmla="*/ 200 h 3324"/>
                                          <a:gd name="T24" fmla="*/ 98 w 3324"/>
                                          <a:gd name="T25" fmla="*/ 204 h 3324"/>
                                          <a:gd name="T26" fmla="*/ 123 w 3324"/>
                                          <a:gd name="T27" fmla="*/ 203 h 3324"/>
                                          <a:gd name="T28" fmla="*/ 146 w 3324"/>
                                          <a:gd name="T29" fmla="*/ 196 h 3324"/>
                                          <a:gd name="T30" fmla="*/ 166 w 3324"/>
                                          <a:gd name="T31" fmla="*/ 183 h 3324"/>
                                          <a:gd name="T32" fmla="*/ 183 w 3324"/>
                                          <a:gd name="T33" fmla="*/ 166 h 3324"/>
                                          <a:gd name="T34" fmla="*/ 196 w 3324"/>
                                          <a:gd name="T35" fmla="*/ 146 h 3324"/>
                                          <a:gd name="T36" fmla="*/ 203 w 3324"/>
                                          <a:gd name="T37" fmla="*/ 123 h 3324"/>
                                          <a:gd name="T38" fmla="*/ 205 w 3324"/>
                                          <a:gd name="T39" fmla="*/ 98 h 3324"/>
                                          <a:gd name="T40" fmla="*/ 200 w 3324"/>
                                          <a:gd name="T41" fmla="*/ 73 h 3324"/>
                                          <a:gd name="T42" fmla="*/ 190 w 3324"/>
                                          <a:gd name="T43" fmla="*/ 51 h 3324"/>
                                          <a:gd name="T44" fmla="*/ 175 w 3324"/>
                                          <a:gd name="T45" fmla="*/ 33 h 3324"/>
                                          <a:gd name="T46" fmla="*/ 157 w 3324"/>
                                          <a:gd name="T47" fmla="*/ 18 h 3324"/>
                                          <a:gd name="T48" fmla="*/ 135 w 3324"/>
                                          <a:gd name="T49" fmla="*/ 8 h 3324"/>
                                          <a:gd name="T50" fmla="*/ 110 w 3324"/>
                                          <a:gd name="T51" fmla="*/ 3 h 3324"/>
                                          <a:gd name="T52" fmla="*/ 117 w 3324"/>
                                          <a:gd name="T53" fmla="*/ 1 h 3324"/>
                                          <a:gd name="T54" fmla="*/ 142 w 3324"/>
                                          <a:gd name="T55" fmla="*/ 7 h 3324"/>
                                          <a:gd name="T56" fmla="*/ 163 w 3324"/>
                                          <a:gd name="T57" fmla="*/ 19 h 3324"/>
                                          <a:gd name="T58" fmla="*/ 182 w 3324"/>
                                          <a:gd name="T59" fmla="*/ 35 h 3324"/>
                                          <a:gd name="T60" fmla="*/ 196 w 3324"/>
                                          <a:gd name="T61" fmla="*/ 55 h 3324"/>
                                          <a:gd name="T62" fmla="*/ 205 w 3324"/>
                                          <a:gd name="T63" fmla="*/ 78 h 3324"/>
                                          <a:gd name="T64" fmla="*/ 208 w 3324"/>
                                          <a:gd name="T65" fmla="*/ 104 h 3324"/>
                                          <a:gd name="T66" fmla="*/ 205 w 3324"/>
                                          <a:gd name="T67" fmla="*/ 130 h 3324"/>
                                          <a:gd name="T68" fmla="*/ 196 w 3324"/>
                                          <a:gd name="T69" fmla="*/ 153 h 3324"/>
                                          <a:gd name="T70" fmla="*/ 182 w 3324"/>
                                          <a:gd name="T71" fmla="*/ 173 h 3324"/>
                                          <a:gd name="T72" fmla="*/ 163 w 3324"/>
                                          <a:gd name="T73" fmla="*/ 189 h 3324"/>
                                          <a:gd name="T74" fmla="*/ 142 w 3324"/>
                                          <a:gd name="T75" fmla="*/ 201 h 3324"/>
                                          <a:gd name="T76" fmla="*/ 117 w 3324"/>
                                          <a:gd name="T77" fmla="*/ 207 h 3324"/>
                                          <a:gd name="T78" fmla="*/ 91 w 3324"/>
                                          <a:gd name="T79" fmla="*/ 207 h 3324"/>
                                          <a:gd name="T80" fmla="*/ 66 w 3324"/>
                                          <a:gd name="T81" fmla="*/ 201 h 3324"/>
                                          <a:gd name="T82" fmla="*/ 45 w 3324"/>
                                          <a:gd name="T83" fmla="*/ 189 h 3324"/>
                                          <a:gd name="T84" fmla="*/ 26 w 3324"/>
                                          <a:gd name="T85" fmla="*/ 173 h 3324"/>
                                          <a:gd name="T86" fmla="*/ 12 w 3324"/>
                                          <a:gd name="T87" fmla="*/ 153 h 3324"/>
                                          <a:gd name="T88" fmla="*/ 3 w 3324"/>
                                          <a:gd name="T89" fmla="*/ 130 h 3324"/>
                                          <a:gd name="T90" fmla="*/ 0 w 3324"/>
                                          <a:gd name="T91" fmla="*/ 104 h 3324"/>
                                          <a:gd name="T92" fmla="*/ 3 w 3324"/>
                                          <a:gd name="T93" fmla="*/ 78 h 3324"/>
                                          <a:gd name="T94" fmla="*/ 12 w 3324"/>
                                          <a:gd name="T95" fmla="*/ 55 h 3324"/>
                                          <a:gd name="T96" fmla="*/ 26 w 3324"/>
                                          <a:gd name="T97" fmla="*/ 35 h 3324"/>
                                          <a:gd name="T98" fmla="*/ 45 w 3324"/>
                                          <a:gd name="T99" fmla="*/ 19 h 3324"/>
                                          <a:gd name="T100" fmla="*/ 66 w 3324"/>
                                          <a:gd name="T101" fmla="*/ 7 h 3324"/>
                                          <a:gd name="T102" fmla="*/ 91 w 3324"/>
                                          <a:gd name="T103" fmla="*/ 1 h 3324"/>
                                          <a:gd name="T104" fmla="*/ 0 60000 65536"/>
                                          <a:gd name="T105" fmla="*/ 0 60000 65536"/>
                                          <a:gd name="T106" fmla="*/ 0 60000 65536"/>
                                          <a:gd name="T107" fmla="*/ 0 60000 65536"/>
                                          <a:gd name="T108" fmla="*/ 0 60000 65536"/>
                                          <a:gd name="T109" fmla="*/ 0 60000 65536"/>
                                          <a:gd name="T110" fmla="*/ 0 60000 65536"/>
                                          <a:gd name="T111" fmla="*/ 0 60000 65536"/>
                                          <a:gd name="T112" fmla="*/ 0 60000 65536"/>
                                          <a:gd name="T113" fmla="*/ 0 60000 65536"/>
                                          <a:gd name="T114" fmla="*/ 0 60000 65536"/>
                                          <a:gd name="T115" fmla="*/ 0 60000 65536"/>
                                          <a:gd name="T116" fmla="*/ 0 60000 65536"/>
                                          <a:gd name="T117" fmla="*/ 0 60000 65536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</a:gdLst>
                                        <a:ahLst/>
                                        <a:cxnLst>
                                          <a:cxn ang="T104">
                                            <a:pos x="T0" y="T1"/>
                                          </a:cxn>
                                          <a:cxn ang="T105">
                                            <a:pos x="T2" y="T3"/>
                                          </a:cxn>
                                          <a:cxn ang="T106">
                                            <a:pos x="T4" y="T5"/>
                                          </a:cxn>
                                          <a:cxn ang="T107">
                                            <a:pos x="T6" y="T7"/>
                                          </a:cxn>
                                          <a:cxn ang="T108">
                                            <a:pos x="T8" y="T9"/>
                                          </a:cxn>
                                          <a:cxn ang="T109">
                                            <a:pos x="T10" y="T11"/>
                                          </a:cxn>
                                          <a:cxn ang="T110">
                                            <a:pos x="T12" y="T13"/>
                                          </a:cxn>
                                          <a:cxn ang="T111">
                                            <a:pos x="T14" y="T15"/>
                                          </a:cxn>
                                          <a:cxn ang="T112">
                                            <a:pos x="T16" y="T17"/>
                                          </a:cxn>
                                          <a:cxn ang="T113">
                                            <a:pos x="T18" y="T19"/>
                                          </a:cxn>
                                          <a:cxn ang="T114">
                                            <a:pos x="T20" y="T21"/>
                                          </a:cxn>
                                          <a:cxn ang="T115">
                                            <a:pos x="T22" y="T23"/>
                                          </a:cxn>
                                          <a:cxn ang="T116">
                                            <a:pos x="T24" y="T25"/>
                                          </a:cxn>
                                          <a:cxn ang="T117">
                                            <a:pos x="T26" y="T27"/>
                                          </a:cxn>
                                          <a:cxn ang="T118">
                                            <a:pos x="T28" y="T29"/>
                                          </a:cxn>
                                          <a:cxn ang="T119">
                                            <a:pos x="T30" y="T31"/>
                                          </a:cxn>
                                          <a:cxn ang="T120">
                                            <a:pos x="T32" y="T33"/>
                                          </a:cxn>
                                          <a:cxn ang="T121">
                                            <a:pos x="T34" y="T35"/>
                                          </a:cxn>
                                          <a:cxn ang="T122">
                                            <a:pos x="T36" y="T37"/>
                                          </a:cxn>
                                          <a:cxn ang="T123">
                                            <a:pos x="T38" y="T39"/>
                                          </a:cxn>
                                          <a:cxn ang="T124">
                                            <a:pos x="T40" y="T41"/>
                                          </a:cxn>
                                          <a:cxn ang="T125">
                                            <a:pos x="T42" y="T43"/>
                                          </a:cxn>
                                          <a:cxn ang="T126">
                                            <a:pos x="T44" y="T45"/>
                                          </a:cxn>
                                          <a:cxn ang="T127">
                                            <a:pos x="T46" y="T47"/>
                                          </a:cxn>
                                          <a:cxn ang="T128">
                                            <a:pos x="T48" y="T49"/>
                                          </a:cxn>
                                          <a:cxn ang="T129">
                                            <a:pos x="T50" y="T51"/>
                                          </a:cxn>
                                          <a:cxn ang="T130">
                                            <a:pos x="T52" y="T53"/>
                                          </a:cxn>
                                          <a:cxn ang="T131">
                                            <a:pos x="T54" y="T55"/>
                                          </a:cxn>
                                          <a:cxn ang="T132">
                                            <a:pos x="T56" y="T57"/>
                                          </a:cxn>
                                          <a:cxn ang="T133">
                                            <a:pos x="T58" y="T59"/>
                                          </a:cxn>
                                          <a:cxn ang="T134">
                                            <a:pos x="T60" y="T61"/>
                                          </a:cxn>
                                          <a:cxn ang="T135">
                                            <a:pos x="T62" y="T63"/>
                                          </a:cxn>
                                          <a:cxn ang="T136">
                                            <a:pos x="T64" y="T65"/>
                                          </a:cxn>
                                          <a:cxn ang="T137">
                                            <a:pos x="T66" y="T67"/>
                                          </a:cxn>
                                          <a:cxn ang="T138">
                                            <a:pos x="T68" y="T69"/>
                                          </a:cxn>
                                          <a:cxn ang="T139">
                                            <a:pos x="T70" y="T71"/>
                                          </a:cxn>
                                          <a:cxn ang="T140">
                                            <a:pos x="T72" y="T73"/>
                                          </a:cxn>
                                          <a:cxn ang="T141">
                                            <a:pos x="T74" y="T75"/>
                                          </a:cxn>
                                          <a:cxn ang="T142">
                                            <a:pos x="T76" y="T77"/>
                                          </a:cxn>
                                          <a:cxn ang="T143">
                                            <a:pos x="T78" y="T79"/>
                                          </a:cxn>
                                          <a:cxn ang="T144">
                                            <a:pos x="T80" y="T81"/>
                                          </a:cxn>
                                          <a:cxn ang="T145">
                                            <a:pos x="T82" y="T83"/>
                                          </a:cxn>
                                          <a:cxn ang="T146">
                                            <a:pos x="T84" y="T85"/>
                                          </a:cxn>
                                          <a:cxn ang="T147">
                                            <a:pos x="T86" y="T87"/>
                                          </a:cxn>
                                          <a:cxn ang="T148">
                                            <a:pos x="T88" y="T89"/>
                                          </a:cxn>
                                          <a:cxn ang="T149">
                                            <a:pos x="T90" y="T91"/>
                                          </a:cxn>
                                          <a:cxn ang="T150">
                                            <a:pos x="T92" y="T93"/>
                                          </a:cxn>
                                          <a:cxn ang="T151">
                                            <a:pos x="T94" y="T95"/>
                                          </a:cxn>
                                          <a:cxn ang="T152">
                                            <a:pos x="T96" y="T97"/>
                                          </a:cxn>
                                          <a:cxn ang="T153">
                                            <a:pos x="T98" y="T99"/>
                                          </a:cxn>
                                          <a:cxn ang="T154">
                                            <a:pos x="T100" y="T101"/>
                                          </a:cxn>
                                          <a:cxn ang="T155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89 w 2265"/>
                                          <a:gd name="T1" fmla="*/ 86 h 1560"/>
                                          <a:gd name="T2" fmla="*/ 70 w 2265"/>
                                          <a:gd name="T3" fmla="*/ 78 h 1560"/>
                                          <a:gd name="T4" fmla="*/ 73 w 2265"/>
                                          <a:gd name="T5" fmla="*/ 85 h 1560"/>
                                          <a:gd name="T6" fmla="*/ 50 w 2265"/>
                                          <a:gd name="T7" fmla="*/ 80 h 1560"/>
                                          <a:gd name="T8" fmla="*/ 57 w 2265"/>
                                          <a:gd name="T9" fmla="*/ 82 h 1560"/>
                                          <a:gd name="T10" fmla="*/ 93 w 2265"/>
                                          <a:gd name="T11" fmla="*/ 82 h 1560"/>
                                          <a:gd name="T12" fmla="*/ 82 w 2265"/>
                                          <a:gd name="T13" fmla="*/ 82 h 1560"/>
                                          <a:gd name="T14" fmla="*/ 76 w 2265"/>
                                          <a:gd name="T15" fmla="*/ 81 h 1560"/>
                                          <a:gd name="T16" fmla="*/ 66 w 2265"/>
                                          <a:gd name="T17" fmla="*/ 85 h 1560"/>
                                          <a:gd name="T18" fmla="*/ 58 w 2265"/>
                                          <a:gd name="T19" fmla="*/ 79 h 1560"/>
                                          <a:gd name="T20" fmla="*/ 48 w 2265"/>
                                          <a:gd name="T21" fmla="*/ 85 h 1560"/>
                                          <a:gd name="T22" fmla="*/ 85 w 2265"/>
                                          <a:gd name="T23" fmla="*/ 66 h 1560"/>
                                          <a:gd name="T24" fmla="*/ 92 w 2265"/>
                                          <a:gd name="T25" fmla="*/ 70 h 1560"/>
                                          <a:gd name="T26" fmla="*/ 67 w 2265"/>
                                          <a:gd name="T27" fmla="*/ 68 h 1560"/>
                                          <a:gd name="T28" fmla="*/ 74 w 2265"/>
                                          <a:gd name="T29" fmla="*/ 68 h 1560"/>
                                          <a:gd name="T30" fmla="*/ 50 w 2265"/>
                                          <a:gd name="T31" fmla="*/ 71 h 1560"/>
                                          <a:gd name="T32" fmla="*/ 55 w 2265"/>
                                          <a:gd name="T33" fmla="*/ 66 h 1560"/>
                                          <a:gd name="T34" fmla="*/ 91 w 2265"/>
                                          <a:gd name="T35" fmla="*/ 74 h 1560"/>
                                          <a:gd name="T36" fmla="*/ 84 w 2265"/>
                                          <a:gd name="T37" fmla="*/ 65 h 1560"/>
                                          <a:gd name="T38" fmla="*/ 75 w 2265"/>
                                          <a:gd name="T39" fmla="*/ 73 h 1560"/>
                                          <a:gd name="T40" fmla="*/ 68 w 2265"/>
                                          <a:gd name="T41" fmla="*/ 64 h 1560"/>
                                          <a:gd name="T42" fmla="*/ 56 w 2265"/>
                                          <a:gd name="T43" fmla="*/ 74 h 1560"/>
                                          <a:gd name="T44" fmla="*/ 50 w 2265"/>
                                          <a:gd name="T45" fmla="*/ 65 h 1560"/>
                                          <a:gd name="T46" fmla="*/ 86 w 2265"/>
                                          <a:gd name="T47" fmla="*/ 59 h 1560"/>
                                          <a:gd name="T48" fmla="*/ 89 w 2265"/>
                                          <a:gd name="T49" fmla="*/ 52 h 1560"/>
                                          <a:gd name="T50" fmla="*/ 71 w 2265"/>
                                          <a:gd name="T51" fmla="*/ 60 h 1560"/>
                                          <a:gd name="T52" fmla="*/ 52 w 2265"/>
                                          <a:gd name="T53" fmla="*/ 52 h 1560"/>
                                          <a:gd name="T54" fmla="*/ 56 w 2265"/>
                                          <a:gd name="T55" fmla="*/ 58 h 1560"/>
                                          <a:gd name="T56" fmla="*/ 91 w 2265"/>
                                          <a:gd name="T57" fmla="*/ 51 h 1560"/>
                                          <a:gd name="T58" fmla="*/ 84 w 2265"/>
                                          <a:gd name="T59" fmla="*/ 60 h 1560"/>
                                          <a:gd name="T60" fmla="*/ 72 w 2265"/>
                                          <a:gd name="T61" fmla="*/ 50 h 1560"/>
                                          <a:gd name="T62" fmla="*/ 69 w 2265"/>
                                          <a:gd name="T63" fmla="*/ 61 h 1560"/>
                                          <a:gd name="T64" fmla="*/ 53 w 2265"/>
                                          <a:gd name="T65" fmla="*/ 50 h 1560"/>
                                          <a:gd name="T66" fmla="*/ 53 w 2265"/>
                                          <a:gd name="T67" fmla="*/ 61 h 1560"/>
                                          <a:gd name="T68" fmla="*/ 52 w 2265"/>
                                          <a:gd name="T69" fmla="*/ 50 h 1560"/>
                                          <a:gd name="T70" fmla="*/ 29 w 2265"/>
                                          <a:gd name="T71" fmla="*/ 58 h 1560"/>
                                          <a:gd name="T72" fmla="*/ 14 w 2265"/>
                                          <a:gd name="T73" fmla="*/ 73 h 1560"/>
                                          <a:gd name="T74" fmla="*/ 28 w 2265"/>
                                          <a:gd name="T75" fmla="*/ 93 h 1560"/>
                                          <a:gd name="T76" fmla="*/ 127 w 2265"/>
                                          <a:gd name="T77" fmla="*/ 78 h 1560"/>
                                          <a:gd name="T78" fmla="*/ 121 w 2265"/>
                                          <a:gd name="T79" fmla="*/ 59 h 1560"/>
                                          <a:gd name="T80" fmla="*/ 97 w 2265"/>
                                          <a:gd name="T81" fmla="*/ 43 h 1560"/>
                                          <a:gd name="T82" fmla="*/ 12 w 2265"/>
                                          <a:gd name="T83" fmla="*/ 10 h 1560"/>
                                          <a:gd name="T84" fmla="*/ 4 w 2265"/>
                                          <a:gd name="T85" fmla="*/ 31 h 1560"/>
                                          <a:gd name="T86" fmla="*/ 4 w 2265"/>
                                          <a:gd name="T87" fmla="*/ 43 h 1560"/>
                                          <a:gd name="T88" fmla="*/ 18 w 2265"/>
                                          <a:gd name="T89" fmla="*/ 55 h 1560"/>
                                          <a:gd name="T90" fmla="*/ 40 w 2265"/>
                                          <a:gd name="T91" fmla="*/ 45 h 1560"/>
                                          <a:gd name="T92" fmla="*/ 108 w 2265"/>
                                          <a:gd name="T93" fmla="*/ 52 h 1560"/>
                                          <a:gd name="T94" fmla="*/ 133 w 2265"/>
                                          <a:gd name="T95" fmla="*/ 49 h 1560"/>
                                          <a:gd name="T96" fmla="*/ 137 w 2265"/>
                                          <a:gd name="T97" fmla="*/ 41 h 1560"/>
                                          <a:gd name="T98" fmla="*/ 135 w 2265"/>
                                          <a:gd name="T99" fmla="*/ 21 h 1560"/>
                                          <a:gd name="T100" fmla="*/ 114 w 2265"/>
                                          <a:gd name="T101" fmla="*/ 4 h 1560"/>
                                          <a:gd name="T102" fmla="*/ 134 w 2265"/>
                                          <a:gd name="T103" fmla="*/ 11 h 1560"/>
                                          <a:gd name="T104" fmla="*/ 139 w 2265"/>
                                          <a:gd name="T105" fmla="*/ 47 h 1560"/>
                                          <a:gd name="T106" fmla="*/ 130 w 2265"/>
                                          <a:gd name="T107" fmla="*/ 67 h 1560"/>
                                          <a:gd name="T108" fmla="*/ 122 w 2265"/>
                                          <a:gd name="T109" fmla="*/ 92 h 1560"/>
                                          <a:gd name="T110" fmla="*/ 15 w 2265"/>
                                          <a:gd name="T111" fmla="*/ 88 h 1560"/>
                                          <a:gd name="T112" fmla="*/ 14 w 2265"/>
                                          <a:gd name="T113" fmla="*/ 61 h 1560"/>
                                          <a:gd name="T114" fmla="*/ 0 w 2265"/>
                                          <a:gd name="T115" fmla="*/ 33 h 1560"/>
                                          <a:gd name="T116" fmla="*/ 15 w 2265"/>
                                          <a:gd name="T117" fmla="*/ 4 h 1560"/>
                                          <a:gd name="T118" fmla="*/ 0 60000 65536"/>
                                          <a:gd name="T119" fmla="*/ 0 60000 65536"/>
                                          <a:gd name="T120" fmla="*/ 0 60000 65536"/>
                                          <a:gd name="T121" fmla="*/ 0 60000 65536"/>
                                          <a:gd name="T122" fmla="*/ 0 60000 65536"/>
                                          <a:gd name="T123" fmla="*/ 0 60000 65536"/>
                                          <a:gd name="T124" fmla="*/ 0 60000 65536"/>
                                          <a:gd name="T125" fmla="*/ 0 60000 65536"/>
                                          <a:gd name="T126" fmla="*/ 0 60000 65536"/>
                                          <a:gd name="T127" fmla="*/ 0 60000 65536"/>
                                          <a:gd name="T128" fmla="*/ 0 60000 65536"/>
                                          <a:gd name="T129" fmla="*/ 0 60000 65536"/>
                                          <a:gd name="T130" fmla="*/ 0 60000 65536"/>
                                          <a:gd name="T131" fmla="*/ 0 60000 65536"/>
                                          <a:gd name="T132" fmla="*/ 0 60000 65536"/>
                                          <a:gd name="T133" fmla="*/ 0 60000 65536"/>
                                          <a:gd name="T134" fmla="*/ 0 60000 65536"/>
                                          <a:gd name="T135" fmla="*/ 0 60000 65536"/>
                                          <a:gd name="T136" fmla="*/ 0 60000 65536"/>
                                          <a:gd name="T137" fmla="*/ 0 60000 65536"/>
                                          <a:gd name="T138" fmla="*/ 0 60000 65536"/>
                                          <a:gd name="T139" fmla="*/ 0 60000 65536"/>
                                          <a:gd name="T140" fmla="*/ 0 60000 65536"/>
                                          <a:gd name="T141" fmla="*/ 0 60000 65536"/>
                                          <a:gd name="T142" fmla="*/ 0 60000 65536"/>
                                          <a:gd name="T143" fmla="*/ 0 60000 65536"/>
                                          <a:gd name="T144" fmla="*/ 0 60000 65536"/>
                                          <a:gd name="T145" fmla="*/ 0 60000 65536"/>
                                          <a:gd name="T146" fmla="*/ 0 60000 65536"/>
                                          <a:gd name="T147" fmla="*/ 0 60000 65536"/>
                                          <a:gd name="T148" fmla="*/ 0 60000 65536"/>
                                          <a:gd name="T149" fmla="*/ 0 60000 65536"/>
                                          <a:gd name="T150" fmla="*/ 0 60000 65536"/>
                                          <a:gd name="T151" fmla="*/ 0 60000 65536"/>
                                          <a:gd name="T152" fmla="*/ 0 60000 65536"/>
                                          <a:gd name="T153" fmla="*/ 0 60000 65536"/>
                                          <a:gd name="T154" fmla="*/ 0 60000 65536"/>
                                          <a:gd name="T155" fmla="*/ 0 60000 65536"/>
                                          <a:gd name="T156" fmla="*/ 0 60000 65536"/>
                                          <a:gd name="T157" fmla="*/ 0 60000 65536"/>
                                          <a:gd name="T158" fmla="*/ 0 60000 65536"/>
                                          <a:gd name="T159" fmla="*/ 0 60000 65536"/>
                                          <a:gd name="T160" fmla="*/ 0 60000 65536"/>
                                          <a:gd name="T161" fmla="*/ 0 60000 65536"/>
                                          <a:gd name="T162" fmla="*/ 0 60000 65536"/>
                                          <a:gd name="T163" fmla="*/ 0 60000 65536"/>
                                          <a:gd name="T164" fmla="*/ 0 60000 65536"/>
                                          <a:gd name="T165" fmla="*/ 0 60000 65536"/>
                                          <a:gd name="T166" fmla="*/ 0 60000 65536"/>
                                          <a:gd name="T167" fmla="*/ 0 60000 65536"/>
                                          <a:gd name="T168" fmla="*/ 0 60000 65536"/>
                                          <a:gd name="T169" fmla="*/ 0 60000 65536"/>
                                          <a:gd name="T170" fmla="*/ 0 60000 65536"/>
                                          <a:gd name="T171" fmla="*/ 0 60000 65536"/>
                                          <a:gd name="T172" fmla="*/ 0 60000 65536"/>
                                          <a:gd name="T173" fmla="*/ 0 60000 65536"/>
                                          <a:gd name="T174" fmla="*/ 0 60000 65536"/>
                                          <a:gd name="T175" fmla="*/ 0 60000 65536"/>
                                          <a:gd name="T176" fmla="*/ 0 60000 65536"/>
                                        </a:gdLst>
                                        <a:ahLst/>
                                        <a:cxnLst>
                                          <a:cxn ang="T118">
                                            <a:pos x="T0" y="T1"/>
                                          </a:cxn>
                                          <a:cxn ang="T119">
                                            <a:pos x="T2" y="T3"/>
                                          </a:cxn>
                                          <a:cxn ang="T120">
                                            <a:pos x="T4" y="T5"/>
                                          </a:cxn>
                                          <a:cxn ang="T121">
                                            <a:pos x="T6" y="T7"/>
                                          </a:cxn>
                                          <a:cxn ang="T122">
                                            <a:pos x="T8" y="T9"/>
                                          </a:cxn>
                                          <a:cxn ang="T123">
                                            <a:pos x="T10" y="T11"/>
                                          </a:cxn>
                                          <a:cxn ang="T124">
                                            <a:pos x="T12" y="T13"/>
                                          </a:cxn>
                                          <a:cxn ang="T125">
                                            <a:pos x="T14" y="T15"/>
                                          </a:cxn>
                                          <a:cxn ang="T126">
                                            <a:pos x="T16" y="T17"/>
                                          </a:cxn>
                                          <a:cxn ang="T127">
                                            <a:pos x="T18" y="T19"/>
                                          </a:cxn>
                                          <a:cxn ang="T128">
                                            <a:pos x="T20" y="T21"/>
                                          </a:cxn>
                                          <a:cxn ang="T129">
                                            <a:pos x="T22" y="T23"/>
                                          </a:cxn>
                                          <a:cxn ang="T130">
                                            <a:pos x="T24" y="T25"/>
                                          </a:cxn>
                                          <a:cxn ang="T131">
                                            <a:pos x="T26" y="T27"/>
                                          </a:cxn>
                                          <a:cxn ang="T132">
                                            <a:pos x="T28" y="T29"/>
                                          </a:cxn>
                                          <a:cxn ang="T133">
                                            <a:pos x="T30" y="T31"/>
                                          </a:cxn>
                                          <a:cxn ang="T134">
                                            <a:pos x="T32" y="T33"/>
                                          </a:cxn>
                                          <a:cxn ang="T135">
                                            <a:pos x="T34" y="T35"/>
                                          </a:cxn>
                                          <a:cxn ang="T136">
                                            <a:pos x="T36" y="T37"/>
                                          </a:cxn>
                                          <a:cxn ang="T137">
                                            <a:pos x="T38" y="T39"/>
                                          </a:cxn>
                                          <a:cxn ang="T138">
                                            <a:pos x="T40" y="T41"/>
                                          </a:cxn>
                                          <a:cxn ang="T139">
                                            <a:pos x="T42" y="T43"/>
                                          </a:cxn>
                                          <a:cxn ang="T140">
                                            <a:pos x="T44" y="T45"/>
                                          </a:cxn>
                                          <a:cxn ang="T141">
                                            <a:pos x="T46" y="T47"/>
                                          </a:cxn>
                                          <a:cxn ang="T142">
                                            <a:pos x="T48" y="T49"/>
                                          </a:cxn>
                                          <a:cxn ang="T143">
                                            <a:pos x="T50" y="T51"/>
                                          </a:cxn>
                                          <a:cxn ang="T144">
                                            <a:pos x="T52" y="T53"/>
                                          </a:cxn>
                                          <a:cxn ang="T145">
                                            <a:pos x="T54" y="T55"/>
                                          </a:cxn>
                                          <a:cxn ang="T146">
                                            <a:pos x="T56" y="T57"/>
                                          </a:cxn>
                                          <a:cxn ang="T147">
                                            <a:pos x="T58" y="T59"/>
                                          </a:cxn>
                                          <a:cxn ang="T148">
                                            <a:pos x="T60" y="T61"/>
                                          </a:cxn>
                                          <a:cxn ang="T149">
                                            <a:pos x="T62" y="T63"/>
                                          </a:cxn>
                                          <a:cxn ang="T150">
                                            <a:pos x="T64" y="T65"/>
                                          </a:cxn>
                                          <a:cxn ang="T151">
                                            <a:pos x="T66" y="T67"/>
                                          </a:cxn>
                                          <a:cxn ang="T152">
                                            <a:pos x="T68" y="T69"/>
                                          </a:cxn>
                                          <a:cxn ang="T153">
                                            <a:pos x="T70" y="T71"/>
                                          </a:cxn>
                                          <a:cxn ang="T154">
                                            <a:pos x="T72" y="T73"/>
                                          </a:cxn>
                                          <a:cxn ang="T155">
                                            <a:pos x="T74" y="T75"/>
                                          </a:cxn>
                                          <a:cxn ang="T156">
                                            <a:pos x="T76" y="T77"/>
                                          </a:cxn>
                                          <a:cxn ang="T157">
                                            <a:pos x="T78" y="T79"/>
                                          </a:cxn>
                                          <a:cxn ang="T158">
                                            <a:pos x="T80" y="T81"/>
                                          </a:cxn>
                                          <a:cxn ang="T159">
                                            <a:pos x="T82" y="T83"/>
                                          </a:cxn>
                                          <a:cxn ang="T160">
                                            <a:pos x="T84" y="T85"/>
                                          </a:cxn>
                                          <a:cxn ang="T161">
                                            <a:pos x="T86" y="T87"/>
                                          </a:cxn>
                                          <a:cxn ang="T162">
                                            <a:pos x="T88" y="T89"/>
                                          </a:cxn>
                                          <a:cxn ang="T163">
                                            <a:pos x="T90" y="T91"/>
                                          </a:cxn>
                                          <a:cxn ang="T164">
                                            <a:pos x="T92" y="T93"/>
                                          </a:cxn>
                                          <a:cxn ang="T165">
                                            <a:pos x="T94" y="T95"/>
                                          </a:cxn>
                                          <a:cxn ang="T166">
                                            <a:pos x="T96" y="T97"/>
                                          </a:cxn>
                                          <a:cxn ang="T167">
                                            <a:pos x="T98" y="T99"/>
                                          </a:cxn>
                                          <a:cxn ang="T168">
                                            <a:pos x="T100" y="T101"/>
                                          </a:cxn>
                                          <a:cxn ang="T169">
                                            <a:pos x="T102" y="T103"/>
                                          </a:cxn>
                                          <a:cxn ang="T170">
                                            <a:pos x="T104" y="T105"/>
                                          </a:cxn>
                                          <a:cxn ang="T171">
                                            <a:pos x="T106" y="T107"/>
                                          </a:cxn>
                                          <a:cxn ang="T172">
                                            <a:pos x="T108" y="T109"/>
                                          </a:cxn>
                                          <a:cxn ang="T173">
                                            <a:pos x="T110" y="T111"/>
                                          </a:cxn>
                                          <a:cxn ang="T174">
                                            <a:pos x="T112" y="T113"/>
                                          </a:cxn>
                                          <a:cxn ang="T175">
                                            <a:pos x="T114" y="T115"/>
                                          </a:cxn>
                                          <a:cxn ang="T176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ln w="0">
                                        <a:solidFill>
                                          <a:schemeClr val="accent1">
                                            <a:lumMod val="100000"/>
                                            <a:lumOff val="0"/>
                                          </a:schemeClr>
                                        </a:solidFill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group w14:anchorId="7B595BC0" id="Group 37" o:spid="_x0000_s1026" alt="Telephone icon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5,0;4,1;3,2;2,3;1,4;0,5;0,7;1,8;1,10;2,11;3,12;5,13;6,13;8,13;9,12;10,11;11,10;12,9;13,8;13,6;13,5;12,3;11,2;10,1;8,1;7,0;7,0;9,0;10,1;11,2;12,3;13,5;13,7;13,8;12,10;11,11;10,12;9,13;7,13;6,13;4,13;3,12;2,11;1,10;0,8;0,7;0,5;1,3;2,2;3,1;4,0;6,0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6,5;4,5;5,5;3,5;4,5;6,5;5,5;5,5;4,5;4,5;3,5;5,4;6,4;4,4;5,4;3,4;3,4;6,5;5,4;5,5;4,4;3,5;3,4;5,4;6,3;4,4;3,3;3,4;6,3;5,4;4,3;4,4;3,3;3,4;3,3;2,4;1,5;2,6;8,5;8,4;6,3;1,1;0,2;0,3;1,3;2,3;7,3;8,3;9,3;8,1;7,0;8,1;9,3;8,4;8,6;1,5;1,4;0,2;1,0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262C3" w:rsidRDefault="00457ADC" w:rsidP="00C646AC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(</w:t>
                  </w:r>
                  <w:r w:rsidR="00B762A3" w:rsidRPr="009262C3">
                    <w:rPr>
                      <w:rFonts w:ascii="Calibri" w:hAnsi="Calibri" w:cs="Calibri"/>
                      <w:sz w:val="22"/>
                      <w:szCs w:val="22"/>
                    </w:rPr>
                    <w:t>773</w:t>
                  </w:r>
                  <w:r w:rsidR="00F676F9" w:rsidRPr="009262C3">
                    <w:rPr>
                      <w:rFonts w:ascii="Calibri" w:hAnsi="Calibri" w:cs="Calibri"/>
                      <w:sz w:val="22"/>
                      <w:szCs w:val="22"/>
                    </w:rPr>
                    <w:t>)-</w:t>
                  </w:r>
                  <w:r w:rsidR="00B762A3" w:rsidRPr="009262C3">
                    <w:rPr>
                      <w:rFonts w:ascii="Calibri" w:hAnsi="Calibri" w:cs="Calibri"/>
                      <w:sz w:val="22"/>
                      <w:szCs w:val="22"/>
                    </w:rPr>
                    <w:t>466</w:t>
                  </w:r>
                  <w:r w:rsidR="00F676F9" w:rsidRPr="009262C3">
                    <w:rPr>
                      <w:rFonts w:ascii="Calibri" w:hAnsi="Calibri" w:cs="Calibri"/>
                      <w:sz w:val="22"/>
                      <w:szCs w:val="22"/>
                    </w:rPr>
                    <w:t>-</w:t>
                  </w:r>
                  <w:r w:rsidR="00B762A3" w:rsidRPr="009262C3">
                    <w:rPr>
                      <w:rFonts w:ascii="Calibri" w:hAnsi="Calibri" w:cs="Calibri"/>
                      <w:sz w:val="22"/>
                      <w:szCs w:val="22"/>
                    </w:rPr>
                    <w:t>4312</w:t>
                  </w:r>
                </w:p>
              </w:tc>
            </w:tr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Pr="009262C3" w:rsidRDefault="00441EB9" w:rsidP="00C646AC">
                  <w:pPr>
                    <w:pStyle w:val="Heading3"/>
                    <w:jc w:val="both"/>
                    <w:rPr>
                      <w:rFonts w:ascii="Calibri" w:hAnsi="Calibri" w:cs="Calibri"/>
                      <w:sz w:val="22"/>
                      <w:szCs w:val="22"/>
                    </w:rPr>
                  </w:pPr>
                </w:p>
              </w:tc>
            </w:tr>
            <w:tr w:rsidR="00441EB9" w:rsidRPr="009262C3" w:rsidTr="006E2776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Pr="009262C3" w:rsidRDefault="008E6F7A" w:rsidP="00441EB9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8</w:t>
                  </w:r>
                  <w:r w:rsidR="000E3FEA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years of IT EXPERIENCE</w:t>
                  </w:r>
                </w:p>
              </w:tc>
            </w:tr>
            <w:tr w:rsidR="00441EB9" w:rsidRPr="009262C3" w:rsidTr="006E2776">
              <w:trPr>
                <w:trHeight w:val="17"/>
              </w:trPr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9262C3" w:rsidRDefault="00441EB9" w:rsidP="00C646AC">
                  <w:pPr>
                    <w:pStyle w:val="Heading3"/>
                    <w:jc w:val="both"/>
                    <w:rPr>
                      <w:rFonts w:ascii="Calibri" w:eastAsiaTheme="minorHAnsi" w:hAnsi="Calibri" w:cs="Calibri"/>
                      <w:sz w:val="22"/>
                      <w:szCs w:val="22"/>
                    </w:rPr>
                  </w:pPr>
                </w:p>
              </w:tc>
            </w:tr>
            <w:tr w:rsidR="005A7E57" w:rsidRPr="009262C3" w:rsidTr="006E277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2C77B9" w:rsidRPr="009262C3" w:rsidRDefault="00F871D2" w:rsidP="002C77B9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sdt>
                    <w:sdtPr>
                      <w:rPr>
                        <w:rFonts w:ascii="Calibri" w:hAnsi="Calibri" w:cs="Calibri"/>
                        <w:sz w:val="22"/>
                        <w:szCs w:val="22"/>
                      </w:rPr>
                      <w:alias w:val="Objective:"/>
                      <w:tag w:val="Objective:"/>
                      <w:id w:val="319159961"/>
                      <w:placeholder>
                        <w:docPart w:val="B2CFB47DD0624101BDF88461AA7CC13A"/>
                      </w:placeholder>
                      <w:temporary/>
                      <w:showingPlcHdr/>
                    </w:sdtPr>
                    <w:sdtEndPr/>
                    <w:sdtContent>
                      <w:r w:rsidR="002B7747" w:rsidRPr="009262C3">
                        <w:rPr>
                          <w:rFonts w:ascii="Calibri" w:hAnsi="Calibri" w:cs="Calibri"/>
                          <w:sz w:val="22"/>
                          <w:szCs w:val="22"/>
                        </w:rPr>
                        <w:t>Objective</w:t>
                      </w:r>
                    </w:sdtContent>
                  </w:sdt>
                </w:p>
                <w:p w:rsidR="005A7E57" w:rsidRPr="009262C3" w:rsidRDefault="00852BAD" w:rsidP="00616FF4">
                  <w:pPr>
                    <w:pStyle w:val="GraphicElemen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5" cy="635"/>
                            <wp:effectExtent l="11430" t="9525" r="14605" b="9525"/>
                            <wp:docPr id="4" name="Straight Connector 83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4F6DE6B8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MP4eoxHAgAAlAQA&#10;AA4AAAAAAAAAAAAAAAAALgIAAGRycy9lMm9Eb2MueG1sUEsBAi0AFAAGAAgAAAAhAEO+us7ZAAAA&#10;AQEAAA8AAAAAAAAAAAAAAAAAoQQAAGRycy9kb3ducmV2LnhtbFBLBQYAAAAABAAEAPMAAACn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Pr="009262C3" w:rsidRDefault="00C646AC" w:rsidP="00C646AC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Searching for the o</w:t>
                  </w:r>
                  <w:r w:rsidR="003F5A2D" w:rsidRPr="009262C3">
                    <w:rPr>
                      <w:rFonts w:ascii="Calibri" w:hAnsi="Calibri" w:cs="Calibri"/>
                      <w:sz w:val="22"/>
                      <w:szCs w:val="22"/>
                    </w:rPr>
                    <w:t>pportunity to bring 8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years</w:t>
                  </w:r>
                  <w:r w:rsidR="006E2776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of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programming, technology, and engineering expertise in developing software’s while incorporating critical thinking, problem solving, and leadership</w:t>
                  </w:r>
                  <w:r w:rsidR="006E2776" w:rsidRPr="009262C3">
                    <w:rPr>
                      <w:rFonts w:ascii="Calibri" w:hAnsi="Calibri" w:cs="Calibri"/>
                      <w:sz w:val="22"/>
                      <w:szCs w:val="22"/>
                    </w:rPr>
                    <w:t>.</w:t>
                  </w:r>
                </w:p>
              </w:tc>
            </w:tr>
            <w:tr w:rsidR="00463463" w:rsidRPr="009262C3" w:rsidTr="006E2776">
              <w:tc>
                <w:tcPr>
                  <w:tcW w:w="3023" w:type="dxa"/>
                  <w:tcMar>
                    <w:top w:w="374" w:type="dxa"/>
                    <w:bottom w:w="115" w:type="dxa"/>
                  </w:tcMar>
                </w:tcPr>
                <w:p w:rsidR="005A7E57" w:rsidRPr="009262C3" w:rsidRDefault="00F871D2" w:rsidP="0043426C">
                  <w:pPr>
                    <w:pStyle w:val="Heading3"/>
                    <w:rPr>
                      <w:rFonts w:ascii="Calibri" w:hAnsi="Calibri" w:cs="Calibri"/>
                      <w:sz w:val="22"/>
                      <w:szCs w:val="22"/>
                    </w:rPr>
                  </w:pPr>
                  <w:sdt>
                    <w:sdtPr>
                      <w:rPr>
                        <w:rFonts w:ascii="Calibri" w:hAnsi="Calibri" w:cs="Calibri"/>
                        <w:sz w:val="22"/>
                        <w:szCs w:val="22"/>
                      </w:rPr>
                      <w:alias w:val="Skills:"/>
                      <w:tag w:val="Skills:"/>
                      <w:id w:val="1490835561"/>
                      <w:placeholder>
                        <w:docPart w:val="F1EBBB9BACE94B6CB58583D69875214D"/>
                      </w:placeholder>
                      <w:temporary/>
                      <w:showingPlcHdr/>
                    </w:sdtPr>
                    <w:sdtEndPr/>
                    <w:sdtContent>
                      <w:r w:rsidR="007B2F5C" w:rsidRPr="009262C3">
                        <w:rPr>
                          <w:rFonts w:ascii="Calibri" w:hAnsi="Calibri" w:cs="Calibri"/>
                          <w:sz w:val="22"/>
                          <w:szCs w:val="22"/>
                        </w:rPr>
                        <w:t>Skills</w:t>
                      </w:r>
                    </w:sdtContent>
                  </w:sdt>
                </w:p>
                <w:p w:rsidR="00616FF4" w:rsidRPr="009262C3" w:rsidRDefault="00852BAD" w:rsidP="00616FF4">
                  <w:pPr>
                    <w:pStyle w:val="GraphicElement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mc:AlternateContent>
                      <mc:Choice Requires="wps">
                        <w:drawing>
                          <wp:inline distT="0" distB="0" distL="0" distR="0">
                            <wp:extent cx="221615" cy="635"/>
                            <wp:effectExtent l="11430" t="15240" r="14605" b="13335"/>
                            <wp:docPr id="3" name="Straight Connector 84" descr="Line graphic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12700">
                                      <a:solidFill>
                                        <a:schemeClr val="accent1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miter lim="800000"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      <w:pict>
                          <v:line w14:anchorId="301DA028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A0563A" w:rsidRPr="009262C3" w:rsidRDefault="00A0563A" w:rsidP="00652105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Micro</w:t>
                  </w:r>
                  <w:r w:rsidR="00FF46C1" w:rsidRPr="009262C3">
                    <w:rPr>
                      <w:rFonts w:ascii="Calibri" w:hAnsi="Calibri" w:cs="Calibri"/>
                      <w:sz w:val="22"/>
                      <w:szCs w:val="22"/>
                    </w:rPr>
                    <w:t>-S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ervices, </w:t>
                  </w:r>
                  <w:r w:rsidR="00652105" w:rsidRPr="009262C3">
                    <w:rPr>
                      <w:rFonts w:ascii="Calibri" w:hAnsi="Calibri" w:cs="Calibri"/>
                      <w:sz w:val="22"/>
                      <w:szCs w:val="22"/>
                    </w:rPr>
                    <w:t>API’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s</w:t>
                  </w:r>
                  <w:r w:rsidR="00652105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and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Software App’s</w:t>
                  </w:r>
                  <w:r w:rsidR="00457ADC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development</w:t>
                  </w:r>
                  <w:r w:rsidR="00652105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using Java, </w:t>
                  </w:r>
                  <w:r w:rsidR="00457ADC" w:rsidRPr="009262C3">
                    <w:rPr>
                      <w:rFonts w:ascii="Calibri" w:hAnsi="Calibri" w:cs="Calibri"/>
                      <w:sz w:val="22"/>
                      <w:szCs w:val="22"/>
                    </w:rPr>
                    <w:t>Spring Boot</w:t>
                  </w:r>
                  <w:r w:rsidR="00652105" w:rsidRPr="009262C3">
                    <w:rPr>
                      <w:rFonts w:ascii="Calibri" w:hAnsi="Calibri" w:cs="Calibri"/>
                      <w:sz w:val="22"/>
                      <w:szCs w:val="22"/>
                    </w:rPr>
                    <w:t>,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FF46C1" w:rsidRPr="009262C3">
                    <w:rPr>
                      <w:rFonts w:ascii="Calibri" w:hAnsi="Calibri" w:cs="Calibri"/>
                      <w:sz w:val="22"/>
                      <w:szCs w:val="22"/>
                    </w:rPr>
                    <w:t>PaaS</w:t>
                  </w:r>
                  <w:r w:rsidR="00652105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Technolo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gies like PCF, AWS. </w:t>
                  </w:r>
                </w:p>
                <w:p w:rsidR="00463463" w:rsidRPr="009262C3" w:rsidRDefault="00A0563A" w:rsidP="00A0563A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Expert in leading a team, implementing Agile, and CI</w:t>
                  </w:r>
                  <w:r w:rsidR="002B5DB5" w:rsidRPr="009262C3">
                    <w:rPr>
                      <w:rFonts w:ascii="Calibri" w:hAnsi="Calibri" w:cs="Calibri"/>
                      <w:sz w:val="22"/>
                      <w:szCs w:val="22"/>
                    </w:rPr>
                    <w:t>-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CD model of development</w:t>
                  </w:r>
                </w:p>
              </w:tc>
            </w:tr>
          </w:tbl>
          <w:p w:rsidR="00B93310" w:rsidRPr="009262C3" w:rsidRDefault="00B93310" w:rsidP="003856C9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723" w:type="dxa"/>
          </w:tcPr>
          <w:p w:rsidR="00B93310" w:rsidRPr="009262C3" w:rsidRDefault="00B93310" w:rsidP="0046346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6190" w:type="dxa"/>
          </w:tcPr>
          <w:tbl>
            <w:tblPr>
              <w:tblW w:w="5000" w:type="pct"/>
              <w:tblLook w:val="04A0" w:firstRow="1" w:lastRow="0" w:firstColumn="1" w:lastColumn="0" w:noHBand="0" w:noVBand="1"/>
            </w:tblPr>
            <w:tblGrid>
              <w:gridCol w:w="6190"/>
            </w:tblGrid>
            <w:tr w:rsidR="00C75B39" w:rsidRPr="009262C3" w:rsidTr="006E2776">
              <w:tc>
                <w:tcPr>
                  <w:tcW w:w="6190" w:type="dxa"/>
                </w:tcPr>
                <w:p w:rsidR="00C75B39" w:rsidRPr="009262C3" w:rsidRDefault="00C75B39" w:rsidP="00C75B39">
                  <w:pPr>
                    <w:pStyle w:val="Heading2"/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technologies skill set</w:t>
                  </w:r>
                </w:p>
                <w:p w:rsidR="00C75B39" w:rsidRPr="009262C3" w:rsidRDefault="00C75B39" w:rsidP="00C75B39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 xml:space="preserve">Java </w:t>
                  </w:r>
                  <w:r w:rsidR="00243047"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Technologies</w:t>
                  </w: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:</w:t>
                  </w:r>
                </w:p>
                <w:p w:rsidR="00243047" w:rsidRPr="009262C3" w:rsidRDefault="00113CB8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SPRING (</w:t>
                  </w:r>
                  <w:r w:rsidR="00C75B39" w:rsidRPr="009262C3">
                    <w:rPr>
                      <w:rFonts w:ascii="Calibri" w:hAnsi="Calibri" w:cs="Calibri"/>
                      <w:sz w:val="22"/>
                      <w:szCs w:val="22"/>
                    </w:rPr>
                    <w:t>BOOT, BATCH, CLOUD, INT</w:t>
                  </w:r>
                  <w:r w:rsidR="00EC5A50" w:rsidRPr="009262C3">
                    <w:rPr>
                      <w:rFonts w:ascii="Calibri" w:hAnsi="Calibri" w:cs="Calibri"/>
                      <w:sz w:val="22"/>
                      <w:szCs w:val="22"/>
                    </w:rPr>
                    <w:t>E</w:t>
                  </w:r>
                  <w:r w:rsidR="00C75B39" w:rsidRPr="009262C3">
                    <w:rPr>
                      <w:rFonts w:ascii="Calibri" w:hAnsi="Calibri" w:cs="Calibri"/>
                      <w:sz w:val="22"/>
                      <w:szCs w:val="22"/>
                    </w:rPr>
                    <w:t>GRATION,</w:t>
                  </w:r>
                  <w:r w:rsidR="00243047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WEBSERVICES,</w:t>
                  </w:r>
                  <w:r w:rsidR="00457ADC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</w:t>
                  </w:r>
                  <w:r w:rsidR="00243047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ORM, DAO, </w:t>
                  </w:r>
                  <w:r w:rsidR="00C75B39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WEB, ASPECT), </w:t>
                  </w:r>
                  <w:r w:rsidR="00243047" w:rsidRPr="009262C3">
                    <w:rPr>
                      <w:rFonts w:ascii="Calibri" w:hAnsi="Calibri" w:cs="Calibri"/>
                      <w:sz w:val="22"/>
                      <w:szCs w:val="22"/>
                    </w:rPr>
                    <w:t>STRUTS, CORE JAVA</w:t>
                  </w:r>
                </w:p>
                <w:p w:rsidR="00F02DD3" w:rsidRPr="009262C3" w:rsidRDefault="00F02DD3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Web</w:t>
                  </w:r>
                  <w:r w:rsidR="006D68B8"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-</w:t>
                  </w: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Services</w:t>
                  </w:r>
                </w:p>
                <w:p w:rsidR="00F02DD3" w:rsidRPr="009262C3" w:rsidRDefault="00F02DD3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REST/REST-FUL(JSON), SOAP(XML)</w:t>
                  </w:r>
                </w:p>
                <w:p w:rsidR="002B5DB5" w:rsidRPr="009262C3" w:rsidRDefault="002B5DB5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CI-CD Tools</w:t>
                  </w:r>
                </w:p>
                <w:p w:rsidR="002B5DB5" w:rsidRPr="009262C3" w:rsidRDefault="002B5DB5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JENKINS, HUDSON, BITBUCKET, GITHUB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Programming Languages: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JAVA-8, GROOVY, JSCRIPT, UI, PL/SQL, UNIX, SHELL</w:t>
                  </w:r>
                </w:p>
                <w:p w:rsidR="002B5DB5" w:rsidRPr="009262C3" w:rsidRDefault="006F22B7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Servers</w:t>
                  </w:r>
                </w:p>
                <w:p w:rsidR="002B5DB5" w:rsidRPr="009262C3" w:rsidRDefault="006F22B7" w:rsidP="002B5DB5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WEBLOGIC, TOMCAT, WEBSPHERE, JBOSS, JETTY</w:t>
                  </w:r>
                </w:p>
                <w:p w:rsidR="002B5DB5" w:rsidRPr="009262C3" w:rsidRDefault="002B5DB5" w:rsidP="002B5DB5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Build Tools</w:t>
                  </w:r>
                </w:p>
                <w:p w:rsidR="002B5DB5" w:rsidRPr="009262C3" w:rsidRDefault="002B5DB5" w:rsidP="002B5DB5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MAVEN, GRADLE, ANT</w:t>
                  </w:r>
                </w:p>
                <w:p w:rsidR="002B5DB5" w:rsidRPr="009262C3" w:rsidRDefault="002B5DB5" w:rsidP="002B5DB5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Messaging Platforms</w:t>
                  </w:r>
                </w:p>
                <w:p w:rsidR="002B5DB5" w:rsidRPr="009262C3" w:rsidRDefault="006E2776" w:rsidP="002B5DB5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KAFKA, </w:t>
                  </w:r>
                  <w:r w:rsidR="002B5DB5" w:rsidRPr="009262C3">
                    <w:rPr>
                      <w:rFonts w:ascii="Calibri" w:hAnsi="Calibri" w:cs="Calibri"/>
                      <w:sz w:val="22"/>
                      <w:szCs w:val="22"/>
                    </w:rPr>
                    <w:t>RABBIT MQ, ACTIVE MQ, IBM WEBSPHERE MQ</w:t>
                  </w:r>
                </w:p>
                <w:p w:rsidR="006E2776" w:rsidRPr="009262C3" w:rsidRDefault="006E2776" w:rsidP="002B5DB5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Logging Frameworks</w:t>
                  </w:r>
                </w:p>
                <w:p w:rsidR="006E2776" w:rsidRPr="009262C3" w:rsidRDefault="006E2776" w:rsidP="002B5DB5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LOG4J, LOGBACK</w:t>
                  </w:r>
                  <w:r w:rsidR="00AF5C83" w:rsidRPr="009262C3">
                    <w:rPr>
                      <w:rFonts w:ascii="Calibri" w:hAnsi="Calibri" w:cs="Calibri"/>
                      <w:sz w:val="22"/>
                      <w:szCs w:val="22"/>
                    </w:rPr>
                    <w:t>, SLF4J</w:t>
                  </w:r>
                  <w:r w:rsidR="006F22B7" w:rsidRPr="009262C3">
                    <w:rPr>
                      <w:rFonts w:ascii="Calibri" w:hAnsi="Calibri" w:cs="Calibri"/>
                      <w:sz w:val="22"/>
                      <w:szCs w:val="22"/>
                    </w:rPr>
                    <w:t>, JBOSS (MDC)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Cloud Technologies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PIVOTAL CLOU</w:t>
                  </w:r>
                  <w:r w:rsidR="00ED728D" w:rsidRPr="009262C3">
                    <w:rPr>
                      <w:rFonts w:ascii="Calibri" w:hAnsi="Calibri" w:cs="Calibri"/>
                      <w:sz w:val="22"/>
                      <w:szCs w:val="22"/>
                    </w:rPr>
                    <w:t>D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 FOUNDRY (PCF), AWS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UI Technologies</w:t>
                  </w:r>
                </w:p>
                <w:p w:rsidR="00F676F9" w:rsidRPr="009262C3" w:rsidRDefault="00F676F9" w:rsidP="00F676F9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ANGULAR JS, BOOTSTRAP, JQUERY, GWT</w:t>
                  </w:r>
                </w:p>
                <w:p w:rsidR="00243047" w:rsidRPr="009262C3" w:rsidRDefault="00243047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Databases</w:t>
                  </w:r>
                </w:p>
                <w:p w:rsidR="00243047" w:rsidRPr="009262C3" w:rsidRDefault="00243047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ORACLE, CASSANDRA, MYSQL, MONGODB</w:t>
                  </w:r>
                  <w:r w:rsidR="00CF1F93" w:rsidRPr="009262C3">
                    <w:rPr>
                      <w:rFonts w:ascii="Calibri" w:hAnsi="Calibri" w:cs="Calibri"/>
                      <w:sz w:val="22"/>
                      <w:szCs w:val="22"/>
                    </w:rPr>
                    <w:t>, H2, HSQL</w:t>
                  </w:r>
                </w:p>
                <w:p w:rsidR="00F02DD3" w:rsidRPr="009262C3" w:rsidRDefault="00F02DD3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Security Certificates</w:t>
                  </w:r>
                </w:p>
                <w:p w:rsidR="00F02DD3" w:rsidRPr="009262C3" w:rsidRDefault="00F02DD3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CA SIGNED, SELF SIGNED CERTS</w:t>
                  </w:r>
                </w:p>
                <w:p w:rsidR="002B5DB5" w:rsidRPr="009262C3" w:rsidRDefault="002B5DB5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Development Tools</w:t>
                  </w:r>
                </w:p>
                <w:p w:rsidR="002B5DB5" w:rsidRPr="009262C3" w:rsidRDefault="002B5DB5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INTELLIJ, ECLIPSE, SPRING TOOL SUITE(STS), RAD</w:t>
                  </w:r>
                </w:p>
                <w:p w:rsidR="002B5DB5" w:rsidRPr="009262C3" w:rsidRDefault="002B5DB5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Testing Frameworks</w:t>
                  </w:r>
                </w:p>
                <w:p w:rsidR="002B5DB5" w:rsidRPr="009262C3" w:rsidRDefault="00FF46C1" w:rsidP="0024304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CUCUMBER, </w:t>
                  </w:r>
                  <w:r w:rsidR="002B5DB5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JUNIT, 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TEST NG, </w:t>
                  </w:r>
                  <w:r w:rsidR="002B5DB5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MOCKITO, </w:t>
                  </w: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POWERMOCK</w:t>
                  </w:r>
                </w:p>
                <w:p w:rsidR="00243047" w:rsidRPr="009262C3" w:rsidRDefault="00243047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ORM Frameworks</w:t>
                  </w:r>
                </w:p>
                <w:p w:rsidR="00243047" w:rsidRPr="009262C3" w:rsidRDefault="00243047" w:rsidP="00F676F9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lastRenderedPageBreak/>
                    <w:t>HIBERNATE, IBATIS, SPRING JPA/JDBC</w:t>
                  </w:r>
                </w:p>
                <w:p w:rsidR="00FF46C1" w:rsidRPr="009262C3" w:rsidRDefault="00FF46C1" w:rsidP="00243047">
                  <w:pPr>
                    <w:rPr>
                      <w:rFonts w:ascii="Calibri" w:hAnsi="Calibri" w:cs="Calibri"/>
                      <w:b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b/>
                      <w:sz w:val="22"/>
                      <w:szCs w:val="22"/>
                    </w:rPr>
                    <w:t>Other Tools</w:t>
                  </w:r>
                </w:p>
                <w:p w:rsidR="00FF46C1" w:rsidRPr="009262C3" w:rsidRDefault="006F22B7" w:rsidP="006F22B7">
                  <w:pPr>
                    <w:rPr>
                      <w:rFonts w:ascii="Calibri" w:hAnsi="Calibri" w:cs="Calibri"/>
                      <w:sz w:val="22"/>
                      <w:szCs w:val="22"/>
                    </w:rPr>
                  </w:pPr>
                  <w:r w:rsidRPr="009262C3">
                    <w:rPr>
                      <w:rFonts w:ascii="Calibri" w:hAnsi="Calibri" w:cs="Calibri"/>
                      <w:sz w:val="22"/>
                      <w:szCs w:val="22"/>
                    </w:rPr>
                    <w:t>RALLY, JIRA, SPLUNK, INTERACT, SOAP-UI</w:t>
                  </w:r>
                  <w:r w:rsidR="00FF46C1" w:rsidRPr="009262C3">
                    <w:rPr>
                      <w:rFonts w:ascii="Calibri" w:hAnsi="Calibri" w:cs="Calibri"/>
                      <w:sz w:val="22"/>
                      <w:szCs w:val="22"/>
                    </w:rPr>
                    <w:t xml:space="preserve">, </w:t>
                  </w:r>
                  <w:r w:rsidR="00F02DD3" w:rsidRPr="009262C3">
                    <w:rPr>
                      <w:rFonts w:ascii="Calibri" w:hAnsi="Calibri" w:cs="Calibri"/>
                      <w:sz w:val="22"/>
                      <w:szCs w:val="22"/>
                    </w:rPr>
                    <w:t>JMETER</w:t>
                  </w:r>
                  <w:r w:rsidR="00367C95" w:rsidRPr="009262C3">
                    <w:rPr>
                      <w:rFonts w:ascii="Calibri" w:hAnsi="Calibri" w:cs="Calibri"/>
                      <w:sz w:val="22"/>
                      <w:szCs w:val="22"/>
                    </w:rPr>
                    <w:t>, SLACK</w:t>
                  </w:r>
                </w:p>
              </w:tc>
            </w:tr>
          </w:tbl>
          <w:p w:rsidR="008F6337" w:rsidRPr="009262C3" w:rsidRDefault="008F6337" w:rsidP="00B95540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:rsidR="00B95540" w:rsidRPr="009262C3" w:rsidRDefault="00F871D2" w:rsidP="00B95540">
      <w:pPr>
        <w:pStyle w:val="Heading2"/>
        <w:rPr>
          <w:rFonts w:ascii="Calibri" w:hAnsi="Calibri" w:cs="Calibri"/>
          <w:sz w:val="22"/>
          <w:szCs w:val="22"/>
        </w:rPr>
      </w:pPr>
      <w:sdt>
        <w:sdtPr>
          <w:rPr>
            <w:rFonts w:ascii="Calibri" w:hAnsi="Calibri" w:cs="Calibri"/>
            <w:sz w:val="22"/>
            <w:szCs w:val="22"/>
          </w:rPr>
          <w:alias w:val="Experience:"/>
          <w:tag w:val="Experience:"/>
          <w:id w:val="1217937480"/>
          <w:placeholder>
            <w:docPart w:val="893E278D5AD34154B3B8A71D25C47D54"/>
          </w:placeholder>
          <w:temporary/>
          <w:showingPlcHdr/>
        </w:sdtPr>
        <w:sdtEndPr/>
        <w:sdtContent>
          <w:r w:rsidR="00B95540" w:rsidRPr="009262C3">
            <w:rPr>
              <w:rFonts w:ascii="Calibri" w:hAnsi="Calibri" w:cs="Calibri"/>
              <w:sz w:val="22"/>
              <w:szCs w:val="22"/>
            </w:rPr>
            <w:t>Experience</w:t>
          </w:r>
        </w:sdtContent>
      </w:sdt>
    </w:p>
    <w:p w:rsidR="00C05172" w:rsidRPr="009262C3" w:rsidRDefault="00C05172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Technical Analyst/Cisco, San Jose -CA</w:t>
      </w:r>
    </w:p>
    <w:p w:rsidR="00C05172" w:rsidRPr="009262C3" w:rsidRDefault="00C05172" w:rsidP="00B95540">
      <w:pPr>
        <w:pStyle w:val="Heading4"/>
        <w:rPr>
          <w:rFonts w:ascii="Calibri" w:hAnsi="Calibri" w:cs="Calibri"/>
          <w:b w:val="0"/>
          <w:sz w:val="22"/>
          <w:szCs w:val="22"/>
        </w:rPr>
      </w:pPr>
      <w:r w:rsidRPr="009262C3">
        <w:rPr>
          <w:rFonts w:ascii="Calibri" w:hAnsi="Calibri" w:cs="Calibri"/>
          <w:b w:val="0"/>
          <w:sz w:val="22"/>
          <w:szCs w:val="22"/>
        </w:rPr>
        <w:t>May 2018-Till date</w:t>
      </w:r>
    </w:p>
    <w:p w:rsidR="00C05172" w:rsidRPr="009262C3" w:rsidRDefault="00C05172" w:rsidP="00C05172">
      <w:pPr>
        <w:rPr>
          <w:rFonts w:ascii="Calibri" w:hAnsi="Calibri" w:cs="Calibri"/>
          <w:sz w:val="22"/>
          <w:szCs w:val="22"/>
        </w:rPr>
      </w:pPr>
    </w:p>
    <w:p w:rsidR="002D65B3" w:rsidRPr="009262C3" w:rsidRDefault="00D46FF9" w:rsidP="00D46FF9">
      <w:pPr>
        <w:numPr>
          <w:ilvl w:val="0"/>
          <w:numId w:val="1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Involved in various phases of Software Development Life Cycle (SDLC) of the application like Requirement gathering, Design, Analysis and Code development.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</w:t>
      </w:r>
      <w:r w:rsidR="008534DE" w:rsidRPr="009262C3">
        <w:rPr>
          <w:rFonts w:ascii="Calibri" w:hAnsi="Calibri" w:cs="Calibri"/>
          <w:sz w:val="22"/>
          <w:szCs w:val="22"/>
        </w:rPr>
        <w:t>ed</w:t>
      </w:r>
      <w:r w:rsidRPr="009262C3">
        <w:rPr>
          <w:rFonts w:ascii="Calibri" w:hAnsi="Calibri" w:cs="Calibri"/>
          <w:sz w:val="22"/>
          <w:szCs w:val="22"/>
        </w:rPr>
        <w:t xml:space="preserve"> web interface architecture using Spring MVC framework.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Developed web </w:t>
      </w:r>
      <w:r w:rsidR="007F739E" w:rsidRPr="009262C3">
        <w:rPr>
          <w:rFonts w:ascii="Calibri" w:hAnsi="Calibri" w:cs="Calibri"/>
          <w:sz w:val="22"/>
          <w:szCs w:val="22"/>
        </w:rPr>
        <w:t>components</w:t>
      </w:r>
      <w:r w:rsidRPr="009262C3">
        <w:rPr>
          <w:rFonts w:ascii="Calibri" w:hAnsi="Calibri" w:cs="Calibri"/>
          <w:sz w:val="22"/>
          <w:szCs w:val="22"/>
        </w:rPr>
        <w:t xml:space="preserve"> using HTML5, CSS &amp; JQUERY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Wo</w:t>
      </w:r>
      <w:r w:rsidR="006C2C9F" w:rsidRPr="009262C3">
        <w:rPr>
          <w:rFonts w:ascii="Calibri" w:hAnsi="Calibri" w:cs="Calibri"/>
          <w:sz w:val="22"/>
          <w:szCs w:val="22"/>
        </w:rPr>
        <w:t xml:space="preserve">rked on Cisco servers </w:t>
      </w:r>
      <w:r w:rsidRPr="009262C3">
        <w:rPr>
          <w:rFonts w:ascii="Calibri" w:hAnsi="Calibri" w:cs="Calibri"/>
          <w:sz w:val="22"/>
          <w:szCs w:val="22"/>
        </w:rPr>
        <w:t>like APIC EM, DNAC components.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Worked on Cassandra, MongoDB and postgres to connect the database servers.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Implemented E2E solutions between the end users and Cisco components.</w:t>
      </w:r>
    </w:p>
    <w:p w:rsidR="009262C3" w:rsidRPr="009262C3" w:rsidRDefault="002D65B3" w:rsidP="009262C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Troubleshooted customer problems by using server logs.</w:t>
      </w:r>
    </w:p>
    <w:p w:rsidR="009262C3" w:rsidRPr="009262C3" w:rsidRDefault="009262C3" w:rsidP="009262C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Followed Agile Software Development Methodology and Test-Driven Development (TDD) to build the application iteratively and incrementally.  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 and implemented web services and associated business modules integration.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Maven to build project by defining all dependencies in POM file.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spring inversion of control (IOC) to inject services and their dependencies.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Designed WSDL and elaborated type definitions schema based on corporate standards.</w:t>
      </w:r>
    </w:p>
    <w:p w:rsidR="002D65B3" w:rsidRPr="009262C3" w:rsidRDefault="007F739E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Experienced</w:t>
      </w:r>
      <w:r w:rsidR="002D65B3" w:rsidRPr="009262C3">
        <w:rPr>
          <w:rFonts w:ascii="Calibri" w:hAnsi="Calibri" w:cs="Calibri"/>
          <w:sz w:val="22"/>
          <w:szCs w:val="22"/>
        </w:rPr>
        <w:t xml:space="preserve"> in REST web services, JAXB and jasper reports.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Log4j for logging errors, messages and performance logs.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Extensively used JQUERY </w:t>
      </w:r>
      <w:r w:rsidR="007F739E" w:rsidRPr="009262C3">
        <w:rPr>
          <w:rFonts w:ascii="Calibri" w:hAnsi="Calibri" w:cs="Calibri"/>
          <w:sz w:val="22"/>
          <w:szCs w:val="22"/>
        </w:rPr>
        <w:t>Ajax</w:t>
      </w:r>
      <w:r w:rsidRPr="009262C3">
        <w:rPr>
          <w:rFonts w:ascii="Calibri" w:hAnsi="Calibri" w:cs="Calibri"/>
          <w:sz w:val="22"/>
          <w:szCs w:val="22"/>
        </w:rPr>
        <w:t xml:space="preserve"> calls for faster pace loading and JSON technology.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Worked on messaging tools like RabbitMQ, websphereMQ to push the messages into queues.</w:t>
      </w:r>
    </w:p>
    <w:p w:rsidR="002D65B3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Slightly and extensively migrate</w:t>
      </w:r>
      <w:r w:rsidR="00F23F3E" w:rsidRPr="009262C3">
        <w:rPr>
          <w:rFonts w:ascii="Calibri" w:hAnsi="Calibri" w:cs="Calibri"/>
          <w:sz w:val="22"/>
          <w:szCs w:val="22"/>
        </w:rPr>
        <w:t>d</w:t>
      </w:r>
      <w:r w:rsidRPr="009262C3">
        <w:rPr>
          <w:rFonts w:ascii="Calibri" w:hAnsi="Calibri" w:cs="Calibri"/>
          <w:sz w:val="22"/>
          <w:szCs w:val="22"/>
        </w:rPr>
        <w:t xml:space="preserve"> in storage servers like cloud pivotal and AWS servers.</w:t>
      </w:r>
    </w:p>
    <w:p w:rsidR="00C05172" w:rsidRPr="009262C3" w:rsidRDefault="002D65B3" w:rsidP="002D65B3">
      <w:pPr>
        <w:pStyle w:val="ListParagraph"/>
        <w:numPr>
          <w:ilvl w:val="0"/>
          <w:numId w:val="15"/>
        </w:numPr>
        <w:jc w:val="left"/>
        <w:rPr>
          <w:rFonts w:ascii="Calibri" w:hAnsi="Calibri" w:cs="Calibri"/>
          <w:b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Finally experienced on this complex and volatile project to expose technical things.</w:t>
      </w:r>
    </w:p>
    <w:p w:rsidR="00C05172" w:rsidRPr="009262C3" w:rsidRDefault="00C05172" w:rsidP="00B95540">
      <w:pPr>
        <w:pStyle w:val="Heading4"/>
        <w:rPr>
          <w:rFonts w:ascii="Calibri" w:hAnsi="Calibri" w:cs="Calibri"/>
          <w:sz w:val="22"/>
          <w:szCs w:val="22"/>
        </w:rPr>
      </w:pPr>
    </w:p>
    <w:p w:rsidR="00B95540" w:rsidRPr="009262C3" w:rsidRDefault="00027ABF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SR java/AWS</w:t>
      </w:r>
      <w:r w:rsidR="000A6FCB" w:rsidRPr="009262C3">
        <w:rPr>
          <w:rFonts w:ascii="Calibri" w:hAnsi="Calibri" w:cs="Calibri"/>
          <w:sz w:val="22"/>
          <w:szCs w:val="22"/>
        </w:rPr>
        <w:t xml:space="preserve"> developer</w:t>
      </w:r>
      <w:r w:rsidR="00C82870" w:rsidRPr="009262C3">
        <w:rPr>
          <w:rFonts w:ascii="Calibri" w:hAnsi="Calibri" w:cs="Calibri"/>
          <w:sz w:val="22"/>
          <w:szCs w:val="22"/>
        </w:rPr>
        <w:t xml:space="preserve"> /</w:t>
      </w:r>
      <w:r w:rsidR="000544A7" w:rsidRPr="009262C3">
        <w:rPr>
          <w:rFonts w:ascii="Calibri" w:hAnsi="Calibri" w:cs="Calibri"/>
          <w:sz w:val="22"/>
          <w:szCs w:val="22"/>
        </w:rPr>
        <w:t xml:space="preserve"> </w:t>
      </w:r>
      <w:r w:rsidR="005E42A7" w:rsidRPr="009262C3">
        <w:rPr>
          <w:rFonts w:ascii="Calibri" w:hAnsi="Calibri" w:cs="Calibri"/>
          <w:sz w:val="22"/>
          <w:szCs w:val="22"/>
        </w:rPr>
        <w:t>SABRE</w:t>
      </w:r>
      <w:r w:rsidR="000544A7" w:rsidRPr="009262C3">
        <w:rPr>
          <w:rFonts w:ascii="Calibri" w:hAnsi="Calibri" w:cs="Calibri"/>
          <w:sz w:val="22"/>
          <w:szCs w:val="22"/>
        </w:rPr>
        <w:t xml:space="preserve">, </w:t>
      </w:r>
      <w:r w:rsidR="005E42A7" w:rsidRPr="009262C3">
        <w:rPr>
          <w:rFonts w:ascii="Calibri" w:hAnsi="Calibri" w:cs="Calibri"/>
          <w:sz w:val="22"/>
          <w:szCs w:val="22"/>
        </w:rPr>
        <w:t>SOUTHLAKE - TX</w:t>
      </w:r>
    </w:p>
    <w:p w:rsidR="00B95540" w:rsidRPr="009262C3" w:rsidRDefault="000438C9" w:rsidP="00B95540">
      <w:pPr>
        <w:pStyle w:val="Heading5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Sept </w:t>
      </w:r>
      <w:r w:rsidR="005C3B64" w:rsidRPr="009262C3">
        <w:rPr>
          <w:rFonts w:ascii="Calibri" w:hAnsi="Calibri" w:cs="Calibri"/>
          <w:sz w:val="22"/>
          <w:szCs w:val="22"/>
        </w:rPr>
        <w:t>2016</w:t>
      </w:r>
      <w:r w:rsidR="00C05172" w:rsidRPr="009262C3">
        <w:rPr>
          <w:rFonts w:ascii="Calibri" w:hAnsi="Calibri" w:cs="Calibri"/>
          <w:sz w:val="22"/>
          <w:szCs w:val="22"/>
        </w:rPr>
        <w:t>–May 2018</w:t>
      </w:r>
    </w:p>
    <w:p w:rsidR="00C82870" w:rsidRPr="009262C3" w:rsidRDefault="00C82870" w:rsidP="00576A4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bookmarkStart w:id="1" w:name="_Hlk515452553"/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Implemented </w:t>
      </w:r>
      <w:r w:rsidR="007F739E" w:rsidRPr="009262C3">
        <w:rPr>
          <w:rFonts w:ascii="Calibri" w:hAnsi="Calibri" w:cs="Calibri"/>
          <w:sz w:val="22"/>
          <w:szCs w:val="22"/>
          <w:shd w:val="clear" w:color="auto" w:fill="FFFFFF"/>
        </w:rPr>
        <w:t>spring</w:t>
      </w: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 framework, Spring-AOP, Spring-ORM, Spring-JDBC modules.</w:t>
      </w:r>
    </w:p>
    <w:p w:rsidR="000A6FCB" w:rsidRPr="009262C3" w:rsidRDefault="000A6FCB" w:rsidP="00576A4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Worked in managing VMs in Amazon using AWS and EC2.</w:t>
      </w:r>
    </w:p>
    <w:p w:rsidR="000A6FCB" w:rsidRPr="009262C3" w:rsidRDefault="000A6FCB" w:rsidP="00576A4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Created and managed a Docker deployment pipeline for custom application images in the cloud using Jenkins. </w:t>
      </w:r>
    </w:p>
    <w:p w:rsidR="000A6FCB" w:rsidRPr="009262C3" w:rsidRDefault="000A6FCB" w:rsidP="00576A4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Automate the cloud deployments using chef, python</w:t>
      </w:r>
      <w:r w:rsidR="00457ADC"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 </w:t>
      </w:r>
      <w:r w:rsidRPr="009262C3">
        <w:rPr>
          <w:rFonts w:ascii="Calibri" w:hAnsi="Calibri" w:cs="Calibri"/>
          <w:sz w:val="22"/>
          <w:szCs w:val="22"/>
          <w:shd w:val="clear" w:color="auto" w:fill="FFFFFF"/>
        </w:rPr>
        <w:t>and AWS Cloud Formation Templates. </w:t>
      </w:r>
    </w:p>
    <w:p w:rsidR="00662FA9" w:rsidRPr="009262C3" w:rsidRDefault="00662FA9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in-built market place services of PCF for RabbitMQ, </w:t>
      </w:r>
      <w:r w:rsidR="003F5A2D" w:rsidRPr="009262C3">
        <w:rPr>
          <w:rFonts w:ascii="Calibri" w:hAnsi="Calibri" w:cs="Calibri"/>
          <w:sz w:val="22"/>
          <w:szCs w:val="22"/>
        </w:rPr>
        <w:t>MySQL</w:t>
      </w:r>
      <w:r w:rsidRPr="009262C3">
        <w:rPr>
          <w:rFonts w:ascii="Calibri" w:hAnsi="Calibri" w:cs="Calibri"/>
          <w:sz w:val="22"/>
          <w:szCs w:val="22"/>
        </w:rPr>
        <w:t xml:space="preserve"> config</w:t>
      </w:r>
      <w:r w:rsidR="00795052" w:rsidRPr="009262C3">
        <w:rPr>
          <w:rFonts w:ascii="Calibri" w:hAnsi="Calibri" w:cs="Calibri"/>
          <w:sz w:val="22"/>
          <w:szCs w:val="22"/>
        </w:rPr>
        <w:t>.</w:t>
      </w:r>
      <w:r w:rsidR="000438C9" w:rsidRPr="009262C3">
        <w:rPr>
          <w:rFonts w:ascii="Calibri" w:hAnsi="Calibri" w:cs="Calibri"/>
          <w:sz w:val="22"/>
          <w:szCs w:val="22"/>
        </w:rPr>
        <w:t xml:space="preserve"> </w:t>
      </w:r>
      <w:r w:rsidR="00F676F9" w:rsidRPr="009262C3">
        <w:rPr>
          <w:rFonts w:ascii="Calibri" w:hAnsi="Calibri" w:cs="Calibri"/>
          <w:sz w:val="22"/>
          <w:szCs w:val="22"/>
        </w:rPr>
        <w:t>Restful API’s are created to handle real-time request/response.</w:t>
      </w:r>
    </w:p>
    <w:p w:rsidR="009262C3" w:rsidRPr="009262C3" w:rsidRDefault="009262C3" w:rsidP="009262C3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Focused on Test Driven Development (TDD) thereby creating detailed JUnit tests for every single piece of functionality before writing the functionality.</w:t>
      </w:r>
    </w:p>
    <w:p w:rsidR="002076D1" w:rsidRPr="009262C3" w:rsidRDefault="002076D1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Creating POC for various functionalities using latest Java 8 Technologies such as Spring boot, JPA, Maven and Angular JS. </w:t>
      </w:r>
    </w:p>
    <w:p w:rsidR="002050B7" w:rsidRPr="009262C3" w:rsidRDefault="002050B7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Worked on GWT platform using Scribd API as document repertoire with MySQL as database and Tomcat as server.</w:t>
      </w:r>
    </w:p>
    <w:p w:rsidR="00986414" w:rsidRPr="009262C3" w:rsidRDefault="0042107C" w:rsidP="00986414">
      <w:pPr>
        <w:pStyle w:val="ListParagraph"/>
        <w:numPr>
          <w:ilvl w:val="0"/>
          <w:numId w:val="3"/>
        </w:numPr>
        <w:spacing w:line="256" w:lineRule="auto"/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Developed Middle tier features using Java 7 and JDBC</w:t>
      </w: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. </w:t>
      </w:r>
    </w:p>
    <w:p w:rsidR="00986414" w:rsidRPr="009262C3" w:rsidRDefault="00986414" w:rsidP="002076D1">
      <w:pPr>
        <w:pStyle w:val="ListParagraph"/>
        <w:numPr>
          <w:ilvl w:val="0"/>
          <w:numId w:val="3"/>
        </w:numPr>
        <w:spacing w:line="256" w:lineRule="auto"/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Involved in Creating a JWT token in JavaScript.</w:t>
      </w:r>
    </w:p>
    <w:p w:rsidR="00A95C7E" w:rsidRPr="009262C3" w:rsidRDefault="00A95C7E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Resolving AWS issues related to AWS Storage, Configuration, networking, routing etc. </w:t>
      </w:r>
    </w:p>
    <w:p w:rsidR="00662FA9" w:rsidRPr="009262C3" w:rsidRDefault="00662FA9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config-server options </w:t>
      </w:r>
      <w:r w:rsidR="00F02DD3" w:rsidRPr="009262C3">
        <w:rPr>
          <w:rFonts w:ascii="Calibri" w:hAnsi="Calibri" w:cs="Calibri"/>
          <w:sz w:val="22"/>
          <w:szCs w:val="22"/>
        </w:rPr>
        <w:t xml:space="preserve">of PCF </w:t>
      </w:r>
      <w:r w:rsidRPr="009262C3">
        <w:rPr>
          <w:rFonts w:ascii="Calibri" w:hAnsi="Calibri" w:cs="Calibri"/>
          <w:sz w:val="22"/>
          <w:szCs w:val="22"/>
        </w:rPr>
        <w:t>for maintaining application properties pertaining to each environment and User-Provided-Config-Server (cf cups) option for Syslog and Oracle DB connectivity.</w:t>
      </w:r>
    </w:p>
    <w:p w:rsidR="0035579D" w:rsidRPr="009262C3" w:rsidRDefault="0035579D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Configured Artifactory repository as a central build repo.</w:t>
      </w:r>
    </w:p>
    <w:p w:rsidR="00F676F9" w:rsidRPr="009262C3" w:rsidRDefault="00F676F9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Agile is followed in a 2week sprint model which includes daily scrum call, weekly once sprint planning, sprint backlog, mid sprint review, sprint release, followed by sprint retro meets.</w:t>
      </w:r>
    </w:p>
    <w:p w:rsidR="00C82870" w:rsidRPr="009262C3" w:rsidRDefault="00C82870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Designed and developed all components, Jsp, controller, </w:t>
      </w:r>
      <w:r w:rsidR="007F739E" w:rsidRPr="009262C3">
        <w:rPr>
          <w:rFonts w:ascii="Calibri" w:hAnsi="Calibri" w:cs="Calibri"/>
          <w:sz w:val="22"/>
          <w:szCs w:val="22"/>
          <w:shd w:val="clear" w:color="auto" w:fill="FFFFFF"/>
        </w:rPr>
        <w:t>spring</w:t>
      </w: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 configuration and Hibernate configuration for various modules.</w:t>
      </w:r>
    </w:p>
    <w:p w:rsidR="00A95C7E" w:rsidRPr="009262C3" w:rsidRDefault="00A95C7E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Configured Direct connect and VPN with AWS VPC.</w:t>
      </w:r>
    </w:p>
    <w:p w:rsidR="0010612A" w:rsidRPr="009262C3" w:rsidRDefault="0010612A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Excellent knowledge of JMS (Java messaging services) using EJB MDB and </w:t>
      </w:r>
      <w:r w:rsidR="00113CB8" w:rsidRPr="009262C3">
        <w:rPr>
          <w:rFonts w:ascii="Calibri" w:hAnsi="Calibri" w:cs="Calibri"/>
          <w:sz w:val="22"/>
          <w:szCs w:val="22"/>
        </w:rPr>
        <w:t>JMS (</w:t>
      </w:r>
      <w:r w:rsidRPr="009262C3">
        <w:rPr>
          <w:rFonts w:ascii="Calibri" w:hAnsi="Calibri" w:cs="Calibri"/>
          <w:sz w:val="22"/>
          <w:szCs w:val="22"/>
        </w:rPr>
        <w:t>IBM MQ)</w:t>
      </w:r>
      <w:r w:rsidR="00E42F7C" w:rsidRPr="009262C3">
        <w:rPr>
          <w:rFonts w:ascii="Calibri" w:hAnsi="Calibri" w:cs="Calibri"/>
          <w:sz w:val="22"/>
          <w:szCs w:val="22"/>
        </w:rPr>
        <w:t>.</w:t>
      </w:r>
    </w:p>
    <w:p w:rsidR="00F676F9" w:rsidRPr="009262C3" w:rsidRDefault="00F676F9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Designed architecture of real time processing micro services workflow considering the upstream and downstream system capabilities.</w:t>
      </w:r>
    </w:p>
    <w:p w:rsidR="0042107C" w:rsidRPr="009262C3" w:rsidRDefault="0042107C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RESTful multichannel architectures as well as Security in Java 7/ Java 8. </w:t>
      </w:r>
    </w:p>
    <w:p w:rsidR="007C7890" w:rsidRPr="009262C3" w:rsidRDefault="007C7890" w:rsidP="007C7890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Worked on POC for streaming data using Kafka and spark streaming.</w:t>
      </w:r>
    </w:p>
    <w:p w:rsidR="007C7890" w:rsidRPr="009262C3" w:rsidRDefault="007C7890" w:rsidP="007C7890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Implemented Kafka Customer with Spark-streaming and Spark SQL using Scala.</w:t>
      </w:r>
    </w:p>
    <w:p w:rsidR="00E32310" w:rsidRPr="009262C3" w:rsidRDefault="00E32310" w:rsidP="00E32310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Knowledge of application development for Cloud platforms using technologies like Java/J2EE, Spring Boot, Spring Cloud, </w:t>
      </w:r>
      <w:r w:rsidR="007F739E" w:rsidRPr="009262C3">
        <w:rPr>
          <w:rFonts w:ascii="Calibri" w:hAnsi="Calibri" w:cs="Calibri"/>
          <w:sz w:val="22"/>
          <w:szCs w:val="22"/>
        </w:rPr>
        <w:t>Micro services</w:t>
      </w:r>
      <w:r w:rsidRPr="009262C3">
        <w:rPr>
          <w:rFonts w:ascii="Calibri" w:hAnsi="Calibri" w:cs="Calibri"/>
          <w:sz w:val="22"/>
          <w:szCs w:val="22"/>
        </w:rPr>
        <w:t>.</w:t>
      </w:r>
    </w:p>
    <w:p w:rsidR="00565A48" w:rsidRPr="009262C3" w:rsidRDefault="00565A48" w:rsidP="00565A48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Experience in </w:t>
      </w:r>
      <w:r w:rsidR="007F739E" w:rsidRPr="009262C3">
        <w:rPr>
          <w:rFonts w:ascii="Calibri" w:hAnsi="Calibri" w:cs="Calibri"/>
          <w:sz w:val="22"/>
          <w:szCs w:val="22"/>
        </w:rPr>
        <w:t>micro services</w:t>
      </w:r>
      <w:r w:rsidRPr="009262C3">
        <w:rPr>
          <w:rFonts w:ascii="Calibri" w:hAnsi="Calibri" w:cs="Calibri"/>
          <w:sz w:val="22"/>
          <w:szCs w:val="22"/>
        </w:rPr>
        <w:t xml:space="preserve"> and Spring Boot application development.</w:t>
      </w:r>
    </w:p>
    <w:p w:rsidR="00592BAE" w:rsidRPr="009262C3" w:rsidRDefault="00F676F9" w:rsidP="00592BAE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Developing Micro Services, and creating API’s using Java </w:t>
      </w:r>
      <w:r w:rsidR="00016C94" w:rsidRPr="009262C3">
        <w:rPr>
          <w:rFonts w:ascii="Calibri" w:hAnsi="Calibri" w:cs="Calibri"/>
          <w:sz w:val="22"/>
          <w:szCs w:val="22"/>
        </w:rPr>
        <w:t xml:space="preserve">8 </w:t>
      </w:r>
      <w:r w:rsidRPr="009262C3">
        <w:rPr>
          <w:rFonts w:ascii="Calibri" w:hAnsi="Calibri" w:cs="Calibri"/>
          <w:sz w:val="22"/>
          <w:szCs w:val="22"/>
        </w:rPr>
        <w:t>Spring Boot framework using Maven as a build tool and Oracle as an enterprise level database.</w:t>
      </w:r>
    </w:p>
    <w:p w:rsidR="00592BAE" w:rsidRPr="009262C3" w:rsidRDefault="00592BAE" w:rsidP="00592BAE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Implemented JWT tokens along with Spring Boot Security to develop Authentication/Authorization </w:t>
      </w:r>
      <w:r w:rsidR="00113CB8" w:rsidRPr="009262C3">
        <w:rPr>
          <w:rFonts w:ascii="Calibri" w:hAnsi="Calibri" w:cs="Calibri"/>
          <w:sz w:val="22"/>
          <w:szCs w:val="22"/>
        </w:rPr>
        <w:t>in application</w:t>
      </w:r>
      <w:r w:rsidRPr="009262C3">
        <w:rPr>
          <w:rFonts w:ascii="Calibri" w:hAnsi="Calibri" w:cs="Calibri"/>
          <w:sz w:val="22"/>
          <w:szCs w:val="22"/>
        </w:rPr>
        <w:t>.</w:t>
      </w:r>
    </w:p>
    <w:p w:rsidR="00F676F9" w:rsidRPr="009262C3" w:rsidRDefault="00F676F9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Hosting Micro Services on PCF and AWS platforms.</w:t>
      </w:r>
    </w:p>
    <w:p w:rsidR="002076D1" w:rsidRPr="009262C3" w:rsidRDefault="002076D1" w:rsidP="00F676F9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 spring boot framework to create properties for various environments and use yamls for configuration.</w:t>
      </w:r>
    </w:p>
    <w:p w:rsidR="000A6FCB" w:rsidRPr="009262C3" w:rsidRDefault="000A6FCB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lastRenderedPageBreak/>
        <w:t>Migrated applications from internal data center to AWS.</w:t>
      </w:r>
    </w:p>
    <w:p w:rsidR="00C82870" w:rsidRPr="009262C3" w:rsidRDefault="00C82870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Used Spring AOP for the transaction management and logging.</w:t>
      </w:r>
    </w:p>
    <w:p w:rsidR="00367C95" w:rsidRPr="009262C3" w:rsidRDefault="007F739E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Bit bucket</w:t>
      </w:r>
      <w:r w:rsidR="00367C95" w:rsidRPr="009262C3">
        <w:rPr>
          <w:rFonts w:ascii="Calibri" w:hAnsi="Calibri" w:cs="Calibri"/>
          <w:sz w:val="22"/>
          <w:szCs w:val="22"/>
        </w:rPr>
        <w:t xml:space="preserve"> repo is used as a centralized repository and configured Hooks and Webhooks to Rally and Slack tools for notification purposes.</w:t>
      </w:r>
    </w:p>
    <w:p w:rsidR="0035579D" w:rsidRPr="009262C3" w:rsidRDefault="0035579D" w:rsidP="0035579D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Implemented Jenkins for a central build and deploy activities by configuring Jenkins in micro service apps.</w:t>
      </w:r>
    </w:p>
    <w:p w:rsidR="0042107C" w:rsidRPr="009262C3" w:rsidRDefault="0042107C" w:rsidP="0042107C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Designed and configured Java 8 </w:t>
      </w:r>
      <w:r w:rsidR="00113CB8" w:rsidRPr="009262C3">
        <w:rPr>
          <w:rFonts w:ascii="Calibri" w:hAnsi="Calibri" w:cs="Calibri"/>
          <w:sz w:val="22"/>
          <w:szCs w:val="22"/>
        </w:rPr>
        <w:t>Completable Future</w:t>
      </w:r>
      <w:r w:rsidRPr="009262C3">
        <w:rPr>
          <w:rFonts w:ascii="Calibri" w:hAnsi="Calibri" w:cs="Calibri"/>
          <w:sz w:val="22"/>
          <w:szCs w:val="22"/>
        </w:rPr>
        <w:t xml:space="preserve"> pipelines as to emulate the high throughput of services backed by messaging systems </w:t>
      </w:r>
    </w:p>
    <w:p w:rsidR="00795052" w:rsidRPr="009262C3" w:rsidRDefault="00795052" w:rsidP="0079505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Configured </w:t>
      </w:r>
      <w:r w:rsidR="000A6FCB" w:rsidRPr="009262C3">
        <w:rPr>
          <w:rFonts w:ascii="Calibri" w:hAnsi="Calibri" w:cs="Calibri"/>
          <w:sz w:val="22"/>
          <w:szCs w:val="22"/>
        </w:rPr>
        <w:t>Splunk</w:t>
      </w:r>
      <w:r w:rsidRPr="009262C3">
        <w:rPr>
          <w:rFonts w:ascii="Calibri" w:hAnsi="Calibri" w:cs="Calibri"/>
          <w:sz w:val="22"/>
          <w:szCs w:val="22"/>
        </w:rPr>
        <w:t xml:space="preserve"> monitoring al</w:t>
      </w:r>
      <w:r w:rsidR="00367C95" w:rsidRPr="009262C3">
        <w:rPr>
          <w:rFonts w:ascii="Calibri" w:hAnsi="Calibri" w:cs="Calibri"/>
          <w:sz w:val="22"/>
          <w:szCs w:val="22"/>
        </w:rPr>
        <w:t>erts based on error conditions.</w:t>
      </w:r>
    </w:p>
    <w:p w:rsidR="000A6FCB" w:rsidRPr="009262C3" w:rsidRDefault="000A6FCB" w:rsidP="00795052">
      <w:pPr>
        <w:pStyle w:val="ListParagraph"/>
        <w:numPr>
          <w:ilvl w:val="0"/>
          <w:numId w:val="3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Have implemented chef provisioning for creation of on demand instances and instance infrastructure using the chef-client and bootstrapping using plugins against AWS EC2.</w:t>
      </w:r>
    </w:p>
    <w:bookmarkEnd w:id="1"/>
    <w:p w:rsidR="00576A42" w:rsidRPr="009262C3" w:rsidRDefault="00576A42" w:rsidP="00F02DD3">
      <w:pPr>
        <w:ind w:left="360"/>
        <w:jc w:val="left"/>
        <w:rPr>
          <w:rFonts w:ascii="Calibri" w:hAnsi="Calibri" w:cs="Calibri"/>
          <w:sz w:val="22"/>
          <w:szCs w:val="22"/>
        </w:rPr>
      </w:pPr>
    </w:p>
    <w:p w:rsidR="00B95540" w:rsidRPr="009262C3" w:rsidRDefault="000A6FCB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java/aws developer</w:t>
      </w:r>
      <w:r w:rsidR="000544A7" w:rsidRPr="009262C3">
        <w:rPr>
          <w:rFonts w:ascii="Calibri" w:hAnsi="Calibri" w:cs="Calibri"/>
          <w:sz w:val="22"/>
          <w:szCs w:val="22"/>
        </w:rPr>
        <w:t>/</w:t>
      </w:r>
      <w:r w:rsidR="005E42A7" w:rsidRPr="009262C3">
        <w:rPr>
          <w:rFonts w:ascii="Calibri" w:hAnsi="Calibri" w:cs="Calibri"/>
          <w:sz w:val="22"/>
          <w:szCs w:val="22"/>
        </w:rPr>
        <w:t>CITI BANK, irving - TX</w:t>
      </w:r>
    </w:p>
    <w:p w:rsidR="00B95540" w:rsidRPr="009262C3" w:rsidRDefault="000438C9" w:rsidP="00B95540">
      <w:pPr>
        <w:pStyle w:val="Heading5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Feb </w:t>
      </w:r>
      <w:r w:rsidR="00B95540" w:rsidRPr="009262C3">
        <w:rPr>
          <w:rFonts w:ascii="Calibri" w:hAnsi="Calibri" w:cs="Calibri"/>
          <w:sz w:val="22"/>
          <w:szCs w:val="22"/>
        </w:rPr>
        <w:t>201</w:t>
      </w:r>
      <w:r w:rsidRPr="009262C3">
        <w:rPr>
          <w:rFonts w:ascii="Calibri" w:hAnsi="Calibri" w:cs="Calibri"/>
          <w:sz w:val="22"/>
          <w:szCs w:val="22"/>
        </w:rPr>
        <w:t xml:space="preserve">5 </w:t>
      </w:r>
      <w:r w:rsidR="00B95540" w:rsidRPr="009262C3">
        <w:rPr>
          <w:rFonts w:ascii="Calibri" w:hAnsi="Calibri" w:cs="Calibri"/>
          <w:sz w:val="22"/>
          <w:szCs w:val="22"/>
        </w:rPr>
        <w:t xml:space="preserve">- </w:t>
      </w:r>
      <w:r w:rsidRPr="009262C3">
        <w:rPr>
          <w:rFonts w:ascii="Calibri" w:hAnsi="Calibri" w:cs="Calibri"/>
          <w:sz w:val="22"/>
          <w:szCs w:val="22"/>
        </w:rPr>
        <w:t>August</w:t>
      </w:r>
      <w:r w:rsidR="005C3B64" w:rsidRPr="009262C3">
        <w:rPr>
          <w:rFonts w:ascii="Calibri" w:hAnsi="Calibri" w:cs="Calibri"/>
          <w:sz w:val="22"/>
          <w:szCs w:val="22"/>
        </w:rPr>
        <w:t xml:space="preserve"> 2016</w:t>
      </w:r>
    </w:p>
    <w:p w:rsidR="0025762F" w:rsidRPr="009262C3" w:rsidRDefault="0025762F" w:rsidP="00CF1F93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Developed Spring MVC app </w:t>
      </w:r>
      <w:r w:rsidR="00663A93" w:rsidRPr="009262C3">
        <w:rPr>
          <w:rFonts w:ascii="Calibri" w:hAnsi="Calibri" w:cs="Calibri"/>
          <w:sz w:val="22"/>
          <w:szCs w:val="22"/>
        </w:rPr>
        <w:t xml:space="preserve">deployed on </w:t>
      </w:r>
      <w:r w:rsidR="007F739E" w:rsidRPr="009262C3">
        <w:rPr>
          <w:rFonts w:ascii="Calibri" w:hAnsi="Calibri" w:cs="Calibri"/>
          <w:sz w:val="22"/>
          <w:szCs w:val="22"/>
        </w:rPr>
        <w:t>WebLogic</w:t>
      </w:r>
      <w:r w:rsidR="00663A93" w:rsidRPr="009262C3">
        <w:rPr>
          <w:rFonts w:ascii="Calibri" w:hAnsi="Calibri" w:cs="Calibri"/>
          <w:sz w:val="22"/>
          <w:szCs w:val="22"/>
        </w:rPr>
        <w:t xml:space="preserve"> </w:t>
      </w:r>
      <w:r w:rsidRPr="009262C3">
        <w:rPr>
          <w:rFonts w:ascii="Calibri" w:hAnsi="Calibri" w:cs="Calibri"/>
          <w:sz w:val="22"/>
          <w:szCs w:val="22"/>
        </w:rPr>
        <w:t xml:space="preserve">to orchestrate transactions by using </w:t>
      </w:r>
      <w:r w:rsidR="000A6FCB" w:rsidRPr="009262C3">
        <w:rPr>
          <w:rFonts w:ascii="Calibri" w:hAnsi="Calibri" w:cs="Calibri"/>
          <w:sz w:val="22"/>
          <w:szCs w:val="22"/>
        </w:rPr>
        <w:t>micro services</w:t>
      </w:r>
      <w:r w:rsidRPr="009262C3">
        <w:rPr>
          <w:rFonts w:ascii="Calibri" w:hAnsi="Calibri" w:cs="Calibri"/>
          <w:sz w:val="22"/>
          <w:szCs w:val="22"/>
        </w:rPr>
        <w:t>.</w:t>
      </w:r>
    </w:p>
    <w:p w:rsidR="00CF1F93" w:rsidRPr="009262C3" w:rsidRDefault="00CF1F93" w:rsidP="0035579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Implemented Spring Batch </w:t>
      </w:r>
      <w:r w:rsidR="006D68B8" w:rsidRPr="009262C3">
        <w:rPr>
          <w:rFonts w:ascii="Calibri" w:hAnsi="Calibri" w:cs="Calibri"/>
          <w:sz w:val="22"/>
          <w:szCs w:val="22"/>
        </w:rPr>
        <w:t xml:space="preserve">for batch processing of files, and used </w:t>
      </w:r>
      <w:r w:rsidR="0035579D" w:rsidRPr="009262C3">
        <w:rPr>
          <w:rFonts w:ascii="Calibri" w:hAnsi="Calibri" w:cs="Calibri"/>
          <w:sz w:val="22"/>
          <w:szCs w:val="22"/>
        </w:rPr>
        <w:t>Caching Connection Factory, Asynchronous Reader, Processor, Writer interfaces to improve performance of batch processing.</w:t>
      </w:r>
    </w:p>
    <w:p w:rsidR="00E56419" w:rsidRPr="009262C3" w:rsidRDefault="00E56419" w:rsidP="0035579D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IBM </w:t>
      </w:r>
      <w:r w:rsidR="007F739E" w:rsidRPr="009262C3">
        <w:rPr>
          <w:rFonts w:ascii="Calibri" w:hAnsi="Calibri" w:cs="Calibri"/>
          <w:sz w:val="22"/>
          <w:szCs w:val="22"/>
        </w:rPr>
        <w:t>WebSphere</w:t>
      </w:r>
      <w:r w:rsidRPr="009262C3">
        <w:rPr>
          <w:rFonts w:ascii="Calibri" w:hAnsi="Calibri" w:cs="Calibri"/>
          <w:sz w:val="22"/>
          <w:szCs w:val="22"/>
        </w:rPr>
        <w:t xml:space="preserve"> MQ’s are configured to delegate messages.</w:t>
      </w:r>
    </w:p>
    <w:p w:rsidR="00CF1F93" w:rsidRPr="009262C3" w:rsidRDefault="00CF1F93" w:rsidP="00CF1F93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Java7 </w:t>
      </w:r>
      <w:r w:rsidR="007F739E" w:rsidRPr="009262C3">
        <w:rPr>
          <w:rFonts w:ascii="Calibri" w:hAnsi="Calibri" w:cs="Calibri"/>
          <w:sz w:val="22"/>
          <w:szCs w:val="22"/>
        </w:rPr>
        <w:t>File Watcher</w:t>
      </w:r>
      <w:r w:rsidRPr="009262C3">
        <w:rPr>
          <w:rFonts w:ascii="Calibri" w:hAnsi="Calibri" w:cs="Calibri"/>
          <w:sz w:val="22"/>
          <w:szCs w:val="22"/>
        </w:rPr>
        <w:t xml:space="preserve"> Service</w:t>
      </w:r>
      <w:r w:rsidR="0035579D" w:rsidRPr="009262C3">
        <w:rPr>
          <w:rFonts w:ascii="Calibri" w:hAnsi="Calibri" w:cs="Calibri"/>
          <w:sz w:val="22"/>
          <w:szCs w:val="22"/>
        </w:rPr>
        <w:t xml:space="preserve"> for file polling</w:t>
      </w:r>
      <w:r w:rsidRPr="009262C3">
        <w:rPr>
          <w:rFonts w:ascii="Calibri" w:hAnsi="Calibri" w:cs="Calibri"/>
          <w:sz w:val="22"/>
          <w:szCs w:val="22"/>
        </w:rPr>
        <w:t>.</w:t>
      </w:r>
    </w:p>
    <w:p w:rsidR="0042107C" w:rsidRPr="009262C3" w:rsidRDefault="0042107C" w:rsidP="00CF1F93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Responsible for maintenance and development of the backend using java 7. </w:t>
      </w:r>
    </w:p>
    <w:p w:rsidR="00F676F9" w:rsidRPr="009262C3" w:rsidRDefault="00367C95" w:rsidP="00F9278C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designing, creating, reviewing Technical Design Documents.</w:t>
      </w:r>
    </w:p>
    <w:p w:rsidR="00F676F9" w:rsidRPr="009262C3" w:rsidRDefault="00F676F9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Setup AWS VPC's for dev, staging and Prod environments. </w:t>
      </w:r>
    </w:p>
    <w:p w:rsidR="00A95C7E" w:rsidRPr="009262C3" w:rsidRDefault="00A95C7E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Defined AWS Security Groups, which acted as virtual firewalls that controlled the traffic, allowed reaching one or more AWS EC2 instances. </w:t>
      </w:r>
    </w:p>
    <w:p w:rsidR="002050B7" w:rsidRPr="009262C3" w:rsidRDefault="002050B7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  <w:shd w:val="clear" w:color="auto" w:fill="FFFFFF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Used </w:t>
      </w:r>
      <w:r w:rsidRPr="009262C3">
        <w:rPr>
          <w:rFonts w:ascii="Calibri" w:hAnsi="Calibri" w:cs="Calibri"/>
          <w:b/>
          <w:bCs/>
          <w:sz w:val="22"/>
          <w:szCs w:val="22"/>
          <w:shd w:val="clear" w:color="auto" w:fill="FFFFFF"/>
        </w:rPr>
        <w:t xml:space="preserve">groovy </w:t>
      </w:r>
      <w:r w:rsidRPr="009262C3">
        <w:rPr>
          <w:rFonts w:ascii="Calibri" w:hAnsi="Calibri" w:cs="Calibri"/>
          <w:sz w:val="22"/>
          <w:szCs w:val="22"/>
          <w:shd w:val="clear" w:color="auto" w:fill="FFFFFF"/>
        </w:rPr>
        <w:t>and spring boot to collecting the data from users and packaged the data as json distributed to 43 applications.</w:t>
      </w:r>
    </w:p>
    <w:p w:rsidR="00F676F9" w:rsidRPr="009262C3" w:rsidRDefault="00F676F9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Deployed and hosted the application on AWS using OpsWorks, automated single click deployment onto AWS using Chef. </w:t>
      </w:r>
    </w:p>
    <w:p w:rsidR="001F6CBB" w:rsidRPr="009262C3" w:rsidRDefault="00F676F9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Configured Jetty Server to instead of Tomcat to run for Spring Boot apps.</w:t>
      </w:r>
    </w:p>
    <w:p w:rsidR="005A2230" w:rsidRPr="009262C3" w:rsidRDefault="005A2230" w:rsidP="005A2230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data modeling and replication strategies in MongoDB.</w:t>
      </w:r>
    </w:p>
    <w:p w:rsidR="005C3A2B" w:rsidRPr="009262C3" w:rsidRDefault="005C3A2B" w:rsidP="005C3A2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</w:t>
      </w:r>
      <w:r w:rsidR="007F739E" w:rsidRPr="009262C3">
        <w:rPr>
          <w:rFonts w:ascii="Calibri" w:hAnsi="Calibri" w:cs="Calibri"/>
          <w:sz w:val="22"/>
          <w:szCs w:val="22"/>
        </w:rPr>
        <w:t>spring</w:t>
      </w:r>
      <w:r w:rsidRPr="009262C3">
        <w:rPr>
          <w:rFonts w:ascii="Calibri" w:hAnsi="Calibri" w:cs="Calibri"/>
          <w:sz w:val="22"/>
          <w:szCs w:val="22"/>
        </w:rPr>
        <w:t xml:space="preserve"> data MongoDB to perform database interactions in creating, updating, deleting and reading documents from MongoDB.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Hands on experience with one or more Cloud Infrastructure and Services like Amazon AWS.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Developing a product-level cloud-based architecture in AWS.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Installing and automation of application using configuration management tools Puppet and Chef.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Involved in deploying systems on Amazon Web Services Infrastructure services EC2, S3, RDS, SQS, </w:t>
      </w:r>
      <w:r w:rsidR="007F739E" w:rsidRPr="009262C3">
        <w:rPr>
          <w:rFonts w:ascii="Calibri" w:hAnsi="Calibri" w:cs="Calibri"/>
          <w:sz w:val="22"/>
          <w:szCs w:val="22"/>
          <w:shd w:val="clear" w:color="auto" w:fill="FFFFFF"/>
        </w:rPr>
        <w:t>and Cloud</w:t>
      </w:r>
      <w:r w:rsidRPr="009262C3">
        <w:rPr>
          <w:rFonts w:ascii="Calibri" w:hAnsi="Calibri" w:cs="Calibri"/>
          <w:sz w:val="22"/>
          <w:szCs w:val="22"/>
          <w:shd w:val="clear" w:color="auto" w:fill="FFFFFF"/>
        </w:rPr>
        <w:t xml:space="preserve"> Formation. </w:t>
      </w:r>
    </w:p>
    <w:p w:rsidR="009262C3" w:rsidRPr="009262C3" w:rsidRDefault="009262C3" w:rsidP="009262C3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lastRenderedPageBreak/>
        <w:t>Contributed greatly to increase the code quality and productivity through Test Driven Development (TDD) and Agile Estimation and Planning.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Worked on AWS, High Availability Practices and deploying backup/restore infrastructure.</w:t>
      </w:r>
    </w:p>
    <w:p w:rsidR="00565A48" w:rsidRPr="009262C3" w:rsidRDefault="00565A48" w:rsidP="00565A48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</w:t>
      </w:r>
      <w:r w:rsidR="007F739E" w:rsidRPr="009262C3">
        <w:rPr>
          <w:rFonts w:ascii="Calibri" w:hAnsi="Calibri" w:cs="Calibri"/>
          <w:sz w:val="22"/>
          <w:szCs w:val="22"/>
        </w:rPr>
        <w:t>micro services</w:t>
      </w:r>
      <w:r w:rsidRPr="009262C3">
        <w:rPr>
          <w:rFonts w:ascii="Calibri" w:hAnsi="Calibri" w:cs="Calibri"/>
          <w:sz w:val="22"/>
          <w:szCs w:val="22"/>
        </w:rPr>
        <w:t xml:space="preserve"> architecture using Spring Boot to develop Restful Web service.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Product enhancements and implement solutions for multi-tenant J2EE based legacy enterprise product enabling as Cloud based deployment and higher availability and scalability. </w:t>
      </w:r>
    </w:p>
    <w:p w:rsidR="00565A48" w:rsidRPr="009262C3" w:rsidRDefault="00565A48" w:rsidP="00565A48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Experience with different </w:t>
      </w:r>
      <w:r w:rsidR="007F739E" w:rsidRPr="009262C3">
        <w:rPr>
          <w:rFonts w:ascii="Calibri" w:hAnsi="Calibri" w:cs="Calibri"/>
          <w:sz w:val="22"/>
          <w:szCs w:val="22"/>
        </w:rPr>
        <w:t>spring</w:t>
      </w:r>
      <w:r w:rsidRPr="009262C3">
        <w:rPr>
          <w:rFonts w:ascii="Calibri" w:hAnsi="Calibri" w:cs="Calibri"/>
          <w:sz w:val="22"/>
          <w:szCs w:val="22"/>
        </w:rPr>
        <w:t xml:space="preserve"> framework modules like Spring Core, Spring AOP, Spring IOC, Spring MVC, Spring Boot, Spring Batch, Spring Security, and </w:t>
      </w:r>
      <w:r w:rsidR="007F739E" w:rsidRPr="009262C3">
        <w:rPr>
          <w:rFonts w:ascii="Calibri" w:hAnsi="Calibri" w:cs="Calibri"/>
          <w:sz w:val="22"/>
          <w:szCs w:val="22"/>
        </w:rPr>
        <w:t>spring</w:t>
      </w:r>
      <w:r w:rsidRPr="009262C3">
        <w:rPr>
          <w:rFonts w:ascii="Calibri" w:hAnsi="Calibri" w:cs="Calibri"/>
          <w:sz w:val="22"/>
          <w:szCs w:val="22"/>
        </w:rPr>
        <w:t xml:space="preserve"> cloud.</w:t>
      </w:r>
    </w:p>
    <w:p w:rsidR="00565A48" w:rsidRPr="009262C3" w:rsidRDefault="00565A48" w:rsidP="00565A48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Extensively Used Jenkins as Continuous Integration tools to deploy the Spring Boot </w:t>
      </w:r>
      <w:r w:rsidR="007F739E" w:rsidRPr="009262C3">
        <w:rPr>
          <w:rFonts w:ascii="Calibri" w:hAnsi="Calibri" w:cs="Calibri"/>
          <w:sz w:val="22"/>
          <w:szCs w:val="22"/>
        </w:rPr>
        <w:t>micro services</w:t>
      </w:r>
      <w:r w:rsidRPr="009262C3">
        <w:rPr>
          <w:rFonts w:ascii="Calibri" w:hAnsi="Calibri" w:cs="Calibri"/>
          <w:sz w:val="22"/>
          <w:szCs w:val="22"/>
        </w:rPr>
        <w:t xml:space="preserve"> to AWS Cloud and Pivotal Cloud Foundry (PCF) using build pack.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Worked on Managing the Private Cloud Environment using Chef. 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Worked on building &amp; deploying Java code through Jenkins, used Jenkins Amazon Web Services (AWS) Code Deploy plugin to deploy to AWS and worked AWS Cloud management. </w:t>
      </w:r>
    </w:p>
    <w:p w:rsidR="00F676F9" w:rsidRPr="009262C3" w:rsidRDefault="000A6FCB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Configured Elastic Load Balancers (ELB) with EC2 Auto scaling groups. Created monitors, alarms and notifications for EC2 hosts using Cloud Watch. </w:t>
      </w:r>
    </w:p>
    <w:p w:rsidR="00F676F9" w:rsidRPr="009262C3" w:rsidRDefault="00F676F9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Gradle as a build tool and configured Nexus Repository for the central build setup.</w:t>
      </w:r>
    </w:p>
    <w:p w:rsidR="00F676F9" w:rsidRPr="009262C3" w:rsidRDefault="00F676F9" w:rsidP="00F676F9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Performed Jenkins Build and Deployment for upgrading the application to higher environments.</w:t>
      </w:r>
    </w:p>
    <w:p w:rsidR="00F676F9" w:rsidRPr="009262C3" w:rsidRDefault="00F676F9" w:rsidP="00F676F9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Created RESTful web service barcode Controller for handling the WebServices request from an UI application. </w:t>
      </w:r>
    </w:p>
    <w:p w:rsidR="00F676F9" w:rsidRPr="009262C3" w:rsidRDefault="00F676F9" w:rsidP="00F676F9">
      <w:pPr>
        <w:numPr>
          <w:ilvl w:val="0"/>
          <w:numId w:val="4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the presentation layer using Angular JS.</w:t>
      </w:r>
    </w:p>
    <w:p w:rsidR="000A6FCB" w:rsidRPr="009262C3" w:rsidRDefault="000A6FCB" w:rsidP="000A6FC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  <w:shd w:val="clear" w:color="auto" w:fill="FFFFFF"/>
        </w:rPr>
        <w:t>Vulnerability Assessment &amp; Penetration Testing on the infrastructure on AWS for security. </w:t>
      </w:r>
    </w:p>
    <w:p w:rsidR="001F6CBB" w:rsidRPr="009262C3" w:rsidRDefault="001F6CBB" w:rsidP="001F6CB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Eureka service registry of PCF configured for each </w:t>
      </w:r>
      <w:r w:rsidR="00113CB8" w:rsidRPr="009262C3">
        <w:rPr>
          <w:rFonts w:ascii="Calibri" w:hAnsi="Calibri" w:cs="Calibri"/>
          <w:sz w:val="22"/>
          <w:szCs w:val="22"/>
        </w:rPr>
        <w:t>service</w:t>
      </w:r>
      <w:r w:rsidRPr="009262C3">
        <w:rPr>
          <w:rFonts w:ascii="Calibri" w:hAnsi="Calibri" w:cs="Calibri"/>
          <w:sz w:val="22"/>
          <w:szCs w:val="22"/>
        </w:rPr>
        <w:t xml:space="preserve"> to enable communicate via cloud.</w:t>
      </w:r>
    </w:p>
    <w:p w:rsidR="001F6CBB" w:rsidRPr="009262C3" w:rsidRDefault="001F6CBB" w:rsidP="001F6CBB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Used in-built market place services of PCF for RabbitMQ, </w:t>
      </w:r>
      <w:r w:rsidR="006F0209" w:rsidRPr="009262C3">
        <w:rPr>
          <w:rFonts w:ascii="Calibri" w:hAnsi="Calibri" w:cs="Calibri"/>
          <w:sz w:val="22"/>
          <w:szCs w:val="22"/>
        </w:rPr>
        <w:t>MySQL</w:t>
      </w:r>
      <w:r w:rsidRPr="009262C3">
        <w:rPr>
          <w:rFonts w:ascii="Calibri" w:hAnsi="Calibri" w:cs="Calibri"/>
          <w:sz w:val="22"/>
          <w:szCs w:val="22"/>
        </w:rPr>
        <w:t xml:space="preserve"> config.</w:t>
      </w:r>
    </w:p>
    <w:p w:rsidR="00F676F9" w:rsidRPr="009262C3" w:rsidRDefault="001F6CBB" w:rsidP="00457ADC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config-server options of PCF for maintaining application properties pertaining to each environment and User-Provided-Config-Server (cf cups) option for Syslog and Oracle DB connectivity.</w:t>
      </w:r>
    </w:p>
    <w:p w:rsidR="00D16D5F" w:rsidRPr="009262C3" w:rsidRDefault="00E56419" w:rsidP="00D16D5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SOAP </w:t>
      </w:r>
      <w:r w:rsidR="006F0209" w:rsidRPr="009262C3">
        <w:rPr>
          <w:rFonts w:ascii="Calibri" w:hAnsi="Calibri" w:cs="Calibri"/>
          <w:sz w:val="22"/>
          <w:szCs w:val="22"/>
        </w:rPr>
        <w:t>WebServices</w:t>
      </w:r>
      <w:r w:rsidRPr="009262C3">
        <w:rPr>
          <w:rFonts w:ascii="Calibri" w:hAnsi="Calibri" w:cs="Calibri"/>
          <w:sz w:val="22"/>
          <w:szCs w:val="22"/>
        </w:rPr>
        <w:t xml:space="preserve"> were consumed using xml schema and xsd’s.</w:t>
      </w:r>
    </w:p>
    <w:p w:rsidR="00D16D5F" w:rsidRPr="009262C3" w:rsidRDefault="00E56419" w:rsidP="00D16D5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Postman and SOAP UI tools were used to test Rest and Soap </w:t>
      </w:r>
      <w:r w:rsidR="006F0209" w:rsidRPr="009262C3">
        <w:rPr>
          <w:rFonts w:ascii="Calibri" w:hAnsi="Calibri" w:cs="Calibri"/>
          <w:sz w:val="22"/>
          <w:szCs w:val="22"/>
        </w:rPr>
        <w:t>WebServices</w:t>
      </w:r>
      <w:r w:rsidRPr="009262C3">
        <w:rPr>
          <w:rFonts w:ascii="Calibri" w:hAnsi="Calibri" w:cs="Calibri"/>
          <w:sz w:val="22"/>
          <w:szCs w:val="22"/>
        </w:rPr>
        <w:t xml:space="preserve"> respectively. </w:t>
      </w:r>
    </w:p>
    <w:p w:rsidR="00CE742C" w:rsidRPr="009262C3" w:rsidRDefault="00CE742C" w:rsidP="00D16D5F">
      <w:pPr>
        <w:pStyle w:val="ListParagraph"/>
        <w:numPr>
          <w:ilvl w:val="0"/>
          <w:numId w:val="4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 xml:space="preserve">IBM Interact tool is used for creating flowcharts to decide Offers based on request configured using soap </w:t>
      </w:r>
      <w:r w:rsidR="006F0209" w:rsidRPr="009262C3">
        <w:rPr>
          <w:rFonts w:ascii="Calibri" w:hAnsi="Calibri" w:cs="Calibri"/>
          <w:sz w:val="22"/>
          <w:szCs w:val="22"/>
        </w:rPr>
        <w:t>WebServices</w:t>
      </w:r>
      <w:r w:rsidRPr="009262C3">
        <w:rPr>
          <w:rFonts w:ascii="Calibri" w:hAnsi="Calibri" w:cs="Calibri"/>
          <w:sz w:val="22"/>
          <w:szCs w:val="22"/>
        </w:rPr>
        <w:t>.</w:t>
      </w:r>
    </w:p>
    <w:p w:rsidR="001F6CBB" w:rsidRPr="009262C3" w:rsidRDefault="001F6CBB" w:rsidP="001F6CBB">
      <w:pPr>
        <w:spacing w:after="0" w:line="240" w:lineRule="auto"/>
        <w:ind w:left="720"/>
        <w:jc w:val="both"/>
        <w:rPr>
          <w:rFonts w:ascii="Calibri" w:hAnsi="Calibri" w:cs="Calibri"/>
          <w:sz w:val="22"/>
          <w:szCs w:val="22"/>
        </w:rPr>
      </w:pPr>
    </w:p>
    <w:p w:rsidR="00B95540" w:rsidRPr="009262C3" w:rsidRDefault="00C82870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SR java developer</w:t>
      </w:r>
      <w:r w:rsidR="005E42A7" w:rsidRPr="009262C3">
        <w:rPr>
          <w:rFonts w:ascii="Calibri" w:hAnsi="Calibri" w:cs="Calibri"/>
          <w:sz w:val="22"/>
          <w:szCs w:val="22"/>
        </w:rPr>
        <w:t>/OMNICARE</w:t>
      </w:r>
      <w:r w:rsidR="00C522DD" w:rsidRPr="009262C3">
        <w:rPr>
          <w:rFonts w:ascii="Calibri" w:hAnsi="Calibri" w:cs="Calibri"/>
          <w:sz w:val="22"/>
          <w:szCs w:val="22"/>
        </w:rPr>
        <w:t xml:space="preserve">, </w:t>
      </w:r>
      <w:r w:rsidR="005E42A7" w:rsidRPr="009262C3">
        <w:rPr>
          <w:rFonts w:ascii="Calibri" w:hAnsi="Calibri" w:cs="Calibri"/>
          <w:sz w:val="22"/>
          <w:szCs w:val="22"/>
        </w:rPr>
        <w:t>CINCINNATI - OH</w:t>
      </w:r>
    </w:p>
    <w:p w:rsidR="00B95540" w:rsidRPr="009262C3" w:rsidRDefault="000438C9" w:rsidP="00B95540">
      <w:pPr>
        <w:pStyle w:val="Heading5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April</w:t>
      </w:r>
      <w:r w:rsidR="003F5A2D" w:rsidRPr="009262C3">
        <w:rPr>
          <w:rFonts w:ascii="Calibri" w:hAnsi="Calibri" w:cs="Calibri"/>
          <w:sz w:val="22"/>
          <w:szCs w:val="22"/>
        </w:rPr>
        <w:t xml:space="preserve"> 2013 </w:t>
      </w:r>
      <w:r w:rsidRPr="009262C3">
        <w:rPr>
          <w:rFonts w:ascii="Calibri" w:hAnsi="Calibri" w:cs="Calibri"/>
          <w:sz w:val="22"/>
          <w:szCs w:val="22"/>
        </w:rPr>
        <w:t>–</w:t>
      </w:r>
      <w:r w:rsidR="003F5A2D" w:rsidRPr="009262C3">
        <w:rPr>
          <w:rFonts w:ascii="Calibri" w:hAnsi="Calibri" w:cs="Calibri"/>
          <w:sz w:val="22"/>
          <w:szCs w:val="22"/>
        </w:rPr>
        <w:t xml:space="preserve"> </w:t>
      </w:r>
      <w:r w:rsidRPr="009262C3">
        <w:rPr>
          <w:rFonts w:ascii="Calibri" w:hAnsi="Calibri" w:cs="Calibri"/>
          <w:sz w:val="22"/>
          <w:szCs w:val="22"/>
        </w:rPr>
        <w:t xml:space="preserve">Feb </w:t>
      </w:r>
      <w:r w:rsidR="003F5A2D" w:rsidRPr="009262C3">
        <w:rPr>
          <w:rFonts w:ascii="Calibri" w:hAnsi="Calibri" w:cs="Calibri"/>
          <w:sz w:val="22"/>
          <w:szCs w:val="22"/>
        </w:rPr>
        <w:t>201</w:t>
      </w:r>
      <w:r w:rsidRPr="009262C3">
        <w:rPr>
          <w:rFonts w:ascii="Calibri" w:hAnsi="Calibri" w:cs="Calibri"/>
          <w:sz w:val="22"/>
          <w:szCs w:val="22"/>
        </w:rPr>
        <w:t>5</w:t>
      </w:r>
    </w:p>
    <w:p w:rsidR="00D16D5F" w:rsidRPr="009262C3" w:rsidRDefault="008B56E7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designing the new architecture for existing application to latest technologies.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Involved in various phases of Software Development Life Cycle (SDLC) of the application like Requirement gathering, Design, Analysis and Code development. </w:t>
      </w:r>
    </w:p>
    <w:p w:rsidR="00F954CD" w:rsidRPr="009262C3" w:rsidRDefault="00D16D5F" w:rsidP="00F954CD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Designed and developed the UI components using JSP, HTML, CSS, JavaScript, AngularJS, Node JS, jQuery, Bootstrap and AJAX. </w:t>
      </w:r>
    </w:p>
    <w:p w:rsidR="00F954CD" w:rsidRPr="009262C3" w:rsidRDefault="00F954CD" w:rsidP="00F954CD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lastRenderedPageBreak/>
        <w:t>Developed Front End pages of the application using HTML5, CSS3 (using SAAS), Angular JS, React JS.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 Tiles Framework for Presentation layer and Validation Framework for validations.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 Maven build tool for compiling and packaging the application and used Jenkins with maven for application build and continuous integration.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Implemented Spring Security for authentication and authorization.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Implemented the persistence layer using Hibernate and configured Hibernate with Spring to interact with the Database from the DAO.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Developed Hibernate mapping files using different mapping strategies such as table per class hierarchy.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Implemented Spring Transactions along with Spring ORM for database transactions. </w:t>
      </w:r>
    </w:p>
    <w:p w:rsidR="00124A87" w:rsidRPr="009262C3" w:rsidRDefault="00124A87" w:rsidP="00124A87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web applications using JSP, Servlets, JDBC, JavaScript, AJAX, and jQuery, HTML5, JSON, AngularJS, ExtJS, Bootstrap, Redux, ReactJS and CSS3</w:t>
      </w:r>
      <w:r w:rsidR="00CB1826" w:rsidRPr="009262C3">
        <w:rPr>
          <w:rFonts w:ascii="Calibri" w:hAnsi="Calibri" w:cs="Calibri"/>
          <w:sz w:val="22"/>
          <w:szCs w:val="22"/>
        </w:rPr>
        <w:t>.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Used Thymeleaf template engine that work both in web based and </w:t>
      </w:r>
      <w:r w:rsidR="00113CB8"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non-web-based</w:t>
      </w: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environments.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Consumed Web Services - WSDL and SOAP for client side for exchange rate calculation and used JAX-RS with jersey for web services. </w:t>
      </w:r>
    </w:p>
    <w:p w:rsidR="0060690C" w:rsidRPr="009262C3" w:rsidRDefault="0060690C" w:rsidP="0060690C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Integrated the application with Spring-MVC using Spring Boot, Spring Dependency Injection (DI), and Spring Annotations.</w:t>
      </w:r>
    </w:p>
    <w:p w:rsidR="0060690C" w:rsidRPr="009262C3" w:rsidRDefault="0060690C" w:rsidP="0060690C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Designed &amp; developed the application using Spring Framework like Spring Batch application for batch processing using Spring, business components using Spring Boot.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Worked on implementing current Rest web services to one of cloud computing services AWS. </w:t>
      </w:r>
    </w:p>
    <w:p w:rsidR="00255D06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 Amazon S3 to store and retrieve media files such as images and Amazon Cloud Watch is used to monitor the application and to store the logging information.</w:t>
      </w:r>
    </w:p>
    <w:p w:rsidR="00D16D5F" w:rsidRPr="009262C3" w:rsidRDefault="00255D06" w:rsidP="00255D06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Developed Spring Boot REST microservices to communicate with adapter classes and exposed them to front-end. Also, enforced a stateless client server and support JSON.</w:t>
      </w:r>
      <w:r w:rsidR="00D16D5F"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Involved in writing Java API for Amazon Lambda to manage some of the AWS</w:t>
      </w:r>
      <w:r w:rsidR="00B77B75"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 xml:space="preserve"> </w:t>
      </w: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services.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 AWS framework for creating background and multistep workflows.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Extensively worked with Oracle database and Cassandra, created and worked with various database objects like Packages, Stored Procedures, Functions, Triggers, Views, Materialized Views, dblinks, external tables, Materialized Views etc.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Managed review and troubleshooting of existing Informatic data flows with the main goal to streamline business logic and shorten daily processing. </w:t>
      </w:r>
    </w:p>
    <w:p w:rsidR="00D16D5F" w:rsidRPr="009262C3" w:rsidRDefault="00D16D5F" w:rsidP="00D16D5F">
      <w:pPr>
        <w:numPr>
          <w:ilvl w:val="0"/>
          <w:numId w:val="5"/>
        </w:numPr>
        <w:spacing w:after="0" w:line="240" w:lineRule="auto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color w:val="333333"/>
          <w:sz w:val="22"/>
          <w:szCs w:val="22"/>
          <w:shd w:val="clear" w:color="auto" w:fill="FFFFFF"/>
        </w:rPr>
        <w:t>Used JMS to send/receive asynchronous data to other applications.</w:t>
      </w:r>
    </w:p>
    <w:p w:rsidR="00B95540" w:rsidRPr="009262C3" w:rsidRDefault="00C82870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java/j2ee developer</w:t>
      </w:r>
      <w:r w:rsidR="00F206F5" w:rsidRPr="009262C3">
        <w:rPr>
          <w:rFonts w:ascii="Calibri" w:hAnsi="Calibri" w:cs="Calibri"/>
          <w:sz w:val="22"/>
          <w:szCs w:val="22"/>
        </w:rPr>
        <w:t>/</w:t>
      </w:r>
      <w:r w:rsidR="00852BAD" w:rsidRPr="009262C3">
        <w:rPr>
          <w:rFonts w:ascii="Calibri" w:hAnsi="Calibri" w:cs="Calibri"/>
          <w:sz w:val="22"/>
          <w:szCs w:val="22"/>
        </w:rPr>
        <w:t>KNOAH SOLUTIONS - INDIA</w:t>
      </w:r>
    </w:p>
    <w:p w:rsidR="00B95540" w:rsidRPr="009262C3" w:rsidRDefault="000438C9" w:rsidP="00B95540">
      <w:pPr>
        <w:pStyle w:val="Heading5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Jan</w:t>
      </w:r>
      <w:r w:rsidR="003F5A2D" w:rsidRPr="009262C3">
        <w:rPr>
          <w:rFonts w:ascii="Calibri" w:hAnsi="Calibri" w:cs="Calibri"/>
          <w:sz w:val="22"/>
          <w:szCs w:val="22"/>
        </w:rPr>
        <w:t xml:space="preserve"> 2012</w:t>
      </w:r>
      <w:r w:rsidRPr="009262C3">
        <w:rPr>
          <w:rFonts w:ascii="Calibri" w:hAnsi="Calibri" w:cs="Calibri"/>
          <w:sz w:val="22"/>
          <w:szCs w:val="22"/>
        </w:rPr>
        <w:t xml:space="preserve"> </w:t>
      </w:r>
      <w:r w:rsidR="00B95540" w:rsidRPr="009262C3">
        <w:rPr>
          <w:rFonts w:ascii="Calibri" w:hAnsi="Calibri" w:cs="Calibri"/>
          <w:sz w:val="22"/>
          <w:szCs w:val="22"/>
        </w:rPr>
        <w:t xml:space="preserve">- </w:t>
      </w:r>
      <w:r w:rsidR="00062E23" w:rsidRPr="009262C3">
        <w:rPr>
          <w:rFonts w:ascii="Calibri" w:hAnsi="Calibri" w:cs="Calibri"/>
          <w:sz w:val="22"/>
          <w:szCs w:val="22"/>
        </w:rPr>
        <w:t>April</w:t>
      </w:r>
      <w:r w:rsidR="003F5A2D" w:rsidRPr="009262C3">
        <w:rPr>
          <w:rFonts w:ascii="Calibri" w:hAnsi="Calibri" w:cs="Calibri"/>
          <w:sz w:val="22"/>
          <w:szCs w:val="22"/>
        </w:rPr>
        <w:t xml:space="preserve"> 201</w:t>
      </w:r>
      <w:r w:rsidR="00062E23" w:rsidRPr="009262C3">
        <w:rPr>
          <w:rFonts w:ascii="Calibri" w:hAnsi="Calibri" w:cs="Calibri"/>
          <w:sz w:val="22"/>
          <w:szCs w:val="22"/>
        </w:rPr>
        <w:t>3</w:t>
      </w:r>
    </w:p>
    <w:p w:rsidR="00D16D5F" w:rsidRPr="009262C3" w:rsidRDefault="001F6CBB" w:rsidP="00D16D5F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Coordinated with mainframe developers to understand, preserve and migrate legacy application functionality.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developing the UI pages using HTML, DHTML, CSS, JavaScript, JSON, jQuery, Ajax.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jQuery front end to display the Insurance policy of the company</w:t>
      </w:r>
      <w:r w:rsidR="00CB1826" w:rsidRPr="009262C3">
        <w:rPr>
          <w:rFonts w:ascii="Calibri" w:hAnsi="Calibri" w:cs="Calibri"/>
          <w:sz w:val="22"/>
          <w:szCs w:val="22"/>
        </w:rPr>
        <w:t>.</w:t>
      </w:r>
    </w:p>
    <w:p w:rsidR="00CB1826" w:rsidRPr="009262C3" w:rsidRDefault="00CB1826" w:rsidP="00CB1826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Business Service components using the Servlets and Java.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lastRenderedPageBreak/>
        <w:t>Used Angular.js framework where data from backend is stored in model and populated it to User Interface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Bootstrap, Angular JS and Node JS in effective web design</w:t>
      </w:r>
      <w:r w:rsidR="00F954CD" w:rsidRPr="009262C3">
        <w:rPr>
          <w:rFonts w:ascii="Calibri" w:hAnsi="Calibri" w:cs="Calibri"/>
          <w:sz w:val="22"/>
          <w:szCs w:val="22"/>
        </w:rPr>
        <w:t>.</w:t>
      </w:r>
    </w:p>
    <w:p w:rsidR="00F954CD" w:rsidRPr="009262C3" w:rsidRDefault="00F954CD" w:rsidP="00F954CD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Expertise in client and server scripting languages like HTML5, CSS3, JavaScript, Bootstrap, JQuery, Angular JS, ReactJS, Backbone.js and Node JS.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Participated day-to-day meeting, status meeting, strong reporting and effective communication with project manager and developers</w:t>
      </w:r>
      <w:r w:rsidR="00CB1826" w:rsidRPr="009262C3">
        <w:rPr>
          <w:rFonts w:ascii="Calibri" w:hAnsi="Calibri" w:cs="Calibri"/>
          <w:sz w:val="22"/>
          <w:szCs w:val="22"/>
        </w:rPr>
        <w:t>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Implemented User Interface and integrated with backend code, NodeJS as server-side technology.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writing application level code to interact with APIs, Web Services using AJAX, JSON and XML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Coded JavaScript for page functionality and Light box plug-ins using jQuery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JavaScript code implementing the Ajax technique for the online payment pages on the client-side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Understood design layouts from graphic designer and converted the page using HTML, CSS, Photoshop and other editors like Dream Weaver, Notepad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Built responsive site using Bootstrap that fits devices of different visual sizes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jQuery plugins for Drag-and-Drop, Widgets, Menus, User Interface, and Forms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Contact with different customer for their requirements and modified code as per the customer requirement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AGILE Methodology process which includes bi-weekly sprint and daily scrum to discuss the design and work progress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Implemented MVC architecture using Servlets, JSP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WebLogic 8.1 application server was used to host the Application.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GIT for version control and Eclipse as IDE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Responsible for the performance PL/SQL procedures and SQL queries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configuration and deployment of application on Tomcat Apache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design, coding, unit and system testing, documentation, assisting in training and implementation of projects, applications, work flows, etc</w:t>
      </w:r>
      <w:r w:rsidR="00113CB8" w:rsidRPr="009262C3">
        <w:rPr>
          <w:rFonts w:ascii="Calibri" w:hAnsi="Calibri" w:cs="Calibri"/>
          <w:sz w:val="22"/>
          <w:szCs w:val="22"/>
        </w:rPr>
        <w:t>.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Deployed the applications into LIVE and QA Environment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writing and modifying Procedures, Queries, Views, Triggers and calling them from JavaScript</w:t>
      </w:r>
    </w:p>
    <w:p w:rsidR="000438C9" w:rsidRPr="009262C3" w:rsidRDefault="000438C9" w:rsidP="000438C9">
      <w:pPr>
        <w:numPr>
          <w:ilvl w:val="0"/>
          <w:numId w:val="8"/>
        </w:numPr>
        <w:spacing w:after="45" w:line="255" w:lineRule="atLeast"/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the designing of Java Server Pages required for the application</w:t>
      </w:r>
    </w:p>
    <w:p w:rsidR="00B95540" w:rsidRPr="009262C3" w:rsidRDefault="005C3B64" w:rsidP="00B95540">
      <w:pPr>
        <w:pStyle w:val="Heading4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java/j2ee developer</w:t>
      </w:r>
      <w:r w:rsidR="00B95540" w:rsidRPr="009262C3">
        <w:rPr>
          <w:rFonts w:ascii="Calibri" w:hAnsi="Calibri" w:cs="Calibri"/>
          <w:sz w:val="22"/>
          <w:szCs w:val="22"/>
        </w:rPr>
        <w:t>/</w:t>
      </w:r>
      <w:r w:rsidR="00F206F5" w:rsidRPr="009262C3">
        <w:rPr>
          <w:rFonts w:ascii="Calibri" w:hAnsi="Calibri" w:cs="Calibri"/>
          <w:sz w:val="22"/>
          <w:szCs w:val="22"/>
        </w:rPr>
        <w:t xml:space="preserve"> ggk technologies, india</w:t>
      </w:r>
    </w:p>
    <w:p w:rsidR="00B95540" w:rsidRPr="009262C3" w:rsidRDefault="000438C9" w:rsidP="001F6CBB">
      <w:pPr>
        <w:pStyle w:val="Heading5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May</w:t>
      </w:r>
      <w:r w:rsidR="003F5A2D" w:rsidRPr="009262C3">
        <w:rPr>
          <w:rFonts w:ascii="Calibri" w:hAnsi="Calibri" w:cs="Calibri"/>
          <w:sz w:val="22"/>
          <w:szCs w:val="22"/>
        </w:rPr>
        <w:t xml:space="preserve"> 2010</w:t>
      </w:r>
      <w:r w:rsidRPr="009262C3">
        <w:rPr>
          <w:rFonts w:ascii="Calibri" w:hAnsi="Calibri" w:cs="Calibri"/>
          <w:sz w:val="22"/>
          <w:szCs w:val="22"/>
        </w:rPr>
        <w:t xml:space="preserve"> </w:t>
      </w:r>
      <w:r w:rsidR="003F5A2D" w:rsidRPr="009262C3">
        <w:rPr>
          <w:rFonts w:ascii="Calibri" w:hAnsi="Calibri" w:cs="Calibri"/>
          <w:sz w:val="22"/>
          <w:szCs w:val="22"/>
        </w:rPr>
        <w:t>–</w:t>
      </w:r>
      <w:r w:rsidRPr="009262C3">
        <w:rPr>
          <w:rFonts w:ascii="Calibri" w:hAnsi="Calibri" w:cs="Calibri"/>
          <w:sz w:val="22"/>
          <w:szCs w:val="22"/>
        </w:rPr>
        <w:t xml:space="preserve"> Jan</w:t>
      </w:r>
      <w:r w:rsidR="003F5A2D" w:rsidRPr="009262C3">
        <w:rPr>
          <w:rFonts w:ascii="Calibri" w:hAnsi="Calibri" w:cs="Calibri"/>
          <w:sz w:val="22"/>
          <w:szCs w:val="22"/>
        </w:rPr>
        <w:t xml:space="preserve"> 2012</w:t>
      </w:r>
    </w:p>
    <w:p w:rsidR="001F6CBB" w:rsidRPr="009262C3" w:rsidRDefault="001F6CBB" w:rsidP="001F6CBB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Worked on UI development using JSP on Struts and Spring MVC Frameworks.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several templates for websites by hand coding of HTML, XHTML, CSS, and JavaScript.</w:t>
      </w:r>
    </w:p>
    <w:p w:rsidR="00CB1826" w:rsidRPr="009262C3" w:rsidRDefault="00CB1826" w:rsidP="00CB1826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Involved in design of Servlets to accept and process request from the clients.</w:t>
      </w:r>
    </w:p>
    <w:p w:rsidR="00CB1826" w:rsidRPr="009262C3" w:rsidRDefault="00CB1826" w:rsidP="00CB1826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lastRenderedPageBreak/>
        <w:t>Used Hibernate for Database Persistence and to communicate between action Servlets and Database interactions.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Utilized JavaScript and CSS to design and develop the front end of web applications and portals.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Cascading Style Sheet (CSS) in web pages to separate presentation from structure to be able to define text alignment, size, borders, and many other typographic characteristics.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client and server-side validation for the application using JavaScript and Validation controls.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JavaScript and struts validation framework for performing front end validations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JavaScript JQUERY to simplify client-side scripting, effects, modal windows.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Designed web pages and used applications that meet business and user goals through a positive user experience.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the application using Struts MVC Framework.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Developed Date Time Picker using Object Oriented JavaScript extensively.</w:t>
      </w:r>
    </w:p>
    <w:p w:rsidR="000438C9" w:rsidRPr="009262C3" w:rsidRDefault="000438C9" w:rsidP="000438C9">
      <w:pPr>
        <w:pStyle w:val="ListParagraph"/>
        <w:numPr>
          <w:ilvl w:val="0"/>
          <w:numId w:val="7"/>
        </w:numPr>
        <w:jc w:val="left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Used JavaScript Validate input values on forms to make sure that they will be accepted before they are submitted to the server</w:t>
      </w:r>
      <w:r w:rsidR="002C3B50" w:rsidRPr="009262C3">
        <w:rPr>
          <w:rFonts w:ascii="Calibri" w:hAnsi="Calibri" w:cs="Calibri"/>
          <w:sz w:val="22"/>
          <w:szCs w:val="22"/>
        </w:rPr>
        <w:t>.</w:t>
      </w:r>
    </w:p>
    <w:p w:rsidR="00516B70" w:rsidRPr="009262C3" w:rsidRDefault="00516B70" w:rsidP="00516B70">
      <w:pPr>
        <w:jc w:val="left"/>
        <w:rPr>
          <w:rFonts w:ascii="Calibri" w:hAnsi="Calibri" w:cs="Calibri"/>
          <w:sz w:val="22"/>
          <w:szCs w:val="22"/>
        </w:rPr>
      </w:pPr>
    </w:p>
    <w:p w:rsidR="00516B70" w:rsidRPr="009262C3" w:rsidRDefault="00516B70" w:rsidP="00516B70">
      <w:pPr>
        <w:jc w:val="left"/>
        <w:rPr>
          <w:rFonts w:ascii="Calibri" w:hAnsi="Calibri" w:cs="Calibri"/>
          <w:sz w:val="22"/>
          <w:szCs w:val="22"/>
        </w:rPr>
      </w:pPr>
    </w:p>
    <w:p w:rsidR="00B5571D" w:rsidRPr="009262C3" w:rsidRDefault="00516B70" w:rsidP="007E7F1E">
      <w:pPr>
        <w:jc w:val="left"/>
        <w:rPr>
          <w:rFonts w:ascii="Calibri" w:hAnsi="Calibri" w:cs="Calibri"/>
          <w:b/>
          <w:sz w:val="22"/>
          <w:szCs w:val="22"/>
        </w:rPr>
      </w:pPr>
      <w:r w:rsidRPr="009262C3">
        <w:rPr>
          <w:rFonts w:ascii="Calibri" w:hAnsi="Calibri" w:cs="Calibri"/>
          <w:b/>
          <w:sz w:val="22"/>
          <w:szCs w:val="22"/>
        </w:rPr>
        <w:t>Education Details:</w:t>
      </w:r>
    </w:p>
    <w:p w:rsidR="005A353E" w:rsidRPr="009262C3" w:rsidRDefault="005A353E" w:rsidP="005A353E">
      <w:pPr>
        <w:pStyle w:val="NoSpacing"/>
        <w:numPr>
          <w:ilvl w:val="0"/>
          <w:numId w:val="13"/>
        </w:numPr>
        <w:jc w:val="both"/>
        <w:rPr>
          <w:rFonts w:ascii="Calibri" w:hAnsi="Calibri" w:cs="Calibri"/>
          <w:sz w:val="22"/>
          <w:szCs w:val="22"/>
        </w:rPr>
      </w:pPr>
      <w:r w:rsidRPr="009262C3">
        <w:rPr>
          <w:rFonts w:ascii="Calibri" w:hAnsi="Calibri" w:cs="Calibri"/>
          <w:sz w:val="22"/>
          <w:szCs w:val="22"/>
        </w:rPr>
        <w:t>B</w:t>
      </w:r>
      <w:r w:rsidR="007E7F1E" w:rsidRPr="009262C3">
        <w:rPr>
          <w:rFonts w:ascii="Calibri" w:hAnsi="Calibri" w:cs="Calibri"/>
          <w:sz w:val="22"/>
          <w:szCs w:val="22"/>
        </w:rPr>
        <w:t>ac</w:t>
      </w:r>
      <w:r w:rsidRPr="009262C3">
        <w:rPr>
          <w:rFonts w:ascii="Calibri" w:hAnsi="Calibri" w:cs="Calibri"/>
          <w:sz w:val="22"/>
          <w:szCs w:val="22"/>
        </w:rPr>
        <w:t>helors from JNTU in Electronics and Communication Engineering</w:t>
      </w:r>
      <w:r w:rsidR="00EF6962" w:rsidRPr="009262C3">
        <w:rPr>
          <w:rFonts w:ascii="Calibri" w:hAnsi="Calibri" w:cs="Calibri"/>
          <w:sz w:val="22"/>
          <w:szCs w:val="22"/>
        </w:rPr>
        <w:t xml:space="preserve"> in 2010.</w:t>
      </w:r>
    </w:p>
    <w:p w:rsidR="00B5571D" w:rsidRPr="009262C3" w:rsidRDefault="00B5571D" w:rsidP="00B5571D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bookmarkEnd w:id="0"/>
    <w:p w:rsidR="00B5571D" w:rsidRPr="009262C3" w:rsidRDefault="00B5571D" w:rsidP="00B5571D">
      <w:pPr>
        <w:pStyle w:val="NoSpacing"/>
        <w:jc w:val="both"/>
        <w:rPr>
          <w:rFonts w:ascii="Calibri" w:hAnsi="Calibri" w:cs="Calibri"/>
          <w:sz w:val="22"/>
          <w:szCs w:val="22"/>
        </w:rPr>
      </w:pPr>
    </w:p>
    <w:sectPr w:rsidR="00B5571D" w:rsidRPr="009262C3" w:rsidSect="00FE20E6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71D2" w:rsidRDefault="00F871D2" w:rsidP="003856C9">
      <w:pPr>
        <w:spacing w:after="0" w:line="240" w:lineRule="auto"/>
      </w:pPr>
      <w:r>
        <w:separator/>
      </w:r>
    </w:p>
  </w:endnote>
  <w:endnote w:type="continuationSeparator" w:id="0">
    <w:p w:rsidR="00F871D2" w:rsidRDefault="00F871D2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A3" w:rsidRDefault="00852BAD" w:rsidP="007803B7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3A5434D5" id="Group 4" o:spid="_x0000_s1026" alt="Footer graphic design with grey rectangles in various angles" style="position:absolute;margin-left:0;margin-top:0;width:534.75pt;height:34.2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762A3">
          <w:fldChar w:fldCharType="begin"/>
        </w:r>
        <w:r w:rsidR="00B762A3">
          <w:instrText xml:space="preserve"> PAGE   \* MERGEFORMAT </w:instrText>
        </w:r>
        <w:r w:rsidR="00B762A3">
          <w:fldChar w:fldCharType="separate"/>
        </w:r>
        <w:r w:rsidR="009262C3">
          <w:rPr>
            <w:noProof/>
          </w:rPr>
          <w:t>5</w:t>
        </w:r>
        <w:r w:rsidR="00B762A3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A3" w:rsidRDefault="00852BA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100CB3CC" id="Group 4" o:spid="_x0000_s1026" alt="Footer graphic design with grey rectangles in various angles" style="position:absolute;margin-left:0;margin-top:0;width:534.75pt;height:34.2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71D2" w:rsidRDefault="00F871D2" w:rsidP="003856C9">
      <w:pPr>
        <w:spacing w:after="0" w:line="240" w:lineRule="auto"/>
      </w:pPr>
      <w:r>
        <w:separator/>
      </w:r>
    </w:p>
  </w:footnote>
  <w:footnote w:type="continuationSeparator" w:id="0">
    <w:p w:rsidR="00F871D2" w:rsidRDefault="00F871D2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A3" w:rsidRDefault="00852B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06862735" id="Group 17" o:spid="_x0000_s1026" alt="Header graphic design with grey rectangles in various angles" style="position:absolute;margin-left:0;margin-top:0;width:534.75pt;height:34.2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62A3" w:rsidRDefault="00852BAD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791325" cy="434975"/>
              <wp:effectExtent l="0" t="0" r="3810" b="444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791325" cy="434975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w14:anchorId="6647462C" id="Group 17" o:spid="_x0000_s1026" alt="Header graphic design with grey rectangles in various angles" style="position:absolute;margin-left:0;margin-top:0;width:534.75pt;height:34.2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81167"/>
    <w:multiLevelType w:val="hybridMultilevel"/>
    <w:tmpl w:val="8A8233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F407E"/>
    <w:multiLevelType w:val="hybridMultilevel"/>
    <w:tmpl w:val="C418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B80B0A"/>
    <w:multiLevelType w:val="hybridMultilevel"/>
    <w:tmpl w:val="6DEC723A"/>
    <w:lvl w:ilvl="0" w:tplc="40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6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0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7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5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2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9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670" w:hanging="360"/>
      </w:pPr>
      <w:rPr>
        <w:rFonts w:ascii="Wingdings" w:hAnsi="Wingdings" w:hint="default"/>
      </w:rPr>
    </w:lvl>
  </w:abstractNum>
  <w:abstractNum w:abstractNumId="3">
    <w:nsid w:val="09F359CF"/>
    <w:multiLevelType w:val="hybridMultilevel"/>
    <w:tmpl w:val="4E36F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DC3C1A"/>
    <w:multiLevelType w:val="hybridMultilevel"/>
    <w:tmpl w:val="D0504D64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>
    <w:nsid w:val="0D605B8B"/>
    <w:multiLevelType w:val="hybridMultilevel"/>
    <w:tmpl w:val="75F47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834B91"/>
    <w:multiLevelType w:val="hybridMultilevel"/>
    <w:tmpl w:val="84820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0F481A"/>
    <w:multiLevelType w:val="hybridMultilevel"/>
    <w:tmpl w:val="9D707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5FE6410"/>
    <w:multiLevelType w:val="hybridMultilevel"/>
    <w:tmpl w:val="E70E9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F077A4"/>
    <w:multiLevelType w:val="hybridMultilevel"/>
    <w:tmpl w:val="642A1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3081ED7"/>
    <w:multiLevelType w:val="hybridMultilevel"/>
    <w:tmpl w:val="6B0AF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376153A"/>
    <w:multiLevelType w:val="hybridMultilevel"/>
    <w:tmpl w:val="2B001B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9EE7970"/>
    <w:multiLevelType w:val="hybridMultilevel"/>
    <w:tmpl w:val="180261AE"/>
    <w:lvl w:ilvl="0" w:tplc="A96E6962">
      <w:start w:val="1"/>
      <w:numFmt w:val="bullet"/>
      <w:pStyle w:val="ResumeBullets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CA7903"/>
    <w:multiLevelType w:val="hybridMultilevel"/>
    <w:tmpl w:val="99944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0"/>
  </w:num>
  <w:num w:numId="5">
    <w:abstractNumId w:val="10"/>
  </w:num>
  <w:num w:numId="6">
    <w:abstractNumId w:val="13"/>
  </w:num>
  <w:num w:numId="7">
    <w:abstractNumId w:val="8"/>
  </w:num>
  <w:num w:numId="8">
    <w:abstractNumId w:val="3"/>
  </w:num>
  <w:num w:numId="9">
    <w:abstractNumId w:val="12"/>
  </w:num>
  <w:num w:numId="10">
    <w:abstractNumId w:val="6"/>
  </w:num>
  <w:num w:numId="11">
    <w:abstractNumId w:val="11"/>
  </w:num>
  <w:num w:numId="12">
    <w:abstractNumId w:val="2"/>
  </w:num>
  <w:num w:numId="13">
    <w:abstractNumId w:val="4"/>
  </w:num>
  <w:num w:numId="14">
    <w:abstractNumId w:val="9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6AC"/>
    <w:rsid w:val="00016C94"/>
    <w:rsid w:val="00027ABF"/>
    <w:rsid w:val="000438C9"/>
    <w:rsid w:val="00052BE1"/>
    <w:rsid w:val="000544A7"/>
    <w:rsid w:val="00062E23"/>
    <w:rsid w:val="0007412A"/>
    <w:rsid w:val="000A6FCB"/>
    <w:rsid w:val="000B2268"/>
    <w:rsid w:val="000E3FEA"/>
    <w:rsid w:val="000F45DF"/>
    <w:rsid w:val="0010199E"/>
    <w:rsid w:val="00102370"/>
    <w:rsid w:val="0010612A"/>
    <w:rsid w:val="00113CB8"/>
    <w:rsid w:val="00124A87"/>
    <w:rsid w:val="00136C3A"/>
    <w:rsid w:val="00141411"/>
    <w:rsid w:val="001765FE"/>
    <w:rsid w:val="00181B92"/>
    <w:rsid w:val="001857DD"/>
    <w:rsid w:val="0019561F"/>
    <w:rsid w:val="001B32D2"/>
    <w:rsid w:val="001F6CBB"/>
    <w:rsid w:val="002050B7"/>
    <w:rsid w:val="002076D1"/>
    <w:rsid w:val="00226037"/>
    <w:rsid w:val="00243047"/>
    <w:rsid w:val="00255D06"/>
    <w:rsid w:val="0025762F"/>
    <w:rsid w:val="00293B83"/>
    <w:rsid w:val="002A3621"/>
    <w:rsid w:val="002B3890"/>
    <w:rsid w:val="002B5DB5"/>
    <w:rsid w:val="002B7747"/>
    <w:rsid w:val="002C3B50"/>
    <w:rsid w:val="002C77B9"/>
    <w:rsid w:val="002D65B3"/>
    <w:rsid w:val="002F485A"/>
    <w:rsid w:val="00303143"/>
    <w:rsid w:val="0030427D"/>
    <w:rsid w:val="003053D9"/>
    <w:rsid w:val="0035579D"/>
    <w:rsid w:val="00367C95"/>
    <w:rsid w:val="00371081"/>
    <w:rsid w:val="003856C9"/>
    <w:rsid w:val="00396369"/>
    <w:rsid w:val="003B40B3"/>
    <w:rsid w:val="003C02CA"/>
    <w:rsid w:val="003E6A58"/>
    <w:rsid w:val="003F4D31"/>
    <w:rsid w:val="003F5A2D"/>
    <w:rsid w:val="0042107C"/>
    <w:rsid w:val="00426D7F"/>
    <w:rsid w:val="0043426C"/>
    <w:rsid w:val="00441EB9"/>
    <w:rsid w:val="00457ADC"/>
    <w:rsid w:val="00463463"/>
    <w:rsid w:val="00473EF8"/>
    <w:rsid w:val="004760E5"/>
    <w:rsid w:val="004D22BB"/>
    <w:rsid w:val="005152F2"/>
    <w:rsid w:val="00516B70"/>
    <w:rsid w:val="00534E4E"/>
    <w:rsid w:val="00551D35"/>
    <w:rsid w:val="00557019"/>
    <w:rsid w:val="00565A48"/>
    <w:rsid w:val="005674AC"/>
    <w:rsid w:val="00576A42"/>
    <w:rsid w:val="00592BAE"/>
    <w:rsid w:val="005A1E51"/>
    <w:rsid w:val="005A2230"/>
    <w:rsid w:val="005A353E"/>
    <w:rsid w:val="005A7E57"/>
    <w:rsid w:val="005C3A2B"/>
    <w:rsid w:val="005C3B64"/>
    <w:rsid w:val="005E42A7"/>
    <w:rsid w:val="006008DE"/>
    <w:rsid w:val="0060690C"/>
    <w:rsid w:val="00616FF4"/>
    <w:rsid w:val="00635BB8"/>
    <w:rsid w:val="00645E0E"/>
    <w:rsid w:val="00652105"/>
    <w:rsid w:val="00662FA9"/>
    <w:rsid w:val="00663A93"/>
    <w:rsid w:val="00664B8D"/>
    <w:rsid w:val="006701CB"/>
    <w:rsid w:val="0067090B"/>
    <w:rsid w:val="00697CA0"/>
    <w:rsid w:val="006A3CE7"/>
    <w:rsid w:val="006C2C9F"/>
    <w:rsid w:val="006D68B8"/>
    <w:rsid w:val="006E2776"/>
    <w:rsid w:val="006F0209"/>
    <w:rsid w:val="006F22B7"/>
    <w:rsid w:val="00725060"/>
    <w:rsid w:val="007323FD"/>
    <w:rsid w:val="0073320E"/>
    <w:rsid w:val="00743379"/>
    <w:rsid w:val="007768F8"/>
    <w:rsid w:val="007803B7"/>
    <w:rsid w:val="00795052"/>
    <w:rsid w:val="007B2F5C"/>
    <w:rsid w:val="007B43AB"/>
    <w:rsid w:val="007C5F05"/>
    <w:rsid w:val="007C7890"/>
    <w:rsid w:val="007E7F1E"/>
    <w:rsid w:val="007F739E"/>
    <w:rsid w:val="00832043"/>
    <w:rsid w:val="00832C68"/>
    <w:rsid w:val="00832F81"/>
    <w:rsid w:val="00852BAD"/>
    <w:rsid w:val="008534DE"/>
    <w:rsid w:val="00871978"/>
    <w:rsid w:val="008B56E7"/>
    <w:rsid w:val="008C7CA2"/>
    <w:rsid w:val="008E6F7A"/>
    <w:rsid w:val="008F6337"/>
    <w:rsid w:val="0090359B"/>
    <w:rsid w:val="00922BB8"/>
    <w:rsid w:val="009253EE"/>
    <w:rsid w:val="009262C3"/>
    <w:rsid w:val="0095598D"/>
    <w:rsid w:val="0096028F"/>
    <w:rsid w:val="00970B79"/>
    <w:rsid w:val="00986414"/>
    <w:rsid w:val="00994C9E"/>
    <w:rsid w:val="009F5E68"/>
    <w:rsid w:val="00A032A9"/>
    <w:rsid w:val="00A0563A"/>
    <w:rsid w:val="00A25C45"/>
    <w:rsid w:val="00A42F91"/>
    <w:rsid w:val="00A51ACD"/>
    <w:rsid w:val="00A95C7E"/>
    <w:rsid w:val="00AF1258"/>
    <w:rsid w:val="00AF5C83"/>
    <w:rsid w:val="00B01E52"/>
    <w:rsid w:val="00B0729C"/>
    <w:rsid w:val="00B42FBE"/>
    <w:rsid w:val="00B47AE5"/>
    <w:rsid w:val="00B550FC"/>
    <w:rsid w:val="00B5571D"/>
    <w:rsid w:val="00B762A3"/>
    <w:rsid w:val="00B77B75"/>
    <w:rsid w:val="00B85871"/>
    <w:rsid w:val="00B93310"/>
    <w:rsid w:val="00B94AB0"/>
    <w:rsid w:val="00B95540"/>
    <w:rsid w:val="00BC1F18"/>
    <w:rsid w:val="00BC6BD2"/>
    <w:rsid w:val="00BD2E58"/>
    <w:rsid w:val="00BF6BAB"/>
    <w:rsid w:val="00C007A5"/>
    <w:rsid w:val="00C05172"/>
    <w:rsid w:val="00C4403A"/>
    <w:rsid w:val="00C522DD"/>
    <w:rsid w:val="00C57DFF"/>
    <w:rsid w:val="00C646AC"/>
    <w:rsid w:val="00C75B39"/>
    <w:rsid w:val="00C82870"/>
    <w:rsid w:val="00CA2830"/>
    <w:rsid w:val="00CA5215"/>
    <w:rsid w:val="00CB1826"/>
    <w:rsid w:val="00CB5A53"/>
    <w:rsid w:val="00CE6306"/>
    <w:rsid w:val="00CE6AA3"/>
    <w:rsid w:val="00CE742C"/>
    <w:rsid w:val="00CF1F93"/>
    <w:rsid w:val="00D11C4D"/>
    <w:rsid w:val="00D16D5F"/>
    <w:rsid w:val="00D46FF9"/>
    <w:rsid w:val="00D5067A"/>
    <w:rsid w:val="00D94963"/>
    <w:rsid w:val="00DC79BB"/>
    <w:rsid w:val="00E32310"/>
    <w:rsid w:val="00E34D58"/>
    <w:rsid w:val="00E42F7C"/>
    <w:rsid w:val="00E56419"/>
    <w:rsid w:val="00E72C5A"/>
    <w:rsid w:val="00E77889"/>
    <w:rsid w:val="00E941EF"/>
    <w:rsid w:val="00EB1C1B"/>
    <w:rsid w:val="00EC5A50"/>
    <w:rsid w:val="00ED728D"/>
    <w:rsid w:val="00EE5047"/>
    <w:rsid w:val="00EF6962"/>
    <w:rsid w:val="00F02DD3"/>
    <w:rsid w:val="00F206F5"/>
    <w:rsid w:val="00F23F3E"/>
    <w:rsid w:val="00F56435"/>
    <w:rsid w:val="00F676F9"/>
    <w:rsid w:val="00F871D2"/>
    <w:rsid w:val="00F9278C"/>
    <w:rsid w:val="00F938E2"/>
    <w:rsid w:val="00F954CD"/>
    <w:rsid w:val="00FA07AA"/>
    <w:rsid w:val="00FB0A17"/>
    <w:rsid w:val="00FB6A8F"/>
    <w:rsid w:val="00FC6708"/>
    <w:rsid w:val="00FD3BB9"/>
    <w:rsid w:val="00FE1543"/>
    <w:rsid w:val="00FE20E6"/>
    <w:rsid w:val="00FE7FC3"/>
    <w:rsid w:val="00FF46C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64961B-5BE9-4D4F-8652-0F1DA8E24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unhideWhenUsed/>
    <w:qFormat/>
    <w:rsid w:val="00576A42"/>
    <w:pPr>
      <w:ind w:left="720"/>
      <w:contextualSpacing/>
    </w:pPr>
  </w:style>
  <w:style w:type="paragraph" w:customStyle="1" w:styleId="ResumeBullets">
    <w:name w:val="Resume Bullets"/>
    <w:basedOn w:val="Normal"/>
    <w:autoRedefine/>
    <w:rsid w:val="001F6CBB"/>
    <w:pPr>
      <w:numPr>
        <w:numId w:val="9"/>
      </w:numPr>
      <w:spacing w:after="0" w:line="240" w:lineRule="auto"/>
      <w:jc w:val="both"/>
    </w:pPr>
    <w:rPr>
      <w:rFonts w:ascii="Times New Roman" w:eastAsia="Times New Roman" w:hAnsi="Times New Roman" w:cs="Times New Roman"/>
      <w:bCs/>
      <w:sz w:val="22"/>
      <w:lang w:val="en-GB"/>
    </w:rPr>
  </w:style>
  <w:style w:type="character" w:customStyle="1" w:styleId="hl">
    <w:name w:val="hl"/>
    <w:basedOn w:val="DefaultParagraphFont"/>
    <w:rsid w:val="000A6FCB"/>
  </w:style>
  <w:style w:type="paragraph" w:styleId="BalloonText">
    <w:name w:val="Balloon Text"/>
    <w:basedOn w:val="Normal"/>
    <w:link w:val="BalloonTextChar"/>
    <w:uiPriority w:val="99"/>
    <w:semiHidden/>
    <w:unhideWhenUsed/>
    <w:rsid w:val="002050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50B7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F954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33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hul%20Varma\AppData\Roaming\Microsoft\Templates\Creative%20resume,%20designed%20by%20MO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165F75D6719413596356B9BD227F3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6F9ED8-90F1-4CDC-8056-4B3DC59C24E3}"/>
      </w:docPartPr>
      <w:docPartBody>
        <w:p w:rsidR="002271BB" w:rsidRDefault="004B12DC">
          <w:pPr>
            <w:pStyle w:val="9165F75D6719413596356B9BD227F3F8"/>
          </w:pPr>
          <w:r w:rsidRPr="005152F2">
            <w:t>Your Name</w:t>
          </w:r>
        </w:p>
      </w:docPartBody>
    </w:docPart>
    <w:docPart>
      <w:docPartPr>
        <w:name w:val="B2CFB47DD0624101BDF88461AA7CC1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8A46E1-F2BE-4EBE-AEE9-E9F5CA1C55BB}"/>
      </w:docPartPr>
      <w:docPartBody>
        <w:p w:rsidR="002271BB" w:rsidRDefault="004B12DC">
          <w:pPr>
            <w:pStyle w:val="B2CFB47DD0624101BDF88461AA7CC13A"/>
          </w:pPr>
          <w:r>
            <w:t>Objective</w:t>
          </w:r>
        </w:p>
      </w:docPartBody>
    </w:docPart>
    <w:docPart>
      <w:docPartPr>
        <w:name w:val="F1EBBB9BACE94B6CB58583D6987521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B5BF4-F792-4D18-8463-8C8C130A87E8}"/>
      </w:docPartPr>
      <w:docPartBody>
        <w:p w:rsidR="002271BB" w:rsidRDefault="004B12DC">
          <w:pPr>
            <w:pStyle w:val="F1EBBB9BACE94B6CB58583D69875214D"/>
          </w:pPr>
          <w:r>
            <w:t>Skills</w:t>
          </w:r>
        </w:p>
      </w:docPartBody>
    </w:docPart>
    <w:docPart>
      <w:docPartPr>
        <w:name w:val="893E278D5AD34154B3B8A71D25C47D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926016-E7B7-465E-AD46-D262CF3054BF}"/>
      </w:docPartPr>
      <w:docPartBody>
        <w:p w:rsidR="002271BB" w:rsidRDefault="00C41F0A" w:rsidP="00C41F0A">
          <w:pPr>
            <w:pStyle w:val="893E278D5AD34154B3B8A71D25C47D54"/>
          </w:pPr>
          <w:r w:rsidRPr="005152F2"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41F0A"/>
    <w:rsid w:val="00015031"/>
    <w:rsid w:val="000516C1"/>
    <w:rsid w:val="0012119F"/>
    <w:rsid w:val="00171EBC"/>
    <w:rsid w:val="001D148F"/>
    <w:rsid w:val="002271BB"/>
    <w:rsid w:val="00351AB8"/>
    <w:rsid w:val="004B12DC"/>
    <w:rsid w:val="00533193"/>
    <w:rsid w:val="00583A93"/>
    <w:rsid w:val="00587917"/>
    <w:rsid w:val="005B5004"/>
    <w:rsid w:val="005D4DE2"/>
    <w:rsid w:val="00664303"/>
    <w:rsid w:val="006C2568"/>
    <w:rsid w:val="006D0FBB"/>
    <w:rsid w:val="00736B8F"/>
    <w:rsid w:val="00753281"/>
    <w:rsid w:val="00813EBF"/>
    <w:rsid w:val="00842467"/>
    <w:rsid w:val="00A77F69"/>
    <w:rsid w:val="00A90462"/>
    <w:rsid w:val="00B50E1A"/>
    <w:rsid w:val="00BC0C74"/>
    <w:rsid w:val="00BE65DF"/>
    <w:rsid w:val="00C41F0A"/>
    <w:rsid w:val="00CC016A"/>
    <w:rsid w:val="00D0708E"/>
    <w:rsid w:val="00D76595"/>
    <w:rsid w:val="00D83238"/>
    <w:rsid w:val="00EA6D7D"/>
    <w:rsid w:val="00F4646F"/>
    <w:rsid w:val="00F67AF9"/>
    <w:rsid w:val="00F874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0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9165F75D6719413596356B9BD227F3F8">
    <w:name w:val="9165F75D6719413596356B9BD227F3F8"/>
    <w:rsid w:val="005B5004"/>
  </w:style>
  <w:style w:type="paragraph" w:customStyle="1" w:styleId="6DFB8C5485984F1CA54C22BB8C049AF6">
    <w:name w:val="6DFB8C5485984F1CA54C22BB8C049AF6"/>
    <w:rsid w:val="005B5004"/>
  </w:style>
  <w:style w:type="paragraph" w:customStyle="1" w:styleId="1E4886A7C7274EAABF47F46465C87A81">
    <w:name w:val="1E4886A7C7274EAABF47F46465C87A81"/>
    <w:rsid w:val="005B5004"/>
  </w:style>
  <w:style w:type="paragraph" w:customStyle="1" w:styleId="4D030518137D43E4914515BB62AF675A">
    <w:name w:val="4D030518137D43E4914515BB62AF675A"/>
    <w:rsid w:val="005B5004"/>
  </w:style>
  <w:style w:type="paragraph" w:customStyle="1" w:styleId="BFE6CD2C46C541F8BCF57E7B8E0B79D7">
    <w:name w:val="BFE6CD2C46C541F8BCF57E7B8E0B79D7"/>
    <w:rsid w:val="005B5004"/>
  </w:style>
  <w:style w:type="paragraph" w:customStyle="1" w:styleId="B2CFB47DD0624101BDF88461AA7CC13A">
    <w:name w:val="B2CFB47DD0624101BDF88461AA7CC13A"/>
    <w:rsid w:val="005B5004"/>
  </w:style>
  <w:style w:type="paragraph" w:customStyle="1" w:styleId="220637CC59934CE1856A43E3164698F4">
    <w:name w:val="220637CC59934CE1856A43E3164698F4"/>
    <w:rsid w:val="005B5004"/>
  </w:style>
  <w:style w:type="paragraph" w:customStyle="1" w:styleId="F1EBBB9BACE94B6CB58583D69875214D">
    <w:name w:val="F1EBBB9BACE94B6CB58583D69875214D"/>
    <w:rsid w:val="005B5004"/>
  </w:style>
  <w:style w:type="paragraph" w:customStyle="1" w:styleId="90D1B2C5BA67460C89DAEA91D69E66B4">
    <w:name w:val="90D1B2C5BA67460C89DAEA91D69E66B4"/>
    <w:rsid w:val="005B5004"/>
  </w:style>
  <w:style w:type="paragraph" w:customStyle="1" w:styleId="BA0416762D1F42D79B85E3F285074284">
    <w:name w:val="BA0416762D1F42D79B85E3F285074284"/>
    <w:rsid w:val="005B5004"/>
  </w:style>
  <w:style w:type="paragraph" w:customStyle="1" w:styleId="6329554CE3AF4909B000642C2B4310D2">
    <w:name w:val="6329554CE3AF4909B000642C2B4310D2"/>
    <w:rsid w:val="005B5004"/>
  </w:style>
  <w:style w:type="paragraph" w:customStyle="1" w:styleId="401ECDE5125641BF8596F6741B652524">
    <w:name w:val="401ECDE5125641BF8596F6741B652524"/>
    <w:rsid w:val="005B5004"/>
  </w:style>
  <w:style w:type="paragraph" w:customStyle="1" w:styleId="35AD47A136F04EC19E62695F3CDA9C9C">
    <w:name w:val="35AD47A136F04EC19E62695F3CDA9C9C"/>
    <w:rsid w:val="005B5004"/>
  </w:style>
  <w:style w:type="paragraph" w:customStyle="1" w:styleId="6EF37BF8A1014FF0AB07CD3C40E0ED5C">
    <w:name w:val="6EF37BF8A1014FF0AB07CD3C40E0ED5C"/>
    <w:rsid w:val="005B5004"/>
  </w:style>
  <w:style w:type="paragraph" w:customStyle="1" w:styleId="C323B7A54F364AA287476A4346413D67">
    <w:name w:val="C323B7A54F364AA287476A4346413D67"/>
    <w:rsid w:val="005B5004"/>
  </w:style>
  <w:style w:type="paragraph" w:customStyle="1" w:styleId="2B26053C7F1F46CBB4B3F0A00DBCF9B9">
    <w:name w:val="2B26053C7F1F46CBB4B3F0A00DBCF9B9"/>
    <w:rsid w:val="005B5004"/>
  </w:style>
  <w:style w:type="paragraph" w:customStyle="1" w:styleId="517839E2064A40F989F1614C2021FA4F">
    <w:name w:val="517839E2064A40F989F1614C2021FA4F"/>
    <w:rsid w:val="005B5004"/>
  </w:style>
  <w:style w:type="paragraph" w:customStyle="1" w:styleId="AD25369619814402A302C2F46CA4CF39">
    <w:name w:val="AD25369619814402A302C2F46CA4CF39"/>
    <w:rsid w:val="005B5004"/>
  </w:style>
  <w:style w:type="paragraph" w:customStyle="1" w:styleId="31F4C30EA35C4929A5266C8273A7AF25">
    <w:name w:val="31F4C30EA35C4929A5266C8273A7AF25"/>
    <w:rsid w:val="005B5004"/>
  </w:style>
  <w:style w:type="paragraph" w:customStyle="1" w:styleId="4B6DF90958F0471FA38ADA70563E8961">
    <w:name w:val="4B6DF90958F0471FA38ADA70563E8961"/>
    <w:rsid w:val="005B5004"/>
  </w:style>
  <w:style w:type="paragraph" w:customStyle="1" w:styleId="7BC8A47745984756BC0584B0DE76D37E">
    <w:name w:val="7BC8A47745984756BC0584B0DE76D37E"/>
    <w:rsid w:val="005B5004"/>
  </w:style>
  <w:style w:type="paragraph" w:customStyle="1" w:styleId="BFC53FF947A04A95A350D3A7223F403E">
    <w:name w:val="BFC53FF947A04A95A350D3A7223F403E"/>
    <w:rsid w:val="005B5004"/>
  </w:style>
  <w:style w:type="paragraph" w:customStyle="1" w:styleId="C57F00B46F3B4210A8D68F18E997DEE2">
    <w:name w:val="C57F00B46F3B4210A8D68F18E997DEE2"/>
    <w:rsid w:val="00C41F0A"/>
  </w:style>
  <w:style w:type="paragraph" w:customStyle="1" w:styleId="538DC3F5D25146A3B37F9466FCE100B2">
    <w:name w:val="538DC3F5D25146A3B37F9466FCE100B2"/>
    <w:rsid w:val="00C41F0A"/>
  </w:style>
  <w:style w:type="paragraph" w:customStyle="1" w:styleId="52C547A788DD48C6B48B326F450AC921">
    <w:name w:val="52C547A788DD48C6B48B326F450AC921"/>
    <w:rsid w:val="00C41F0A"/>
  </w:style>
  <w:style w:type="paragraph" w:customStyle="1" w:styleId="5C141ECBB3F84389931C13E69BF67BCC">
    <w:name w:val="5C141ECBB3F84389931C13E69BF67BCC"/>
    <w:rsid w:val="00C41F0A"/>
  </w:style>
  <w:style w:type="paragraph" w:customStyle="1" w:styleId="28DFACF395924514BC53C57CB53EA086">
    <w:name w:val="28DFACF395924514BC53C57CB53EA086"/>
    <w:rsid w:val="00C41F0A"/>
  </w:style>
  <w:style w:type="paragraph" w:customStyle="1" w:styleId="13E29265ACFE4F6F9266750678A1206F">
    <w:name w:val="13E29265ACFE4F6F9266750678A1206F"/>
    <w:rsid w:val="00C41F0A"/>
  </w:style>
  <w:style w:type="paragraph" w:customStyle="1" w:styleId="2FDF9E4500C541079E32772922D95401">
    <w:name w:val="2FDF9E4500C541079E32772922D95401"/>
    <w:rsid w:val="00C41F0A"/>
  </w:style>
  <w:style w:type="paragraph" w:customStyle="1" w:styleId="1B90C3E27AA6405FA538F204BC55F039">
    <w:name w:val="1B90C3E27AA6405FA538F204BC55F039"/>
    <w:rsid w:val="00C41F0A"/>
  </w:style>
  <w:style w:type="paragraph" w:customStyle="1" w:styleId="DD5E97766F2640798429C3CE15B66319">
    <w:name w:val="DD5E97766F2640798429C3CE15B66319"/>
    <w:rsid w:val="00C41F0A"/>
  </w:style>
  <w:style w:type="paragraph" w:customStyle="1" w:styleId="A6DB86A7538940C9ABEB7956F96D70B4">
    <w:name w:val="A6DB86A7538940C9ABEB7956F96D70B4"/>
    <w:rsid w:val="00C41F0A"/>
  </w:style>
  <w:style w:type="paragraph" w:customStyle="1" w:styleId="622F34B643764510B602A588E62506FF">
    <w:name w:val="622F34B643764510B602A588E62506FF"/>
    <w:rsid w:val="00C41F0A"/>
  </w:style>
  <w:style w:type="paragraph" w:customStyle="1" w:styleId="1646F3EFA98B4109B1187DBD6F25550A">
    <w:name w:val="1646F3EFA98B4109B1187DBD6F25550A"/>
    <w:rsid w:val="00C41F0A"/>
  </w:style>
  <w:style w:type="paragraph" w:customStyle="1" w:styleId="4C4FE2C792414FFD8A73692D7ADC1995">
    <w:name w:val="4C4FE2C792414FFD8A73692D7ADC1995"/>
    <w:rsid w:val="00C41F0A"/>
  </w:style>
  <w:style w:type="paragraph" w:customStyle="1" w:styleId="C24912C9EFBB4173904D519DF36E13BC">
    <w:name w:val="C24912C9EFBB4173904D519DF36E13BC"/>
    <w:rsid w:val="00C41F0A"/>
  </w:style>
  <w:style w:type="paragraph" w:customStyle="1" w:styleId="DF0C5163E84F46C9A342D859790AF21B">
    <w:name w:val="DF0C5163E84F46C9A342D859790AF21B"/>
    <w:rsid w:val="00C41F0A"/>
  </w:style>
  <w:style w:type="paragraph" w:customStyle="1" w:styleId="73D59198A017452186CD14C3051D8931">
    <w:name w:val="73D59198A017452186CD14C3051D8931"/>
    <w:rsid w:val="00C41F0A"/>
  </w:style>
  <w:style w:type="paragraph" w:customStyle="1" w:styleId="576F43F7CD8E4739A411B0495729077B">
    <w:name w:val="576F43F7CD8E4739A411B0495729077B"/>
    <w:rsid w:val="00C41F0A"/>
  </w:style>
  <w:style w:type="paragraph" w:customStyle="1" w:styleId="6F15ABDBE6EC4964AFA8F33B11AF8D1D">
    <w:name w:val="6F15ABDBE6EC4964AFA8F33B11AF8D1D"/>
    <w:rsid w:val="00C41F0A"/>
  </w:style>
  <w:style w:type="paragraph" w:customStyle="1" w:styleId="A1B77F010EE04100BE81D4E353E75A5A">
    <w:name w:val="A1B77F010EE04100BE81D4E353E75A5A"/>
    <w:rsid w:val="00C41F0A"/>
  </w:style>
  <w:style w:type="paragraph" w:customStyle="1" w:styleId="3FAF395B2F2148DF92AC848A24437CC1">
    <w:name w:val="3FAF395B2F2148DF92AC848A24437CC1"/>
    <w:rsid w:val="00C41F0A"/>
  </w:style>
  <w:style w:type="paragraph" w:customStyle="1" w:styleId="5FED0C57DC504E88B1816964B6DCC239">
    <w:name w:val="5FED0C57DC504E88B1816964B6DCC239"/>
    <w:rsid w:val="00C41F0A"/>
  </w:style>
  <w:style w:type="paragraph" w:customStyle="1" w:styleId="3D10FFFC205D4B9A961021C2636C69A7">
    <w:name w:val="3D10FFFC205D4B9A961021C2636C69A7"/>
    <w:rsid w:val="00C41F0A"/>
  </w:style>
  <w:style w:type="paragraph" w:customStyle="1" w:styleId="B700A5B299644FC18B817CE0C79FC045">
    <w:name w:val="B700A5B299644FC18B817CE0C79FC045"/>
    <w:rsid w:val="00C41F0A"/>
  </w:style>
  <w:style w:type="paragraph" w:customStyle="1" w:styleId="B8837AD84E70419583C9E72B7A42544F">
    <w:name w:val="B8837AD84E70419583C9E72B7A42544F"/>
    <w:rsid w:val="00C41F0A"/>
  </w:style>
  <w:style w:type="paragraph" w:customStyle="1" w:styleId="84F42CDBA732441CB8F9CF24CE7F35B7">
    <w:name w:val="84F42CDBA732441CB8F9CF24CE7F35B7"/>
    <w:rsid w:val="00C41F0A"/>
  </w:style>
  <w:style w:type="paragraph" w:customStyle="1" w:styleId="CCF71302A57C4D04B1484F743535683C">
    <w:name w:val="CCF71302A57C4D04B1484F743535683C"/>
    <w:rsid w:val="00C41F0A"/>
  </w:style>
  <w:style w:type="paragraph" w:customStyle="1" w:styleId="CE6FBC9E5D654DD9AFF00BCD376485EE">
    <w:name w:val="CE6FBC9E5D654DD9AFF00BCD376485EE"/>
    <w:rsid w:val="00C41F0A"/>
  </w:style>
  <w:style w:type="paragraph" w:customStyle="1" w:styleId="A2C91DBF6A314C5CAB9730D7462C857B">
    <w:name w:val="A2C91DBF6A314C5CAB9730D7462C857B"/>
    <w:rsid w:val="00C41F0A"/>
  </w:style>
  <w:style w:type="paragraph" w:customStyle="1" w:styleId="3CF378105FCD42B4AD733EA349478530">
    <w:name w:val="3CF378105FCD42B4AD733EA349478530"/>
    <w:rsid w:val="00C41F0A"/>
  </w:style>
  <w:style w:type="paragraph" w:customStyle="1" w:styleId="DDE7F01765304EEE9F62E6EEC1EAB4F2">
    <w:name w:val="DDE7F01765304EEE9F62E6EEC1EAB4F2"/>
    <w:rsid w:val="00C41F0A"/>
  </w:style>
  <w:style w:type="paragraph" w:customStyle="1" w:styleId="4035609B3F3946BB9EB42D7388576BFF">
    <w:name w:val="4035609B3F3946BB9EB42D7388576BFF"/>
    <w:rsid w:val="00C41F0A"/>
  </w:style>
  <w:style w:type="paragraph" w:customStyle="1" w:styleId="007008D516934989B337DEF585BDB1CE">
    <w:name w:val="007008D516934989B337DEF585BDB1CE"/>
    <w:rsid w:val="00C41F0A"/>
  </w:style>
  <w:style w:type="paragraph" w:customStyle="1" w:styleId="2AB892187456447087312186D6B5C549">
    <w:name w:val="2AB892187456447087312186D6B5C549"/>
    <w:rsid w:val="00C41F0A"/>
  </w:style>
  <w:style w:type="paragraph" w:customStyle="1" w:styleId="B765049A5A44443EB56E7E06F2C07FE2">
    <w:name w:val="B765049A5A44443EB56E7E06F2C07FE2"/>
    <w:rsid w:val="00C41F0A"/>
  </w:style>
  <w:style w:type="paragraph" w:customStyle="1" w:styleId="75427986CF744ED98BB57CE731EB3D87">
    <w:name w:val="75427986CF744ED98BB57CE731EB3D87"/>
    <w:rsid w:val="00C41F0A"/>
  </w:style>
  <w:style w:type="paragraph" w:customStyle="1" w:styleId="BD5C948387DF430F916D8542BD813974">
    <w:name w:val="BD5C948387DF430F916D8542BD813974"/>
    <w:rsid w:val="00C41F0A"/>
  </w:style>
  <w:style w:type="paragraph" w:customStyle="1" w:styleId="6711B10F2D9D40FA9ABA887E17A633E0">
    <w:name w:val="6711B10F2D9D40FA9ABA887E17A633E0"/>
    <w:rsid w:val="00C41F0A"/>
  </w:style>
  <w:style w:type="paragraph" w:customStyle="1" w:styleId="1DEFFB74039642A7948016A2563D0BD2">
    <w:name w:val="1DEFFB74039642A7948016A2563D0BD2"/>
    <w:rsid w:val="00C41F0A"/>
  </w:style>
  <w:style w:type="paragraph" w:customStyle="1" w:styleId="501BCB13E6BA4F3DA2DD0BB2BE0666A4">
    <w:name w:val="501BCB13E6BA4F3DA2DD0BB2BE0666A4"/>
    <w:rsid w:val="00C41F0A"/>
  </w:style>
  <w:style w:type="paragraph" w:customStyle="1" w:styleId="40BA9F57F36349B6865D1AB1635AF917">
    <w:name w:val="40BA9F57F36349B6865D1AB1635AF917"/>
    <w:rsid w:val="00C41F0A"/>
  </w:style>
  <w:style w:type="paragraph" w:customStyle="1" w:styleId="589CBF49B3A844EC8DA2173D526CD9ED">
    <w:name w:val="589CBF49B3A844EC8DA2173D526CD9ED"/>
    <w:rsid w:val="00C41F0A"/>
  </w:style>
  <w:style w:type="paragraph" w:customStyle="1" w:styleId="83BEC7513F1B4FEC8C31B23BD958F744">
    <w:name w:val="83BEC7513F1B4FEC8C31B23BD958F744"/>
    <w:rsid w:val="00C41F0A"/>
  </w:style>
  <w:style w:type="paragraph" w:customStyle="1" w:styleId="D47B6C72A2274836A11848F4D6268AE2">
    <w:name w:val="D47B6C72A2274836A11848F4D6268AE2"/>
    <w:rsid w:val="00C41F0A"/>
  </w:style>
  <w:style w:type="paragraph" w:customStyle="1" w:styleId="4295D6776A854C6784E4636A147C417B">
    <w:name w:val="4295D6776A854C6784E4636A147C417B"/>
    <w:rsid w:val="00C41F0A"/>
  </w:style>
  <w:style w:type="paragraph" w:customStyle="1" w:styleId="0A26C5AA94264FE9826ADC01B017DF5D">
    <w:name w:val="0A26C5AA94264FE9826ADC01B017DF5D"/>
    <w:rsid w:val="00C41F0A"/>
  </w:style>
  <w:style w:type="paragraph" w:customStyle="1" w:styleId="06B00F4E175C4CC8861ECB48B09050EF">
    <w:name w:val="06B00F4E175C4CC8861ECB48B09050EF"/>
    <w:rsid w:val="00C41F0A"/>
  </w:style>
  <w:style w:type="paragraph" w:customStyle="1" w:styleId="D76D1887828A40BFA56E773DBEEB83A2">
    <w:name w:val="D76D1887828A40BFA56E773DBEEB83A2"/>
    <w:rsid w:val="00C41F0A"/>
  </w:style>
  <w:style w:type="paragraph" w:customStyle="1" w:styleId="E9C484AB34E14C88BD1B93E25B3BD60E">
    <w:name w:val="E9C484AB34E14C88BD1B93E25B3BD60E"/>
    <w:rsid w:val="00C41F0A"/>
  </w:style>
  <w:style w:type="paragraph" w:customStyle="1" w:styleId="4ABC79D4BFE54233AC73D5CC6C34ED44">
    <w:name w:val="4ABC79D4BFE54233AC73D5CC6C34ED44"/>
    <w:rsid w:val="00C41F0A"/>
  </w:style>
  <w:style w:type="paragraph" w:customStyle="1" w:styleId="156890EEFA0E4C6C81023A2D7F9FA31E">
    <w:name w:val="156890EEFA0E4C6C81023A2D7F9FA31E"/>
    <w:rsid w:val="00C41F0A"/>
  </w:style>
  <w:style w:type="paragraph" w:customStyle="1" w:styleId="57FE74B9C4E24D3DA038B0D0A4A54B04">
    <w:name w:val="57FE74B9C4E24D3DA038B0D0A4A54B04"/>
    <w:rsid w:val="00C41F0A"/>
  </w:style>
  <w:style w:type="paragraph" w:customStyle="1" w:styleId="893E278D5AD34154B3B8A71D25C47D54">
    <w:name w:val="893E278D5AD34154B3B8A71D25C47D54"/>
    <w:rsid w:val="00C41F0A"/>
  </w:style>
  <w:style w:type="paragraph" w:customStyle="1" w:styleId="9EC3B14FFDF04919A84055958190BCE7">
    <w:name w:val="9EC3B14FFDF04919A84055958190BCE7"/>
    <w:rsid w:val="00C41F0A"/>
  </w:style>
  <w:style w:type="paragraph" w:customStyle="1" w:styleId="C06DA3ED09F849E390DE5CCA9EEDA943">
    <w:name w:val="C06DA3ED09F849E390DE5CCA9EEDA943"/>
    <w:rsid w:val="00C41F0A"/>
  </w:style>
  <w:style w:type="paragraph" w:customStyle="1" w:styleId="25511193AC7344D4813939850DCA0BF3">
    <w:name w:val="25511193AC7344D4813939850DCA0BF3"/>
    <w:rsid w:val="00C41F0A"/>
  </w:style>
  <w:style w:type="paragraph" w:customStyle="1" w:styleId="A731783DA59E4781B97B4B95B008B863">
    <w:name w:val="A731783DA59E4781B97B4B95B008B863"/>
    <w:rsid w:val="00C41F0A"/>
  </w:style>
  <w:style w:type="paragraph" w:customStyle="1" w:styleId="25ED2DFE92B5418C9E05EAAF94ED7028">
    <w:name w:val="25ED2DFE92B5418C9E05EAAF94ED7028"/>
    <w:rsid w:val="00C41F0A"/>
  </w:style>
  <w:style w:type="paragraph" w:customStyle="1" w:styleId="E5CDF3944D854A3083A42AEC4AB734D6">
    <w:name w:val="E5CDF3944D854A3083A42AEC4AB734D6"/>
    <w:rsid w:val="00C41F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797E-0961-42E2-9110-27F9BF8321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</Template>
  <TotalTime>0</TotalTime>
  <Pages>8</Pages>
  <Words>2550</Words>
  <Characters>14541</Characters>
  <Application>Microsoft Office Word</Application>
  <DocSecurity>0</DocSecurity>
  <Lines>121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sRAVAN</dc:creator>
  <cp:lastModifiedBy>Shashank Sharma</cp:lastModifiedBy>
  <cp:revision>2</cp:revision>
  <dcterms:created xsi:type="dcterms:W3CDTF">2018-11-08T17:09:00Z</dcterms:created>
  <dcterms:modified xsi:type="dcterms:W3CDTF">2018-11-08T17:09:00Z</dcterms:modified>
</cp:coreProperties>
</file>