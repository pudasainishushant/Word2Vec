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F6" w:rsidRDefault="00DF04C5" w:rsidP="00BA4F1B">
      <w:pPr>
        <w:pStyle w:val="Section"/>
      </w:pPr>
      <w:r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5.75pt;margin-top:-17.05pt;width:502.5pt;height:69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" filled="f" stroked="f" strokeweight=".5pt">
            <v:textbox>
              <w:txbxContent>
                <w:p w:rsidR="008C31F3" w:rsidRDefault="0003559F" w:rsidP="0003559F">
                  <w:pPr>
                    <w:jc w:val="center"/>
                    <w:rPr>
                      <w:rFonts w:asciiTheme="majorHAnsi" w:hAnsiTheme="majorHAnsi"/>
                      <w:b/>
                      <w:color w:val="2E8266"/>
                      <w:sz w:val="36"/>
                    </w:rPr>
                  </w:pPr>
                  <w:r>
                    <w:rPr>
                      <w:rFonts w:asciiTheme="majorHAnsi" w:hAnsiTheme="majorHAnsi"/>
                      <w:b/>
                      <w:color w:val="2E8266"/>
                      <w:sz w:val="36"/>
                    </w:rPr>
                    <w:t>Mujeeb Mohamme</w:t>
                  </w:r>
                  <w:r w:rsidR="008C31F3">
                    <w:rPr>
                      <w:rFonts w:asciiTheme="majorHAnsi" w:hAnsiTheme="majorHAnsi"/>
                      <w:b/>
                      <w:color w:val="2E8266"/>
                      <w:sz w:val="36"/>
                    </w:rPr>
                    <w:t>d</w:t>
                  </w:r>
                </w:p>
                <w:p w:rsidR="00626A6F" w:rsidRPr="0003559F" w:rsidRDefault="00F86E1C" w:rsidP="0003559F">
                  <w:pPr>
                    <w:jc w:val="center"/>
                    <w:rPr>
                      <w:rFonts w:asciiTheme="majorHAnsi" w:hAnsiTheme="majorHAnsi"/>
                      <w:b/>
                      <w:color w:val="2E8266"/>
                      <w:sz w:val="36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8"/>
                    </w:rPr>
                    <w:t>318-200-5287</w:t>
                  </w:r>
                </w:p>
                <w:p w:rsidR="00626A6F" w:rsidRPr="00024FF3" w:rsidRDefault="00DF04C5" w:rsidP="00831DAD">
                  <w:pPr>
                    <w:jc w:val="center"/>
                    <w:rPr>
                      <w:rFonts w:asciiTheme="majorHAnsi" w:hAnsiTheme="majorHAnsi"/>
                      <w:color w:val="000000" w:themeColor="text1"/>
                      <w:sz w:val="28"/>
                    </w:rPr>
                  </w:pPr>
                  <w:hyperlink r:id="rId9" w:history="1">
                    <w:r w:rsidR="00F86E1C" w:rsidRPr="00ED6979">
                      <w:rPr>
                        <w:rStyle w:val="Hyperlink"/>
                        <w:rFonts w:asciiTheme="majorHAnsi" w:hAnsiTheme="majorHAnsi"/>
                        <w:sz w:val="28"/>
                      </w:rPr>
                      <w:t>mujeeb8234@gmail.com</w:t>
                    </w:r>
                  </w:hyperlink>
                </w:p>
              </w:txbxContent>
            </v:textbox>
          </v:shape>
        </w:pict>
      </w:r>
      <w:r>
        <w:rPr>
          <w:lang w:eastAsia="en-US"/>
        </w:rPr>
        <w:pict>
          <v:group id="Group 20" o:spid="_x0000_s1039" style="position:absolute;margin-left:1.35pt;margin-top:-123.6pt;width:48pt;height:967.25pt;z-index:251661312;mso-position-horizontal-relative:left-margin-area;mso-position-vertical-relative:page;mso-width-relative:margin;mso-height-relative:margin" coordorigin="18746,-476" coordsize="17554,10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7" type="#_x0000_t32" style="position:absolute;left:36301;top:-476;width:0;height:10698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" strokecolor="#2e8266" strokeweight="2.25pt"/>
            <v:group id="Group 124" o:spid="_x0000_s1028" style="position:absolute;left:18746;width:16449;height:106984" coordorigin="11825,-317" coordsize="2587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<v:rect id="Rectangle 125" o:spid="_x0000_s1029" style="position:absolute;left:11825;top:-317;width:2587;height:1663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" fillcolor="#2e8266" stroked="f" strokecolor="#bfb675">
                <v:fill color2="#e3eaf7 [661]" rotate="t" angle="270" colors="0 #2e8266;1966f #2e8266" focus="100%" type="gradient"/>
              </v:rect>
              <v:shape id="AutoShape 126" o:spid="_x0000_s1030" type="#_x0000_t32" style="position:absolute;left:11904;top:-294;width:0;height:1658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" strokecolor="#2e8266" strokeweight="2.25pt"/>
              <v:shape id="AutoShape 127" o:spid="_x0000_s1031" type="#_x0000_t32" style="position:absolute;left:14204;top:-294;width:0;height:1645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" strokecolor="#2e8266" strokeweight="4.5pt"/>
              <v:shape id="AutoShape 128" o:spid="_x0000_s1032" type="#_x0000_t32" style="position:absolute;left:12798;top:-295;width:0;height:166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" strokecolor="#2e8266" strokeweight="5.5pt">
                <v:stroke linestyle="thickBetweenThin"/>
              </v:shape>
            </v:group>
            <w10:wrap anchorx="margin" anchory="page"/>
          </v:group>
        </w:pict>
      </w:r>
      <w:r>
        <w:rPr>
          <w:lang w:eastAsia="en-US"/>
        </w:rPr>
        <w:pict>
          <v:oval id="Oval 62" o:spid="_x0000_s1038" style="position:absolute;margin-left:0;margin-top:542.25pt;width:186.2pt;height:183.3pt;flip:x;z-index:2516561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lang w:eastAsia="en-US"/>
        </w:rPr>
        <w:pict>
          <v:oval id="Oval 61" o:spid="_x0000_s1037" style="position:absolute;margin-left:0;margin-top:542.25pt;width:186.2pt;height:183.3pt;flip:x;z-index:251657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lang w:eastAsia="en-US"/>
        </w:rPr>
        <w:pict>
          <v:oval id="Oval 58" o:spid="_x0000_s1036" style="position:absolute;margin-left:0;margin-top:542.25pt;width:186.2pt;height:183.3pt;flip:x;z-index:2516592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lang w:eastAsia="en-US"/>
        </w:rPr>
        <w:pict>
          <v:oval id="Oval 57" o:spid="_x0000_s1035" style="position:absolute;margin-left:0;margin-top:542.25pt;width:186.2pt;height:183.3pt;flip:x;z-index:25165824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</w:p>
    <w:p w:rsidR="003828C4" w:rsidRDefault="003828C4" w:rsidP="00BA4F1B">
      <w:pPr>
        <w:pStyle w:val="Section"/>
      </w:pPr>
    </w:p>
    <w:p w:rsidR="000E6623" w:rsidRDefault="000E6623">
      <w:pPr>
        <w:pStyle w:val="Section"/>
        <w:tabs>
          <w:tab w:val="left" w:pos="2280"/>
        </w:tabs>
      </w:pPr>
    </w:p>
    <w:p w:rsidR="008C31F3" w:rsidRDefault="008C31F3">
      <w:pPr>
        <w:pStyle w:val="Section"/>
        <w:tabs>
          <w:tab w:val="left" w:pos="2280"/>
        </w:tabs>
      </w:pPr>
    </w:p>
    <w:p w:rsidR="008C31F3" w:rsidRDefault="008C31F3">
      <w:pPr>
        <w:pStyle w:val="Section"/>
        <w:tabs>
          <w:tab w:val="left" w:pos="2280"/>
        </w:tabs>
      </w:pPr>
    </w:p>
    <w:p w:rsidR="00766A15" w:rsidRPr="00520B71" w:rsidRDefault="00766A15">
      <w:pPr>
        <w:pStyle w:val="Section"/>
        <w:tabs>
          <w:tab w:val="left" w:pos="2280"/>
        </w:tabs>
        <w:rPr>
          <w:b/>
          <w:color w:val="002060"/>
        </w:rPr>
      </w:pPr>
      <w:r w:rsidRPr="00520B71">
        <w:rPr>
          <w:b/>
          <w:color w:val="002060"/>
        </w:rPr>
        <w:t>professional summary</w:t>
      </w:r>
      <w:r w:rsidR="00520B71">
        <w:rPr>
          <w:b/>
          <w:color w:val="002060"/>
        </w:rPr>
        <w:t>:</w:t>
      </w:r>
    </w:p>
    <w:p w:rsidR="00766A15" w:rsidRDefault="00766A15">
      <w:pPr>
        <w:pStyle w:val="Section"/>
        <w:tabs>
          <w:tab w:val="left" w:pos="2280"/>
        </w:tabs>
      </w:pPr>
    </w:p>
    <w:p w:rsidR="0076398D" w:rsidRPr="00DB2FF4" w:rsidRDefault="0076398D" w:rsidP="0076398D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O</w:t>
      </w:r>
      <w:r w:rsidR="00DB1C69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ver 8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yea</w:t>
      </w: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rs of experience as Systems Administrator with focus on installs, 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configuration</w:t>
      </w: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s, administration and 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support of</w:t>
      </w:r>
      <w:r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Various OS, such as 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Windows server 2003/2008/2008R2/2012, RHEL</w:t>
      </w:r>
      <w:r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5.x/6.x.</w:t>
      </w:r>
    </w:p>
    <w:p w:rsidR="00766A15" w:rsidRPr="0076398D" w:rsidRDefault="006A0992" w:rsidP="00EC2CE2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="00401DAD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Esx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3.5/4.0, </w:t>
      </w: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="00DB2FF4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4.1/5.0/5.1</w:t>
      </w: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,</w:t>
      </w:r>
      <w:r w:rsidR="00401DAD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5.5, 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in advanced features of </w:t>
      </w:r>
      <w:r w:rsidR="00DB2FF4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/</w:t>
      </w:r>
      <w:r w:rsidR="00DB2FF4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4/5, VMotion, storage VM</w:t>
      </w:r>
      <w:r w:rsidR="00766A15" w:rsidRPr="0076398D">
        <w:rPr>
          <w:rFonts w:asciiTheme="minorHAnsi" w:hAnsiTheme="minorHAnsi"/>
          <w:caps w:val="0"/>
          <w:color w:val="000000" w:themeColor="text1"/>
          <w:sz w:val="21"/>
          <w:szCs w:val="21"/>
        </w:rPr>
        <w:t>otion, ha, drs, and update manager.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with maintaining and updating the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domain controllers and rodc in Windows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server 2003/2008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/2012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in upgrading of </w:t>
      </w:r>
      <w:r w:rsid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4.1 to </w:t>
      </w:r>
      <w:r w:rsid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="00A07E90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5.x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hosts, vcente</w:t>
      </w:r>
      <w:r w:rsidR="00A07E90">
        <w:rPr>
          <w:rFonts w:asciiTheme="minorHAnsi" w:hAnsiTheme="minorHAnsi"/>
          <w:caps w:val="0"/>
          <w:color w:val="000000" w:themeColor="text1"/>
          <w:sz w:val="21"/>
          <w:szCs w:val="21"/>
        </w:rPr>
        <w:t>r 4 to 5, as well as upgrading 2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000+ vm’s from virtual machine hardware 7 to 8 as part of a major enterprise upgrade.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Expertise in creating ad 2003, 2008 accounts, file permissions, dns records administration.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in assisting with the administration and upgrading from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Windows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2003 to 2008 active directory and domains.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Experience in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RHEL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/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Windows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server provisioning, upgrades, patching, configuration and performance tuning in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Linux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, and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environments.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 in server builds, installs, upgrades, patches, configuration and performance tuning in red hat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Linux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/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Windows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server 2003/2008 on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virtualized environments.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Expertise in creation of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RHEL 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and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Windows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03/08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/2012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servers utilizing templates, custom iso’s and powercli scripts.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Experience in creating protection groups, recovery plans, test dr plans, and sra’s in srm.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Experience in developing documentation and runbooks for disaster recovery plans via srm by coordinating with multiple datacenters across the us. 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Experience deploying </w:t>
      </w:r>
      <w:r w:rsid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based servers (1000+) using hp ilo and oa/vc for datacenter production and lab servers.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in building, configuring and upgrading </w:t>
      </w:r>
      <w:r w:rsidR="00520B71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Cisco UCS with ucs manager, 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hp-7000 enclosures with hp bl 460’s, bl 620’s, bl 680’s, hp integrity bl 870c i2 utilizing oa, vcem, hp virtual connect support utility</w:t>
      </w:r>
      <w:r w:rsidR="00520B71">
        <w:rPr>
          <w:rFonts w:asciiTheme="minorHAnsi" w:hAnsiTheme="minorHAnsi"/>
          <w:caps w:val="0"/>
          <w:color w:val="000000" w:themeColor="text1"/>
          <w:sz w:val="21"/>
          <w:szCs w:val="21"/>
        </w:rPr>
        <w:t>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Experience configuring shared uplink sets, san fabrics, server profiles, boot from san on both flex-10 and flex fabric.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Expertise in creating vm templates, cloning and managing snapshots.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Expertise in building out hp c-7000 enclosures via configuring shared uplink sets, san fabrics, server profiles utilizing vcm 3.75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working on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converter 4.3/5.0 to do virtual to virtual migration as well as physical to virtual server migration</w:t>
      </w:r>
      <w:r w:rsidR="00834121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Experience writing both power shell and powercli scripts to automate virtual machine builds and dns entry configurations.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Experienced in installing, configuring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Windows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2008 / 2003 and </w:t>
      </w:r>
      <w:r w:rsid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Esxi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on hp rack servers dl 580s, 380s, hp c-7000 enclosures running bl460c, bl620c blades, dell r-710 rack servers and cisco ucs b200’s b250’s.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Experience in developing documentation and runbooks for p2v migrations utilizing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converter by coordinating with multiple datacenters across the us. </w:t>
      </w:r>
    </w:p>
    <w:p w:rsidR="00766A15" w:rsidRPr="00DB2FF4" w:rsidRDefault="00766A15" w:rsidP="008C31F3">
      <w:pPr>
        <w:pStyle w:val="Section"/>
        <w:numPr>
          <w:ilvl w:val="0"/>
          <w:numId w:val="28"/>
        </w:numPr>
        <w:tabs>
          <w:tab w:val="left" w:pos="2280"/>
        </w:tabs>
        <w:spacing w:before="120"/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Experience with tier three supporting servers and directory service issues. Any unresolved issues were escalated directly to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support.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Experience in managing and configuring multipath based solution and well experienced in configuring netapp san based luns.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in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environment architecture, maintenance and performance tuning the virtual environment.</w:t>
      </w:r>
    </w:p>
    <w:p w:rsidR="00766A15" w:rsidRPr="00520B71" w:rsidRDefault="00766A15" w:rsidP="00520B71">
      <w:pPr>
        <w:pStyle w:val="Section"/>
        <w:numPr>
          <w:ilvl w:val="0"/>
          <w:numId w:val="28"/>
        </w:numPr>
        <w:tabs>
          <w:tab w:val="left" w:pos="2280"/>
        </w:tabs>
        <w:spacing w:before="120"/>
        <w:ind w:left="648" w:right="-432"/>
        <w:rPr>
          <w:rFonts w:asciiTheme="minorHAnsi" w:hAnsiTheme="minorHAnsi"/>
          <w:caps w:val="0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Expertise in configuring hp dl 580’s, 380’s g5’s/6’s/7’s rack servers and upgrading servers using hp smart update manager.</w:t>
      </w:r>
    </w:p>
    <w:p w:rsidR="00766A15" w:rsidRPr="00520B71" w:rsidRDefault="00766A15" w:rsidP="00520B71">
      <w:pPr>
        <w:pStyle w:val="Section"/>
        <w:numPr>
          <w:ilvl w:val="0"/>
          <w:numId w:val="28"/>
        </w:numPr>
        <w:tabs>
          <w:tab w:val="left" w:pos="2280"/>
        </w:tabs>
        <w:spacing w:before="120"/>
        <w:ind w:left="648" w:right="-432"/>
        <w:rPr>
          <w:rFonts w:asciiTheme="minorHAnsi" w:hAnsiTheme="minorHAnsi"/>
          <w:caps w:val="0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Expertise with patch management of hosts and vm’s using </w:t>
      </w:r>
      <w:r w:rsidR="006A0992"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vcenter update manager to create baselines, baseline groups to stage and remediate. </w:t>
      </w:r>
    </w:p>
    <w:p w:rsidR="00766A15" w:rsidRPr="00DB2FF4" w:rsidRDefault="00766A15" w:rsidP="00DB2FF4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lastRenderedPageBreak/>
        <w:t>Extensive experience in installing and configuring storage technology such as san, nas, iscsi, and raid.</w:t>
      </w:r>
    </w:p>
    <w:p w:rsidR="005425EC" w:rsidRPr="005425EC" w:rsidRDefault="00766A15" w:rsidP="005425EC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  <w:r w:rsidRPr="00DB2FF4">
        <w:rPr>
          <w:rFonts w:asciiTheme="minorHAnsi" w:hAnsiTheme="minorHAnsi"/>
          <w:caps w:val="0"/>
          <w:color w:val="000000" w:themeColor="text1"/>
          <w:sz w:val="21"/>
          <w:szCs w:val="21"/>
        </w:rPr>
        <w:t>Ensured optimal network performance and documented administration practices for peers.</w:t>
      </w:r>
    </w:p>
    <w:p w:rsidR="005425EC" w:rsidRDefault="005425EC" w:rsidP="005425EC">
      <w:pPr>
        <w:pStyle w:val="Section"/>
        <w:tabs>
          <w:tab w:val="left" w:pos="2280"/>
        </w:tabs>
        <w:ind w:left="648" w:right="-432"/>
        <w:rPr>
          <w:rFonts w:asciiTheme="minorHAnsi" w:hAnsiTheme="minorHAnsi"/>
          <w:color w:val="000000" w:themeColor="text1"/>
          <w:sz w:val="21"/>
          <w:szCs w:val="21"/>
        </w:rPr>
      </w:pPr>
    </w:p>
    <w:p w:rsidR="005425EC" w:rsidRPr="00520B71" w:rsidRDefault="005425EC" w:rsidP="005425EC">
      <w:pPr>
        <w:pStyle w:val="Section"/>
        <w:tabs>
          <w:tab w:val="left" w:pos="2280"/>
        </w:tabs>
        <w:ind w:left="-270" w:right="-432"/>
        <w:rPr>
          <w:b/>
          <w:color w:val="002060"/>
        </w:rPr>
      </w:pPr>
      <w:r w:rsidRPr="00520B71">
        <w:rPr>
          <w:b/>
          <w:color w:val="002060"/>
        </w:rPr>
        <w:t>Certifications:</w:t>
      </w:r>
    </w:p>
    <w:p w:rsidR="005425EC" w:rsidRDefault="005425EC" w:rsidP="005425EC">
      <w:pPr>
        <w:pStyle w:val="Section"/>
        <w:tabs>
          <w:tab w:val="left" w:pos="2280"/>
        </w:tabs>
        <w:ind w:left="-270" w:right="-432"/>
      </w:pPr>
    </w:p>
    <w:p w:rsidR="005425EC" w:rsidRPr="005425EC" w:rsidRDefault="0033072E" w:rsidP="005425EC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aps w:val="0"/>
          <w:color w:val="000000" w:themeColor="text1"/>
          <w:sz w:val="21"/>
          <w:szCs w:val="21"/>
        </w:rPr>
      </w:pPr>
      <w:r>
        <w:rPr>
          <w:rFonts w:asciiTheme="minorHAnsi" w:hAnsiTheme="minorHAnsi"/>
          <w:caps w:val="0"/>
          <w:color w:val="000000" w:themeColor="text1"/>
          <w:sz w:val="21"/>
          <w:szCs w:val="21"/>
        </w:rPr>
        <w:t>VMWARE</w:t>
      </w:r>
      <w:r w:rsidR="005425EC">
        <w:rPr>
          <w:rFonts w:asciiTheme="minorHAnsi" w:hAnsiTheme="minorHAnsi"/>
          <w:caps w:val="0"/>
          <w:color w:val="000000" w:themeColor="text1"/>
          <w:sz w:val="21"/>
          <w:szCs w:val="21"/>
        </w:rPr>
        <w:t xml:space="preserve"> CERTIFIED</w:t>
      </w:r>
    </w:p>
    <w:p w:rsidR="005425EC" w:rsidRDefault="005425EC" w:rsidP="005425EC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aps w:val="0"/>
          <w:color w:val="000000" w:themeColor="text1"/>
          <w:sz w:val="21"/>
          <w:szCs w:val="21"/>
        </w:rPr>
      </w:pPr>
      <w:r>
        <w:rPr>
          <w:rFonts w:asciiTheme="minorHAnsi" w:hAnsiTheme="minorHAnsi"/>
          <w:caps w:val="0"/>
          <w:color w:val="000000" w:themeColor="text1"/>
          <w:sz w:val="21"/>
          <w:szCs w:val="21"/>
        </w:rPr>
        <w:t>MCITP CERTIFIED</w:t>
      </w:r>
    </w:p>
    <w:p w:rsidR="005425EC" w:rsidRDefault="005425EC" w:rsidP="005425EC">
      <w:pPr>
        <w:pStyle w:val="Section"/>
        <w:tabs>
          <w:tab w:val="left" w:pos="2280"/>
        </w:tabs>
        <w:ind w:left="648" w:right="-432"/>
        <w:rPr>
          <w:rFonts w:asciiTheme="minorHAnsi" w:hAnsiTheme="minorHAnsi"/>
          <w:caps w:val="0"/>
          <w:color w:val="000000" w:themeColor="text1"/>
          <w:sz w:val="21"/>
          <w:szCs w:val="21"/>
        </w:rPr>
      </w:pPr>
    </w:p>
    <w:p w:rsidR="005425EC" w:rsidRPr="00520B71" w:rsidRDefault="00DF04C5" w:rsidP="005425EC">
      <w:pPr>
        <w:pStyle w:val="ListBullet"/>
        <w:numPr>
          <w:ilvl w:val="0"/>
          <w:numId w:val="0"/>
        </w:numPr>
        <w:ind w:left="-180" w:right="-288" w:hanging="90"/>
        <w:rPr>
          <w:b/>
          <w:color w:val="002060"/>
        </w:rPr>
      </w:pPr>
      <w:r>
        <w:rPr>
          <w:b/>
          <w:noProof/>
          <w:color w:val="002060"/>
          <w:lang w:eastAsia="en-US"/>
        </w:rPr>
        <w:pict>
          <v:oval id="_x0000_s1034" style="position:absolute;left:0;text-align:left;margin-left:0;margin-top:542.25pt;width:186.2pt;height:183.3pt;flip:x;z-index:251665408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dW1wIAALs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oIP3VtcCAAC7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b/>
          <w:noProof/>
          <w:color w:val="002060"/>
          <w:lang w:eastAsia="en-US"/>
        </w:rPr>
        <w:pict>
          <v:oval id="_x0000_s1033" style="position:absolute;left:0;text-align:left;margin-left:0;margin-top:542.25pt;width:186.2pt;height:183.3pt;flip:x;z-index:25166438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kq1wIAALs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7KMZKtcCAAC7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 w:rsidR="005425EC" w:rsidRPr="00520B71">
        <w:rPr>
          <w:rFonts w:asciiTheme="majorHAnsi" w:hAnsiTheme="majorHAnsi"/>
          <w:b/>
          <w:color w:val="002060"/>
        </w:rPr>
        <w:t>EDUCATION</w:t>
      </w:r>
      <w:r w:rsidR="00520B71">
        <w:rPr>
          <w:rFonts w:asciiTheme="majorHAnsi" w:hAnsiTheme="majorHAnsi"/>
          <w:b/>
          <w:color w:val="002060"/>
        </w:rPr>
        <w:t>:</w:t>
      </w:r>
    </w:p>
    <w:p w:rsidR="005425EC" w:rsidRPr="005425EC" w:rsidRDefault="005425EC" w:rsidP="005425EC">
      <w:pPr>
        <w:pStyle w:val="Section"/>
        <w:numPr>
          <w:ilvl w:val="0"/>
          <w:numId w:val="28"/>
        </w:numPr>
        <w:tabs>
          <w:tab w:val="left" w:pos="2280"/>
        </w:tabs>
        <w:ind w:left="648" w:right="-432"/>
        <w:rPr>
          <w:rFonts w:asciiTheme="minorHAnsi" w:hAnsiTheme="minorHAnsi"/>
          <w:caps w:val="0"/>
          <w:color w:val="000000" w:themeColor="text1"/>
          <w:sz w:val="21"/>
          <w:szCs w:val="21"/>
        </w:rPr>
      </w:pPr>
      <w:r w:rsidRPr="005425EC">
        <w:rPr>
          <w:rFonts w:asciiTheme="minorHAnsi" w:hAnsiTheme="minorHAnsi"/>
          <w:caps w:val="0"/>
          <w:color w:val="000000" w:themeColor="text1"/>
          <w:sz w:val="21"/>
          <w:szCs w:val="21"/>
        </w:rPr>
        <w:t>Bachelors in Computer Science, JNTU, India 2008</w:t>
      </w:r>
    </w:p>
    <w:p w:rsidR="00834121" w:rsidRPr="006A0992" w:rsidRDefault="00834121" w:rsidP="005425EC">
      <w:pPr>
        <w:pStyle w:val="Section"/>
        <w:tabs>
          <w:tab w:val="left" w:pos="2280"/>
        </w:tabs>
        <w:ind w:right="-288"/>
        <w:rPr>
          <w:rFonts w:asciiTheme="minorHAnsi" w:hAnsiTheme="minorHAnsi"/>
          <w:color w:val="000000" w:themeColor="text1"/>
        </w:rPr>
      </w:pPr>
    </w:p>
    <w:p w:rsidR="003828C4" w:rsidRPr="00520B71" w:rsidRDefault="003828C4" w:rsidP="00E61ED5">
      <w:pPr>
        <w:pStyle w:val="Section"/>
        <w:tabs>
          <w:tab w:val="left" w:pos="2280"/>
        </w:tabs>
        <w:ind w:left="-288" w:right="-288"/>
        <w:rPr>
          <w:b/>
          <w:color w:val="002060"/>
        </w:rPr>
      </w:pPr>
      <w:r w:rsidRPr="00520B71">
        <w:rPr>
          <w:b/>
          <w:color w:val="002060"/>
        </w:rPr>
        <w:t>technical SKILLS</w:t>
      </w:r>
      <w:r w:rsidR="005425EC" w:rsidRPr="00520B71">
        <w:rPr>
          <w:b/>
          <w:color w:val="002060"/>
        </w:rPr>
        <w:t>:</w:t>
      </w:r>
    </w:p>
    <w:tbl>
      <w:tblPr>
        <w:tblStyle w:val="TableGrid"/>
        <w:tblpPr w:leftFromText="180" w:rightFromText="180" w:vertAnchor="text" w:horzAnchor="margin" w:tblpX="-275" w:tblpY="169"/>
        <w:tblW w:w="10250" w:type="dxa"/>
        <w:tblBorders>
          <w:insideH w:val="double" w:sz="4" w:space="0" w:color="2E8266"/>
          <w:insideV w:val="double" w:sz="4" w:space="0" w:color="2E8266"/>
        </w:tblBorders>
        <w:tblLook w:val="04A0"/>
      </w:tblPr>
      <w:tblGrid>
        <w:gridCol w:w="2425"/>
        <w:gridCol w:w="7825"/>
      </w:tblGrid>
      <w:tr w:rsidR="00B4616A" w:rsidTr="00320A14">
        <w:trPr>
          <w:trHeight w:val="106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Virtualization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 xml:space="preserve">VSphere 5.1/5.0/4.0 / 4.1, </w:t>
            </w:r>
            <w:r w:rsidR="00DB2FF4">
              <w:rPr>
                <w:color w:val="000000" w:themeColor="text1"/>
              </w:rPr>
              <w:t>ESXI</w:t>
            </w:r>
            <w:r w:rsidRPr="00766A15">
              <w:rPr>
                <w:color w:val="000000" w:themeColor="text1"/>
              </w:rPr>
              <w:t>/</w:t>
            </w:r>
            <w:r w:rsidR="00DB2FF4">
              <w:rPr>
                <w:color w:val="000000" w:themeColor="text1"/>
              </w:rPr>
              <w:t>Esxi</w:t>
            </w:r>
            <w:r w:rsidRPr="00766A15">
              <w:rPr>
                <w:color w:val="000000" w:themeColor="text1"/>
              </w:rPr>
              <w:t xml:space="preserve"> server 5.0/4.1/4.0, VSphere Client, VCenter, VMotion, Storage VMotion, </w:t>
            </w:r>
            <w:r w:rsidR="006A0992">
              <w:rPr>
                <w:color w:val="000000" w:themeColor="text1"/>
              </w:rPr>
              <w:t>VMware</w:t>
            </w:r>
            <w:r w:rsidRPr="00766A15">
              <w:rPr>
                <w:color w:val="000000" w:themeColor="text1"/>
              </w:rPr>
              <w:t>Update Manager, </w:t>
            </w:r>
            <w:r w:rsidR="006A0992">
              <w:rPr>
                <w:color w:val="000000" w:themeColor="text1"/>
              </w:rPr>
              <w:t>VMware</w:t>
            </w:r>
            <w:r w:rsidRPr="00766A15">
              <w:rPr>
                <w:color w:val="000000" w:themeColor="text1"/>
              </w:rPr>
              <w:t> Tools, </w:t>
            </w:r>
            <w:r w:rsidR="006A0992">
              <w:rPr>
                <w:color w:val="000000" w:themeColor="text1"/>
              </w:rPr>
              <w:t>VMware</w:t>
            </w:r>
            <w:r w:rsidRPr="00766A15">
              <w:rPr>
                <w:color w:val="000000" w:themeColor="text1"/>
              </w:rPr>
              <w:t> Converter,</w:t>
            </w:r>
            <w:r>
              <w:rPr>
                <w:color w:val="000000" w:themeColor="text1"/>
              </w:rPr>
              <w:t xml:space="preserve">  DRS, HA &amp;</w:t>
            </w:r>
            <w:r w:rsidRPr="00766A15">
              <w:rPr>
                <w:color w:val="000000" w:themeColor="text1"/>
              </w:rPr>
              <w:t>FT</w:t>
            </w:r>
            <w:r>
              <w:rPr>
                <w:color w:val="000000" w:themeColor="text1"/>
              </w:rPr>
              <w:t xml:space="preserve"> and Microsoft Hyper-V</w:t>
            </w:r>
            <w:r w:rsidRPr="00766A15">
              <w:rPr>
                <w:color w:val="000000" w:themeColor="text1"/>
              </w:rPr>
              <w:t>.</w:t>
            </w:r>
          </w:p>
        </w:tc>
      </w:tr>
      <w:tr w:rsidR="00B4616A" w:rsidTr="00320A14">
        <w:trPr>
          <w:trHeight w:val="797"/>
        </w:trPr>
        <w:tc>
          <w:tcPr>
            <w:tcW w:w="2425" w:type="dxa"/>
          </w:tcPr>
          <w:p w:rsidR="00B4616A" w:rsidRPr="00E61ED5" w:rsidRDefault="00B4616A" w:rsidP="00B4616A">
            <w:pPr>
              <w:rPr>
                <w:b/>
                <w:color w:val="000000" w:themeColor="text1"/>
              </w:rPr>
            </w:pPr>
            <w:r w:rsidRPr="00766A15">
              <w:rPr>
                <w:b/>
                <w:color w:val="000000" w:themeColor="text1"/>
              </w:rPr>
              <w:t>Operating Systems</w:t>
            </w:r>
          </w:p>
        </w:tc>
        <w:tc>
          <w:tcPr>
            <w:tcW w:w="7825" w:type="dxa"/>
          </w:tcPr>
          <w:p w:rsidR="00B4616A" w:rsidRPr="00766A15" w:rsidRDefault="006A0992" w:rsidP="00B461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</w:t>
            </w:r>
            <w:r w:rsidR="00DA738F">
              <w:rPr>
                <w:color w:val="000000" w:themeColor="text1"/>
              </w:rPr>
              <w:t xml:space="preserve"> 2012/</w:t>
            </w:r>
            <w:r w:rsidR="00B4616A" w:rsidRPr="00766A15">
              <w:rPr>
                <w:color w:val="000000" w:themeColor="text1"/>
              </w:rPr>
              <w:t>2008/2003/2000Ent/Std,</w:t>
            </w:r>
            <w:r>
              <w:rPr>
                <w:color w:val="000000" w:themeColor="text1"/>
              </w:rPr>
              <w:t>Windows</w:t>
            </w:r>
            <w:r w:rsidR="00B4616A" w:rsidRPr="00766A15">
              <w:rPr>
                <w:color w:val="000000" w:themeColor="text1"/>
              </w:rPr>
              <w:t xml:space="preserve">95/98,2000,XP,Vista, </w:t>
            </w:r>
            <w:r>
              <w:rPr>
                <w:color w:val="000000" w:themeColor="text1"/>
              </w:rPr>
              <w:t>Windows</w:t>
            </w:r>
            <w:r w:rsidR="00B4616A" w:rsidRPr="00766A15">
              <w:rPr>
                <w:color w:val="000000" w:themeColor="text1"/>
              </w:rPr>
              <w:t>7, </w:t>
            </w:r>
            <w:r>
              <w:rPr>
                <w:color w:val="000000" w:themeColor="text1"/>
              </w:rPr>
              <w:t>VMware</w:t>
            </w:r>
            <w:r w:rsidR="00B4616A" w:rsidRPr="00766A15">
              <w:rPr>
                <w:color w:val="000000" w:themeColor="text1"/>
              </w:rPr>
              <w:t> </w:t>
            </w:r>
            <w:r w:rsidR="00DB2FF4">
              <w:rPr>
                <w:color w:val="000000" w:themeColor="text1"/>
              </w:rPr>
              <w:t>ESXI</w:t>
            </w:r>
            <w:r w:rsidR="00B4616A" w:rsidRPr="00766A15">
              <w:rPr>
                <w:color w:val="000000" w:themeColor="text1"/>
              </w:rPr>
              <w:t xml:space="preserve"> 2.5, 3.0.1, 3.0.2 , 3.5, </w:t>
            </w:r>
            <w:r w:rsidR="00DB2FF4">
              <w:rPr>
                <w:color w:val="000000" w:themeColor="text1"/>
              </w:rPr>
              <w:t>Esxi</w:t>
            </w:r>
            <w:r w:rsidR="00B4616A" w:rsidRPr="00766A15">
              <w:rPr>
                <w:color w:val="000000" w:themeColor="text1"/>
              </w:rPr>
              <w:t xml:space="preserve">4.1, </w:t>
            </w:r>
            <w:r w:rsidR="00DB2FF4">
              <w:rPr>
                <w:color w:val="000000" w:themeColor="text1"/>
              </w:rPr>
              <w:t>ESXI</w:t>
            </w:r>
            <w:r w:rsidR="00B4616A" w:rsidRPr="00766A15">
              <w:rPr>
                <w:color w:val="000000" w:themeColor="text1"/>
              </w:rPr>
              <w:t>4.1 Macintosh10.4, 10.5,10.6, MS-DOS </w:t>
            </w:r>
          </w:p>
        </w:tc>
      </w:tr>
      <w:tr w:rsidR="00B4616A" w:rsidTr="00320A14">
        <w:trPr>
          <w:trHeight w:val="52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Server Operating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 xml:space="preserve">MS </w:t>
            </w:r>
            <w:r w:rsidR="006A0992">
              <w:rPr>
                <w:color w:val="000000" w:themeColor="text1"/>
              </w:rPr>
              <w:t>Windows</w:t>
            </w:r>
            <w:r w:rsidRPr="00766A15">
              <w:rPr>
                <w:color w:val="000000" w:themeColor="text1"/>
              </w:rPr>
              <w:t xml:space="preserve"> Server/Exchange Server (2000/2003/2008/2008 R2</w:t>
            </w:r>
            <w:r w:rsidR="00DA738F">
              <w:rPr>
                <w:color w:val="000000" w:themeColor="text1"/>
              </w:rPr>
              <w:t>/2012</w:t>
            </w:r>
            <w:r w:rsidRPr="00766A15">
              <w:rPr>
                <w:color w:val="000000" w:themeColor="text1"/>
              </w:rPr>
              <w:t xml:space="preserve">), Red Hat </w:t>
            </w:r>
            <w:r w:rsidR="006A0992">
              <w:rPr>
                <w:color w:val="000000" w:themeColor="text1"/>
              </w:rPr>
              <w:t>Linux</w:t>
            </w:r>
            <w:r w:rsidRPr="00766A15">
              <w:rPr>
                <w:color w:val="000000" w:themeColor="text1"/>
              </w:rPr>
              <w:t xml:space="preserve"> (Enterprise </w:t>
            </w:r>
            <w:r w:rsidR="006A0992">
              <w:rPr>
                <w:color w:val="000000" w:themeColor="text1"/>
              </w:rPr>
              <w:t>Linux</w:t>
            </w:r>
            <w:r w:rsidRPr="00766A15">
              <w:rPr>
                <w:color w:val="000000" w:themeColor="text1"/>
              </w:rPr>
              <w:t xml:space="preserve"> 4/5/6), UBUNTU, SUSE 8/9/10.</w:t>
            </w:r>
          </w:p>
        </w:tc>
      </w:tr>
      <w:tr w:rsidR="00B4616A" w:rsidTr="00520B71">
        <w:trPr>
          <w:trHeight w:val="575"/>
        </w:trPr>
        <w:tc>
          <w:tcPr>
            <w:tcW w:w="2425" w:type="dxa"/>
          </w:tcPr>
          <w:p w:rsidR="00B4616A" w:rsidRPr="00E61ED5" w:rsidRDefault="00B4616A" w:rsidP="00B4616A">
            <w:pPr>
              <w:rPr>
                <w:b/>
                <w:color w:val="000000" w:themeColor="text1"/>
              </w:rPr>
            </w:pPr>
            <w:r w:rsidRPr="00766A15">
              <w:rPr>
                <w:b/>
                <w:color w:val="000000" w:themeColor="text1"/>
              </w:rPr>
              <w:t>Hardware</w:t>
            </w:r>
            <w:r w:rsidRPr="00766A15">
              <w:rPr>
                <w:color w:val="000000" w:themeColor="text1"/>
              </w:rPr>
              <w:br/>
            </w:r>
          </w:p>
        </w:tc>
        <w:tc>
          <w:tcPr>
            <w:tcW w:w="7825" w:type="dxa"/>
          </w:tcPr>
          <w:p w:rsidR="00B4616A" w:rsidRPr="00766A15" w:rsidRDefault="00520B71" w:rsidP="00B461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Cisco UCS, </w:t>
            </w:r>
            <w:r w:rsidR="00B4616A" w:rsidRPr="00766A15">
              <w:rPr>
                <w:color w:val="000000" w:themeColor="text1"/>
              </w:rPr>
              <w:t>IBM Blades 360 M3, LS 20, HP Blades BL685, 680, 460, Dell Power Edge Servers &amp; Desktops GX Series, HP DC 7900/8000 Desktops</w:t>
            </w:r>
          </w:p>
        </w:tc>
      </w:tr>
      <w:tr w:rsidR="00B4616A" w:rsidTr="00320A14">
        <w:trPr>
          <w:trHeight w:val="34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Scripting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VB Script, Perl and Power CLI.</w:t>
            </w:r>
          </w:p>
        </w:tc>
      </w:tr>
      <w:tr w:rsidR="00B4616A" w:rsidTr="00320A14">
        <w:trPr>
          <w:trHeight w:val="34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Storage</w:t>
            </w:r>
          </w:p>
        </w:tc>
        <w:tc>
          <w:tcPr>
            <w:tcW w:w="7825" w:type="dxa"/>
          </w:tcPr>
          <w:p w:rsidR="00B4616A" w:rsidRDefault="00B4616A" w:rsidP="00B4616A">
            <w:r w:rsidRPr="00BC5324">
              <w:rPr>
                <w:color w:val="000000" w:themeColor="text1"/>
              </w:rPr>
              <w:t>DAS, NAS (NFS), SAN and ISCSI.</w:t>
            </w:r>
          </w:p>
        </w:tc>
      </w:tr>
      <w:tr w:rsidR="00B4616A" w:rsidTr="00320A14">
        <w:trPr>
          <w:trHeight w:val="347"/>
        </w:trPr>
        <w:tc>
          <w:tcPr>
            <w:tcW w:w="2425" w:type="dxa"/>
          </w:tcPr>
          <w:p w:rsidR="00B4616A" w:rsidRDefault="00B4616A" w:rsidP="00B4616A">
            <w:r w:rsidRPr="00E61ED5">
              <w:rPr>
                <w:b/>
                <w:color w:val="000000" w:themeColor="text1"/>
              </w:rPr>
              <w:t>Database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MS-SQL Server 2000/2005/2008 and Oracle 8/9i/10g/11i, IBM DB2.</w:t>
            </w:r>
          </w:p>
        </w:tc>
      </w:tr>
      <w:tr w:rsidR="00B4616A" w:rsidTr="00320A14">
        <w:trPr>
          <w:trHeight w:val="34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Backups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 xml:space="preserve">VERITAS Netback up, TSM, Avamar and </w:t>
            </w:r>
            <w:r w:rsidR="006A0992">
              <w:rPr>
                <w:color w:val="000000" w:themeColor="text1"/>
              </w:rPr>
              <w:t>Windows</w:t>
            </w:r>
            <w:r w:rsidRPr="00766A15">
              <w:rPr>
                <w:color w:val="000000" w:themeColor="text1"/>
              </w:rPr>
              <w:t xml:space="preserve"> NT Backup.</w:t>
            </w:r>
          </w:p>
        </w:tc>
      </w:tr>
      <w:tr w:rsidR="00B4616A" w:rsidTr="00320A14">
        <w:trPr>
          <w:trHeight w:val="293"/>
        </w:trPr>
        <w:tc>
          <w:tcPr>
            <w:tcW w:w="2425" w:type="dxa"/>
          </w:tcPr>
          <w:p w:rsidR="00B4616A" w:rsidRDefault="00B4616A" w:rsidP="00B4616A">
            <w:r w:rsidRPr="008132CF">
              <w:rPr>
                <w:b/>
                <w:color w:val="000000" w:themeColor="text1"/>
              </w:rPr>
              <w:t>Antivirus</w:t>
            </w:r>
          </w:p>
        </w:tc>
        <w:tc>
          <w:tcPr>
            <w:tcW w:w="7825" w:type="dxa"/>
          </w:tcPr>
          <w:p w:rsidR="00B4616A" w:rsidRDefault="00B4616A" w:rsidP="00B4616A">
            <w:r w:rsidRPr="008132CF">
              <w:rPr>
                <w:color w:val="000000" w:themeColor="text1"/>
              </w:rPr>
              <w:t>Symantec Endpoint, Norton Antivirus and McAfee.</w:t>
            </w:r>
          </w:p>
        </w:tc>
      </w:tr>
      <w:tr w:rsidR="00B4616A" w:rsidTr="00320A14">
        <w:trPr>
          <w:trHeight w:val="608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Networking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Cisco 25xx, 35xx Routers and 35xx Switches, Brocade and Cisco DS fabric switches.</w:t>
            </w:r>
          </w:p>
        </w:tc>
      </w:tr>
      <w:tr w:rsidR="00B4616A" w:rsidTr="00320A14">
        <w:trPr>
          <w:trHeight w:val="608"/>
        </w:trPr>
        <w:tc>
          <w:tcPr>
            <w:tcW w:w="2425" w:type="dxa"/>
          </w:tcPr>
          <w:p w:rsidR="00B4616A" w:rsidRDefault="00B4616A" w:rsidP="00B4616A">
            <w:r w:rsidRPr="00E61ED5">
              <w:rPr>
                <w:b/>
                <w:color w:val="000000" w:themeColor="text1"/>
              </w:rPr>
              <w:t>N</w:t>
            </w:r>
            <w:r w:rsidR="00921D8C">
              <w:rPr>
                <w:b/>
                <w:color w:val="000000" w:themeColor="text1"/>
              </w:rPr>
              <w:t>etwork Protocols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TCP/IP, UDP, DHCP, HTTP, HTTPS, VPN, DNS, NTP, WINS, FTP, SSH, WinSCP and Telnet.</w:t>
            </w:r>
          </w:p>
        </w:tc>
      </w:tr>
      <w:tr w:rsidR="00B4616A" w:rsidTr="00320A14">
        <w:trPr>
          <w:trHeight w:val="61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Terminal Services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Remote Desktop Services, VNC, Putty, Tera Term, Team Viewer, cytrix, Logmein and Terminal Services.</w:t>
            </w:r>
          </w:p>
        </w:tc>
      </w:tr>
      <w:tr w:rsidR="00B4616A" w:rsidTr="00320A14">
        <w:trPr>
          <w:trHeight w:val="887"/>
        </w:trPr>
        <w:tc>
          <w:tcPr>
            <w:tcW w:w="2425" w:type="dxa"/>
          </w:tcPr>
          <w:p w:rsidR="00B4616A" w:rsidRDefault="00921D8C" w:rsidP="00B4616A">
            <w:r>
              <w:rPr>
                <w:b/>
                <w:color w:val="000000" w:themeColor="text1"/>
              </w:rPr>
              <w:t>Other</w:t>
            </w:r>
          </w:p>
        </w:tc>
        <w:tc>
          <w:tcPr>
            <w:tcW w:w="7825" w:type="dxa"/>
          </w:tcPr>
          <w:p w:rsidR="00B4616A" w:rsidRPr="00B4616A" w:rsidRDefault="00B4616A" w:rsidP="00B4616A">
            <w:pPr>
              <w:rPr>
                <w:color w:val="000000" w:themeColor="text1"/>
              </w:rPr>
            </w:pPr>
            <w:r w:rsidRPr="00522AA6">
              <w:rPr>
                <w:color w:val="000000" w:themeColor="text1"/>
              </w:rPr>
              <w:t>Norton Ghosting, Microsoft Office 2000/2003/2007/2010</w:t>
            </w:r>
            <w:r>
              <w:rPr>
                <w:color w:val="000000" w:themeColor="text1"/>
              </w:rPr>
              <w:t>/2012</w:t>
            </w:r>
            <w:r w:rsidRPr="00522AA6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Microsoft Visio, Rational Rose,</w:t>
            </w:r>
            <w:r w:rsidRPr="00766A15">
              <w:rPr>
                <w:color w:val="000000" w:themeColor="text1"/>
              </w:rPr>
              <w:t>Microsoft Office Enterprise, Microsoft Clustering, Citrix, McAfee Enterprise Antivirus, Microsoft Project, Rational Robot SharePoint, HP Sitescope.</w:t>
            </w:r>
          </w:p>
        </w:tc>
      </w:tr>
      <w:tr w:rsidR="00B4616A" w:rsidTr="00320A14">
        <w:trPr>
          <w:trHeight w:val="347"/>
        </w:trPr>
        <w:tc>
          <w:tcPr>
            <w:tcW w:w="2425" w:type="dxa"/>
          </w:tcPr>
          <w:p w:rsidR="00B4616A" w:rsidRDefault="00B4616A" w:rsidP="00B4616A">
            <w:r w:rsidRPr="00E61ED5">
              <w:rPr>
                <w:b/>
                <w:color w:val="000000" w:themeColor="text1"/>
              </w:rPr>
              <w:t>Remote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Terminal Server, DameWare, VNC, RDP</w:t>
            </w:r>
          </w:p>
        </w:tc>
      </w:tr>
      <w:tr w:rsidR="00B4616A" w:rsidTr="00320A14">
        <w:trPr>
          <w:trHeight w:val="347"/>
        </w:trPr>
        <w:tc>
          <w:tcPr>
            <w:tcW w:w="2425" w:type="dxa"/>
          </w:tcPr>
          <w:p w:rsidR="00B4616A" w:rsidRDefault="00B4616A" w:rsidP="00B4616A">
            <w:r w:rsidRPr="00766A15">
              <w:rPr>
                <w:b/>
                <w:color w:val="000000" w:themeColor="text1"/>
              </w:rPr>
              <w:t>Internet/Intranet</w:t>
            </w:r>
          </w:p>
        </w:tc>
        <w:tc>
          <w:tcPr>
            <w:tcW w:w="7825" w:type="dxa"/>
          </w:tcPr>
          <w:p w:rsidR="00B4616A" w:rsidRDefault="00B4616A" w:rsidP="00B4616A">
            <w:r w:rsidRPr="00766A15">
              <w:rPr>
                <w:color w:val="000000" w:themeColor="text1"/>
              </w:rPr>
              <w:t>IIS 7.0/6.0/5.0, Internet Explorer 8.0/7.0/6.0, LDAP</w:t>
            </w:r>
          </w:p>
        </w:tc>
      </w:tr>
    </w:tbl>
    <w:p w:rsidR="00320A14" w:rsidRPr="00520B71" w:rsidRDefault="00766A15" w:rsidP="00E61ED5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b/>
          <w:color w:val="002060"/>
        </w:rPr>
      </w:pPr>
      <w:r w:rsidRPr="00520B71">
        <w:rPr>
          <w:b/>
          <w:color w:val="002060"/>
        </w:rPr>
        <w:br/>
      </w:r>
      <w:r w:rsidR="00320A14" w:rsidRPr="00520B71">
        <w:rPr>
          <w:rFonts w:asciiTheme="majorHAnsi" w:hAnsiTheme="majorHAnsi"/>
          <w:b/>
          <w:color w:val="002060"/>
        </w:rPr>
        <w:t>PROFESSIONAL EXPERIENCE</w:t>
      </w:r>
      <w:r w:rsidR="00060BC2" w:rsidRPr="00520B71">
        <w:rPr>
          <w:rFonts w:asciiTheme="majorHAnsi" w:hAnsiTheme="majorHAnsi"/>
          <w:b/>
          <w:color w:val="002060"/>
        </w:rPr>
        <w:t>:</w:t>
      </w:r>
    </w:p>
    <w:p w:rsidR="000E6623" w:rsidRPr="000E6623" w:rsidRDefault="000E6623" w:rsidP="00E61ED5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color w:val="000000" w:themeColor="text1"/>
          <w:sz w:val="10"/>
        </w:rPr>
      </w:pPr>
    </w:p>
    <w:tbl>
      <w:tblPr>
        <w:tblStyle w:val="TableGrid"/>
        <w:tblW w:w="10336" w:type="dxa"/>
        <w:tblInd w:w="-288" w:type="dxa"/>
        <w:tblBorders>
          <w:insideH w:val="double" w:sz="4" w:space="0" w:color="2E8266"/>
          <w:insideV w:val="double" w:sz="4" w:space="0" w:color="2E8266"/>
        </w:tblBorders>
        <w:tblLook w:val="04A0"/>
      </w:tblPr>
      <w:tblGrid>
        <w:gridCol w:w="5168"/>
        <w:gridCol w:w="5168"/>
      </w:tblGrid>
      <w:tr w:rsidR="00287170" w:rsidRPr="00287170" w:rsidTr="00287170">
        <w:trPr>
          <w:trHeight w:val="334"/>
        </w:trPr>
        <w:tc>
          <w:tcPr>
            <w:tcW w:w="5168" w:type="dxa"/>
          </w:tcPr>
          <w:p w:rsidR="00320A14" w:rsidRPr="00287170" w:rsidRDefault="008C31F3" w:rsidP="00E61ED5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UPS, Louisville, KY</w:t>
            </w:r>
          </w:p>
        </w:tc>
        <w:tc>
          <w:tcPr>
            <w:tcW w:w="5168" w:type="dxa"/>
          </w:tcPr>
          <w:p w:rsidR="00320A14" w:rsidRPr="00287170" w:rsidRDefault="008C31F3" w:rsidP="00E61ED5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Apr 2015 – Present</w:t>
            </w:r>
          </w:p>
        </w:tc>
      </w:tr>
      <w:tr w:rsidR="00287170" w:rsidRPr="00287170" w:rsidTr="00287170">
        <w:trPr>
          <w:trHeight w:val="313"/>
        </w:trPr>
        <w:tc>
          <w:tcPr>
            <w:tcW w:w="10336" w:type="dxa"/>
            <w:gridSpan w:val="2"/>
          </w:tcPr>
          <w:p w:rsidR="00320A14" w:rsidRPr="00287170" w:rsidRDefault="008C31F3" w:rsidP="00E61ED5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System Admin(VMware &amp; Windows)</w:t>
            </w:r>
          </w:p>
        </w:tc>
      </w:tr>
    </w:tbl>
    <w:p w:rsidR="00287170" w:rsidRPr="00F70280" w:rsidRDefault="00287170" w:rsidP="00E61ED5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color w:val="000000" w:themeColor="text1"/>
        </w:rPr>
      </w:pPr>
      <w:r w:rsidRPr="00F70280">
        <w:rPr>
          <w:rFonts w:asciiTheme="majorHAnsi" w:hAnsiTheme="majorHAnsi"/>
          <w:color w:val="000000" w:themeColor="text1"/>
        </w:rPr>
        <w:t>Duties:</w:t>
      </w:r>
    </w:p>
    <w:p w:rsidR="00F70280" w:rsidRPr="00F70280" w:rsidRDefault="00F70280" w:rsidP="00E61ED5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color w:val="000000" w:themeColor="text1"/>
          <w:u w:val="single"/>
        </w:rPr>
      </w:pP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Build new </w:t>
      </w:r>
      <w:r w:rsidR="00DB2FF4">
        <w:rPr>
          <w:color w:val="000000" w:themeColor="text1"/>
        </w:rPr>
        <w:t>Esxi</w:t>
      </w:r>
      <w:r w:rsidRPr="00BF54B2">
        <w:rPr>
          <w:color w:val="000000" w:themeColor="text1"/>
        </w:rPr>
        <w:t xml:space="preserve"> hosts from the scratch and Performed migration of all the VMs from </w:t>
      </w:r>
      <w:r w:rsidR="00DB2FF4">
        <w:rPr>
          <w:color w:val="000000" w:themeColor="text1"/>
        </w:rPr>
        <w:t>Esxi</w:t>
      </w:r>
      <w:r w:rsidRPr="00BF54B2">
        <w:rPr>
          <w:color w:val="000000" w:themeColor="text1"/>
        </w:rPr>
        <w:t xml:space="preserve"> 4.1</w:t>
      </w:r>
      <w:r w:rsidR="00F86E1C">
        <w:rPr>
          <w:color w:val="000000" w:themeColor="text1"/>
        </w:rPr>
        <w:t>/Esxi5.0</w:t>
      </w:r>
      <w:r w:rsidRPr="00BF54B2">
        <w:rPr>
          <w:color w:val="000000" w:themeColor="text1"/>
        </w:rPr>
        <w:t xml:space="preserve"> to 5.5 with zero downtime.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Installing, Configuring &amp; Trouble shooting of the new </w:t>
      </w:r>
      <w:r w:rsidR="00DB2FF4">
        <w:rPr>
          <w:color w:val="000000" w:themeColor="text1"/>
        </w:rPr>
        <w:t>Esxi</w:t>
      </w:r>
      <w:r w:rsidR="00DB1C69">
        <w:rPr>
          <w:color w:val="000000" w:themeColor="text1"/>
        </w:rPr>
        <w:t xml:space="preserve"> 5.5, 5.1 on Cisco UCS, HP, Dell servers</w:t>
      </w:r>
      <w:r w:rsidRPr="00BF54B2">
        <w:rPr>
          <w:color w:val="000000" w:themeColor="text1"/>
        </w:rPr>
        <w:t>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lastRenderedPageBreak/>
        <w:t xml:space="preserve">Co-ordinated with the network team to plan the structure of network to be used for the new </w:t>
      </w:r>
      <w:r w:rsidR="00DB2FF4">
        <w:rPr>
          <w:color w:val="000000" w:themeColor="text1"/>
        </w:rPr>
        <w:t>Esxi</w:t>
      </w:r>
      <w:r w:rsidRPr="00BF54B2">
        <w:rPr>
          <w:color w:val="000000" w:themeColor="text1"/>
        </w:rPr>
        <w:t xml:space="preserve"> hosts like number of NICs, vLANs, subnets etc.</w:t>
      </w:r>
    </w:p>
    <w:p w:rsid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Installation and configuration of </w:t>
      </w:r>
      <w:r w:rsidR="006A0992">
        <w:rPr>
          <w:color w:val="000000" w:themeColor="text1"/>
        </w:rPr>
        <w:t>Windows</w:t>
      </w:r>
      <w:r w:rsidRPr="00BF54B2">
        <w:rPr>
          <w:color w:val="000000" w:themeColor="text1"/>
        </w:rPr>
        <w:t xml:space="preserve"> servers 2003, 2008, 2008 R2</w:t>
      </w:r>
      <w:r w:rsidR="00DA738F">
        <w:rPr>
          <w:color w:val="000000" w:themeColor="text1"/>
        </w:rPr>
        <w:t>, 2012</w:t>
      </w:r>
      <w:r w:rsidRPr="00BF54B2">
        <w:rPr>
          <w:color w:val="000000" w:themeColor="text1"/>
        </w:rPr>
        <w:t xml:space="preserve"> Virtual Machines in the </w:t>
      </w:r>
      <w:r w:rsidR="00DB2FF4">
        <w:rPr>
          <w:color w:val="000000" w:themeColor="text1"/>
        </w:rPr>
        <w:t>Esxi</w:t>
      </w:r>
      <w:r w:rsidRPr="00BF54B2">
        <w:rPr>
          <w:color w:val="000000" w:themeColor="text1"/>
        </w:rPr>
        <w:t xml:space="preserve"> host clusters.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Deploy VMware Operations Manager Suite for enterprise level monitoring, resource utilizationand weekly and monthly reports.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Implemented</w:t>
      </w:r>
      <w:r w:rsidRPr="00DB1C69">
        <w:rPr>
          <w:color w:val="000000" w:themeColor="text1"/>
        </w:rPr>
        <w:t xml:space="preserve"> SRM 5.0 on vSphere across multiple sites to provide Disaster recoverysolution for VMware vSphere Environment and working with SAN team to replicate storageacross multiple datacenters.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 xml:space="preserve">Involved in Conversion of </w:t>
      </w:r>
      <w:r w:rsidRPr="00DB1C69">
        <w:rPr>
          <w:color w:val="000000" w:themeColor="text1"/>
        </w:rPr>
        <w:t>physical machines to virtual machines (P2V migration) using VMware enterpriseconverter and PlateSpin.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Worked on different</w:t>
      </w:r>
      <w:r w:rsidRPr="00DB1C69">
        <w:rPr>
          <w:color w:val="000000" w:themeColor="text1"/>
        </w:rPr>
        <w:t xml:space="preserve"> applications such as MOM, SCOM, and VCOPS to improve the availability, performance,and ensure maximum uptime.</w:t>
      </w:r>
    </w:p>
    <w:p w:rsid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Administered</w:t>
      </w:r>
      <w:r w:rsidRPr="00DB1C69">
        <w:rPr>
          <w:color w:val="000000" w:themeColor="text1"/>
        </w:rPr>
        <w:t xml:space="preserve"> Windows 2003/2008/2012 Active Directory, DNS, DHCP, WINS and building newwindows physical/virtual servers as per the requirement of the project.</w:t>
      </w:r>
    </w:p>
    <w:p w:rsid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Configuring  fault tolerance (FT) for critical VM’s</w:t>
      </w:r>
      <w:r w:rsidRPr="00DB1C69">
        <w:rPr>
          <w:color w:val="000000" w:themeColor="text1"/>
        </w:rPr>
        <w:t xml:space="preserve"> Configured</w:t>
      </w:r>
      <w:r>
        <w:rPr>
          <w:color w:val="000000" w:themeColor="text1"/>
        </w:rPr>
        <w:t>,</w:t>
      </w:r>
      <w:r w:rsidRPr="00DB1C69">
        <w:rPr>
          <w:color w:val="000000" w:themeColor="text1"/>
        </w:rPr>
        <w:t xml:space="preserve"> and Managed</w:t>
      </w:r>
      <w:r>
        <w:rPr>
          <w:color w:val="000000" w:themeColor="text1"/>
        </w:rPr>
        <w:t xml:space="preserve"> VMware cluster with HA and DRS rules.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Database Upgrade for VCenter and update manager from SQL 2005 to SQL 2008 on 2 vCenterServers</w:t>
      </w:r>
    </w:p>
    <w:p w:rsid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Building VM</w:t>
      </w:r>
      <w:r>
        <w:rPr>
          <w:color w:val="000000" w:themeColor="text1"/>
        </w:rPr>
        <w:t xml:space="preserve"> from clones and templates.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Created</w:t>
      </w:r>
      <w:r w:rsidRPr="00DB1C69">
        <w:rPr>
          <w:color w:val="000000" w:themeColor="text1"/>
        </w:rPr>
        <w:t xml:space="preserve"> standard server builds, update servers with latest service packs and hot fixes.</w:t>
      </w:r>
    </w:p>
    <w:p w:rsid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Created standard process for group policy deployment as well as Active Directory users and group</w:t>
      </w:r>
      <w:r>
        <w:rPr>
          <w:color w:val="000000" w:themeColor="text1"/>
        </w:rPr>
        <w:t>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Configure and upgrade Flex-10/Flex Fabric Shared Uplink Sets, SAN Fabrics, and Server Profiles</w:t>
      </w:r>
    </w:p>
    <w:p w:rsidR="00DB1C69" w:rsidRPr="00DB1C69" w:rsidRDefault="00DB1C69" w:rsidP="00DB1C69">
      <w:pPr>
        <w:pStyle w:val="ListBullet"/>
        <w:numPr>
          <w:ilvl w:val="0"/>
          <w:numId w:val="0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on Virtual Connect Manager for BL460c, BL680c g6/g7/g9 on HP C7000 enclosures.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Configure and maintain MSCS (Microsoft Cluster Server) while utilizing VMware RDM feature.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DB1C69">
        <w:rPr>
          <w:color w:val="000000" w:themeColor="text1"/>
        </w:rPr>
        <w:t>Managing the backups using the Tivoli Storage Manager (TSM) and Backup Exec SystemRecovery.</w:t>
      </w:r>
    </w:p>
    <w:p w:rsidR="00DB1C69" w:rsidRPr="00DB1C69" w:rsidRDefault="00DB1C69" w:rsidP="00DB1C69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Packe distribution using</w:t>
      </w:r>
      <w:r w:rsidRPr="00DB1C69">
        <w:rPr>
          <w:color w:val="000000" w:themeColor="text1"/>
        </w:rPr>
        <w:t xml:space="preserve"> SCCM server across all the desktops and servers</w:t>
      </w:r>
      <w:r>
        <w:rPr>
          <w:color w:val="000000" w:themeColor="text1"/>
        </w:rPr>
        <w:t xml:space="preserve"> in the environment. 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Installation of VCenter server and Configuring </w:t>
      </w:r>
      <w:r w:rsidR="00DB2FF4">
        <w:rPr>
          <w:color w:val="000000" w:themeColor="text1"/>
        </w:rPr>
        <w:t>Esxi</w:t>
      </w:r>
      <w:r w:rsidRPr="00BF54B2">
        <w:rPr>
          <w:color w:val="000000" w:themeColor="text1"/>
        </w:rPr>
        <w:t xml:space="preserve"> – host’s within the cluster using VMotion and HA.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Running patches and updates through update manager for the </w:t>
      </w:r>
      <w:r w:rsidR="00DB2FF4">
        <w:rPr>
          <w:color w:val="000000" w:themeColor="text1"/>
        </w:rPr>
        <w:t>Esxi</w:t>
      </w:r>
      <w:r w:rsidRPr="00BF54B2">
        <w:rPr>
          <w:color w:val="000000" w:themeColor="text1"/>
        </w:rPr>
        <w:t xml:space="preserve"> hosts.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Build the entire VDI Environment in </w:t>
      </w:r>
      <w:r w:rsidR="006A0992">
        <w:rPr>
          <w:color w:val="000000" w:themeColor="text1"/>
        </w:rPr>
        <w:t>VMware</w:t>
      </w:r>
      <w:r w:rsidRPr="00BF54B2">
        <w:rPr>
          <w:color w:val="000000" w:themeColor="text1"/>
        </w:rPr>
        <w:t xml:space="preserve"> horizon view 5.2 by deploying Connection server; Security servers; Dedicated VCenter server and Transfer server and authenticating them in Horizon View Administration console.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>Created various types of desktop pools like Manual pools; Automated pools; Linked clones pools; full clone pools and RDP pools in Horizon View 5.2 as per users requirements.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>Thinapped Microsoft office 2010; Adobe reader 9.0 and ArcGis for VDI desktops.</w:t>
      </w:r>
    </w:p>
    <w:p w:rsid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>Co-ordinated with storage team for the datastore consolidation and resize project after the VSphere migration from 4.1 to 5.5.</w:t>
      </w:r>
    </w:p>
    <w:p w:rsidR="00E05CC1" w:rsidRPr="00E05CC1" w:rsidRDefault="00E05CC1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E05CC1">
        <w:rPr>
          <w:color w:val="000000" w:themeColor="text1"/>
        </w:rPr>
        <w:t xml:space="preserve">Migrated physical server to virtual servers using </w:t>
      </w:r>
      <w:r w:rsidR="006A0992">
        <w:rPr>
          <w:color w:val="000000" w:themeColor="text1"/>
        </w:rPr>
        <w:t>VMware</w:t>
      </w:r>
      <w:r w:rsidRPr="00E05CC1">
        <w:rPr>
          <w:color w:val="000000" w:themeColor="text1"/>
        </w:rPr>
        <w:t xml:space="preserve"> convertor and was part was data center move which was consolidated to one location.</w:t>
      </w:r>
    </w:p>
    <w:p w:rsidR="00E05CC1" w:rsidRPr="00E05CC1" w:rsidRDefault="00E05CC1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E05CC1">
        <w:rPr>
          <w:color w:val="000000" w:themeColor="text1"/>
        </w:rPr>
        <w:t xml:space="preserve">Installed and configured 2node Microsoft Failover cluster using </w:t>
      </w:r>
      <w:r w:rsidR="006A0992">
        <w:rPr>
          <w:color w:val="000000" w:themeColor="text1"/>
        </w:rPr>
        <w:t>Windows</w:t>
      </w:r>
      <w:r w:rsidRPr="00E05CC1">
        <w:rPr>
          <w:color w:val="000000" w:themeColor="text1"/>
        </w:rPr>
        <w:t xml:space="preserve"> 2008 R2 Enterprise edition and configured the file shares on the cluster.</w:t>
      </w:r>
    </w:p>
    <w:p w:rsidR="00E05CC1" w:rsidRPr="00BF54B2" w:rsidRDefault="00E05CC1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E05CC1">
        <w:rPr>
          <w:color w:val="000000" w:themeColor="text1"/>
        </w:rPr>
        <w:t xml:space="preserve">Worked closely with Storage team for provisioning and configuring the LUNs to </w:t>
      </w:r>
      <w:r w:rsidR="00DB2FF4">
        <w:rPr>
          <w:color w:val="000000" w:themeColor="text1"/>
        </w:rPr>
        <w:t>Esxi</w:t>
      </w:r>
      <w:r w:rsidRPr="00E05CC1">
        <w:rPr>
          <w:color w:val="000000" w:themeColor="text1"/>
        </w:rPr>
        <w:t xml:space="preserve"> servers.</w:t>
      </w:r>
    </w:p>
    <w:p w:rsidR="00BF54B2" w:rsidRPr="00BF54B2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Deployed </w:t>
      </w:r>
      <w:r w:rsidR="006A0992">
        <w:rPr>
          <w:color w:val="000000" w:themeColor="text1"/>
        </w:rPr>
        <w:t>VMware</w:t>
      </w:r>
      <w:r w:rsidRPr="00BF54B2">
        <w:rPr>
          <w:color w:val="000000" w:themeColor="text1"/>
        </w:rPr>
        <w:t xml:space="preserve"> Vcenter operations manager and Infrastructure navigator in the production environment to monitor performance of Virtual servers and datastores.</w:t>
      </w:r>
    </w:p>
    <w:p w:rsidR="00F70280" w:rsidRDefault="00BF54B2" w:rsidP="00F70280">
      <w:pPr>
        <w:pStyle w:val="ListBullet"/>
        <w:numPr>
          <w:ilvl w:val="0"/>
          <w:numId w:val="29"/>
        </w:numPr>
        <w:ind w:left="144" w:right="-432"/>
        <w:rPr>
          <w:color w:val="000000" w:themeColor="text1"/>
        </w:rPr>
      </w:pPr>
      <w:r w:rsidRPr="00BF54B2">
        <w:rPr>
          <w:color w:val="000000" w:themeColor="text1"/>
        </w:rPr>
        <w:t xml:space="preserve">Worked on physical to virtual migration(P2V) and virtual to virtual(V2V) using </w:t>
      </w:r>
      <w:r w:rsidR="006A0992">
        <w:rPr>
          <w:color w:val="000000" w:themeColor="text1"/>
        </w:rPr>
        <w:t>VMware</w:t>
      </w:r>
      <w:r w:rsidRPr="00BF54B2">
        <w:rPr>
          <w:color w:val="000000" w:themeColor="text1"/>
        </w:rPr>
        <w:t xml:space="preserve"> converter 5.0</w:t>
      </w:r>
      <w:r>
        <w:rPr>
          <w:color w:val="000000" w:themeColor="text1"/>
        </w:rPr>
        <w:t>.</w:t>
      </w:r>
    </w:p>
    <w:p w:rsidR="00140E27" w:rsidRDefault="00140E27" w:rsidP="00140E27">
      <w:pPr>
        <w:pStyle w:val="ListBullet"/>
        <w:numPr>
          <w:ilvl w:val="0"/>
          <w:numId w:val="0"/>
        </w:numPr>
        <w:ind w:right="-432"/>
        <w:rPr>
          <w:color w:val="000000" w:themeColor="text1"/>
        </w:rPr>
      </w:pPr>
    </w:p>
    <w:p w:rsidR="00140E27" w:rsidRPr="00F70280" w:rsidRDefault="00140E27" w:rsidP="00140E27">
      <w:pPr>
        <w:pStyle w:val="ListBullet"/>
        <w:numPr>
          <w:ilvl w:val="0"/>
          <w:numId w:val="0"/>
        </w:numPr>
        <w:ind w:left="-144" w:right="-432"/>
        <w:rPr>
          <w:color w:val="000000" w:themeColor="text1"/>
        </w:rPr>
      </w:pPr>
    </w:p>
    <w:tbl>
      <w:tblPr>
        <w:tblStyle w:val="TableGrid"/>
        <w:tblW w:w="10336" w:type="dxa"/>
        <w:tblInd w:w="-288" w:type="dxa"/>
        <w:tblBorders>
          <w:insideH w:val="double" w:sz="4" w:space="0" w:color="2E8266"/>
          <w:insideV w:val="double" w:sz="4" w:space="0" w:color="2E8266"/>
        </w:tblBorders>
        <w:tblLook w:val="04A0"/>
      </w:tblPr>
      <w:tblGrid>
        <w:gridCol w:w="5168"/>
        <w:gridCol w:w="5168"/>
      </w:tblGrid>
      <w:tr w:rsidR="00287170" w:rsidRPr="00287170" w:rsidTr="002A43FE">
        <w:trPr>
          <w:trHeight w:val="334"/>
        </w:trPr>
        <w:tc>
          <w:tcPr>
            <w:tcW w:w="5168" w:type="dxa"/>
          </w:tcPr>
          <w:p w:rsidR="00287170" w:rsidRPr="00287170" w:rsidRDefault="00B43635" w:rsidP="00287170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Intuit, Mountainview, CA</w:t>
            </w:r>
          </w:p>
        </w:tc>
        <w:tc>
          <w:tcPr>
            <w:tcW w:w="5168" w:type="dxa"/>
          </w:tcPr>
          <w:p w:rsidR="00287170" w:rsidRPr="00287170" w:rsidRDefault="00B43635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Dec 2013 – Apr 2015</w:t>
            </w:r>
          </w:p>
        </w:tc>
      </w:tr>
      <w:tr w:rsidR="00287170" w:rsidRPr="00287170" w:rsidTr="002A43FE">
        <w:trPr>
          <w:trHeight w:val="313"/>
        </w:trPr>
        <w:tc>
          <w:tcPr>
            <w:tcW w:w="10336" w:type="dxa"/>
            <w:gridSpan w:val="2"/>
          </w:tcPr>
          <w:p w:rsidR="00287170" w:rsidRPr="00287170" w:rsidRDefault="00B43635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VMware, Windows Systems Administrator</w:t>
            </w:r>
          </w:p>
        </w:tc>
      </w:tr>
    </w:tbl>
    <w:p w:rsidR="00287170" w:rsidRPr="00520B71" w:rsidRDefault="00287170" w:rsidP="00287170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b/>
          <w:color w:val="000000" w:themeColor="text1"/>
        </w:rPr>
      </w:pPr>
      <w:r w:rsidRPr="00520B71">
        <w:rPr>
          <w:rFonts w:asciiTheme="majorHAnsi" w:hAnsiTheme="majorHAnsi"/>
          <w:b/>
          <w:color w:val="000000" w:themeColor="text1"/>
        </w:rPr>
        <w:t>Duties:</w:t>
      </w:r>
    </w:p>
    <w:p w:rsidR="00F70280" w:rsidRPr="00F70280" w:rsidRDefault="00F70280" w:rsidP="00287170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color w:val="000000" w:themeColor="text1"/>
          <w:u w:val="single"/>
        </w:rPr>
      </w:pPr>
    </w:p>
    <w:p w:rsidR="00E05CC1" w:rsidRDefault="00E05CC1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E05CC1">
        <w:rPr>
          <w:color w:val="000000" w:themeColor="text1"/>
        </w:rPr>
        <w:t xml:space="preserve">Installed </w:t>
      </w:r>
      <w:r w:rsidR="006A0992">
        <w:rPr>
          <w:color w:val="000000" w:themeColor="text1"/>
        </w:rPr>
        <w:t>VMware</w:t>
      </w:r>
      <w:r w:rsidRPr="00E05CC1">
        <w:rPr>
          <w:color w:val="000000" w:themeColor="text1"/>
        </w:rPr>
        <w:t xml:space="preserve"> VSphere </w:t>
      </w:r>
      <w:r w:rsidR="00DB2FF4">
        <w:rPr>
          <w:color w:val="000000" w:themeColor="text1"/>
        </w:rPr>
        <w:t>Esxi</w:t>
      </w:r>
      <w:r w:rsidRPr="00E05CC1">
        <w:rPr>
          <w:color w:val="000000" w:themeColor="text1"/>
        </w:rPr>
        <w:t xml:space="preserve"> 4 and </w:t>
      </w:r>
      <w:r w:rsidR="00DB2FF4">
        <w:rPr>
          <w:color w:val="000000" w:themeColor="text1"/>
        </w:rPr>
        <w:t>ESXI</w:t>
      </w:r>
      <w:r w:rsidR="000D67AA">
        <w:rPr>
          <w:color w:val="000000" w:themeColor="text1"/>
        </w:rPr>
        <w:t xml:space="preserve"> server 4/3.5/3.0 </w:t>
      </w:r>
      <w:r w:rsidRPr="00E05CC1">
        <w:rPr>
          <w:color w:val="000000" w:themeColor="text1"/>
        </w:rPr>
        <w:t xml:space="preserve">in a total of 25 </w:t>
      </w:r>
      <w:r w:rsidR="00DB2FF4">
        <w:rPr>
          <w:color w:val="000000" w:themeColor="text1"/>
        </w:rPr>
        <w:t>ESXI</w:t>
      </w:r>
      <w:r w:rsidR="000D67AA">
        <w:rPr>
          <w:color w:val="000000" w:themeColor="text1"/>
        </w:rPr>
        <w:t>’s, 600</w:t>
      </w:r>
      <w:r w:rsidRPr="00E05CC1">
        <w:rPr>
          <w:color w:val="000000" w:themeColor="text1"/>
        </w:rPr>
        <w:t xml:space="preserve">+ servers &amp; Created virtual machines on </w:t>
      </w:r>
      <w:r w:rsidR="00DB2FF4">
        <w:rPr>
          <w:color w:val="000000" w:themeColor="text1"/>
        </w:rPr>
        <w:t>ESXI</w:t>
      </w:r>
      <w:r w:rsidRPr="00E05CC1">
        <w:rPr>
          <w:color w:val="000000" w:themeColor="text1"/>
        </w:rPr>
        <w:t xml:space="preserve"> Servers. Created standard Templates and deployed servers from the Templates</w:t>
      </w:r>
      <w:bookmarkStart w:id="0" w:name="_GoBack"/>
      <w:bookmarkEnd w:id="0"/>
    </w:p>
    <w:p w:rsidR="00E05CC1" w:rsidRDefault="00E05CC1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E05CC1">
        <w:rPr>
          <w:color w:val="000000" w:themeColor="text1"/>
        </w:rPr>
        <w:t xml:space="preserve">Administration of Active Directory, TCP/IP, DNS, DHCP and network administration skills in </w:t>
      </w:r>
      <w:r w:rsidR="006A0992">
        <w:rPr>
          <w:color w:val="000000" w:themeColor="text1"/>
        </w:rPr>
        <w:t>Windows</w:t>
      </w:r>
      <w:r w:rsidRPr="00E05CC1">
        <w:rPr>
          <w:color w:val="000000" w:themeColor="text1"/>
        </w:rPr>
        <w:t xml:space="preserve"> 2003/2000 server and designed and successfully implemented </w:t>
      </w:r>
      <w:r w:rsidR="006A0992">
        <w:rPr>
          <w:color w:val="000000" w:themeColor="text1"/>
        </w:rPr>
        <w:t>VMware</w:t>
      </w:r>
      <w:r w:rsidR="00DB2FF4">
        <w:rPr>
          <w:color w:val="000000" w:themeColor="text1"/>
        </w:rPr>
        <w:t>ESXI</w:t>
      </w:r>
      <w:r w:rsidRPr="00E05CC1">
        <w:rPr>
          <w:color w:val="000000" w:themeColor="text1"/>
        </w:rPr>
        <w:t xml:space="preserve"> servers for server consolidation.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Analyzing system logs and identifying potential issues with servers and Desktops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Creating Virtual switch and configuring Virtual switch settings and policies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lastRenderedPageBreak/>
        <w:t xml:space="preserve">Involved in P2V, V2P Migration using Stand Alone </w:t>
      </w:r>
      <w:r w:rsidR="006A0992">
        <w:rPr>
          <w:color w:val="000000" w:themeColor="text1"/>
        </w:rPr>
        <w:t>VMware</w:t>
      </w:r>
      <w:r w:rsidRPr="00DA738F">
        <w:rPr>
          <w:color w:val="000000" w:themeColor="text1"/>
        </w:rPr>
        <w:t xml:space="preserve"> Converter Server and Plate Spin.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Managing and implementing various projects with all phases of life cycle for virtualization. 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Configured </w:t>
      </w:r>
      <w:r w:rsidR="00DB2FF4">
        <w:rPr>
          <w:color w:val="000000" w:themeColor="text1"/>
        </w:rPr>
        <w:t>ESXI</w:t>
      </w:r>
      <w:r w:rsidRPr="00DA738F">
        <w:rPr>
          <w:color w:val="000000" w:themeColor="text1"/>
        </w:rPr>
        <w:t xml:space="preserve"> 4.0 with SAN Attached storage (LUN Assignments, Data stores)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Utilized </w:t>
      </w:r>
      <w:r w:rsidR="006A0992">
        <w:rPr>
          <w:color w:val="000000" w:themeColor="text1"/>
        </w:rPr>
        <w:t>VMware</w:t>
      </w:r>
      <w:r w:rsidRPr="00DA738F">
        <w:rPr>
          <w:color w:val="000000" w:themeColor="text1"/>
        </w:rPr>
        <w:t xml:space="preserve"> Converter for Physical to Virtual/Virtual to Virtual conversion/Physical to Physical conversion.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Maintaining backups and restores of the Production and Development data.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Network Attached Storage Implementations.</w:t>
      </w:r>
    </w:p>
    <w:p w:rsidR="00DA738F" w:rsidRPr="00DA738F" w:rsidRDefault="006A0992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>
        <w:rPr>
          <w:color w:val="000000" w:themeColor="text1"/>
        </w:rPr>
        <w:t>Windows</w:t>
      </w:r>
      <w:r w:rsidR="00DA738F" w:rsidRPr="00DA738F">
        <w:rPr>
          <w:color w:val="000000" w:themeColor="text1"/>
        </w:rPr>
        <w:t xml:space="preserve"> Server and Desktop administration.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Upgraded </w:t>
      </w:r>
      <w:r w:rsidR="006A0992">
        <w:rPr>
          <w:color w:val="000000" w:themeColor="text1"/>
        </w:rPr>
        <w:t>RHEL</w:t>
      </w:r>
      <w:r w:rsidRPr="00DA738F">
        <w:rPr>
          <w:color w:val="000000" w:themeColor="text1"/>
        </w:rPr>
        <w:t xml:space="preserve"> 4.x to 5.4 along with the middleware applications and Apache Webservers.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Performing </w:t>
      </w:r>
      <w:r w:rsidR="006A0992">
        <w:rPr>
          <w:color w:val="000000" w:themeColor="text1"/>
        </w:rPr>
        <w:t>RHEL</w:t>
      </w:r>
      <w:r w:rsidRPr="00DA738F">
        <w:rPr>
          <w:color w:val="000000" w:themeColor="text1"/>
        </w:rPr>
        <w:t xml:space="preserve"> LVM changes, adding Users in Active Directory and Exchange Server.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Experience in both hardware and software level RAID Configurations &amp; troubleshooting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Sizing hardware according to needs and requesting quotes from different vendors.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Maintain DNS, DHCP and Trust Relationship between domains.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Added SAN Storage on a regular basis to clusters based on capacity requirements.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Installing and Troubleshooting Servers through ILO.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Maintaining Software Assets including licenses and third Party Vendor Interaction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Providing management reports on resource utilization e.g. utilization of servers, storage.</w:t>
      </w:r>
    </w:p>
    <w:p w:rsidR="00DA738F" w:rsidRPr="00DA738F" w:rsidRDefault="00DA738F" w:rsidP="00F70280">
      <w:pPr>
        <w:pStyle w:val="ListBullet"/>
        <w:numPr>
          <w:ilvl w:val="0"/>
          <w:numId w:val="30"/>
        </w:numPr>
        <w:ind w:left="144" w:right="-432"/>
        <w:rPr>
          <w:color w:val="000000" w:themeColor="text1"/>
        </w:rPr>
      </w:pPr>
      <w:r w:rsidRPr="00DA738F">
        <w:rPr>
          <w:color w:val="000000" w:themeColor="text1"/>
        </w:rPr>
        <w:t>DELL Drac Configurations, Licensing, NIC Teaming, etc</w:t>
      </w:r>
    </w:p>
    <w:p w:rsidR="00F70280" w:rsidRDefault="00F70280" w:rsidP="00F70280">
      <w:pPr>
        <w:pStyle w:val="ListBullet"/>
        <w:numPr>
          <w:ilvl w:val="0"/>
          <w:numId w:val="0"/>
        </w:numPr>
        <w:ind w:left="-216" w:right="-432"/>
        <w:rPr>
          <w:color w:val="000000" w:themeColor="text1"/>
        </w:rPr>
      </w:pPr>
    </w:p>
    <w:p w:rsidR="00287170" w:rsidRDefault="00287170" w:rsidP="002A5480">
      <w:pPr>
        <w:pStyle w:val="ListBullet"/>
        <w:numPr>
          <w:ilvl w:val="0"/>
          <w:numId w:val="0"/>
        </w:numPr>
        <w:ind w:right="-288"/>
        <w:rPr>
          <w:rFonts w:asciiTheme="majorHAnsi" w:hAnsiTheme="majorHAnsi"/>
          <w:color w:val="000000" w:themeColor="text1"/>
        </w:rPr>
      </w:pPr>
    </w:p>
    <w:tbl>
      <w:tblPr>
        <w:tblStyle w:val="TableGrid"/>
        <w:tblW w:w="10336" w:type="dxa"/>
        <w:tblInd w:w="-288" w:type="dxa"/>
        <w:tblBorders>
          <w:insideH w:val="double" w:sz="4" w:space="0" w:color="2E8266"/>
          <w:insideV w:val="double" w:sz="4" w:space="0" w:color="2E8266"/>
        </w:tblBorders>
        <w:tblLook w:val="04A0"/>
      </w:tblPr>
      <w:tblGrid>
        <w:gridCol w:w="5168"/>
        <w:gridCol w:w="5168"/>
      </w:tblGrid>
      <w:tr w:rsidR="00287170" w:rsidRPr="00287170" w:rsidTr="002A43FE">
        <w:trPr>
          <w:trHeight w:val="334"/>
        </w:trPr>
        <w:tc>
          <w:tcPr>
            <w:tcW w:w="5168" w:type="dxa"/>
          </w:tcPr>
          <w:p w:rsidR="00287170" w:rsidRPr="00287170" w:rsidRDefault="00881DBC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Exxon Mobil, Irving, TX</w:t>
            </w:r>
          </w:p>
        </w:tc>
        <w:tc>
          <w:tcPr>
            <w:tcW w:w="5168" w:type="dxa"/>
          </w:tcPr>
          <w:p w:rsidR="00287170" w:rsidRPr="00287170" w:rsidRDefault="00881DBC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Aug 2012 – Nov 2013</w:t>
            </w:r>
          </w:p>
        </w:tc>
      </w:tr>
      <w:tr w:rsidR="00287170" w:rsidRPr="00287170" w:rsidTr="002A43FE">
        <w:trPr>
          <w:trHeight w:val="313"/>
        </w:trPr>
        <w:tc>
          <w:tcPr>
            <w:tcW w:w="10336" w:type="dxa"/>
            <w:gridSpan w:val="2"/>
          </w:tcPr>
          <w:p w:rsidR="00287170" w:rsidRPr="00287170" w:rsidRDefault="00881DBC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System Admin(Windows, VMware, Linux)</w:t>
            </w:r>
          </w:p>
        </w:tc>
      </w:tr>
    </w:tbl>
    <w:p w:rsidR="00287170" w:rsidRPr="00881DBC" w:rsidRDefault="00287170" w:rsidP="00287170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b/>
          <w:color w:val="000000" w:themeColor="text1"/>
        </w:rPr>
      </w:pPr>
      <w:r w:rsidRPr="00881DBC">
        <w:rPr>
          <w:rFonts w:asciiTheme="majorHAnsi" w:hAnsiTheme="majorHAnsi"/>
          <w:b/>
          <w:color w:val="000000" w:themeColor="text1"/>
        </w:rPr>
        <w:t>Duties:</w:t>
      </w:r>
    </w:p>
    <w:p w:rsidR="00F70280" w:rsidRDefault="00F70280" w:rsidP="00287170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color w:val="000000" w:themeColor="text1"/>
        </w:rPr>
      </w:pPr>
    </w:p>
    <w:p w:rsidR="00881DBC" w:rsidRPr="00881DBC" w:rsidRDefault="00881DBC" w:rsidP="00881DB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881DBC">
        <w:rPr>
          <w:color w:val="000000" w:themeColor="text1"/>
        </w:rPr>
        <w:t>Created and documented process for deploying Virtual machines on VMware.</w:t>
      </w:r>
    </w:p>
    <w:p w:rsidR="00881DBC" w:rsidRDefault="00881DBC" w:rsidP="00881DB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 xml:space="preserve">Troubleshoot advanced VM and </w:t>
      </w:r>
      <w:r>
        <w:rPr>
          <w:color w:val="000000" w:themeColor="text1"/>
        </w:rPr>
        <w:t>ESXI</w:t>
      </w:r>
      <w:r w:rsidRPr="002A5480">
        <w:rPr>
          <w:color w:val="000000" w:themeColor="text1"/>
        </w:rPr>
        <w:t xml:space="preserve"> issues.</w:t>
      </w:r>
    </w:p>
    <w:p w:rsidR="00234D63" w:rsidRPr="00234D63" w:rsidRDefault="00234D63" w:rsidP="00234D63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34D63">
        <w:rPr>
          <w:color w:val="000000" w:themeColor="text1"/>
        </w:rPr>
        <w:t>Installation and configuration of Linux, Sun, Windows in all the servers.</w:t>
      </w:r>
    </w:p>
    <w:p w:rsidR="00881DBC" w:rsidRPr="002A5480" w:rsidRDefault="00881DBC" w:rsidP="00881DB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 xml:space="preserve">Deployed </w:t>
      </w:r>
      <w:r>
        <w:rPr>
          <w:color w:val="000000" w:themeColor="text1"/>
        </w:rPr>
        <w:t>Windows</w:t>
      </w:r>
      <w:r w:rsidRPr="002A5480">
        <w:rPr>
          <w:color w:val="000000" w:themeColor="text1"/>
        </w:rPr>
        <w:t xml:space="preserve"> Server Update Services for enterprise security patch management.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Monitoring and managing the performance and the load balance of the Servers.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Working on deadline, multitasking, simultaneously working on multiple projects and coordinating with various vendors. Applying Securities Policies. 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Creating a test Environment in </w:t>
      </w:r>
      <w:r w:rsidR="006A0992">
        <w:rPr>
          <w:color w:val="000000" w:themeColor="text1"/>
        </w:rPr>
        <w:t>VMware</w:t>
      </w:r>
      <w:r w:rsidRPr="00DA738F">
        <w:rPr>
          <w:color w:val="000000" w:themeColor="text1"/>
        </w:rPr>
        <w:t xml:space="preserve"> for Production Team to test their applications. 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Working on Remedy tickets and prioritizing the work as per the SLAs. Giving global Support to entire network </w:t>
      </w:r>
      <w:r w:rsidR="00234D63">
        <w:rPr>
          <w:color w:val="000000" w:themeColor="text1"/>
        </w:rPr>
        <w:t>including Data Centers and</w:t>
      </w:r>
      <w:r w:rsidRPr="00DA738F">
        <w:rPr>
          <w:color w:val="000000" w:themeColor="text1"/>
        </w:rPr>
        <w:t xml:space="preserve"> remote loca</w:t>
      </w:r>
      <w:r w:rsidR="00234D63">
        <w:rPr>
          <w:color w:val="000000" w:themeColor="text1"/>
        </w:rPr>
        <w:t>tions.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Working with various production system and Network administration on </w:t>
      </w:r>
      <w:r w:rsidR="006A0992">
        <w:rPr>
          <w:color w:val="000000" w:themeColor="text1"/>
        </w:rPr>
        <w:t>Windows</w:t>
      </w:r>
      <w:r w:rsidRPr="00DA738F">
        <w:rPr>
          <w:color w:val="000000" w:themeColor="text1"/>
        </w:rPr>
        <w:t>2003</w:t>
      </w:r>
      <w:r w:rsidR="007E4C26">
        <w:rPr>
          <w:color w:val="000000" w:themeColor="text1"/>
        </w:rPr>
        <w:t xml:space="preserve"> and 2008 </w:t>
      </w:r>
      <w:r w:rsidRPr="00DA738F">
        <w:rPr>
          <w:color w:val="000000" w:themeColor="text1"/>
        </w:rPr>
        <w:t xml:space="preserve"> advance server with Activ</w:t>
      </w:r>
      <w:r w:rsidR="007E4C26">
        <w:rPr>
          <w:color w:val="000000" w:themeColor="text1"/>
        </w:rPr>
        <w:t xml:space="preserve">e Directory Domain including several </w:t>
      </w:r>
      <w:r w:rsidRPr="00DA738F">
        <w:rPr>
          <w:color w:val="000000" w:themeColor="text1"/>
        </w:rPr>
        <w:t>Domain controllers, + 5000 users.</w:t>
      </w:r>
    </w:p>
    <w:p w:rsid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Publishing the Desktops and Individual Applications according to the Department requirements in the organization.</w:t>
      </w:r>
    </w:p>
    <w:p w:rsidR="005425EC" w:rsidRPr="002A5480" w:rsidRDefault="005425EC" w:rsidP="005425E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 xml:space="preserve">Coordinated with the team members on hardware and software installations and upgrades to ensure work is performed in accordance with company policy. </w:t>
      </w:r>
    </w:p>
    <w:p w:rsidR="005425EC" w:rsidRPr="002A5480" w:rsidRDefault="005425EC" w:rsidP="005425E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 xml:space="preserve">Recommends resolutions to complex matters of significance and coordinated the implementation of the approved course of action. </w:t>
      </w:r>
    </w:p>
    <w:p w:rsidR="005425EC" w:rsidRPr="002A5480" w:rsidRDefault="005425EC" w:rsidP="005425E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>Coordinated and monitored to isolate and diagnose common system problems, document system events to ensure continuous functioning.</w:t>
      </w:r>
    </w:p>
    <w:p w:rsidR="005425EC" w:rsidRPr="002A5480" w:rsidRDefault="005425EC" w:rsidP="005425E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 xml:space="preserve">Coordinated testing, upgrade and configuration of system files and services. Ensure changes are in accordance with appropriate operating procedures. </w:t>
      </w:r>
    </w:p>
    <w:p w:rsidR="005425EC" w:rsidRPr="002A5480" w:rsidRDefault="005425EC" w:rsidP="005425E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>Utilized standard corporate tools to record changes, service requests, and problem for tracking purposes.</w:t>
      </w:r>
    </w:p>
    <w:p w:rsidR="005425EC" w:rsidRPr="005425EC" w:rsidRDefault="005425EC" w:rsidP="005425EC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2A5480">
        <w:rPr>
          <w:color w:val="000000" w:themeColor="text1"/>
        </w:rPr>
        <w:t xml:space="preserve">Participated in 24/7 support roles for </w:t>
      </w:r>
      <w:r>
        <w:rPr>
          <w:color w:val="000000" w:themeColor="text1"/>
        </w:rPr>
        <w:t>Windows</w:t>
      </w:r>
      <w:r w:rsidRPr="002A5480">
        <w:rPr>
          <w:color w:val="000000" w:themeColor="text1"/>
        </w:rPr>
        <w:t xml:space="preserve"> Servers, to help maintain and troubleshoot both software and hardware.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Providing users with access rights and permission for accessing the applications.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 xml:space="preserve">Installing and updating the </w:t>
      </w:r>
      <w:r w:rsidR="006A0992">
        <w:rPr>
          <w:color w:val="000000" w:themeColor="text1"/>
        </w:rPr>
        <w:t>Windows</w:t>
      </w:r>
      <w:r w:rsidRPr="00DA738F">
        <w:rPr>
          <w:color w:val="000000" w:themeColor="text1"/>
        </w:rPr>
        <w:t xml:space="preserve"> patches.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Coordination/implementation of hardware and software installations and upgrades.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Performance and capacity monitoring and management.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Weekly server maintenance planning and coordination.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Monitor and act on problem tickets.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lastRenderedPageBreak/>
        <w:t>Created Process Documents and Standard Operating Procedures as per the ITIL standard and was reviewed by Managers.</w:t>
      </w:r>
    </w:p>
    <w:p w:rsidR="00DA738F" w:rsidRPr="00DA738F" w:rsidRDefault="00DA738F" w:rsidP="00F70280">
      <w:pPr>
        <w:pStyle w:val="ListBullet"/>
        <w:numPr>
          <w:ilvl w:val="0"/>
          <w:numId w:val="31"/>
        </w:numPr>
        <w:ind w:left="216" w:right="-432"/>
        <w:rPr>
          <w:color w:val="000000" w:themeColor="text1"/>
        </w:rPr>
      </w:pPr>
      <w:r w:rsidRPr="00DA738F">
        <w:rPr>
          <w:color w:val="000000" w:themeColor="text1"/>
        </w:rPr>
        <w:t>Updated the Managers with a weekly Status reports with the current status, issues and reasons for delays of the applications.</w:t>
      </w:r>
    </w:p>
    <w:p w:rsidR="00287170" w:rsidRDefault="00287170" w:rsidP="00287170">
      <w:pPr>
        <w:pStyle w:val="ListBullet"/>
        <w:numPr>
          <w:ilvl w:val="0"/>
          <w:numId w:val="0"/>
        </w:numPr>
        <w:ind w:left="245" w:right="-288" w:hanging="245"/>
        <w:rPr>
          <w:rFonts w:asciiTheme="majorHAnsi" w:hAnsiTheme="majorHAnsi"/>
          <w:color w:val="000000" w:themeColor="text1"/>
        </w:rPr>
      </w:pPr>
    </w:p>
    <w:tbl>
      <w:tblPr>
        <w:tblStyle w:val="TableGrid"/>
        <w:tblW w:w="10336" w:type="dxa"/>
        <w:tblInd w:w="-288" w:type="dxa"/>
        <w:tblBorders>
          <w:insideH w:val="double" w:sz="4" w:space="0" w:color="2E8266"/>
          <w:insideV w:val="double" w:sz="4" w:space="0" w:color="2E8266"/>
        </w:tblBorders>
        <w:tblLook w:val="04A0"/>
      </w:tblPr>
      <w:tblGrid>
        <w:gridCol w:w="5168"/>
        <w:gridCol w:w="5168"/>
      </w:tblGrid>
      <w:tr w:rsidR="00287170" w:rsidRPr="00287170" w:rsidTr="002A43FE">
        <w:trPr>
          <w:trHeight w:val="334"/>
        </w:trPr>
        <w:tc>
          <w:tcPr>
            <w:tcW w:w="5168" w:type="dxa"/>
          </w:tcPr>
          <w:p w:rsidR="00287170" w:rsidRPr="00287170" w:rsidRDefault="00881DBC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Bank Of America, Charlotte, NC</w:t>
            </w:r>
          </w:p>
        </w:tc>
        <w:tc>
          <w:tcPr>
            <w:tcW w:w="5168" w:type="dxa"/>
          </w:tcPr>
          <w:p w:rsidR="00287170" w:rsidRPr="00287170" w:rsidRDefault="00881DBC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May 2008 – July 2012</w:t>
            </w:r>
          </w:p>
        </w:tc>
      </w:tr>
      <w:tr w:rsidR="00287170" w:rsidRPr="00287170" w:rsidTr="002A43FE">
        <w:trPr>
          <w:trHeight w:val="313"/>
        </w:trPr>
        <w:tc>
          <w:tcPr>
            <w:tcW w:w="10336" w:type="dxa"/>
            <w:gridSpan w:val="2"/>
          </w:tcPr>
          <w:p w:rsidR="00287170" w:rsidRPr="00287170" w:rsidRDefault="00881DBC" w:rsidP="002A43FE">
            <w:pPr>
              <w:pStyle w:val="ListBullet"/>
              <w:numPr>
                <w:ilvl w:val="0"/>
                <w:numId w:val="0"/>
              </w:numPr>
              <w:ind w:right="-288"/>
              <w:rPr>
                <w:rFonts w:asciiTheme="majorHAnsi" w:hAnsiTheme="majorHAnsi"/>
                <w:b/>
                <w:i/>
                <w:color w:val="auto"/>
              </w:rPr>
            </w:pPr>
            <w:r>
              <w:rPr>
                <w:rFonts w:asciiTheme="majorHAnsi" w:hAnsiTheme="majorHAnsi"/>
                <w:b/>
                <w:i/>
                <w:color w:val="auto"/>
              </w:rPr>
              <w:t>Windows and VMware System Admin</w:t>
            </w:r>
          </w:p>
        </w:tc>
      </w:tr>
    </w:tbl>
    <w:p w:rsidR="00287170" w:rsidRPr="005425EC" w:rsidRDefault="00287170" w:rsidP="00DA738F">
      <w:pPr>
        <w:pStyle w:val="ListBullet"/>
        <w:numPr>
          <w:ilvl w:val="0"/>
          <w:numId w:val="0"/>
        </w:numPr>
        <w:ind w:left="-288" w:right="-288"/>
        <w:rPr>
          <w:rFonts w:asciiTheme="majorHAnsi" w:hAnsiTheme="majorHAnsi"/>
          <w:b/>
          <w:color w:val="000000" w:themeColor="text1"/>
        </w:rPr>
      </w:pPr>
      <w:r w:rsidRPr="005425EC">
        <w:rPr>
          <w:rFonts w:asciiTheme="majorHAnsi" w:hAnsiTheme="majorHAnsi"/>
          <w:b/>
          <w:color w:val="000000" w:themeColor="text1"/>
        </w:rPr>
        <w:t>Duties:</w:t>
      </w:r>
    </w:p>
    <w:p w:rsidR="005425EC" w:rsidRDefault="005425EC" w:rsidP="005425EC">
      <w:pPr>
        <w:pStyle w:val="ListBullet"/>
        <w:numPr>
          <w:ilvl w:val="0"/>
          <w:numId w:val="0"/>
        </w:numPr>
        <w:ind w:right="-432"/>
        <w:rPr>
          <w:rFonts w:asciiTheme="majorHAnsi" w:hAnsiTheme="majorHAnsi"/>
          <w:color w:val="000000" w:themeColor="text1"/>
        </w:rPr>
      </w:pP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>Installed Windows 2003/2000 Server operating systems. Troubleshoot Active Directory, DNS, DHCP and LAN Network Issues. Administered Active Directory environment including DNS, DHCP,WINS and Group policies.</w:t>
      </w: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>Created users and groups and allocated different security policies.</w:t>
      </w: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>Involved in network mapping for the company for over 50-75 hosts.</w:t>
      </w: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 xml:space="preserve">Involved in suggesting different disaster recovery models </w:t>
      </w: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>Build Hard Drive Images for various O.S using Norton Ghost.</w:t>
      </w: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 xml:space="preserve">Analyzed logs and tracked complex software and hardware matters of significance pertaining to networking connectivity issues, printer, server, and application to meet business needs. </w:t>
      </w:r>
    </w:p>
    <w:p w:rsidR="005425EC" w:rsidRPr="005425EC" w:rsidRDefault="005425EC" w:rsidP="005425EC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5425EC">
        <w:rPr>
          <w:rFonts w:asciiTheme="majorHAnsi" w:hAnsiTheme="majorHAnsi"/>
          <w:color w:val="000000" w:themeColor="text1"/>
        </w:rPr>
        <w:t>Configure and maintain/patch/backup Windows 2K/2003 File servers, Application/Web application Servers-Exchange, SQL server in Microsoft Cluster environment, IIS, Maintain/configure Active Directory with DNS integrated with DHCP installation.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Responsible for providing escalation support and defining IT strategies and directions in areas of Wintel, virtualization. Responsibilities and accomplishments include the following.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System Design: The process of defining and documenting the hardware, software, infrastructure components, modules, interfaces, scalability, and high availability solutions that meet specified business development requirements. 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Installed </w:t>
      </w:r>
      <w:r w:rsidR="006A0992">
        <w:rPr>
          <w:rFonts w:asciiTheme="majorHAnsi" w:hAnsiTheme="majorHAnsi"/>
          <w:color w:val="000000" w:themeColor="text1"/>
        </w:rPr>
        <w:t>VMware</w:t>
      </w:r>
      <w:r w:rsidRPr="00DA738F">
        <w:rPr>
          <w:rFonts w:asciiTheme="majorHAnsi" w:hAnsiTheme="majorHAnsi"/>
          <w:color w:val="000000" w:themeColor="text1"/>
        </w:rPr>
        <w:t xml:space="preserve"> VSphere 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 4 and 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 server 4/3.5/3.0/2.5 in a total of 25 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’s, 200+ servers &amp; Created virtual machines on 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 Servers. Created standard Templates and deployed servers from the Templates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Administration of Active Directory, TCP/IP, DNS, DHCP and network administration skills in </w:t>
      </w:r>
      <w:r w:rsidR="006A0992">
        <w:rPr>
          <w:rFonts w:asciiTheme="majorHAnsi" w:hAnsiTheme="majorHAnsi"/>
          <w:color w:val="000000" w:themeColor="text1"/>
        </w:rPr>
        <w:t>Windows</w:t>
      </w:r>
      <w:r w:rsidRPr="00DA738F">
        <w:rPr>
          <w:rFonts w:asciiTheme="majorHAnsi" w:hAnsiTheme="majorHAnsi"/>
          <w:color w:val="000000" w:themeColor="text1"/>
        </w:rPr>
        <w:t xml:space="preserve"> 2003/2000 server and designed and successfully implemented </w:t>
      </w:r>
      <w:r w:rsidR="006A0992">
        <w:rPr>
          <w:rFonts w:asciiTheme="majorHAnsi" w:hAnsiTheme="majorHAnsi"/>
          <w:color w:val="000000" w:themeColor="text1"/>
        </w:rPr>
        <w:t>VMware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 servers for server consolidation.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Build/Design </w:t>
      </w:r>
      <w:r w:rsidR="006A0992">
        <w:rPr>
          <w:rFonts w:asciiTheme="majorHAnsi" w:hAnsiTheme="majorHAnsi"/>
          <w:color w:val="000000" w:themeColor="text1"/>
        </w:rPr>
        <w:t>Windows</w:t>
      </w:r>
      <w:r w:rsidRPr="00DA738F">
        <w:rPr>
          <w:rFonts w:asciiTheme="majorHAnsi" w:hAnsiTheme="majorHAnsi"/>
          <w:color w:val="000000" w:themeColor="text1"/>
        </w:rPr>
        <w:t xml:space="preserve"> 2008/2003/2000 Servers on standalone and blade servers based on application design and deployed stack on these servers using CA unicenter software deployment.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Configured </w:t>
      </w:r>
      <w:r w:rsidR="006A0992">
        <w:rPr>
          <w:rFonts w:asciiTheme="majorHAnsi" w:hAnsiTheme="majorHAnsi"/>
          <w:color w:val="000000" w:themeColor="text1"/>
        </w:rPr>
        <w:t>VMware</w:t>
      </w:r>
      <w:r w:rsidRPr="00DA738F">
        <w:rPr>
          <w:rFonts w:asciiTheme="majorHAnsi" w:hAnsiTheme="majorHAnsi"/>
          <w:color w:val="000000" w:themeColor="text1"/>
        </w:rPr>
        <w:t xml:space="preserve"> on clustered environment, Implemented VMotion, DRS, HA. Virtualized </w:t>
      </w:r>
      <w:r w:rsidR="006A0992">
        <w:rPr>
          <w:rFonts w:asciiTheme="majorHAnsi" w:hAnsiTheme="majorHAnsi"/>
          <w:color w:val="000000" w:themeColor="text1"/>
        </w:rPr>
        <w:t>Windows</w:t>
      </w:r>
      <w:r w:rsidRPr="00DA738F">
        <w:rPr>
          <w:rFonts w:asciiTheme="majorHAnsi" w:hAnsiTheme="majorHAnsi"/>
          <w:color w:val="000000" w:themeColor="text1"/>
        </w:rPr>
        <w:t xml:space="preserve"> servers using </w:t>
      </w:r>
      <w:r w:rsidR="006A0992">
        <w:rPr>
          <w:rFonts w:asciiTheme="majorHAnsi" w:hAnsiTheme="majorHAnsi"/>
          <w:color w:val="000000" w:themeColor="text1"/>
        </w:rPr>
        <w:t>VMware</w:t>
      </w:r>
      <w:r w:rsidRPr="00DA738F">
        <w:rPr>
          <w:rFonts w:asciiTheme="majorHAnsi" w:hAnsiTheme="majorHAnsi"/>
          <w:color w:val="000000" w:themeColor="text1"/>
        </w:rPr>
        <w:t>Converter P2V and V2V.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Upgraded </w:t>
      </w:r>
      <w:r w:rsidR="006A0992">
        <w:rPr>
          <w:rFonts w:asciiTheme="majorHAnsi" w:hAnsiTheme="majorHAnsi"/>
          <w:color w:val="000000" w:themeColor="text1"/>
        </w:rPr>
        <w:t>VMware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 3.5 servers to </w:t>
      </w:r>
      <w:r w:rsidR="00DB2FF4">
        <w:rPr>
          <w:rFonts w:asciiTheme="majorHAnsi" w:hAnsiTheme="majorHAnsi"/>
          <w:color w:val="000000" w:themeColor="text1"/>
        </w:rPr>
        <w:t>ESXI</w:t>
      </w:r>
      <w:r w:rsidRPr="00DA738F">
        <w:rPr>
          <w:rFonts w:asciiTheme="majorHAnsi" w:hAnsiTheme="majorHAnsi"/>
          <w:color w:val="000000" w:themeColor="text1"/>
        </w:rPr>
        <w:t xml:space="preserve"> 4.0 servers.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Installed and Configured Microsoft Clusters which include SQL 2005 on clustered environment.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Monitored the servers using HP Sitescope and resolved the issues.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Responsible for building and supporting nearly 800+ Workstations for testing teams.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Deploy patches using Big Fix as requested or scheduled by Engineering &amp; Release Mgmt.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Coordinate/Facilitate all planned and unplanned power outages for all environments.</w:t>
      </w:r>
    </w:p>
    <w:p w:rsidR="00DA738F" w:rsidRPr="00DA738F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>Troubleshoot applications and end to end functionality testing. Analyzed IIS and application logs, debugged problems at all stages in migration phase.</w:t>
      </w:r>
    </w:p>
    <w:p w:rsidR="002A5480" w:rsidRDefault="00DA738F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Engage hardware and software vendors to assist in improvement of current </w:t>
      </w:r>
      <w:r w:rsidR="006A0992">
        <w:rPr>
          <w:rFonts w:asciiTheme="majorHAnsi" w:hAnsiTheme="majorHAnsi"/>
          <w:color w:val="000000" w:themeColor="text1"/>
        </w:rPr>
        <w:t>VMware</w:t>
      </w:r>
      <w:r w:rsidRPr="00DA738F">
        <w:rPr>
          <w:rFonts w:asciiTheme="majorHAnsi" w:hAnsiTheme="majorHAnsi"/>
          <w:color w:val="000000" w:themeColor="text1"/>
        </w:rPr>
        <w:t xml:space="preserve"> environment and research and evaluation of the latest technologies</w:t>
      </w:r>
      <w:r w:rsidR="002A5480">
        <w:rPr>
          <w:rFonts w:asciiTheme="majorHAnsi" w:hAnsiTheme="majorHAnsi"/>
          <w:color w:val="000000" w:themeColor="text1"/>
        </w:rPr>
        <w:t>.</w:t>
      </w:r>
    </w:p>
    <w:p w:rsidR="002A5480" w:rsidRDefault="002A5480" w:rsidP="00F70280">
      <w:pPr>
        <w:pStyle w:val="ListBullet"/>
        <w:numPr>
          <w:ilvl w:val="0"/>
          <w:numId w:val="34"/>
        </w:numPr>
        <w:ind w:left="216" w:right="-432"/>
        <w:rPr>
          <w:rFonts w:asciiTheme="majorHAnsi" w:hAnsiTheme="majorHAnsi"/>
          <w:color w:val="000000" w:themeColor="text1"/>
        </w:rPr>
      </w:pPr>
      <w:r w:rsidRPr="00DA738F">
        <w:rPr>
          <w:rFonts w:asciiTheme="majorHAnsi" w:hAnsiTheme="majorHAnsi"/>
          <w:color w:val="000000" w:themeColor="text1"/>
        </w:rPr>
        <w:t xml:space="preserve">Provided on call support after hours and on weekends on rotation basis. </w:t>
      </w:r>
    </w:p>
    <w:p w:rsidR="00766A15" w:rsidRPr="00E61ED5" w:rsidRDefault="00766A15" w:rsidP="00881DBC">
      <w:pPr>
        <w:pStyle w:val="ListBullet"/>
        <w:numPr>
          <w:ilvl w:val="0"/>
          <w:numId w:val="0"/>
        </w:numPr>
        <w:ind w:right="-288"/>
      </w:pPr>
    </w:p>
    <w:sectPr w:rsidR="00766A15" w:rsidRPr="00E61ED5" w:rsidSect="008C31F3">
      <w:pgSz w:w="11906" w:h="16838" w:code="9"/>
      <w:pgMar w:top="810" w:right="1080" w:bottom="540" w:left="1080" w:header="144" w:footer="144" w:gutter="0"/>
      <w:pgBorders w:offsetFrom="page">
        <w:top w:val="double" w:sz="4" w:space="24" w:color="2E8266"/>
        <w:left w:val="double" w:sz="4" w:space="24" w:color="2E8266"/>
        <w:bottom w:val="double" w:sz="4" w:space="24" w:color="2E8266"/>
        <w:right w:val="double" w:sz="4" w:space="24" w:color="2E8266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539" w:rsidRDefault="00CC7539">
      <w:r>
        <w:separator/>
      </w:r>
    </w:p>
  </w:endnote>
  <w:endnote w:type="continuationSeparator" w:id="1">
    <w:p w:rsidR="00CC7539" w:rsidRDefault="00CC7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539" w:rsidRDefault="00CC7539">
      <w:r>
        <w:separator/>
      </w:r>
    </w:p>
  </w:footnote>
  <w:footnote w:type="continuationSeparator" w:id="1">
    <w:p w:rsidR="00CC7539" w:rsidRDefault="00CC75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826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74F59A7"/>
    <w:multiLevelType w:val="hybridMultilevel"/>
    <w:tmpl w:val="0A026408"/>
    <w:lvl w:ilvl="0" w:tplc="1188D0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82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5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6">
    <w:nsid w:val="1F4D07F2"/>
    <w:multiLevelType w:val="hybridMultilevel"/>
    <w:tmpl w:val="881617E4"/>
    <w:lvl w:ilvl="0" w:tplc="03147A9A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color w:val="2E826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27EB14A3"/>
    <w:multiLevelType w:val="hybridMultilevel"/>
    <w:tmpl w:val="D7904506"/>
    <w:lvl w:ilvl="0" w:tplc="75DE5200">
      <w:start w:val="1"/>
      <w:numFmt w:val="bullet"/>
      <w:lvlText w:val=""/>
      <w:lvlJc w:val="left"/>
      <w:pPr>
        <w:ind w:left="2592" w:hanging="360"/>
      </w:pPr>
      <w:rPr>
        <w:rFonts w:ascii="Wingdings" w:hAnsi="Wingdings" w:hint="default"/>
        <w:color w:val="575F6D" w:themeColor="text2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2A84320E"/>
    <w:multiLevelType w:val="hybridMultilevel"/>
    <w:tmpl w:val="FF645314"/>
    <w:lvl w:ilvl="0" w:tplc="88F216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82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DA5C51"/>
    <w:multiLevelType w:val="hybridMultilevel"/>
    <w:tmpl w:val="C9B24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2">
    <w:nsid w:val="42730A74"/>
    <w:multiLevelType w:val="hybridMultilevel"/>
    <w:tmpl w:val="125822BE"/>
    <w:lvl w:ilvl="0" w:tplc="4B4627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82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5EB63D17"/>
    <w:multiLevelType w:val="hybridMultilevel"/>
    <w:tmpl w:val="9FC4940E"/>
    <w:lvl w:ilvl="0" w:tplc="564AB66A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color w:val="2E8266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7">
    <w:nsid w:val="6868241C"/>
    <w:multiLevelType w:val="hybridMultilevel"/>
    <w:tmpl w:val="0182492C"/>
    <w:lvl w:ilvl="0" w:tplc="75DE5200">
      <w:start w:val="1"/>
      <w:numFmt w:val="bullet"/>
      <w:lvlText w:val=""/>
      <w:lvlJc w:val="left"/>
      <w:pPr>
        <w:ind w:left="432" w:hanging="360"/>
      </w:pPr>
      <w:rPr>
        <w:rFonts w:ascii="Wingdings" w:hAnsi="Wingdings" w:hint="default"/>
        <w:color w:val="575F6D" w:themeColor="text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5"/>
  </w:num>
  <w:num w:numId="2">
    <w:abstractNumId w:val="18"/>
  </w:num>
  <w:num w:numId="3">
    <w:abstractNumId w:val="21"/>
  </w:num>
  <w:num w:numId="4">
    <w:abstractNumId w:val="13"/>
  </w:num>
  <w:num w:numId="5">
    <w:abstractNumId w:val="15"/>
  </w:num>
  <w:num w:numId="6">
    <w:abstractNumId w:val="10"/>
  </w:num>
  <w:num w:numId="7">
    <w:abstractNumId w:val="28"/>
  </w:num>
  <w:num w:numId="8">
    <w:abstractNumId w:val="23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11"/>
  </w:num>
  <w:num w:numId="23">
    <w:abstractNumId w:val="18"/>
  </w:num>
  <w:num w:numId="24">
    <w:abstractNumId w:val="14"/>
  </w:num>
  <w:num w:numId="25">
    <w:abstractNumId w:val="11"/>
  </w:num>
  <w:num w:numId="26">
    <w:abstractNumId w:val="18"/>
  </w:num>
  <w:num w:numId="27">
    <w:abstractNumId w:val="14"/>
  </w:num>
  <w:num w:numId="28">
    <w:abstractNumId w:val="17"/>
  </w:num>
  <w:num w:numId="29">
    <w:abstractNumId w:val="19"/>
  </w:num>
  <w:num w:numId="30">
    <w:abstractNumId w:val="12"/>
  </w:num>
  <w:num w:numId="31">
    <w:abstractNumId w:val="16"/>
  </w:num>
  <w:num w:numId="32">
    <w:abstractNumId w:val="22"/>
  </w:num>
  <w:num w:numId="33">
    <w:abstractNumId w:val="20"/>
  </w:num>
  <w:num w:numId="34">
    <w:abstractNumId w:val="26"/>
  </w:num>
  <w:num w:numId="35">
    <w:abstractNumId w:val="27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11266" style="mso-height-percent:900" fillcolor="white">
      <v:fill color="white"/>
      <o:colormru v:ext="edit" colors="#40a6be,#b4dce6,#98cfdc,#ff7d26,#ff9d5b"/>
    </o:shapedefaults>
  </w:hdrShapeDefaults>
  <w:footnotePr>
    <w:footnote w:id="0"/>
    <w:footnote w:id="1"/>
  </w:footnotePr>
  <w:endnotePr>
    <w:endnote w:id="0"/>
    <w:endnote w:id="1"/>
  </w:endnotePr>
  <w:compat/>
  <w:rsids>
    <w:rsidRoot w:val="0066049E"/>
    <w:rsid w:val="00024FF3"/>
    <w:rsid w:val="0003559F"/>
    <w:rsid w:val="00060BC2"/>
    <w:rsid w:val="000A5FA1"/>
    <w:rsid w:val="000D67AA"/>
    <w:rsid w:val="000E6623"/>
    <w:rsid w:val="000F557D"/>
    <w:rsid w:val="00137997"/>
    <w:rsid w:val="00140E27"/>
    <w:rsid w:val="001511AC"/>
    <w:rsid w:val="001B5124"/>
    <w:rsid w:val="00234D63"/>
    <w:rsid w:val="00287170"/>
    <w:rsid w:val="002A5480"/>
    <w:rsid w:val="002C231C"/>
    <w:rsid w:val="002D4BC7"/>
    <w:rsid w:val="00320A14"/>
    <w:rsid w:val="0033072E"/>
    <w:rsid w:val="003828C4"/>
    <w:rsid w:val="00401DAD"/>
    <w:rsid w:val="00402FF2"/>
    <w:rsid w:val="00432994"/>
    <w:rsid w:val="004349A4"/>
    <w:rsid w:val="0046083F"/>
    <w:rsid w:val="00520B71"/>
    <w:rsid w:val="00522AA6"/>
    <w:rsid w:val="005425EC"/>
    <w:rsid w:val="00553885"/>
    <w:rsid w:val="00576191"/>
    <w:rsid w:val="00626A6F"/>
    <w:rsid w:val="0064626C"/>
    <w:rsid w:val="0066049E"/>
    <w:rsid w:val="006A0992"/>
    <w:rsid w:val="006D636F"/>
    <w:rsid w:val="006F2730"/>
    <w:rsid w:val="0076398D"/>
    <w:rsid w:val="00766A15"/>
    <w:rsid w:val="007D1701"/>
    <w:rsid w:val="007E4C26"/>
    <w:rsid w:val="00831DAD"/>
    <w:rsid w:val="00834121"/>
    <w:rsid w:val="00840225"/>
    <w:rsid w:val="00881DBC"/>
    <w:rsid w:val="008C31F3"/>
    <w:rsid w:val="00921D8C"/>
    <w:rsid w:val="00922C9E"/>
    <w:rsid w:val="009423EE"/>
    <w:rsid w:val="00973DEC"/>
    <w:rsid w:val="00A07E90"/>
    <w:rsid w:val="00A5387D"/>
    <w:rsid w:val="00AD22DA"/>
    <w:rsid w:val="00B43635"/>
    <w:rsid w:val="00B4616A"/>
    <w:rsid w:val="00BA4F1B"/>
    <w:rsid w:val="00BC10F6"/>
    <w:rsid w:val="00BE34BB"/>
    <w:rsid w:val="00BF54B2"/>
    <w:rsid w:val="00C10112"/>
    <w:rsid w:val="00C11361"/>
    <w:rsid w:val="00C7661E"/>
    <w:rsid w:val="00CC267B"/>
    <w:rsid w:val="00CC7539"/>
    <w:rsid w:val="00D0157C"/>
    <w:rsid w:val="00DA738F"/>
    <w:rsid w:val="00DB1C69"/>
    <w:rsid w:val="00DB2FF4"/>
    <w:rsid w:val="00DF04C5"/>
    <w:rsid w:val="00DF2C3D"/>
    <w:rsid w:val="00E05CC1"/>
    <w:rsid w:val="00E61ED5"/>
    <w:rsid w:val="00E662C3"/>
    <w:rsid w:val="00F51347"/>
    <w:rsid w:val="00F70280"/>
    <w:rsid w:val="00F86E1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5" type="connector" idref="#AutoShape 126"/>
        <o:r id="V:Rule6" type="connector" idref="#AutoShape 127"/>
        <o:r id="V:Rule7" type="connector" idref="#AutoShape 101"/>
        <o:r id="V:Rule8" type="connector" idref="#AutoShape 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2DA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22DA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D22DA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D22DA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D22DA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D22DA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D22DA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D22DA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D22DA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D22DA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2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AD22DA"/>
    <w:pPr>
      <w:ind w:left="720"/>
    </w:pPr>
  </w:style>
  <w:style w:type="paragraph" w:customStyle="1" w:styleId="Section">
    <w:name w:val="Section"/>
    <w:basedOn w:val="Normal"/>
    <w:uiPriority w:val="1"/>
    <w:qFormat/>
    <w:rsid w:val="00AD22DA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AD22DA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AD22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DA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22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DA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AD22DA"/>
    <w:rPr>
      <w:b/>
      <w:bCs/>
    </w:rPr>
  </w:style>
  <w:style w:type="character" w:styleId="BookTitle">
    <w:name w:val="Book Title"/>
    <w:basedOn w:val="DefaultParagraphFont"/>
    <w:uiPriority w:val="13"/>
    <w:qFormat/>
    <w:rsid w:val="00AD22DA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AD22DA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22DA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DA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DA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DA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DA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DA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DA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DA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DA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22DA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AD22DA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DA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AD22DA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D22DA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22DA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AD22DA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2DA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D22DA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AD22DA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AD22DA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2DA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AD22DA"/>
    <w:pPr>
      <w:numPr>
        <w:numId w:val="9"/>
      </w:numPr>
    </w:pPr>
  </w:style>
  <w:style w:type="numbering" w:customStyle="1" w:styleId="BulletedList">
    <w:name w:val="Bulleted List"/>
    <w:uiPriority w:val="99"/>
    <w:rsid w:val="00AD22DA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DA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AD22DA"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sid w:val="00AD22DA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AD22DA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AD22DA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AD22DA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AD22DA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AD22DA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AD22DA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AD22DA"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AD22DA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AD22DA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AD22DA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AD22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6A6F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ujeeb823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s\AppData\Roaming\Microsoft\Templates\Resume%20(Oriel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8964A-97A3-40E8-A96D-EC4885AC76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(Oriel theme)</Template>
  <TotalTime>0</TotalTime>
  <Pages>5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2006-03-09T19:54:00Z</cp:lastPrinted>
  <dcterms:created xsi:type="dcterms:W3CDTF">2016-09-07T17:07:00Z</dcterms:created>
  <dcterms:modified xsi:type="dcterms:W3CDTF">2016-09-07T17:07:00Z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