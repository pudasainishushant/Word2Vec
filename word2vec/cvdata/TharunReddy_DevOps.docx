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FFB70" w14:textId="0C2B80F7" w:rsidR="00816216" w:rsidRPr="004254CA" w:rsidRDefault="00404EE5" w:rsidP="004254CA">
      <w:pPr>
        <w:pStyle w:val="Title"/>
        <w:pBdr>
          <w:bottom w:val="single" w:sz="12" w:space="6" w:color="39A5B7" w:themeColor="accent1"/>
        </w:pBdr>
        <w:rPr>
          <w:rFonts w:ascii="Calibri" w:hAnsi="Calibri" w:cs="Calibri"/>
          <w:b/>
          <w:color w:val="auto"/>
          <w:sz w:val="22"/>
        </w:rPr>
      </w:pPr>
      <w:r w:rsidRPr="004254CA">
        <w:rPr>
          <w:rFonts w:ascii="Calibri" w:hAnsi="Calibri" w:cs="Calibri"/>
          <w:b/>
          <w:color w:val="auto"/>
          <w:sz w:val="22"/>
        </w:rPr>
        <w:t>Tharun</w:t>
      </w:r>
      <w:r w:rsidR="00296B6F" w:rsidRPr="004254CA">
        <w:rPr>
          <w:rFonts w:ascii="Calibri" w:hAnsi="Calibri" w:cs="Calibri"/>
          <w:b/>
          <w:color w:val="auto"/>
          <w:sz w:val="22"/>
        </w:rPr>
        <w:t xml:space="preserve"> Reddy</w:t>
      </w:r>
    </w:p>
    <w:p w14:paraId="7BFF3D92" w14:textId="7B2518A0" w:rsidR="00404527" w:rsidRPr="004254CA" w:rsidRDefault="00404527" w:rsidP="004254CA">
      <w:pPr>
        <w:pStyle w:val="Title"/>
        <w:pBdr>
          <w:bottom w:val="single" w:sz="12" w:space="6" w:color="39A5B7" w:themeColor="accent1"/>
        </w:pBdr>
        <w:rPr>
          <w:rFonts w:ascii="Calibri" w:hAnsi="Calibri" w:cs="Calibri"/>
          <w:b/>
          <w:color w:val="auto"/>
          <w:sz w:val="22"/>
        </w:rPr>
      </w:pPr>
      <w:r w:rsidRPr="004254CA">
        <w:rPr>
          <w:rFonts w:ascii="Calibri" w:hAnsi="Calibri" w:cs="Calibri"/>
          <w:b/>
          <w:color w:val="auto"/>
          <w:sz w:val="22"/>
        </w:rPr>
        <w:t>DevOps Engineer/Cloud Engineer</w:t>
      </w:r>
    </w:p>
    <w:p w14:paraId="04108D9E" w14:textId="7DBEADAA" w:rsidR="00404527" w:rsidRPr="004254CA" w:rsidRDefault="004976F7" w:rsidP="004254CA">
      <w:pPr>
        <w:pStyle w:val="Title"/>
        <w:pBdr>
          <w:bottom w:val="single" w:sz="12" w:space="6" w:color="39A5B7" w:themeColor="accent1"/>
        </w:pBdr>
        <w:rPr>
          <w:rFonts w:ascii="Calibri" w:hAnsi="Calibri" w:cs="Calibri"/>
          <w:color w:val="auto"/>
          <w:sz w:val="22"/>
        </w:rPr>
      </w:pPr>
      <w:r w:rsidRPr="004254CA">
        <w:rPr>
          <w:rFonts w:ascii="Calibri" w:hAnsi="Calibri" w:cs="Calibri"/>
          <w:color w:val="auto"/>
          <w:sz w:val="22"/>
        </w:rPr>
        <w:t>469-567-9098</w:t>
      </w:r>
    </w:p>
    <w:p w14:paraId="75BDE694" w14:textId="2138F19C" w:rsidR="006F08AE" w:rsidRPr="004254CA" w:rsidRDefault="00C414DA" w:rsidP="004254CA">
      <w:pPr>
        <w:pStyle w:val="Title"/>
        <w:pBdr>
          <w:bottom w:val="single" w:sz="12" w:space="6" w:color="39A5B7" w:themeColor="accent1"/>
        </w:pBdr>
        <w:rPr>
          <w:rFonts w:ascii="Calibri" w:hAnsi="Calibri" w:cs="Calibri"/>
          <w:color w:val="auto"/>
          <w:sz w:val="22"/>
        </w:rPr>
      </w:pPr>
      <w:hyperlink r:id="rId8" w:history="1">
        <w:r w:rsidRPr="00EE7E5D">
          <w:rPr>
            <w:rStyle w:val="Hyperlink"/>
            <w:rFonts w:ascii="Calibri" w:hAnsi="Calibri" w:cs="Calibri"/>
            <w:sz w:val="22"/>
          </w:rPr>
          <w:t>Reddytunix@gmail.com</w:t>
        </w:r>
      </w:hyperlink>
      <w:r>
        <w:rPr>
          <w:rFonts w:ascii="Calibri" w:hAnsi="Calibri" w:cs="Calibri"/>
          <w:color w:val="auto"/>
          <w:sz w:val="22"/>
        </w:rPr>
        <w:t xml:space="preserve"> </w:t>
      </w:r>
    </w:p>
    <w:p w14:paraId="1143B561" w14:textId="77777777" w:rsidR="006270A9" w:rsidRPr="004254CA" w:rsidRDefault="00A204D6" w:rsidP="00141A4C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4254CA">
        <w:rPr>
          <w:rFonts w:ascii="Calibri" w:hAnsi="Calibri" w:cs="Calibri"/>
          <w:color w:val="auto"/>
          <w:sz w:val="22"/>
          <w:szCs w:val="22"/>
        </w:rPr>
        <w:t>Summary</w:t>
      </w:r>
    </w:p>
    <w:p w14:paraId="6D91F638" w14:textId="29C2EE40" w:rsidR="00404EE5" w:rsidRPr="004254CA" w:rsidRDefault="00F5376A" w:rsidP="005750E6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DevOps</w:t>
      </w:r>
      <w:r w:rsidR="00404EE5" w:rsidRPr="004254CA">
        <w:rPr>
          <w:rFonts w:ascii="Calibri" w:eastAsia="Arial Unicode MS" w:hAnsi="Calibri" w:cs="Calibri"/>
          <w:color w:val="auto"/>
        </w:rPr>
        <w:t xml:space="preserve"> Engineer with over </w:t>
      </w:r>
      <w:r w:rsidR="00B20535" w:rsidRPr="004254CA">
        <w:rPr>
          <w:rFonts w:ascii="Calibri" w:eastAsia="Arial Unicode MS" w:hAnsi="Calibri" w:cs="Calibri"/>
          <w:color w:val="auto"/>
        </w:rPr>
        <w:t>Eight</w:t>
      </w:r>
      <w:r w:rsidR="00404EE5" w:rsidRPr="004254CA">
        <w:rPr>
          <w:rFonts w:ascii="Calibri" w:eastAsia="Arial Unicode MS" w:hAnsi="Calibri" w:cs="Calibri"/>
          <w:color w:val="auto"/>
        </w:rPr>
        <w:t xml:space="preserve"> years of experience with extensive experience in Installation, configuration and application working in various designations like System Admin, System Engineer and DevOps Engineer.</w:t>
      </w:r>
    </w:p>
    <w:p w14:paraId="139FB417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Expertise in setting up new virtual server hosts, installing them with OVS and maintaining them on OVM and familiar in working with VMware ESX servers for enterprise level virtualization.</w:t>
      </w:r>
    </w:p>
    <w:p w14:paraId="70CC7FA3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Configured Node, Nginx, Apache web server, Tomcat, java, MySQL, Sendmail / postfix. </w:t>
      </w:r>
    </w:p>
    <w:p w14:paraId="704993A3" w14:textId="2DF34574" w:rsidR="00404EE5" w:rsidRPr="004254CA" w:rsidRDefault="00404EE5" w:rsidP="005750E6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DevOps Environments and various tools like Puppet, Chef, GIT, SVN, Jenkins, Docker, Kubernetes, </w:t>
      </w:r>
      <w:r w:rsidR="00404527" w:rsidRPr="004254CA">
        <w:rPr>
          <w:rFonts w:ascii="Calibri" w:eastAsia="Arial Unicode MS" w:hAnsi="Calibri" w:cs="Calibri"/>
          <w:color w:val="auto"/>
        </w:rPr>
        <w:t>Bitbucket, Jira</w:t>
      </w:r>
      <w:r w:rsidRPr="004254CA">
        <w:rPr>
          <w:rFonts w:ascii="Calibri" w:eastAsia="Arial Unicode MS" w:hAnsi="Calibri" w:cs="Calibri"/>
          <w:color w:val="auto"/>
        </w:rPr>
        <w:t xml:space="preserve">, </w:t>
      </w:r>
      <w:r w:rsidR="00404527" w:rsidRPr="004254CA">
        <w:rPr>
          <w:rFonts w:ascii="Calibri" w:eastAsia="Arial Unicode MS" w:hAnsi="Calibri" w:cs="Calibri"/>
          <w:color w:val="auto"/>
        </w:rPr>
        <w:t>Cloud Bolt</w:t>
      </w:r>
      <w:r w:rsidRPr="004254CA">
        <w:rPr>
          <w:rFonts w:ascii="Calibri" w:eastAsia="Arial Unicode MS" w:hAnsi="Calibri" w:cs="Calibri"/>
          <w:color w:val="auto"/>
        </w:rPr>
        <w:t xml:space="preserve">, </w:t>
      </w:r>
      <w:proofErr w:type="gramStart"/>
      <w:r w:rsidRPr="004254CA">
        <w:rPr>
          <w:rFonts w:ascii="Calibri" w:eastAsia="Arial Unicode MS" w:hAnsi="Calibri" w:cs="Calibri"/>
          <w:color w:val="auto"/>
        </w:rPr>
        <w:t>Artifactory</w:t>
      </w:r>
      <w:proofErr w:type="gramEnd"/>
      <w:r w:rsidRPr="004254CA">
        <w:rPr>
          <w:rFonts w:ascii="Calibri" w:eastAsia="Arial Unicode MS" w:hAnsi="Calibri" w:cs="Calibri"/>
          <w:color w:val="auto"/>
        </w:rPr>
        <w:t xml:space="preserve"> as a DevOps Engineer.</w:t>
      </w:r>
    </w:p>
    <w:p w14:paraId="51B1C522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Experience in version control systems such as Git, GitHub, Perforce and maintaining repos like Nexus.</w:t>
      </w:r>
    </w:p>
    <w:p w14:paraId="2BE47900" w14:textId="77777777" w:rsidR="00404EE5" w:rsidRPr="004254CA" w:rsidRDefault="00404EE5" w:rsidP="00575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Experienced Managed Ubuntu, Linux and Windows virtual servers on AWS EC2 using</w:t>
      </w:r>
      <w:r w:rsidRPr="004254CA">
        <w:rPr>
          <w:rFonts w:ascii="Calibri" w:hAnsi="Calibri" w:cs="Calibri"/>
          <w:color w:val="auto"/>
        </w:rPr>
        <w:t xml:space="preserve"> Puppet</w:t>
      </w:r>
    </w:p>
    <w:p w14:paraId="7702D20F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Experience in cloud technologies like RedHat Cloud Forms, Cloud9 &amp; AWS.</w:t>
      </w:r>
    </w:p>
    <w:p w14:paraId="42417A37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Experience in using Continuous Integration and Continuous Deployment systems like Jenkins. </w:t>
      </w:r>
    </w:p>
    <w:p w14:paraId="64FA780E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Experienced in code deployment using HP Opsware Automation Client / Rundeck / Capistrano.</w:t>
      </w:r>
    </w:p>
    <w:p w14:paraId="77DC9663" w14:textId="365DBC88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Experienced in Monitoring system Access and Monitoring servers by using tools like Tivoli, Nagios, Spectrum, Cacti, Concord, </w:t>
      </w:r>
      <w:r w:rsidR="001C44D6" w:rsidRPr="004254CA">
        <w:rPr>
          <w:rFonts w:ascii="Calibri" w:eastAsia="Arial Unicode MS" w:hAnsi="Calibri" w:cs="Calibri"/>
          <w:color w:val="auto"/>
        </w:rPr>
        <w:t>New Relic</w:t>
      </w:r>
      <w:r w:rsidRPr="004254CA">
        <w:rPr>
          <w:rFonts w:ascii="Calibri" w:eastAsia="Arial Unicode MS" w:hAnsi="Calibri" w:cs="Calibri"/>
          <w:color w:val="auto"/>
        </w:rPr>
        <w:t>, Splunk and Wily.</w:t>
      </w:r>
    </w:p>
    <w:p w14:paraId="4A14DDAE" w14:textId="79D4A5A2" w:rsidR="001C44D6" w:rsidRPr="004254CA" w:rsidRDefault="001C44D6" w:rsidP="001C44D6">
      <w:pPr>
        <w:pStyle w:val="ListParagraph"/>
        <w:numPr>
          <w:ilvl w:val="0"/>
          <w:numId w:val="3"/>
        </w:numPr>
        <w:rPr>
          <w:rFonts w:ascii="Calibri" w:hAnsi="Calibri" w:cs="Calibri"/>
          <w:color w:val="auto"/>
          <w:shd w:val="clear" w:color="auto" w:fill="FFFFFF"/>
        </w:rPr>
      </w:pPr>
      <w:r w:rsidRPr="004254CA">
        <w:rPr>
          <w:rFonts w:ascii="Calibri" w:hAnsi="Calibri" w:cs="Calibri"/>
          <w:color w:val="auto"/>
          <w:shd w:val="clear" w:color="auto" w:fill="FFFFFF"/>
        </w:rPr>
        <w:t>Experience in configuring the Docker containers and creating Docker files for different environments. </w:t>
      </w:r>
    </w:p>
    <w:p w14:paraId="4B36D82F" w14:textId="77777777" w:rsidR="003F4B19" w:rsidRDefault="003F4B19" w:rsidP="003F4B19">
      <w:pPr>
        <w:pStyle w:val="ListParagraph"/>
        <w:numPr>
          <w:ilvl w:val="0"/>
          <w:numId w:val="3"/>
        </w:numPr>
        <w:rPr>
          <w:rFonts w:ascii="Calibri" w:hAnsi="Calibri" w:cs="Calibri"/>
          <w:color w:val="auto"/>
          <w:shd w:val="clear" w:color="auto" w:fill="FFFFFF"/>
        </w:rPr>
      </w:pPr>
      <w:r w:rsidRPr="004254CA">
        <w:rPr>
          <w:rFonts w:ascii="Calibri" w:hAnsi="Calibri" w:cs="Calibri"/>
          <w:color w:val="auto"/>
          <w:shd w:val="clear" w:color="auto" w:fill="FFFFFF"/>
        </w:rPr>
        <w:t xml:space="preserve">Experience working with Chef Enterprise and Chef Open Source, Chef DK, Chef Workstation, Chef Server, Chef </w:t>
      </w:r>
      <w:proofErr w:type="gramStart"/>
      <w:r w:rsidRPr="004254CA">
        <w:rPr>
          <w:rFonts w:ascii="Calibri" w:hAnsi="Calibri" w:cs="Calibri"/>
          <w:color w:val="auto"/>
          <w:shd w:val="clear" w:color="auto" w:fill="FFFFFF"/>
        </w:rPr>
        <w:t>client</w:t>
      </w:r>
      <w:proofErr w:type="gramEnd"/>
      <w:r w:rsidRPr="004254CA">
        <w:rPr>
          <w:rFonts w:ascii="Calibri" w:hAnsi="Calibri" w:cs="Calibri"/>
          <w:color w:val="auto"/>
          <w:shd w:val="clear" w:color="auto" w:fill="FFFFFF"/>
        </w:rPr>
        <w:t>.</w:t>
      </w:r>
    </w:p>
    <w:p w14:paraId="569FBF7E" w14:textId="5FD68AAB" w:rsidR="00307F31" w:rsidRPr="004254CA" w:rsidRDefault="00307F31" w:rsidP="00307F31">
      <w:pPr>
        <w:pStyle w:val="ListParagraph"/>
        <w:numPr>
          <w:ilvl w:val="0"/>
          <w:numId w:val="3"/>
        </w:numPr>
        <w:rPr>
          <w:rFonts w:ascii="Calibri" w:hAnsi="Calibri" w:cs="Calibri"/>
          <w:color w:val="auto"/>
          <w:shd w:val="clear" w:color="auto" w:fill="FFFFFF"/>
        </w:rPr>
      </w:pPr>
      <w:r w:rsidRPr="00307F31">
        <w:rPr>
          <w:rFonts w:ascii="Calibri" w:hAnsi="Calibri" w:cs="Calibri"/>
          <w:color w:val="auto"/>
          <w:shd w:val="clear" w:color="auto" w:fill="FFFFFF"/>
        </w:rPr>
        <w:t xml:space="preserve">Designed and implemented Software configuration management (SCM) and change management (CM) solution using </w:t>
      </w:r>
      <w:proofErr w:type="spellStart"/>
      <w:r w:rsidRPr="00307F31">
        <w:rPr>
          <w:rFonts w:ascii="Calibri" w:hAnsi="Calibri" w:cs="Calibri"/>
          <w:color w:val="auto"/>
          <w:shd w:val="clear" w:color="auto" w:fill="FFFFFF"/>
        </w:rPr>
        <w:t>Ansible</w:t>
      </w:r>
      <w:proofErr w:type="spellEnd"/>
      <w:r w:rsidRPr="00307F31">
        <w:rPr>
          <w:rFonts w:ascii="Calibri" w:hAnsi="Calibri" w:cs="Calibri"/>
          <w:color w:val="auto"/>
          <w:shd w:val="clear" w:color="auto" w:fill="FFFFFF"/>
        </w:rPr>
        <w:t xml:space="preserve">, </w:t>
      </w:r>
      <w:proofErr w:type="spellStart"/>
      <w:r w:rsidRPr="00307F31">
        <w:rPr>
          <w:rFonts w:ascii="Calibri" w:hAnsi="Calibri" w:cs="Calibri"/>
          <w:color w:val="auto"/>
          <w:shd w:val="clear" w:color="auto" w:fill="FFFFFF"/>
        </w:rPr>
        <w:t>Jira</w:t>
      </w:r>
      <w:proofErr w:type="spellEnd"/>
      <w:r w:rsidRPr="00307F31">
        <w:rPr>
          <w:rFonts w:ascii="Calibri" w:hAnsi="Calibri" w:cs="Calibri"/>
          <w:color w:val="auto"/>
          <w:shd w:val="clear" w:color="auto" w:fill="FFFFFF"/>
        </w:rPr>
        <w:t xml:space="preserve"> and </w:t>
      </w:r>
      <w:proofErr w:type="gramStart"/>
      <w:r w:rsidRPr="00307F31">
        <w:rPr>
          <w:rFonts w:ascii="Calibri" w:hAnsi="Calibri" w:cs="Calibri"/>
          <w:color w:val="auto"/>
          <w:shd w:val="clear" w:color="auto" w:fill="FFFFFF"/>
        </w:rPr>
        <w:t>Jenkins ,Configured</w:t>
      </w:r>
      <w:proofErr w:type="gramEnd"/>
      <w:r w:rsidRPr="00307F31">
        <w:rPr>
          <w:rFonts w:ascii="Calibri" w:hAnsi="Calibri" w:cs="Calibri"/>
          <w:color w:val="auto"/>
          <w:shd w:val="clear" w:color="auto" w:fill="FFFFFF"/>
        </w:rPr>
        <w:t xml:space="preserve"> </w:t>
      </w:r>
      <w:proofErr w:type="spellStart"/>
      <w:r w:rsidRPr="00307F31">
        <w:rPr>
          <w:rFonts w:ascii="Calibri" w:hAnsi="Calibri" w:cs="Calibri"/>
          <w:color w:val="auto"/>
          <w:shd w:val="clear" w:color="auto" w:fill="FFFFFF"/>
        </w:rPr>
        <w:t>SonarQube</w:t>
      </w:r>
      <w:proofErr w:type="spellEnd"/>
      <w:r w:rsidRPr="00307F31">
        <w:rPr>
          <w:rFonts w:ascii="Calibri" w:hAnsi="Calibri" w:cs="Calibri"/>
          <w:color w:val="auto"/>
          <w:shd w:val="clear" w:color="auto" w:fill="FFFFFF"/>
        </w:rPr>
        <w:t xml:space="preserve"> for code coverag</w:t>
      </w:r>
      <w:r>
        <w:rPr>
          <w:rFonts w:ascii="Calibri" w:hAnsi="Calibri" w:cs="Calibri"/>
          <w:color w:val="auto"/>
          <w:shd w:val="clear" w:color="auto" w:fill="FFFFFF"/>
        </w:rPr>
        <w:t>e.</w:t>
      </w:r>
    </w:p>
    <w:p w14:paraId="6DE32C96" w14:textId="6CAA848E" w:rsidR="003F4B19" w:rsidRPr="004254CA" w:rsidRDefault="003F4B19" w:rsidP="003F4B19">
      <w:pPr>
        <w:pStyle w:val="ListParagraph"/>
        <w:numPr>
          <w:ilvl w:val="0"/>
          <w:numId w:val="3"/>
        </w:numPr>
        <w:rPr>
          <w:rFonts w:ascii="Calibri" w:hAnsi="Calibri" w:cs="Calibri"/>
          <w:color w:val="auto"/>
          <w:shd w:val="clear" w:color="auto" w:fill="FFFFFF"/>
        </w:rPr>
      </w:pPr>
      <w:r w:rsidRPr="004254CA">
        <w:rPr>
          <w:rFonts w:ascii="Calibri" w:hAnsi="Calibri" w:cs="Calibri"/>
          <w:color w:val="auto"/>
          <w:shd w:val="clear" w:color="auto" w:fill="FFFFFF"/>
        </w:rPr>
        <w:t>Managing Linux virtual servers on AWS EC2 using Chef Server.</w:t>
      </w:r>
    </w:p>
    <w:p w14:paraId="171BAE18" w14:textId="3D39B4D2" w:rsidR="00D15712" w:rsidRPr="004254CA" w:rsidRDefault="00D15712" w:rsidP="00D15712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Experience in creating and writing shell scripts </w:t>
      </w:r>
      <w:r w:rsidR="003F4B19" w:rsidRPr="004254CA">
        <w:rPr>
          <w:rFonts w:ascii="Calibri" w:eastAsia="Arial Unicode MS" w:hAnsi="Calibri" w:cs="Calibri"/>
          <w:color w:val="auto"/>
          <w:shd w:val="clear" w:color="auto" w:fill="FFFFFF"/>
        </w:rPr>
        <w:t>(Bash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), Ruby, Python and PowerShell for setting up baselines, branching, merging, and automation processes across the environments using </w:t>
      </w:r>
      <w:r w:rsidR="00404527" w:rsidRPr="004254CA">
        <w:rPr>
          <w:rFonts w:ascii="Calibri" w:eastAsia="Arial Unicode MS" w:hAnsi="Calibri" w:cs="Calibri"/>
          <w:color w:val="auto"/>
          <w:shd w:val="clear" w:color="auto" w:fill="FFFFFF"/>
        </w:rPr>
        <w:t>Atlassian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tools like GIT, 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Bitbucket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and Stash on Linux and windows platforms</w:t>
      </w:r>
    </w:p>
    <w:p w14:paraId="3E77357D" w14:textId="1881BBAA" w:rsidR="00196245" w:rsidRPr="004254CA" w:rsidRDefault="00196245" w:rsidP="00196245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Experience in Virtualization technologies like VMWare, Vagrant and worked with containerizing applications like Docker, Kubernetes.</w:t>
      </w:r>
    </w:p>
    <w:p w14:paraId="17A66078" w14:textId="5B069560" w:rsidR="001C44D6" w:rsidRPr="004254CA" w:rsidRDefault="001C44D6" w:rsidP="001C44D6">
      <w:pPr>
        <w:pStyle w:val="ListParagraph"/>
        <w:numPr>
          <w:ilvl w:val="0"/>
          <w:numId w:val="3"/>
        </w:numPr>
        <w:rPr>
          <w:rFonts w:ascii="Calibri" w:hAnsi="Calibri" w:cs="Calibri"/>
          <w:color w:val="auto"/>
          <w:shd w:val="clear" w:color="auto" w:fill="FFFFFF"/>
        </w:rPr>
      </w:pPr>
      <w:r w:rsidRPr="004254CA">
        <w:rPr>
          <w:rFonts w:ascii="Calibri" w:hAnsi="Calibri" w:cs="Calibri"/>
          <w:color w:val="auto"/>
          <w:shd w:val="clear" w:color="auto" w:fill="FFFFFF"/>
        </w:rPr>
        <w:t>Experience in using Kubernetes to orchestrate the deployment, scaling and management of Docker Containers.</w:t>
      </w:r>
    </w:p>
    <w:p w14:paraId="648243FB" w14:textId="77777777" w:rsidR="00404EE5" w:rsidRPr="004254CA" w:rsidRDefault="00404EE5" w:rsidP="005750E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Created continuous integration system using Ant,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Jenkins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, Puppet full automation, Continuous Integration, faster and flawless deployments. </w:t>
      </w:r>
    </w:p>
    <w:p w14:paraId="7476E34D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Expertise in User &amp; Security administration, backup &amp; recovery and maintaining Unix Account management.</w:t>
      </w:r>
    </w:p>
    <w:p w14:paraId="0FFAE920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Experienced in racking new servers / storage arrays, configuring RAC IP, setting up virtual disks in different RAID levels and getting them ready for OS install. </w:t>
      </w:r>
    </w:p>
    <w:p w14:paraId="27CE36AF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Exposure to ticketing systems like BMC Remedy, JIRA, Service Now and various other internal ticketing systems.</w:t>
      </w:r>
    </w:p>
    <w:p w14:paraId="2D14AB0C" w14:textId="77777777" w:rsidR="00404EE5" w:rsidRPr="004254CA" w:rsidRDefault="00404EE5" w:rsidP="005750E6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Performs root cause analysis (RCA) of technical issues.</w:t>
      </w:r>
    </w:p>
    <w:p w14:paraId="4C9E7D0A" w14:textId="77777777" w:rsidR="00404527" w:rsidRPr="004254CA" w:rsidRDefault="00404EE5" w:rsidP="00D1408F">
      <w:pPr>
        <w:numPr>
          <w:ilvl w:val="0"/>
          <w:numId w:val="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Experienced in working in Data centers with 24X7 Production and On-Call Environments.</w:t>
      </w:r>
    </w:p>
    <w:p w14:paraId="7C36E16F" w14:textId="36CC09BE" w:rsidR="00D1408F" w:rsidRPr="004254CA" w:rsidRDefault="005F0E7A" w:rsidP="00404527">
      <w:p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Theme="majorEastAsia" w:hAnsi="Calibri" w:cs="Calibri"/>
          <w:b/>
          <w:caps/>
          <w:color w:val="auto"/>
        </w:rPr>
        <w:tab/>
      </w:r>
    </w:p>
    <w:p w14:paraId="607349DF" w14:textId="77777777" w:rsidR="00D1408F" w:rsidRPr="004254CA" w:rsidRDefault="00A204D6" w:rsidP="00D1408F">
      <w:pPr>
        <w:pStyle w:val="ListBullet"/>
        <w:rPr>
          <w:rFonts w:ascii="Calibri" w:eastAsiaTheme="majorEastAsia" w:hAnsi="Calibri" w:cs="Calibri"/>
          <w:b/>
          <w:color w:val="auto"/>
        </w:rPr>
      </w:pPr>
      <w:r w:rsidRPr="004254CA">
        <w:rPr>
          <w:rFonts w:ascii="Calibri" w:eastAsiaTheme="majorEastAsia" w:hAnsi="Calibri" w:cs="Calibri"/>
          <w:b/>
          <w:color w:val="auto"/>
        </w:rPr>
        <w:t>Technical Skills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8"/>
        <w:gridCol w:w="8092"/>
      </w:tblGrid>
      <w:tr w:rsidR="003F4B19" w:rsidRPr="004254CA" w14:paraId="0EBADA6C" w14:textId="77777777" w:rsidTr="00404527">
        <w:trPr>
          <w:trHeight w:val="453"/>
        </w:trPr>
        <w:tc>
          <w:tcPr>
            <w:tcW w:w="2798" w:type="dxa"/>
          </w:tcPr>
          <w:p w14:paraId="41E5D53D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Languages:</w:t>
            </w:r>
          </w:p>
        </w:tc>
        <w:tc>
          <w:tcPr>
            <w:tcW w:w="8092" w:type="dxa"/>
          </w:tcPr>
          <w:p w14:paraId="29326E36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UNIX Shell Scripting (bash), Ruby, Python</w:t>
            </w:r>
          </w:p>
        </w:tc>
      </w:tr>
      <w:tr w:rsidR="003F4B19" w:rsidRPr="004254CA" w14:paraId="1362AE9A" w14:textId="77777777" w:rsidTr="00404527">
        <w:trPr>
          <w:trHeight w:val="801"/>
        </w:trPr>
        <w:tc>
          <w:tcPr>
            <w:tcW w:w="2798" w:type="dxa"/>
          </w:tcPr>
          <w:p w14:paraId="315A1BAE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Operating systems:</w:t>
            </w:r>
          </w:p>
          <w:p w14:paraId="68E4AFC2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</w:p>
        </w:tc>
        <w:tc>
          <w:tcPr>
            <w:tcW w:w="8092" w:type="dxa"/>
          </w:tcPr>
          <w:p w14:paraId="2837A59B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 xml:space="preserve">Linux (RHEL 5.x/6.x/7.1), Solaris 8/ 9/ 10, AIX 5L (5.1/5.2/5.3), Fedora, </w:t>
            </w:r>
          </w:p>
          <w:p w14:paraId="79D8F602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 xml:space="preserve">MS-DOS, WIN 2003/ 2008/ XP, VMware ESX 2.x/3, OVS. </w:t>
            </w:r>
          </w:p>
        </w:tc>
      </w:tr>
      <w:tr w:rsidR="003F4B19" w:rsidRPr="004254CA" w14:paraId="7869DC2E" w14:textId="77777777" w:rsidTr="00404527">
        <w:trPr>
          <w:trHeight w:val="483"/>
        </w:trPr>
        <w:tc>
          <w:tcPr>
            <w:tcW w:w="2798" w:type="dxa"/>
          </w:tcPr>
          <w:p w14:paraId="4BD117CC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Web designing:</w:t>
            </w:r>
          </w:p>
        </w:tc>
        <w:tc>
          <w:tcPr>
            <w:tcW w:w="8092" w:type="dxa"/>
          </w:tcPr>
          <w:p w14:paraId="2F8ABC63" w14:textId="77777777" w:rsidR="00404EE5" w:rsidRPr="004254CA" w:rsidRDefault="00404EE5" w:rsidP="00C61DBA">
            <w:pPr>
              <w:spacing w:after="0"/>
              <w:jc w:val="both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HTML, PHP.</w:t>
            </w:r>
          </w:p>
        </w:tc>
      </w:tr>
      <w:tr w:rsidR="003F4B19" w:rsidRPr="004254CA" w14:paraId="3FF5E10E" w14:textId="77777777" w:rsidTr="00404527">
        <w:trPr>
          <w:trHeight w:val="483"/>
        </w:trPr>
        <w:tc>
          <w:tcPr>
            <w:tcW w:w="2798" w:type="dxa"/>
          </w:tcPr>
          <w:p w14:paraId="1030D616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Packages:</w:t>
            </w:r>
          </w:p>
        </w:tc>
        <w:tc>
          <w:tcPr>
            <w:tcW w:w="8092" w:type="dxa"/>
          </w:tcPr>
          <w:p w14:paraId="3C91C9C2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 xml:space="preserve">Microsoft Word, Power Point, Excel.        </w:t>
            </w:r>
          </w:p>
        </w:tc>
      </w:tr>
      <w:tr w:rsidR="003F4B19" w:rsidRPr="004254CA" w14:paraId="68A3224B" w14:textId="77777777" w:rsidTr="00404527">
        <w:trPr>
          <w:trHeight w:val="894"/>
        </w:trPr>
        <w:tc>
          <w:tcPr>
            <w:tcW w:w="2798" w:type="dxa"/>
          </w:tcPr>
          <w:p w14:paraId="56C7BE29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lastRenderedPageBreak/>
              <w:t>Networking:</w:t>
            </w:r>
          </w:p>
          <w:p w14:paraId="47D71033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</w:p>
        </w:tc>
        <w:tc>
          <w:tcPr>
            <w:tcW w:w="8092" w:type="dxa"/>
          </w:tcPr>
          <w:p w14:paraId="20953E2F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 xml:space="preserve">TCP/IP, NIS, NFS, DNS, DHCP, WAN, SNMP, SMTP, HTTP, LAN, </w:t>
            </w:r>
          </w:p>
          <w:p w14:paraId="187F59C2" w14:textId="05645594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FTP/</w:t>
            </w:r>
            <w:r w:rsidR="00847B87" w:rsidRPr="004254CA">
              <w:rPr>
                <w:rFonts w:ascii="Calibri" w:eastAsia="Arial Unicode MS" w:hAnsi="Calibri" w:cs="Calibri"/>
                <w:color w:val="auto"/>
              </w:rPr>
              <w:t xml:space="preserve">TFTP, </w:t>
            </w:r>
            <w:r w:rsidRPr="004254CA">
              <w:rPr>
                <w:rFonts w:ascii="Calibri" w:eastAsia="Arial Unicode MS" w:hAnsi="Calibri" w:cs="Calibri"/>
                <w:color w:val="auto"/>
              </w:rPr>
              <w:t>SCP, F5 (GTM/LTM).</w:t>
            </w:r>
          </w:p>
        </w:tc>
      </w:tr>
      <w:tr w:rsidR="003F4B19" w:rsidRPr="004254CA" w14:paraId="38BE163D" w14:textId="77777777" w:rsidTr="00404527">
        <w:trPr>
          <w:trHeight w:val="399"/>
        </w:trPr>
        <w:tc>
          <w:tcPr>
            <w:tcW w:w="2798" w:type="dxa"/>
          </w:tcPr>
          <w:p w14:paraId="556787A3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Monitoring Tools:</w:t>
            </w:r>
          </w:p>
        </w:tc>
        <w:tc>
          <w:tcPr>
            <w:tcW w:w="8092" w:type="dxa"/>
          </w:tcPr>
          <w:p w14:paraId="7FCB63BC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Wily, Nagios.</w:t>
            </w:r>
          </w:p>
        </w:tc>
      </w:tr>
      <w:tr w:rsidR="003F4B19" w:rsidRPr="004254CA" w14:paraId="54E94D24" w14:textId="77777777" w:rsidTr="00404527">
        <w:trPr>
          <w:trHeight w:val="468"/>
        </w:trPr>
        <w:tc>
          <w:tcPr>
            <w:tcW w:w="2798" w:type="dxa"/>
          </w:tcPr>
          <w:p w14:paraId="6F67EE36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Automation Tools:</w:t>
            </w:r>
          </w:p>
        </w:tc>
        <w:tc>
          <w:tcPr>
            <w:tcW w:w="8092" w:type="dxa"/>
          </w:tcPr>
          <w:p w14:paraId="012A7579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 xml:space="preserve">Puppet, Chef, RunDeck. </w:t>
            </w:r>
          </w:p>
        </w:tc>
      </w:tr>
      <w:tr w:rsidR="003F4B19" w:rsidRPr="004254CA" w14:paraId="248096D7" w14:textId="77777777" w:rsidTr="00404527">
        <w:trPr>
          <w:trHeight w:val="462"/>
        </w:trPr>
        <w:tc>
          <w:tcPr>
            <w:tcW w:w="2798" w:type="dxa"/>
          </w:tcPr>
          <w:p w14:paraId="15414209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Repositories:</w:t>
            </w:r>
          </w:p>
        </w:tc>
        <w:tc>
          <w:tcPr>
            <w:tcW w:w="8092" w:type="dxa"/>
          </w:tcPr>
          <w:p w14:paraId="038F1E0D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Git, GitHub, Nexus.</w:t>
            </w:r>
          </w:p>
        </w:tc>
      </w:tr>
      <w:tr w:rsidR="003F4B19" w:rsidRPr="004254CA" w14:paraId="40954D77" w14:textId="77777777" w:rsidTr="00404527">
        <w:trPr>
          <w:trHeight w:val="514"/>
        </w:trPr>
        <w:tc>
          <w:tcPr>
            <w:tcW w:w="2798" w:type="dxa"/>
          </w:tcPr>
          <w:p w14:paraId="74277FD5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Ticketing Tools:</w:t>
            </w:r>
          </w:p>
        </w:tc>
        <w:tc>
          <w:tcPr>
            <w:tcW w:w="8092" w:type="dxa"/>
          </w:tcPr>
          <w:p w14:paraId="2A600465" w14:textId="77777777" w:rsidR="00404EE5" w:rsidRPr="004254CA" w:rsidRDefault="00404EE5" w:rsidP="00C61DBA">
            <w:pPr>
              <w:spacing w:after="0"/>
              <w:rPr>
                <w:rFonts w:ascii="Calibri" w:eastAsia="Arial Unicode MS" w:hAnsi="Calibri" w:cs="Calibri"/>
                <w:color w:val="auto"/>
              </w:rPr>
            </w:pPr>
            <w:r w:rsidRPr="004254CA">
              <w:rPr>
                <w:rFonts w:ascii="Calibri" w:eastAsia="Arial Unicode MS" w:hAnsi="Calibri" w:cs="Calibri"/>
                <w:color w:val="auto"/>
              </w:rPr>
              <w:t>Service now, JIRA, BMC Remedy.</w:t>
            </w:r>
          </w:p>
        </w:tc>
      </w:tr>
      <w:tr w:rsidR="003F4B19" w:rsidRPr="004254CA" w14:paraId="71980F5C" w14:textId="77777777" w:rsidTr="00404527">
        <w:trPr>
          <w:trHeight w:val="313"/>
        </w:trPr>
        <w:tc>
          <w:tcPr>
            <w:tcW w:w="2798" w:type="dxa"/>
          </w:tcPr>
          <w:p w14:paraId="3AC99F9A" w14:textId="77777777" w:rsidR="00404EE5" w:rsidRPr="004254CA" w:rsidRDefault="00404EE5" w:rsidP="00C61DBA">
            <w:pPr>
              <w:pStyle w:val="Bullet2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jc w:val="both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4254CA">
              <w:rPr>
                <w:rFonts w:ascii="Calibri" w:eastAsia="Arial Unicode MS" w:hAnsi="Calibri" w:cs="Calibri"/>
                <w:sz w:val="22"/>
                <w:szCs w:val="22"/>
              </w:rPr>
              <w:t>Cloud Technologies:</w:t>
            </w:r>
          </w:p>
        </w:tc>
        <w:tc>
          <w:tcPr>
            <w:tcW w:w="8092" w:type="dxa"/>
          </w:tcPr>
          <w:p w14:paraId="63FCBAD3" w14:textId="77777777" w:rsidR="00404EE5" w:rsidRPr="004254CA" w:rsidRDefault="00404EE5" w:rsidP="00C61DBA">
            <w:pPr>
              <w:pStyle w:val="Bullet2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jc w:val="both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4254CA">
              <w:rPr>
                <w:rFonts w:ascii="Calibri" w:eastAsia="Arial Unicode MS" w:hAnsi="Calibri" w:cs="Calibri"/>
                <w:sz w:val="22"/>
                <w:szCs w:val="22"/>
              </w:rPr>
              <w:t>VMware, AWS.</w:t>
            </w:r>
          </w:p>
        </w:tc>
      </w:tr>
    </w:tbl>
    <w:p w14:paraId="0FD6B2C6" w14:textId="47F0C4E3" w:rsidR="006270A9" w:rsidRPr="004254CA" w:rsidRDefault="000A1C12" w:rsidP="000A1C12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4254CA">
        <w:rPr>
          <w:rFonts w:ascii="Calibri" w:hAnsi="Calibri" w:cs="Calibri"/>
          <w:color w:val="auto"/>
          <w:sz w:val="22"/>
          <w:szCs w:val="22"/>
        </w:rPr>
        <w:t>Professional Experience:</w:t>
      </w:r>
    </w:p>
    <w:p w14:paraId="13AB46B2" w14:textId="145D111D" w:rsidR="004254CA" w:rsidRDefault="004254CA" w:rsidP="000A1C12">
      <w:pPr>
        <w:spacing w:after="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Lead </w:t>
      </w:r>
      <w:proofErr w:type="spellStart"/>
      <w:r w:rsidR="000A1C12" w:rsidRPr="004254CA">
        <w:rPr>
          <w:rFonts w:ascii="Calibri" w:hAnsi="Calibri" w:cs="Calibri"/>
          <w:b/>
          <w:color w:val="auto"/>
        </w:rPr>
        <w:t>DevOps</w:t>
      </w:r>
      <w:proofErr w:type="spellEnd"/>
      <w:r w:rsidR="000A1C12" w:rsidRPr="004254CA">
        <w:rPr>
          <w:rFonts w:ascii="Calibri" w:hAnsi="Calibri" w:cs="Calibri"/>
          <w:b/>
          <w:color w:val="auto"/>
        </w:rPr>
        <w:t xml:space="preserve"> Engineer</w:t>
      </w:r>
      <w:r w:rsidR="009D5933" w:rsidRPr="004254CA">
        <w:rPr>
          <w:rFonts w:ascii="Calibri" w:hAnsi="Calibri" w:cs="Calibri"/>
          <w:b/>
          <w:color w:val="auto"/>
        </w:rPr>
        <w:t> </w:t>
      </w:r>
      <w:bookmarkStart w:id="0" w:name="_Hlk516489549"/>
      <w:r w:rsidR="009D5933" w:rsidRPr="004254CA">
        <w:rPr>
          <w:rFonts w:ascii="Calibri" w:hAnsi="Calibri" w:cs="Calibri"/>
          <w:b/>
          <w:color w:val="auto"/>
        </w:rPr>
        <w:t>| </w:t>
      </w:r>
    </w:p>
    <w:p w14:paraId="3A951D30" w14:textId="09DD9300" w:rsidR="006270A9" w:rsidRPr="004254CA" w:rsidRDefault="000A1C12" w:rsidP="000A1C12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SSH Communication Security</w:t>
      </w:r>
      <w:r w:rsidR="009D5933" w:rsidRPr="004254CA">
        <w:rPr>
          <w:rFonts w:ascii="Calibri" w:hAnsi="Calibri" w:cs="Calibri"/>
          <w:b/>
          <w:color w:val="auto"/>
        </w:rPr>
        <w:t> </w:t>
      </w:r>
      <w:bookmarkEnd w:id="0"/>
      <w:r w:rsidR="009D5933" w:rsidRPr="004254CA">
        <w:rPr>
          <w:rFonts w:ascii="Calibri" w:hAnsi="Calibri" w:cs="Calibri"/>
          <w:b/>
          <w:color w:val="auto"/>
        </w:rPr>
        <w:t>| </w:t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7148EB" w:rsidRPr="004254CA">
        <w:rPr>
          <w:rFonts w:ascii="Calibri" w:hAnsi="Calibri" w:cs="Calibri"/>
          <w:b/>
          <w:color w:val="auto"/>
        </w:rPr>
        <w:t>Mar</w:t>
      </w:r>
      <w:r w:rsidR="001D2ABE"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6</w:t>
      </w:r>
      <w:r w:rsidR="001D2ABE" w:rsidRPr="004254CA">
        <w:rPr>
          <w:rFonts w:ascii="Calibri" w:hAnsi="Calibri" w:cs="Calibri"/>
          <w:b/>
          <w:color w:val="auto"/>
        </w:rPr>
        <w:t>- Current</w:t>
      </w:r>
    </w:p>
    <w:p w14:paraId="058D8A51" w14:textId="7CBFA0D1" w:rsidR="004F2960" w:rsidRPr="004254CA" w:rsidRDefault="00D911E0" w:rsidP="000E27AD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W</w:t>
      </w:r>
      <w:r w:rsidR="000A1C12" w:rsidRPr="004254CA">
        <w:rPr>
          <w:rFonts w:ascii="Calibri" w:hAnsi="Calibri" w:cs="Calibri"/>
          <w:b/>
          <w:color w:val="auto"/>
        </w:rPr>
        <w:t>altham</w:t>
      </w:r>
      <w:r w:rsidR="006F08AE" w:rsidRPr="004254CA">
        <w:rPr>
          <w:rFonts w:ascii="Calibri" w:hAnsi="Calibri" w:cs="Calibri"/>
          <w:b/>
          <w:color w:val="auto"/>
        </w:rPr>
        <w:t xml:space="preserve">, </w:t>
      </w:r>
      <w:r w:rsidRPr="004254CA">
        <w:rPr>
          <w:rFonts w:ascii="Calibri" w:hAnsi="Calibri" w:cs="Calibri"/>
          <w:b/>
          <w:color w:val="auto"/>
        </w:rPr>
        <w:t>MA</w:t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</w:r>
      <w:r w:rsidR="006F08AE" w:rsidRPr="004254CA">
        <w:rPr>
          <w:rFonts w:ascii="Calibri" w:hAnsi="Calibri" w:cs="Calibri"/>
          <w:b/>
          <w:color w:val="auto"/>
        </w:rPr>
        <w:tab/>
        <w:t xml:space="preserve">            </w:t>
      </w:r>
      <w:r w:rsidR="00F10B12" w:rsidRPr="004254CA">
        <w:rPr>
          <w:rFonts w:ascii="Calibri" w:hAnsi="Calibri" w:cs="Calibri"/>
          <w:b/>
          <w:color w:val="auto"/>
        </w:rPr>
        <w:t xml:space="preserve">   </w:t>
      </w:r>
      <w:r w:rsidR="006F08AE" w:rsidRPr="004254CA">
        <w:rPr>
          <w:rFonts w:ascii="Calibri" w:hAnsi="Calibri" w:cs="Calibri"/>
          <w:b/>
          <w:color w:val="auto"/>
        </w:rPr>
        <w:t xml:space="preserve"> </w:t>
      </w:r>
    </w:p>
    <w:p w14:paraId="21FFEAAB" w14:textId="77777777" w:rsidR="001D2ABE" w:rsidRPr="004254CA" w:rsidRDefault="001D2ABE" w:rsidP="00404527">
      <w:pPr>
        <w:pStyle w:val="ListBullet"/>
        <w:spacing w:after="0"/>
        <w:rPr>
          <w:rFonts w:ascii="Calibri" w:eastAsiaTheme="majorEastAsia" w:hAnsi="Calibri" w:cs="Calibri"/>
          <w:b/>
          <w:bCs/>
          <w:color w:val="auto"/>
        </w:rPr>
      </w:pPr>
      <w:r w:rsidRPr="004254CA">
        <w:rPr>
          <w:rFonts w:ascii="Calibri" w:eastAsiaTheme="majorEastAsia" w:hAnsi="Calibri" w:cs="Calibri"/>
          <w:b/>
          <w:bCs/>
          <w:color w:val="auto"/>
        </w:rPr>
        <w:t>Responsibilities:</w:t>
      </w:r>
    </w:p>
    <w:p w14:paraId="56169EBB" w14:textId="77777777" w:rsidR="004254CA" w:rsidRDefault="004254CA" w:rsidP="004254C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Worked as a Lead </w:t>
      </w:r>
      <w:proofErr w:type="spellStart"/>
      <w:r w:rsidRPr="004254CA">
        <w:rPr>
          <w:rFonts w:ascii="Calibri" w:eastAsia="Arial Unicode MS" w:hAnsi="Calibri" w:cs="Calibri"/>
          <w:color w:val="auto"/>
        </w:rPr>
        <w:t>DevOps</w:t>
      </w:r>
      <w:proofErr w:type="spellEnd"/>
      <w:r w:rsidRPr="004254CA">
        <w:rPr>
          <w:rFonts w:ascii="Calibri" w:eastAsia="Arial Unicode MS" w:hAnsi="Calibri" w:cs="Calibri"/>
          <w:color w:val="auto"/>
        </w:rPr>
        <w:t xml:space="preserve"> Engineer for two team that involves multiple simultaneous software releases and application migration to the cloud on AWS and </w:t>
      </w:r>
      <w:proofErr w:type="spellStart"/>
      <w:r w:rsidRPr="004254CA">
        <w:rPr>
          <w:rFonts w:ascii="Calibri" w:eastAsia="Arial Unicode MS" w:hAnsi="Calibri" w:cs="Calibri"/>
          <w:color w:val="auto"/>
        </w:rPr>
        <w:t>Predix</w:t>
      </w:r>
      <w:proofErr w:type="spellEnd"/>
      <w:r w:rsidRPr="004254CA">
        <w:rPr>
          <w:rFonts w:ascii="Calibri" w:eastAsia="Arial Unicode MS" w:hAnsi="Calibri" w:cs="Calibri"/>
          <w:color w:val="auto"/>
        </w:rPr>
        <w:t>.</w:t>
      </w:r>
    </w:p>
    <w:p w14:paraId="6D3D4F03" w14:textId="3CD453DC" w:rsidR="00404527" w:rsidRPr="004254CA" w:rsidRDefault="00404527" w:rsidP="004254C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Implementing a Continuous Delivery framework using Jenkins, Puppet, Maven and Nexus in Linux environment.</w:t>
      </w:r>
    </w:p>
    <w:p w14:paraId="640D05B2" w14:textId="77777777" w:rsidR="00404527" w:rsidRPr="004254CA" w:rsidRDefault="00404527" w:rsidP="004045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Implementing new projects builds framework using Jenkins &amp; maven as build framework tools</w:t>
      </w:r>
    </w:p>
    <w:p w14:paraId="62A0752C" w14:textId="77777777" w:rsidR="00404527" w:rsidRPr="004254CA" w:rsidRDefault="00404527" w:rsidP="004045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Integration of Maven/Nexus, Jenkins, Urban Code Deploy with Patterns/Release, Git, Confluence, Jira.</w:t>
      </w:r>
    </w:p>
    <w:p w14:paraId="40BC0E53" w14:textId="77777777" w:rsidR="00404527" w:rsidRPr="004254CA" w:rsidRDefault="00404527" w:rsidP="004045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Using Jenkins AWS Code Deploy plugin to deploy to AWS. </w:t>
      </w:r>
    </w:p>
    <w:p w14:paraId="097E4ADE" w14:textId="1221CD53" w:rsidR="00404527" w:rsidRPr="004254CA" w:rsidRDefault="00404527" w:rsidP="004045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Implemented AWS solutions using E2C, S3, RDS, EBS, Elastic Load Balancer, </w:t>
      </w:r>
      <w:proofErr w:type="gramStart"/>
      <w:r w:rsidRPr="004254CA">
        <w:rPr>
          <w:rFonts w:ascii="Calibri" w:eastAsia="Arial Unicode MS" w:hAnsi="Calibri" w:cs="Calibri"/>
          <w:color w:val="auto"/>
        </w:rPr>
        <w:t>Auto</w:t>
      </w:r>
      <w:proofErr w:type="gramEnd"/>
      <w:r w:rsidRPr="004254CA">
        <w:rPr>
          <w:rFonts w:ascii="Calibri" w:eastAsia="Arial Unicode MS" w:hAnsi="Calibri" w:cs="Calibri"/>
          <w:color w:val="auto"/>
        </w:rPr>
        <w:t xml:space="preserve"> scaling groups, Optimized volumes and EC2 instances.</w:t>
      </w:r>
    </w:p>
    <w:p w14:paraId="51462B81" w14:textId="77777777" w:rsidR="003F4B19" w:rsidRDefault="003F4B19" w:rsidP="003F4B1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Worked in Creating &amp; Handling cookbooks and recipes using Ruby in Chef workstation &amp; </w:t>
      </w:r>
      <w:proofErr w:type="gramStart"/>
      <w:r w:rsidRPr="004254CA">
        <w:rPr>
          <w:rFonts w:ascii="Calibri" w:eastAsia="Arial Unicode MS" w:hAnsi="Calibri" w:cs="Calibri"/>
          <w:color w:val="auto"/>
        </w:rPr>
        <w:t>Deploying</w:t>
      </w:r>
      <w:proofErr w:type="gramEnd"/>
      <w:r w:rsidRPr="004254CA">
        <w:rPr>
          <w:rFonts w:ascii="Calibri" w:eastAsia="Arial Unicode MS" w:hAnsi="Calibri" w:cs="Calibri"/>
          <w:color w:val="auto"/>
        </w:rPr>
        <w:t xml:space="preserve"> them to various nodes. </w:t>
      </w:r>
    </w:p>
    <w:p w14:paraId="6A98E8C2" w14:textId="7B19F46F" w:rsidR="00307F31" w:rsidRPr="004254CA" w:rsidRDefault="00307F31" w:rsidP="00307F3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307F31">
        <w:rPr>
          <w:rFonts w:ascii="Calibri" w:eastAsia="Arial Unicode MS" w:hAnsi="Calibri" w:cs="Calibri"/>
          <w:color w:val="auto"/>
        </w:rPr>
        <w:t xml:space="preserve">Manage, Implementation and configuration - RTC, Maven, ANT, Jenkins, Nexus, </w:t>
      </w:r>
      <w:proofErr w:type="spellStart"/>
      <w:r w:rsidRPr="00307F31">
        <w:rPr>
          <w:rFonts w:ascii="Calibri" w:eastAsia="Arial Unicode MS" w:hAnsi="Calibri" w:cs="Calibri"/>
          <w:color w:val="auto"/>
        </w:rPr>
        <w:t>Ansible</w:t>
      </w:r>
      <w:proofErr w:type="spellEnd"/>
      <w:r w:rsidRPr="00307F31">
        <w:rPr>
          <w:rFonts w:ascii="Calibri" w:eastAsia="Arial Unicode MS" w:hAnsi="Calibri" w:cs="Calibri"/>
          <w:color w:val="auto"/>
        </w:rPr>
        <w:t xml:space="preserve">, </w:t>
      </w:r>
      <w:proofErr w:type="spellStart"/>
      <w:proofErr w:type="gramStart"/>
      <w:r w:rsidRPr="00307F31">
        <w:rPr>
          <w:rFonts w:ascii="Calibri" w:eastAsia="Arial Unicode MS" w:hAnsi="Calibri" w:cs="Calibri"/>
          <w:color w:val="auto"/>
        </w:rPr>
        <w:t>SonarQube</w:t>
      </w:r>
      <w:proofErr w:type="spellEnd"/>
      <w:proofErr w:type="gramEnd"/>
      <w:r w:rsidRPr="00307F31">
        <w:rPr>
          <w:rFonts w:ascii="Calibri" w:eastAsia="Arial Unicode MS" w:hAnsi="Calibri" w:cs="Calibri"/>
          <w:color w:val="auto"/>
        </w:rPr>
        <w:t>.</w:t>
      </w:r>
    </w:p>
    <w:p w14:paraId="0BFFCC22" w14:textId="77777777" w:rsidR="003F4B19" w:rsidRPr="004254CA" w:rsidRDefault="003F4B19" w:rsidP="003F4B1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Created and updated Chef </w:t>
      </w:r>
      <w:proofErr w:type="gramStart"/>
      <w:r w:rsidRPr="004254CA">
        <w:rPr>
          <w:rFonts w:ascii="Calibri" w:eastAsia="Arial Unicode MS" w:hAnsi="Calibri" w:cs="Calibri"/>
          <w:color w:val="auto"/>
        </w:rPr>
        <w:t>recipes</w:t>
      </w:r>
      <w:proofErr w:type="gramEnd"/>
      <w:r w:rsidRPr="004254CA">
        <w:rPr>
          <w:rFonts w:ascii="Calibri" w:eastAsia="Arial Unicode MS" w:hAnsi="Calibri" w:cs="Calibri"/>
          <w:color w:val="auto"/>
        </w:rPr>
        <w:t xml:space="preserve"> and cookbooks, profiles and roles using Ruby and JSON scripting.</w:t>
      </w:r>
    </w:p>
    <w:p w14:paraId="35CEB355" w14:textId="6F46E6C7" w:rsidR="003F4B19" w:rsidRPr="004254CA" w:rsidRDefault="003F4B19" w:rsidP="003F4B1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Developed Chef Cookbooks, recipes, roles and data bags to automate the services related to deployment</w:t>
      </w:r>
    </w:p>
    <w:p w14:paraId="4D0AC96A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Configuring the Docker containers and creating Docker files for different environments.</w:t>
      </w:r>
    </w:p>
    <w:p w14:paraId="31DDCC23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Implemented a Continuous Delivery pipeline with Docker, and GitHub and AWS.</w:t>
      </w:r>
    </w:p>
    <w:p w14:paraId="24ED3262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Style w:val="hl"/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Experienced Managed Linux and Windows virtual servers on AWS EC2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 Puppet.</w:t>
      </w:r>
    </w:p>
    <w:p w14:paraId="3AB2A102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Style w:val="apple-converted-space"/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Developed automated provisioning and deployment system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custom modules and manifest.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 </w:t>
      </w:r>
    </w:p>
    <w:p w14:paraId="71D7A789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Carried out deployments and builds on various environments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continuous integration tool.</w:t>
      </w:r>
    </w:p>
    <w:p w14:paraId="79431C7D" w14:textId="77777777" w:rsidR="00404527" w:rsidRPr="00307F31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Style w:val="apple-converted-space"/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Deploy and monitor scalable infrastructure on Amazon web services (AWS) &amp; configuration management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Puppet.</w:t>
      </w:r>
    </w:p>
    <w:p w14:paraId="5328BBB8" w14:textId="4EAA5D62" w:rsidR="00307F31" w:rsidRPr="004254CA" w:rsidRDefault="00307F31" w:rsidP="00307F3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307F31">
        <w:rPr>
          <w:rFonts w:ascii="Calibri" w:eastAsia="Arial Unicode MS" w:hAnsi="Calibri" w:cs="Calibri"/>
          <w:color w:val="auto"/>
        </w:rPr>
        <w:t xml:space="preserve">Implemented a Continuous Delivery pipeline with </w:t>
      </w:r>
      <w:proofErr w:type="spellStart"/>
      <w:r w:rsidRPr="00307F31">
        <w:rPr>
          <w:rFonts w:ascii="Calibri" w:eastAsia="Arial Unicode MS" w:hAnsi="Calibri" w:cs="Calibri"/>
          <w:color w:val="auto"/>
        </w:rPr>
        <w:t>Docker</w:t>
      </w:r>
      <w:proofErr w:type="spellEnd"/>
      <w:r w:rsidRPr="00307F31">
        <w:rPr>
          <w:rFonts w:ascii="Calibri" w:eastAsia="Arial Unicode MS" w:hAnsi="Calibri" w:cs="Calibri"/>
          <w:color w:val="auto"/>
        </w:rPr>
        <w:t xml:space="preserve">, and </w:t>
      </w:r>
      <w:proofErr w:type="spellStart"/>
      <w:r w:rsidRPr="00307F31">
        <w:rPr>
          <w:rFonts w:ascii="Calibri" w:eastAsia="Arial Unicode MS" w:hAnsi="Calibri" w:cs="Calibri"/>
          <w:color w:val="auto"/>
        </w:rPr>
        <w:t>GitHub</w:t>
      </w:r>
      <w:proofErr w:type="spellEnd"/>
      <w:r w:rsidRPr="00307F31">
        <w:rPr>
          <w:rFonts w:ascii="Calibri" w:eastAsia="Arial Unicode MS" w:hAnsi="Calibri" w:cs="Calibri"/>
          <w:color w:val="auto"/>
        </w:rPr>
        <w:t xml:space="preserve"> and AWS</w:t>
      </w:r>
      <w:r>
        <w:rPr>
          <w:rFonts w:ascii="Calibri" w:eastAsia="Arial Unicode MS" w:hAnsi="Calibri" w:cs="Calibri"/>
          <w:color w:val="auto"/>
        </w:rPr>
        <w:t>.</w:t>
      </w:r>
      <w:bookmarkStart w:id="1" w:name="_GoBack"/>
      <w:bookmarkEnd w:id="1"/>
    </w:p>
    <w:p w14:paraId="1EA8F301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Deployed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,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dashboard for configuration management to existing infrastructure.</w:t>
      </w:r>
    </w:p>
    <w:p w14:paraId="527F3020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Production experience in large environments using configuration management tool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</w:t>
      </w:r>
      <w:r w:rsidRPr="004254CA">
        <w:rPr>
          <w:rStyle w:val="hl"/>
          <w:rFonts w:ascii="Calibri" w:eastAsia="Arial Unicode MS" w:hAnsi="Calibri" w:cs="Calibri"/>
          <w:color w:val="auto"/>
          <w:shd w:val="clear" w:color="auto" w:fill="FFF5CC"/>
        </w:rPr>
        <w:t xml:space="preserve"> 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supporting with 500+ servers and involved in developing manifests. </w:t>
      </w:r>
    </w:p>
    <w:p w14:paraId="74660F64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Implemented continuous integration web hooks and workflows around Jenkins to automate the dev test deploy workflow around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codebase.</w:t>
      </w:r>
    </w:p>
    <w:p w14:paraId="0A697262" w14:textId="440933FC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Style w:val="apple-converted-space"/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Experienced Managed Ubuntu, Linux and Windows virtual servers on AWS EC2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Puppet.</w:t>
      </w:r>
    </w:p>
    <w:p w14:paraId="301C3279" w14:textId="31575DAD" w:rsidR="00196245" w:rsidRPr="004254CA" w:rsidRDefault="00196245" w:rsidP="00196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Style w:val="hl"/>
          <w:rFonts w:ascii="Calibri" w:eastAsia="Arial Unicode MS" w:hAnsi="Calibri" w:cs="Calibri"/>
          <w:color w:val="auto"/>
        </w:rPr>
      </w:pPr>
      <w:r w:rsidRPr="004254CA">
        <w:rPr>
          <w:rStyle w:val="hl"/>
          <w:rFonts w:ascii="Calibri" w:eastAsia="Arial Unicode MS" w:hAnsi="Calibri" w:cs="Calibri"/>
          <w:color w:val="auto"/>
        </w:rPr>
        <w:t>Created private cloud using Kubernetes that supports DEV, TEST, and PROD environments.</w:t>
      </w:r>
    </w:p>
    <w:p w14:paraId="0A55C13E" w14:textId="77777777" w:rsidR="00404527" w:rsidRPr="004254CA" w:rsidRDefault="00404527" w:rsidP="004045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Developed automated provisioning and deployment system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custom modules and manifest.</w:t>
      </w:r>
    </w:p>
    <w:p w14:paraId="516DCAEE" w14:textId="764F31F2" w:rsidR="00857329" w:rsidRPr="004254CA" w:rsidRDefault="00404527" w:rsidP="00B50827">
      <w:pPr>
        <w:jc w:val="both"/>
        <w:rPr>
          <w:rFonts w:ascii="Calibri" w:hAnsi="Calibri" w:cs="Calibri"/>
          <w:bCs/>
          <w:color w:val="auto"/>
        </w:rPr>
      </w:pPr>
      <w:r w:rsidRPr="004254CA">
        <w:rPr>
          <w:rFonts w:ascii="Calibri" w:hAnsi="Calibri" w:cs="Calibri"/>
          <w:b/>
          <w:bCs/>
          <w:color w:val="auto"/>
        </w:rPr>
        <w:t xml:space="preserve">Environment: </w:t>
      </w:r>
      <w:r w:rsidRPr="004254CA">
        <w:rPr>
          <w:rFonts w:ascii="Calibri" w:hAnsi="Calibri" w:cs="Calibri"/>
          <w:bCs/>
          <w:color w:val="auto"/>
        </w:rPr>
        <w:t xml:space="preserve">RHEL 6.x, Win 2008 R2/2012, VMware, Puppet, </w:t>
      </w:r>
      <w:proofErr w:type="spellStart"/>
      <w:r w:rsidRPr="004254CA">
        <w:rPr>
          <w:rFonts w:ascii="Calibri" w:hAnsi="Calibri" w:cs="Calibri"/>
          <w:bCs/>
          <w:color w:val="auto"/>
        </w:rPr>
        <w:t>Splunk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New Relic, </w:t>
      </w:r>
      <w:proofErr w:type="spellStart"/>
      <w:r w:rsidR="00307F31" w:rsidRPr="00307F31">
        <w:rPr>
          <w:rFonts w:ascii="Calibri" w:hAnsi="Calibri" w:cs="Calibri"/>
          <w:bCs/>
          <w:color w:val="auto"/>
        </w:rPr>
        <w:t>SonarQube</w:t>
      </w:r>
      <w:proofErr w:type="spellEnd"/>
      <w:r w:rsidR="00307F31">
        <w:rPr>
          <w:rFonts w:ascii="Calibri" w:hAnsi="Calibri" w:cs="Calibri"/>
          <w:bCs/>
          <w:color w:val="auto"/>
        </w:rPr>
        <w:t xml:space="preserve">, </w:t>
      </w:r>
      <w:r w:rsidRPr="004254CA">
        <w:rPr>
          <w:rFonts w:ascii="Calibri" w:hAnsi="Calibri" w:cs="Calibri"/>
          <w:bCs/>
          <w:color w:val="auto"/>
        </w:rPr>
        <w:t xml:space="preserve">Maven, </w:t>
      </w:r>
      <w:proofErr w:type="spellStart"/>
      <w:r w:rsidRPr="004254CA">
        <w:rPr>
          <w:rFonts w:ascii="Calibri" w:hAnsi="Calibri" w:cs="Calibri"/>
          <w:bCs/>
          <w:color w:val="auto"/>
        </w:rPr>
        <w:t>Docker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Wily, F5, Jenkins, </w:t>
      </w:r>
      <w:proofErr w:type="spellStart"/>
      <w:r w:rsidRPr="004254CA">
        <w:rPr>
          <w:rFonts w:ascii="Calibri" w:hAnsi="Calibri" w:cs="Calibri"/>
          <w:bCs/>
          <w:color w:val="auto"/>
        </w:rPr>
        <w:t>Git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</w:t>
      </w:r>
      <w:proofErr w:type="spellStart"/>
      <w:r w:rsidRPr="004254CA">
        <w:rPr>
          <w:rFonts w:ascii="Calibri" w:hAnsi="Calibri" w:cs="Calibri"/>
          <w:bCs/>
          <w:color w:val="auto"/>
        </w:rPr>
        <w:t>GitHub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Tomcat, </w:t>
      </w:r>
      <w:proofErr w:type="spellStart"/>
      <w:r w:rsidRPr="004254CA">
        <w:rPr>
          <w:rFonts w:ascii="Calibri" w:hAnsi="Calibri" w:cs="Calibri"/>
          <w:bCs/>
          <w:color w:val="auto"/>
        </w:rPr>
        <w:t>Nginx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</w:t>
      </w:r>
      <w:proofErr w:type="spellStart"/>
      <w:r w:rsidRPr="004254CA">
        <w:rPr>
          <w:rFonts w:ascii="Calibri" w:hAnsi="Calibri" w:cs="Calibri"/>
          <w:bCs/>
          <w:color w:val="auto"/>
        </w:rPr>
        <w:t>Rundeck</w:t>
      </w:r>
      <w:proofErr w:type="spellEnd"/>
      <w:r w:rsidRPr="004254CA">
        <w:rPr>
          <w:rFonts w:ascii="Calibri" w:hAnsi="Calibri" w:cs="Calibri"/>
          <w:bCs/>
          <w:color w:val="auto"/>
        </w:rPr>
        <w:t xml:space="preserve">, </w:t>
      </w:r>
      <w:proofErr w:type="spellStart"/>
      <w:r w:rsidR="00196245" w:rsidRPr="004254CA">
        <w:rPr>
          <w:rFonts w:ascii="Calibri" w:hAnsi="Calibri" w:cs="Calibri"/>
          <w:bCs/>
          <w:color w:val="auto"/>
        </w:rPr>
        <w:t>Kubernetes</w:t>
      </w:r>
      <w:proofErr w:type="spellEnd"/>
      <w:r w:rsidR="00196245" w:rsidRPr="004254CA">
        <w:rPr>
          <w:rFonts w:ascii="Calibri" w:hAnsi="Calibri" w:cs="Calibri"/>
          <w:bCs/>
          <w:color w:val="auto"/>
        </w:rPr>
        <w:t xml:space="preserve">, </w:t>
      </w:r>
      <w:r w:rsidRPr="004254CA">
        <w:rPr>
          <w:rFonts w:ascii="Calibri" w:hAnsi="Calibri" w:cs="Calibri"/>
          <w:bCs/>
          <w:color w:val="auto"/>
        </w:rPr>
        <w:t>AWS.</w:t>
      </w:r>
    </w:p>
    <w:p w14:paraId="2234C521" w14:textId="77777777" w:rsidR="00307F31" w:rsidRDefault="00307F31" w:rsidP="000A1C12">
      <w:pPr>
        <w:spacing w:after="0"/>
        <w:rPr>
          <w:rFonts w:ascii="Calibri" w:hAnsi="Calibri" w:cs="Calibri"/>
          <w:b/>
          <w:color w:val="auto"/>
        </w:rPr>
      </w:pPr>
    </w:p>
    <w:p w14:paraId="51663C28" w14:textId="5CA7FA48" w:rsidR="004254CA" w:rsidRDefault="00307F31" w:rsidP="000A1C12">
      <w:pPr>
        <w:spacing w:after="0"/>
        <w:rPr>
          <w:rFonts w:ascii="Calibri" w:hAnsi="Calibri" w:cs="Calibri"/>
          <w:b/>
          <w:color w:val="auto"/>
        </w:rPr>
      </w:pPr>
      <w:proofErr w:type="spellStart"/>
      <w:r>
        <w:rPr>
          <w:rFonts w:ascii="Calibri" w:hAnsi="Calibri" w:cs="Calibri"/>
          <w:b/>
          <w:color w:val="auto"/>
        </w:rPr>
        <w:t>Devops</w:t>
      </w:r>
      <w:proofErr w:type="spellEnd"/>
      <w:r w:rsidR="000A1C12" w:rsidRPr="004254CA">
        <w:rPr>
          <w:rFonts w:ascii="Calibri" w:hAnsi="Calibri" w:cs="Calibri"/>
          <w:b/>
          <w:color w:val="auto"/>
        </w:rPr>
        <w:t xml:space="preserve"> Engineer</w:t>
      </w:r>
      <w:r w:rsidR="000010F0" w:rsidRPr="004254CA">
        <w:rPr>
          <w:rFonts w:ascii="Calibri" w:hAnsi="Calibri" w:cs="Calibri"/>
          <w:b/>
          <w:color w:val="auto"/>
        </w:rPr>
        <w:t xml:space="preserve">  </w:t>
      </w:r>
    </w:p>
    <w:p w14:paraId="29E8BC2F" w14:textId="5E0F7F76" w:rsidR="000010F0" w:rsidRPr="004254CA" w:rsidRDefault="000010F0" w:rsidP="000A1C12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X</w:t>
      </w:r>
      <w:r w:rsidR="000A1C12" w:rsidRPr="004254CA">
        <w:rPr>
          <w:rFonts w:ascii="Calibri" w:hAnsi="Calibri" w:cs="Calibri"/>
          <w:b/>
          <w:color w:val="auto"/>
        </w:rPr>
        <w:t>erox</w:t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307F31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="004254CA">
        <w:rPr>
          <w:rFonts w:ascii="Calibri" w:hAnsi="Calibri" w:cs="Calibri"/>
          <w:b/>
          <w:color w:val="auto"/>
        </w:rPr>
        <w:tab/>
      </w:r>
      <w:r w:rsidRPr="004254CA">
        <w:rPr>
          <w:rFonts w:ascii="Calibri" w:hAnsi="Calibri" w:cs="Calibri"/>
          <w:b/>
          <w:color w:val="auto"/>
        </w:rPr>
        <w:t>J</w:t>
      </w:r>
      <w:r w:rsidR="000A1C12" w:rsidRPr="004254CA">
        <w:rPr>
          <w:rFonts w:ascii="Calibri" w:hAnsi="Calibri" w:cs="Calibri"/>
          <w:b/>
          <w:color w:val="auto"/>
        </w:rPr>
        <w:t>an</w:t>
      </w:r>
      <w:r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4</w:t>
      </w:r>
      <w:r w:rsidRPr="004254CA">
        <w:rPr>
          <w:rFonts w:ascii="Calibri" w:hAnsi="Calibri" w:cs="Calibri"/>
          <w:b/>
          <w:color w:val="auto"/>
        </w:rPr>
        <w:t>-F</w:t>
      </w:r>
      <w:r w:rsidR="000A1C12" w:rsidRPr="004254CA">
        <w:rPr>
          <w:rFonts w:ascii="Calibri" w:hAnsi="Calibri" w:cs="Calibri"/>
          <w:b/>
          <w:color w:val="auto"/>
        </w:rPr>
        <w:t>eb</w:t>
      </w:r>
      <w:r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6</w:t>
      </w:r>
      <w:r w:rsidRPr="004254CA">
        <w:rPr>
          <w:rFonts w:ascii="Calibri" w:hAnsi="Calibri" w:cs="Calibri"/>
          <w:b/>
          <w:color w:val="auto"/>
        </w:rPr>
        <w:t xml:space="preserve"> </w:t>
      </w:r>
    </w:p>
    <w:p w14:paraId="6A418A07" w14:textId="42EB75B5" w:rsidR="000010F0" w:rsidRPr="004254CA" w:rsidRDefault="000010F0" w:rsidP="00404527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R</w:t>
      </w:r>
      <w:r w:rsidR="000A1C12" w:rsidRPr="004254CA">
        <w:rPr>
          <w:rFonts w:ascii="Calibri" w:hAnsi="Calibri" w:cs="Calibri"/>
          <w:b/>
          <w:color w:val="auto"/>
        </w:rPr>
        <w:t>ochester</w:t>
      </w:r>
      <w:r w:rsidRPr="004254CA">
        <w:rPr>
          <w:rFonts w:ascii="Calibri" w:hAnsi="Calibri" w:cs="Calibri"/>
          <w:b/>
          <w:color w:val="auto"/>
        </w:rPr>
        <w:t>, NY</w:t>
      </w:r>
      <w:r w:rsidR="00307F31">
        <w:rPr>
          <w:rFonts w:ascii="Calibri" w:hAnsi="Calibri" w:cs="Calibri"/>
          <w:b/>
          <w:color w:val="auto"/>
        </w:rPr>
        <w:tab/>
      </w:r>
      <w:r w:rsidR="00307F31">
        <w:rPr>
          <w:rFonts w:ascii="Calibri" w:hAnsi="Calibri" w:cs="Calibri"/>
          <w:b/>
          <w:color w:val="auto"/>
        </w:rPr>
        <w:tab/>
      </w:r>
    </w:p>
    <w:p w14:paraId="250905B3" w14:textId="77777777" w:rsidR="00404527" w:rsidRPr="004254CA" w:rsidRDefault="00404527" w:rsidP="00404527">
      <w:pPr>
        <w:spacing w:after="0"/>
        <w:rPr>
          <w:rFonts w:ascii="Calibri" w:eastAsia="Arial Unicode MS" w:hAnsi="Calibri" w:cs="Calibri"/>
          <w:b/>
          <w:color w:val="auto"/>
        </w:rPr>
      </w:pPr>
      <w:r w:rsidRPr="004254CA">
        <w:rPr>
          <w:rFonts w:ascii="Calibri" w:eastAsia="Arial Unicode MS" w:hAnsi="Calibri" w:cs="Calibri"/>
          <w:b/>
          <w:color w:val="auto"/>
          <w:u w:val="single"/>
        </w:rPr>
        <w:t>Responsibilities:</w:t>
      </w:r>
    </w:p>
    <w:p w14:paraId="662C57F3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bookmarkStart w:id="2" w:name="_Hlk516490059"/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Designed and executed fully automated server build management, monitoring and deployment using Puppet. </w:t>
      </w:r>
    </w:p>
    <w:p w14:paraId="4E3700C2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Developed Puppet modules and manifests to automate deployment, configuration, and lifecycle management of key clusters. </w:t>
      </w:r>
    </w:p>
    <w:p w14:paraId="2F24F981" w14:textId="3D3CFFE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Created continuous integration system using Ant,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Jenkins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, Puppet full automation, Continuous Integration, faster and flawless deployments. </w:t>
      </w:r>
    </w:p>
    <w:p w14:paraId="6832179C" w14:textId="417962B3" w:rsidR="003F4B19" w:rsidRPr="004254CA" w:rsidRDefault="003F4B19" w:rsidP="003F4B19">
      <w:pPr>
        <w:pStyle w:val="ListParagraph"/>
        <w:numPr>
          <w:ilvl w:val="0"/>
          <w:numId w:val="12"/>
        </w:numPr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Maintained Chef Configuration management spanning several environments in VMware and the AWS cloud.</w:t>
      </w:r>
    </w:p>
    <w:p w14:paraId="38849A56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Created Continuous Build Process using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Jenkins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as Continuous integration tool.</w:t>
      </w:r>
    </w:p>
    <w:p w14:paraId="056F715B" w14:textId="68305B8B" w:rsidR="00307F31" w:rsidRPr="00307F31" w:rsidRDefault="00404527" w:rsidP="00307F3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Worked on build scripts using Ant and Maven build tools in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Jenkins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to move from one environment to other environments. </w:t>
      </w:r>
    </w:p>
    <w:p w14:paraId="2DC351EB" w14:textId="1F5C6C27" w:rsidR="00307F31" w:rsidRPr="004254CA" w:rsidRDefault="00307F31" w:rsidP="00307F3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 xml:space="preserve">Installed </w:t>
      </w:r>
      <w:proofErr w:type="spellStart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>SonarQube</w:t>
      </w:r>
      <w:proofErr w:type="spellEnd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 xml:space="preserve"> plugin in Jenkins and integrated with project maven script.</w:t>
      </w:r>
    </w:p>
    <w:p w14:paraId="71BF44DE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Automated deployment of builds to different environments using Jenkins. </w:t>
      </w:r>
    </w:p>
    <w:p w14:paraId="51C1E4C5" w14:textId="77777777" w:rsidR="00404527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Worked on build scripts using Ant and Maven build tools in Jenkins to move from one environment to other environments. </w:t>
      </w:r>
    </w:p>
    <w:p w14:paraId="4492A2C7" w14:textId="3BE6B424" w:rsidR="00307F31" w:rsidRPr="004254CA" w:rsidRDefault="00307F31" w:rsidP="00307F3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 xml:space="preserve">Implemented a Continuous Delivery pipeline with </w:t>
      </w:r>
      <w:proofErr w:type="spellStart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>Docker</w:t>
      </w:r>
      <w:proofErr w:type="spellEnd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 xml:space="preserve">, Jenkins and </w:t>
      </w:r>
      <w:proofErr w:type="spellStart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>GitHub</w:t>
      </w:r>
      <w:proofErr w:type="spellEnd"/>
      <w:r w:rsidRPr="00307F31">
        <w:rPr>
          <w:rFonts w:ascii="Calibri" w:eastAsia="Arial Unicode MS" w:hAnsi="Calibri" w:cs="Calibri"/>
          <w:color w:val="auto"/>
          <w:shd w:val="clear" w:color="auto" w:fill="FFFFFF"/>
        </w:rPr>
        <w:t xml:space="preserve"> and AWS AMI's</w:t>
      </w:r>
    </w:p>
    <w:p w14:paraId="1672379B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Implemented a continuous delivery using Jenkins in Linux environment.</w:t>
      </w:r>
    </w:p>
    <w:p w14:paraId="36CBE736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Used Puppet to maintain configuration on Linux servers.</w:t>
      </w:r>
    </w:p>
    <w:p w14:paraId="4771DB68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Deploying application using Jenkins server and Troubleshoot build and release job failures, resolve, work with engineering on resolution. </w:t>
      </w:r>
    </w:p>
    <w:p w14:paraId="75FB07FC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Virtualized the servers using the Docker for the test environments and dev-environment needs and configuration automation using Docker containers. </w:t>
      </w:r>
    </w:p>
    <w:p w14:paraId="3A6E3B45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color w:val="auto"/>
          <w:shd w:val="clear" w:color="auto" w:fill="FFFFFF"/>
        </w:rPr>
      </w:pP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AWS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and Open stack to provision new machines for clients. S3 Storage Services on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AWS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. </w:t>
      </w:r>
    </w:p>
    <w:p w14:paraId="31E48F1F" w14:textId="77777777" w:rsidR="00404527" w:rsidRPr="004254CA" w:rsidRDefault="00404527" w:rsidP="0040452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Arial Unicode MS" w:hAnsi="Calibri" w:cs="Calibri"/>
          <w:b/>
          <w:color w:val="auto"/>
          <w:shd w:val="clear" w:color="auto" w:fill="FFFFFF"/>
        </w:rPr>
      </w:pP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AWS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EC2 and Cloud watch services. CI/CD pipeline management through Jenkins. Automation of manual tasks using Shell scripting.</w:t>
      </w:r>
    </w:p>
    <w:p w14:paraId="4B662D68" w14:textId="1AFF6740" w:rsidR="000010F0" w:rsidRPr="004254CA" w:rsidRDefault="00404527" w:rsidP="000A1C12">
      <w:pPr>
        <w:ind w:left="360"/>
        <w:jc w:val="both"/>
        <w:rPr>
          <w:rFonts w:ascii="Calibri" w:hAnsi="Calibri" w:cs="Calibri"/>
          <w:color w:val="auto"/>
        </w:rPr>
      </w:pPr>
      <w:r w:rsidRPr="004254CA">
        <w:rPr>
          <w:rFonts w:ascii="Calibri" w:eastAsia="Arial Unicode MS" w:hAnsi="Calibri" w:cs="Calibri"/>
          <w:b/>
          <w:color w:val="auto"/>
        </w:rPr>
        <w:t xml:space="preserve">Environment: </w:t>
      </w:r>
      <w:r w:rsidRPr="004254CA">
        <w:rPr>
          <w:rFonts w:ascii="Calibri" w:hAnsi="Calibri" w:cs="Calibri"/>
          <w:color w:val="auto"/>
        </w:rPr>
        <w:t xml:space="preserve">Puppet, Ant, Maven, Subversion, AWS, Linux (Red Hat), </w:t>
      </w:r>
      <w:proofErr w:type="spellStart"/>
      <w:r w:rsidRPr="004254CA">
        <w:rPr>
          <w:rFonts w:ascii="Calibri" w:hAnsi="Calibri" w:cs="Calibri"/>
          <w:color w:val="auto"/>
        </w:rPr>
        <w:t>GIT</w:t>
      </w:r>
      <w:r w:rsidR="00307F31">
        <w:rPr>
          <w:rFonts w:ascii="Calibri" w:hAnsi="Calibri" w:cs="Calibri"/>
          <w:color w:val="auto"/>
        </w:rPr>
        <w:t>Hub</w:t>
      </w:r>
      <w:proofErr w:type="spellEnd"/>
      <w:r w:rsidRPr="004254CA">
        <w:rPr>
          <w:rFonts w:ascii="Calibri" w:hAnsi="Calibri" w:cs="Calibri"/>
          <w:color w:val="auto"/>
        </w:rPr>
        <w:t>,</w:t>
      </w:r>
      <w:r w:rsidR="00307F31" w:rsidRPr="00307F31">
        <w:t xml:space="preserve"> </w:t>
      </w:r>
      <w:proofErr w:type="spellStart"/>
      <w:r w:rsidR="00307F31" w:rsidRPr="00307F31">
        <w:rPr>
          <w:rFonts w:ascii="Calibri" w:hAnsi="Calibri" w:cs="Calibri"/>
          <w:color w:val="auto"/>
        </w:rPr>
        <w:t>SonarQube</w:t>
      </w:r>
      <w:proofErr w:type="spellEnd"/>
      <w:r w:rsidR="00307F31">
        <w:rPr>
          <w:rFonts w:ascii="Calibri" w:hAnsi="Calibri" w:cs="Calibri"/>
          <w:color w:val="auto"/>
        </w:rPr>
        <w:t>,</w:t>
      </w:r>
      <w:r w:rsidRPr="004254CA">
        <w:rPr>
          <w:rFonts w:ascii="Calibri" w:hAnsi="Calibri" w:cs="Calibri"/>
          <w:color w:val="auto"/>
        </w:rPr>
        <w:t xml:space="preserve"> Jenkins, </w:t>
      </w:r>
      <w:proofErr w:type="spellStart"/>
      <w:r w:rsidRPr="004254CA">
        <w:rPr>
          <w:rFonts w:ascii="Calibri" w:hAnsi="Calibri" w:cs="Calibri"/>
          <w:color w:val="auto"/>
        </w:rPr>
        <w:t>Docker</w:t>
      </w:r>
      <w:proofErr w:type="spellEnd"/>
      <w:r w:rsidRPr="004254CA">
        <w:rPr>
          <w:rFonts w:ascii="Calibri" w:hAnsi="Calibri" w:cs="Calibri"/>
          <w:color w:val="auto"/>
        </w:rPr>
        <w:t>, Bash, Nagios, LVM.</w:t>
      </w:r>
      <w:bookmarkEnd w:id="2"/>
      <w:r w:rsidR="000010F0" w:rsidRPr="004254CA">
        <w:rPr>
          <w:rFonts w:ascii="Calibri" w:hAnsi="Calibri" w:cs="Calibri"/>
          <w:color w:val="auto"/>
        </w:rPr>
        <w:t xml:space="preserve"> </w:t>
      </w:r>
    </w:p>
    <w:p w14:paraId="7C0EDFC7" w14:textId="45240F57" w:rsidR="00F84357" w:rsidRPr="004254CA" w:rsidRDefault="000A1C12" w:rsidP="000A1C12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 xml:space="preserve">Build &amp; Release Engineer </w:t>
      </w:r>
      <w:r w:rsidR="00F10B12" w:rsidRPr="004254CA">
        <w:rPr>
          <w:rFonts w:ascii="Calibri" w:hAnsi="Calibri" w:cs="Calibri"/>
          <w:b/>
          <w:color w:val="auto"/>
        </w:rPr>
        <w:t>|</w:t>
      </w:r>
      <w:r w:rsidR="00114985" w:rsidRPr="004254CA">
        <w:rPr>
          <w:rFonts w:ascii="Calibri" w:hAnsi="Calibri" w:cs="Calibri"/>
          <w:b/>
          <w:color w:val="auto"/>
        </w:rPr>
        <w:t xml:space="preserve"> </w:t>
      </w:r>
      <w:r w:rsidRPr="004254CA">
        <w:rPr>
          <w:rFonts w:ascii="Calibri" w:hAnsi="Calibri" w:cs="Calibri"/>
          <w:b/>
          <w:color w:val="auto"/>
        </w:rPr>
        <w:t>CDAC</w:t>
      </w:r>
      <w:r w:rsidR="00404EE5" w:rsidRPr="004254CA">
        <w:rPr>
          <w:rFonts w:ascii="Calibri" w:hAnsi="Calibri" w:cs="Calibri"/>
          <w:b/>
          <w:color w:val="auto"/>
        </w:rPr>
        <w:t xml:space="preserve"> </w:t>
      </w:r>
      <w:r w:rsidR="00F84357" w:rsidRPr="004254CA">
        <w:rPr>
          <w:rFonts w:ascii="Calibri" w:hAnsi="Calibri" w:cs="Calibri"/>
          <w:b/>
          <w:color w:val="auto"/>
        </w:rPr>
        <w:t>| </w:t>
      </w:r>
      <w:r w:rsidR="00FF432D" w:rsidRPr="004254CA">
        <w:rPr>
          <w:rFonts w:ascii="Calibri" w:hAnsi="Calibri" w:cs="Calibri"/>
          <w:b/>
          <w:color w:val="auto"/>
        </w:rPr>
        <w:t>A</w:t>
      </w:r>
      <w:r w:rsidRPr="004254CA">
        <w:rPr>
          <w:rFonts w:ascii="Calibri" w:hAnsi="Calibri" w:cs="Calibri"/>
          <w:b/>
          <w:color w:val="auto"/>
        </w:rPr>
        <w:t>ug</w:t>
      </w:r>
      <w:r w:rsidR="00F84357"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2</w:t>
      </w:r>
      <w:r w:rsidR="00F84357" w:rsidRPr="004254CA">
        <w:rPr>
          <w:rFonts w:ascii="Calibri" w:hAnsi="Calibri" w:cs="Calibri"/>
          <w:b/>
          <w:color w:val="auto"/>
        </w:rPr>
        <w:t>-</w:t>
      </w:r>
      <w:r w:rsidR="00935DBE" w:rsidRPr="004254CA">
        <w:rPr>
          <w:rFonts w:ascii="Calibri" w:hAnsi="Calibri" w:cs="Calibri"/>
          <w:b/>
          <w:color w:val="auto"/>
        </w:rPr>
        <w:t xml:space="preserve"> Dec</w:t>
      </w:r>
      <w:r w:rsidR="00F84357"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3</w:t>
      </w:r>
      <w:r w:rsidR="00F84357" w:rsidRPr="004254CA">
        <w:rPr>
          <w:rFonts w:ascii="Calibri" w:hAnsi="Calibri" w:cs="Calibri"/>
          <w:b/>
          <w:color w:val="auto"/>
        </w:rPr>
        <w:t xml:space="preserve"> </w:t>
      </w:r>
    </w:p>
    <w:p w14:paraId="61ABD4E5" w14:textId="66F87A03" w:rsidR="00857329" w:rsidRPr="004254CA" w:rsidRDefault="00857329" w:rsidP="00404527">
      <w:pPr>
        <w:spacing w:after="0"/>
        <w:jc w:val="both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C</w:t>
      </w:r>
      <w:r w:rsidR="000A1C12" w:rsidRPr="004254CA">
        <w:rPr>
          <w:rFonts w:ascii="Calibri" w:hAnsi="Calibri" w:cs="Calibri"/>
          <w:b/>
          <w:color w:val="auto"/>
        </w:rPr>
        <w:t>hennai</w:t>
      </w:r>
      <w:r w:rsidR="00F84357" w:rsidRPr="004254CA">
        <w:rPr>
          <w:rFonts w:ascii="Calibri" w:hAnsi="Calibri" w:cs="Calibri"/>
          <w:b/>
          <w:color w:val="auto"/>
        </w:rPr>
        <w:t xml:space="preserve">, </w:t>
      </w:r>
      <w:r w:rsidRPr="004254CA">
        <w:rPr>
          <w:rFonts w:ascii="Calibri" w:hAnsi="Calibri" w:cs="Calibri"/>
          <w:b/>
          <w:color w:val="auto"/>
        </w:rPr>
        <w:t>INDIA</w:t>
      </w:r>
      <w:r w:rsidR="00F10B12" w:rsidRPr="004254CA">
        <w:rPr>
          <w:rFonts w:ascii="Calibri" w:hAnsi="Calibri" w:cs="Calibri"/>
          <w:b/>
          <w:color w:val="auto"/>
        </w:rPr>
        <w:tab/>
      </w:r>
    </w:p>
    <w:p w14:paraId="550C8269" w14:textId="77777777" w:rsidR="00404527" w:rsidRPr="004254CA" w:rsidRDefault="00404527" w:rsidP="00404527">
      <w:pPr>
        <w:spacing w:after="0"/>
        <w:rPr>
          <w:rFonts w:ascii="Calibri" w:eastAsia="Arial Unicode MS" w:hAnsi="Calibri" w:cs="Calibri"/>
          <w:b/>
          <w:color w:val="auto"/>
        </w:rPr>
      </w:pPr>
      <w:r w:rsidRPr="004254CA">
        <w:rPr>
          <w:rFonts w:ascii="Calibri" w:eastAsia="Arial Unicode MS" w:hAnsi="Calibri" w:cs="Calibri"/>
          <w:b/>
          <w:color w:val="auto"/>
          <w:u w:val="single"/>
        </w:rPr>
        <w:t>Responsibilities:</w:t>
      </w:r>
    </w:p>
    <w:p w14:paraId="5BF3E902" w14:textId="77777777" w:rsidR="00404527" w:rsidRPr="004254CA" w:rsidRDefault="00404527" w:rsidP="00404527">
      <w:pPr>
        <w:pStyle w:val="ListParagraph"/>
        <w:numPr>
          <w:ilvl w:val="0"/>
          <w:numId w:val="13"/>
        </w:numPr>
        <w:tabs>
          <w:tab w:val="left" w:pos="1080"/>
        </w:tabs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>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Installing, configuring and administering Jenkins CI tool on Linux machines. </w:t>
      </w:r>
    </w:p>
    <w:p w14:paraId="373EDD06" w14:textId="77777777" w:rsidR="00404527" w:rsidRPr="004254CA" w:rsidRDefault="00404527" w:rsidP="00404527">
      <w:pPr>
        <w:pStyle w:val="ListParagraph"/>
        <w:numPr>
          <w:ilvl w:val="0"/>
          <w:numId w:val="13"/>
        </w:numPr>
        <w:tabs>
          <w:tab w:val="left" w:pos="1080"/>
        </w:tabs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Involved in Setup and Configuration of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Configuration Management. </w:t>
      </w:r>
    </w:p>
    <w:p w14:paraId="01B20D38" w14:textId="77777777" w:rsidR="00404527" w:rsidRPr="004254CA" w:rsidRDefault="00404527" w:rsidP="00404527">
      <w:pPr>
        <w:pStyle w:val="ListParagraph"/>
        <w:numPr>
          <w:ilvl w:val="0"/>
          <w:numId w:val="13"/>
        </w:numPr>
        <w:tabs>
          <w:tab w:val="left" w:pos="1080"/>
        </w:tabs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 xml:space="preserve"> Installed and configured an automated tool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that included the installation and configuration of the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master, agent nodes and an admin control workstation </w:t>
      </w:r>
    </w:p>
    <w:p w14:paraId="26B1CF3F" w14:textId="77777777" w:rsidR="00404527" w:rsidRPr="004254CA" w:rsidRDefault="00404527" w:rsidP="00404527">
      <w:pPr>
        <w:pStyle w:val="ListParagraph"/>
        <w:numPr>
          <w:ilvl w:val="0"/>
          <w:numId w:val="13"/>
        </w:numPr>
        <w:tabs>
          <w:tab w:val="left" w:pos="1080"/>
        </w:tabs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Created and updated</w:t>
      </w:r>
      <w:r w:rsidRPr="004254CA">
        <w:rPr>
          <w:rStyle w:val="apple-converted-space"/>
          <w:rFonts w:ascii="Calibri" w:eastAsia="Arial Unicode MS" w:hAnsi="Calibri" w:cs="Calibri"/>
          <w:color w:val="auto"/>
          <w:shd w:val="clear" w:color="auto" w:fill="FFFFFF"/>
        </w:rPr>
        <w:t xml:space="preserve"> Puppet </w:t>
      </w: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manifests and modules, files, and packages stored in the GIT repository. </w:t>
      </w:r>
    </w:p>
    <w:p w14:paraId="0E687CAF" w14:textId="77777777" w:rsidR="00404527" w:rsidRPr="004254CA" w:rsidRDefault="00404527" w:rsidP="00404527">
      <w:pPr>
        <w:numPr>
          <w:ilvl w:val="0"/>
          <w:numId w:val="1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>Used Jenkins, Build forge for Continuous Integration and deployment into Tomcat Application Server.</w:t>
      </w:r>
    </w:p>
    <w:p w14:paraId="5983F30E" w14:textId="77777777" w:rsidR="00404527" w:rsidRPr="004254CA" w:rsidRDefault="00404527" w:rsidP="00404527">
      <w:pPr>
        <w:numPr>
          <w:ilvl w:val="0"/>
          <w:numId w:val="13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  <w:shd w:val="clear" w:color="auto" w:fill="FFFFFF"/>
        </w:rPr>
        <w:t>Responsible for the creating and maintaining automated builds for projects written in Java, C/C++, PHP, HTML/CSS, using Jenkins</w:t>
      </w:r>
    </w:p>
    <w:p w14:paraId="361043BE" w14:textId="77777777" w:rsidR="00404527" w:rsidRPr="004254CA" w:rsidRDefault="00404527" w:rsidP="00404527">
      <w:pPr>
        <w:pStyle w:val="ListParagraph"/>
        <w:numPr>
          <w:ilvl w:val="0"/>
          <w:numId w:val="13"/>
        </w:numPr>
        <w:tabs>
          <w:tab w:val="left" w:pos="1080"/>
        </w:tabs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Assist with maintaining current build systems, developed build scripts, and maintained the source control system </w:t>
      </w:r>
    </w:p>
    <w:p w14:paraId="290399D4" w14:textId="77777777" w:rsidR="00404527" w:rsidRPr="004254CA" w:rsidRDefault="00404527" w:rsidP="00404527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Calibri" w:eastAsia="Arial Unicode MS" w:hAnsi="Calibri" w:cs="Calibri"/>
        </w:rPr>
      </w:pPr>
      <w:r w:rsidRPr="004254CA">
        <w:rPr>
          <w:rFonts w:ascii="Calibri" w:eastAsia="Arial Unicode MS" w:hAnsi="Calibri" w:cs="Calibri"/>
        </w:rPr>
        <w:t>Used ANT Scripts and Shell scripts to automate build and release process.</w:t>
      </w:r>
    </w:p>
    <w:p w14:paraId="42C3DF67" w14:textId="3B42CD71" w:rsidR="00F2772D" w:rsidRPr="004254CA" w:rsidRDefault="00404527" w:rsidP="000A1C12">
      <w:pPr>
        <w:pStyle w:val="NoSpacing"/>
        <w:jc w:val="both"/>
        <w:rPr>
          <w:rFonts w:ascii="Calibri" w:eastAsia="Arial Unicode MS" w:hAnsi="Calibri" w:cs="Calibri"/>
        </w:rPr>
      </w:pPr>
      <w:r w:rsidRPr="004254CA">
        <w:rPr>
          <w:rFonts w:ascii="Calibri" w:eastAsia="Arial Unicode MS" w:hAnsi="Calibri" w:cs="Calibri"/>
          <w:b/>
        </w:rPr>
        <w:t>Environment:</w:t>
      </w:r>
      <w:r w:rsidRPr="004254CA">
        <w:rPr>
          <w:rFonts w:ascii="Calibri" w:eastAsia="Arial Unicode MS" w:hAnsi="Calibri" w:cs="Calibri"/>
        </w:rPr>
        <w:t xml:space="preserve"> Java/J2ee, Eclipse, Puppet, Ant, Maven, Jenkins, Subversion, VMware, GIT, Apache, Tomcat, BASH, </w:t>
      </w:r>
      <w:proofErr w:type="gramStart"/>
      <w:r w:rsidRPr="004254CA">
        <w:rPr>
          <w:rFonts w:ascii="Calibri" w:eastAsia="Arial Unicode MS" w:hAnsi="Calibri" w:cs="Calibri"/>
        </w:rPr>
        <w:t>Unix</w:t>
      </w:r>
      <w:proofErr w:type="gramEnd"/>
      <w:r w:rsidRPr="004254CA">
        <w:rPr>
          <w:rFonts w:ascii="Calibri" w:eastAsia="Arial Unicode MS" w:hAnsi="Calibri" w:cs="Calibri"/>
        </w:rPr>
        <w:t>, Python</w:t>
      </w:r>
    </w:p>
    <w:p w14:paraId="0CD03A40" w14:textId="77777777" w:rsidR="000A1C12" w:rsidRPr="004254CA" w:rsidRDefault="000A1C12" w:rsidP="000A1C12">
      <w:pPr>
        <w:pStyle w:val="NoSpacing"/>
        <w:jc w:val="both"/>
        <w:rPr>
          <w:rFonts w:ascii="Calibri" w:eastAsiaTheme="majorEastAsia" w:hAnsi="Calibri" w:cs="Calibri"/>
          <w:bCs/>
        </w:rPr>
      </w:pPr>
    </w:p>
    <w:p w14:paraId="6F5E4776" w14:textId="64DF21FB" w:rsidR="006F4F5F" w:rsidRPr="004254CA" w:rsidRDefault="00EA340A" w:rsidP="00EA340A">
      <w:pPr>
        <w:spacing w:after="0"/>
        <w:rPr>
          <w:rFonts w:ascii="Calibri" w:hAnsi="Calibri" w:cs="Calibri"/>
          <w:b/>
          <w:color w:val="auto"/>
        </w:rPr>
      </w:pPr>
      <w:r w:rsidRPr="004254CA">
        <w:rPr>
          <w:rFonts w:ascii="Calibri" w:hAnsi="Calibri" w:cs="Calibri"/>
          <w:b/>
          <w:color w:val="auto"/>
        </w:rPr>
        <w:t>S</w:t>
      </w:r>
      <w:r w:rsidR="004C3B96" w:rsidRPr="004254CA">
        <w:rPr>
          <w:rFonts w:ascii="Calibri" w:hAnsi="Calibri" w:cs="Calibri"/>
          <w:b/>
          <w:color w:val="auto"/>
        </w:rPr>
        <w:t>ystem</w:t>
      </w:r>
      <w:r w:rsidR="00857329" w:rsidRPr="004254CA">
        <w:rPr>
          <w:rFonts w:ascii="Calibri" w:hAnsi="Calibri" w:cs="Calibri"/>
          <w:b/>
          <w:color w:val="auto"/>
        </w:rPr>
        <w:t xml:space="preserve"> </w:t>
      </w:r>
      <w:r w:rsidRPr="004254CA">
        <w:rPr>
          <w:rFonts w:ascii="Calibri" w:hAnsi="Calibri" w:cs="Calibri"/>
          <w:b/>
          <w:color w:val="auto"/>
        </w:rPr>
        <w:t>E</w:t>
      </w:r>
      <w:r w:rsidR="004C3B96" w:rsidRPr="004254CA">
        <w:rPr>
          <w:rFonts w:ascii="Calibri" w:hAnsi="Calibri" w:cs="Calibri"/>
          <w:b/>
          <w:color w:val="auto"/>
        </w:rPr>
        <w:t>ngineer</w:t>
      </w:r>
      <w:r w:rsidR="00FA507B" w:rsidRPr="004254CA">
        <w:rPr>
          <w:rFonts w:ascii="Calibri" w:hAnsi="Calibri" w:cs="Calibri"/>
          <w:b/>
          <w:color w:val="auto"/>
        </w:rPr>
        <w:t xml:space="preserve"> </w:t>
      </w:r>
      <w:r w:rsidR="006F4F5F" w:rsidRPr="004254CA">
        <w:rPr>
          <w:rFonts w:ascii="Calibri" w:hAnsi="Calibri" w:cs="Calibri"/>
          <w:b/>
          <w:color w:val="auto"/>
        </w:rPr>
        <w:t>|</w:t>
      </w:r>
      <w:r w:rsidRPr="004254CA">
        <w:rPr>
          <w:rFonts w:ascii="Calibri" w:hAnsi="Calibri" w:cs="Calibri"/>
          <w:b/>
          <w:color w:val="auto"/>
        </w:rPr>
        <w:t>ORL</w:t>
      </w:r>
      <w:r w:rsidR="004C3B96" w:rsidRPr="004254CA">
        <w:rPr>
          <w:rFonts w:ascii="Calibri" w:hAnsi="Calibri" w:cs="Calibri"/>
          <w:b/>
          <w:color w:val="auto"/>
        </w:rPr>
        <w:t xml:space="preserve"> </w:t>
      </w:r>
      <w:r w:rsidRPr="004254CA">
        <w:rPr>
          <w:rFonts w:ascii="Calibri" w:hAnsi="Calibri" w:cs="Calibri"/>
          <w:b/>
          <w:color w:val="auto"/>
        </w:rPr>
        <w:t>I</w:t>
      </w:r>
      <w:r w:rsidR="004C3B96" w:rsidRPr="004254CA">
        <w:rPr>
          <w:rFonts w:ascii="Calibri" w:hAnsi="Calibri" w:cs="Calibri"/>
          <w:b/>
          <w:color w:val="auto"/>
        </w:rPr>
        <w:t>ndustries</w:t>
      </w:r>
      <w:r w:rsidR="006F4F5F" w:rsidRPr="004254CA">
        <w:rPr>
          <w:rFonts w:ascii="Calibri" w:eastAsia="Times New Roman" w:hAnsi="Calibri" w:cs="Calibri"/>
          <w:b/>
          <w:bCs/>
          <w:color w:val="auto"/>
          <w:lang w:eastAsia="en-US"/>
        </w:rPr>
        <w:t xml:space="preserve"> </w:t>
      </w:r>
      <w:r w:rsidR="004E6931" w:rsidRPr="004254CA">
        <w:rPr>
          <w:rFonts w:ascii="Calibri" w:eastAsia="Times New Roman" w:hAnsi="Calibri" w:cs="Calibri"/>
          <w:b/>
          <w:bCs/>
          <w:color w:val="auto"/>
          <w:lang w:eastAsia="en-US"/>
        </w:rPr>
        <w:t>|</w:t>
      </w:r>
      <w:r w:rsidR="00FB20F6" w:rsidRPr="004254CA">
        <w:rPr>
          <w:rFonts w:ascii="Calibri" w:hAnsi="Calibri" w:cs="Calibri"/>
          <w:b/>
          <w:color w:val="auto"/>
        </w:rPr>
        <w:t>A</w:t>
      </w:r>
      <w:r w:rsidR="00857329" w:rsidRPr="004254CA">
        <w:rPr>
          <w:rFonts w:ascii="Calibri" w:hAnsi="Calibri" w:cs="Calibri"/>
          <w:b/>
          <w:color w:val="auto"/>
        </w:rPr>
        <w:t>pril</w:t>
      </w:r>
      <w:r w:rsidR="00205973" w:rsidRPr="004254CA">
        <w:rPr>
          <w:rFonts w:ascii="Calibri" w:hAnsi="Calibri" w:cs="Calibri"/>
          <w:b/>
          <w:color w:val="auto"/>
        </w:rPr>
        <w:t xml:space="preserve"> 201</w:t>
      </w:r>
      <w:r w:rsidR="007148EB" w:rsidRPr="004254CA">
        <w:rPr>
          <w:rFonts w:ascii="Calibri" w:hAnsi="Calibri" w:cs="Calibri"/>
          <w:b/>
          <w:color w:val="auto"/>
        </w:rPr>
        <w:t>0</w:t>
      </w:r>
      <w:r w:rsidR="006F4F5F" w:rsidRPr="004254CA">
        <w:rPr>
          <w:rFonts w:ascii="Calibri" w:hAnsi="Calibri" w:cs="Calibri"/>
          <w:b/>
          <w:color w:val="auto"/>
        </w:rPr>
        <w:t xml:space="preserve"> –</w:t>
      </w:r>
      <w:r w:rsidR="00FB20F6" w:rsidRPr="004254CA">
        <w:rPr>
          <w:rFonts w:ascii="Calibri" w:hAnsi="Calibri" w:cs="Calibri"/>
          <w:b/>
          <w:color w:val="auto"/>
        </w:rPr>
        <w:t>J</w:t>
      </w:r>
      <w:r w:rsidR="00857329" w:rsidRPr="004254CA">
        <w:rPr>
          <w:rFonts w:ascii="Calibri" w:hAnsi="Calibri" w:cs="Calibri"/>
          <w:b/>
          <w:color w:val="auto"/>
        </w:rPr>
        <w:t>uly</w:t>
      </w:r>
      <w:r w:rsidR="004E6931" w:rsidRPr="004254CA">
        <w:rPr>
          <w:rFonts w:ascii="Calibri" w:hAnsi="Calibri" w:cs="Calibri"/>
          <w:b/>
          <w:color w:val="auto"/>
        </w:rPr>
        <w:t xml:space="preserve"> 201</w:t>
      </w:r>
      <w:r w:rsidR="00935DBE" w:rsidRPr="004254CA">
        <w:rPr>
          <w:rFonts w:ascii="Calibri" w:hAnsi="Calibri" w:cs="Calibri"/>
          <w:b/>
          <w:color w:val="auto"/>
        </w:rPr>
        <w:t>2</w:t>
      </w:r>
    </w:p>
    <w:p w14:paraId="0EE859EE" w14:textId="61E77D77" w:rsidR="00455E96" w:rsidRPr="004254CA" w:rsidRDefault="00857329" w:rsidP="00404527">
      <w:pPr>
        <w:spacing w:after="0"/>
        <w:rPr>
          <w:rFonts w:ascii="Calibri" w:hAnsi="Calibri" w:cs="Calibri"/>
          <w:color w:val="auto"/>
        </w:rPr>
      </w:pPr>
      <w:r w:rsidRPr="004254CA">
        <w:rPr>
          <w:rFonts w:ascii="Calibri" w:hAnsi="Calibri" w:cs="Calibri"/>
          <w:b/>
          <w:color w:val="auto"/>
        </w:rPr>
        <w:t>H</w:t>
      </w:r>
      <w:r w:rsidR="00EA340A" w:rsidRPr="004254CA">
        <w:rPr>
          <w:rFonts w:ascii="Calibri" w:hAnsi="Calibri" w:cs="Calibri"/>
          <w:b/>
          <w:color w:val="auto"/>
        </w:rPr>
        <w:t>yderabad</w:t>
      </w:r>
      <w:r w:rsidR="004D43E9" w:rsidRPr="004254CA">
        <w:rPr>
          <w:rFonts w:ascii="Calibri" w:hAnsi="Calibri" w:cs="Calibri"/>
          <w:b/>
          <w:color w:val="auto"/>
        </w:rPr>
        <w:t xml:space="preserve">, </w:t>
      </w:r>
      <w:r w:rsidRPr="004254CA">
        <w:rPr>
          <w:rFonts w:ascii="Calibri" w:hAnsi="Calibri" w:cs="Calibri"/>
          <w:b/>
          <w:color w:val="auto"/>
        </w:rPr>
        <w:t>INDIA</w:t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</w:r>
      <w:r w:rsidR="004D43E9" w:rsidRPr="004254CA">
        <w:rPr>
          <w:rFonts w:ascii="Calibri" w:hAnsi="Calibri" w:cs="Calibri"/>
          <w:color w:val="auto"/>
        </w:rPr>
        <w:tab/>
        <w:t xml:space="preserve">                 </w:t>
      </w:r>
    </w:p>
    <w:p w14:paraId="59CEF756" w14:textId="77777777" w:rsidR="00404527" w:rsidRPr="004254CA" w:rsidRDefault="00404527" w:rsidP="00404527">
      <w:pPr>
        <w:tabs>
          <w:tab w:val="left" w:pos="1080"/>
        </w:tabs>
        <w:spacing w:after="0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b/>
          <w:color w:val="auto"/>
          <w:u w:val="single"/>
        </w:rPr>
        <w:t>Responsibilities:</w:t>
      </w:r>
    </w:p>
    <w:p w14:paraId="73F39167" w14:textId="77777777" w:rsidR="00404527" w:rsidRPr="004254CA" w:rsidRDefault="00404527" w:rsidP="004045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lastRenderedPageBreak/>
        <w:t>Installation and Configuration of RHEL 6, SLES 9.</w:t>
      </w:r>
    </w:p>
    <w:p w14:paraId="621E2396" w14:textId="77777777" w:rsidR="00404527" w:rsidRPr="004254CA" w:rsidRDefault="00404527" w:rsidP="00404527">
      <w:pPr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bCs/>
          <w:color w:val="auto"/>
        </w:rPr>
      </w:pPr>
      <w:r w:rsidRPr="004254CA">
        <w:rPr>
          <w:rFonts w:ascii="Calibri" w:eastAsia="Arial Unicode MS" w:hAnsi="Calibri" w:cs="Calibri"/>
          <w:bCs/>
          <w:color w:val="auto"/>
        </w:rPr>
        <w:t xml:space="preserve">Created scripts to generate disk and file space alerts. </w:t>
      </w:r>
    </w:p>
    <w:p w14:paraId="39482568" w14:textId="77777777" w:rsidR="00404527" w:rsidRPr="004254CA" w:rsidRDefault="00404527" w:rsidP="00404527">
      <w:pPr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bCs/>
          <w:color w:val="auto"/>
        </w:rPr>
      </w:pPr>
      <w:r w:rsidRPr="004254CA">
        <w:rPr>
          <w:rFonts w:ascii="Calibri" w:eastAsia="Arial Unicode MS" w:hAnsi="Calibri" w:cs="Calibri"/>
          <w:bCs/>
          <w:color w:val="auto"/>
        </w:rPr>
        <w:t>Deployed latest patches for, Linux and Application servers, performed Red Hat Linux Kernel Tuning</w:t>
      </w:r>
    </w:p>
    <w:p w14:paraId="1FCFE08C" w14:textId="77777777" w:rsidR="00404527" w:rsidRPr="004254CA" w:rsidRDefault="00404527" w:rsidP="004045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Install host firewall IP Tables for RHEL and Centos. </w:t>
      </w:r>
    </w:p>
    <w:p w14:paraId="04E62591" w14:textId="77777777" w:rsidR="00404527" w:rsidRPr="004254CA" w:rsidRDefault="00404527" w:rsidP="004045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Troubleshoot various systems problems such as application related issues, network related issues, hardware related issues etc. </w:t>
      </w:r>
    </w:p>
    <w:p w14:paraId="0C3BE2D4" w14:textId="77777777" w:rsidR="00404527" w:rsidRPr="004254CA" w:rsidRDefault="00404527" w:rsidP="004045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Involved in installing subversion version control and creating and administering repositories. </w:t>
      </w:r>
    </w:p>
    <w:p w14:paraId="70798680" w14:textId="77777777" w:rsidR="00404527" w:rsidRPr="004254CA" w:rsidRDefault="00404527" w:rsidP="004045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Involved in taking the weekly backups of the repositories and managing the repositories. </w:t>
      </w:r>
    </w:p>
    <w:p w14:paraId="0129D224" w14:textId="77777777" w:rsidR="00404527" w:rsidRPr="004254CA" w:rsidRDefault="00404527" w:rsidP="00404527">
      <w:pPr>
        <w:numPr>
          <w:ilvl w:val="0"/>
          <w:numId w:val="14"/>
        </w:numPr>
        <w:spacing w:after="0" w:line="276" w:lineRule="auto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color w:val="auto"/>
        </w:rPr>
        <w:t xml:space="preserve">Bash Shell scripting for various automation of system administrative tasks. </w:t>
      </w:r>
    </w:p>
    <w:p w14:paraId="4E9E4D7C" w14:textId="251FA977" w:rsidR="00E34475" w:rsidRPr="004254CA" w:rsidRDefault="00404527" w:rsidP="00404527">
      <w:pPr>
        <w:spacing w:after="0"/>
        <w:jc w:val="both"/>
        <w:rPr>
          <w:rFonts w:ascii="Calibri" w:eastAsia="Arial Unicode MS" w:hAnsi="Calibri" w:cs="Calibri"/>
          <w:color w:val="auto"/>
        </w:rPr>
      </w:pPr>
      <w:r w:rsidRPr="004254CA">
        <w:rPr>
          <w:rFonts w:ascii="Calibri" w:eastAsia="Arial Unicode MS" w:hAnsi="Calibri" w:cs="Calibri"/>
          <w:b/>
          <w:color w:val="auto"/>
        </w:rPr>
        <w:t xml:space="preserve">Environment: </w:t>
      </w:r>
      <w:r w:rsidRPr="004254CA">
        <w:rPr>
          <w:rFonts w:ascii="Calibri" w:eastAsia="Arial Unicode MS" w:hAnsi="Calibri" w:cs="Calibri"/>
          <w:color w:val="auto"/>
        </w:rPr>
        <w:t>Solaris, RHEL, CentOS, AIX, VVM, SLES.</w:t>
      </w:r>
    </w:p>
    <w:p w14:paraId="751632B7" w14:textId="604FC433" w:rsidR="00F6023A" w:rsidRPr="004254CA" w:rsidRDefault="00F6023A" w:rsidP="00F6023A">
      <w:pPr>
        <w:pStyle w:val="ListBullet"/>
        <w:rPr>
          <w:rFonts w:ascii="Calibri" w:eastAsiaTheme="majorEastAsia" w:hAnsi="Calibri" w:cs="Calibri"/>
          <w:bCs/>
          <w:color w:val="auto"/>
        </w:rPr>
      </w:pPr>
    </w:p>
    <w:sectPr w:rsidR="00F6023A" w:rsidRPr="004254CA" w:rsidSect="00296B6F">
      <w:foot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64A23" w14:textId="77777777" w:rsidR="00F92928" w:rsidRDefault="00F92928">
      <w:pPr>
        <w:spacing w:after="0"/>
      </w:pPr>
      <w:r>
        <w:separator/>
      </w:r>
    </w:p>
  </w:endnote>
  <w:endnote w:type="continuationSeparator" w:id="0">
    <w:p w14:paraId="21B91496" w14:textId="77777777" w:rsidR="00F92928" w:rsidRDefault="00F92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10B4" w14:textId="482F9A0E" w:rsidR="00C61DBA" w:rsidRDefault="00C61DB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7F3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E16DD" w14:textId="77777777" w:rsidR="00F92928" w:rsidRDefault="00F92928">
      <w:pPr>
        <w:spacing w:after="0"/>
      </w:pPr>
      <w:r>
        <w:separator/>
      </w:r>
    </w:p>
  </w:footnote>
  <w:footnote w:type="continuationSeparator" w:id="0">
    <w:p w14:paraId="4DD28E61" w14:textId="77777777" w:rsidR="00F92928" w:rsidRDefault="00F929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737"/>
    <w:multiLevelType w:val="hybridMultilevel"/>
    <w:tmpl w:val="21B09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3B7D"/>
    <w:multiLevelType w:val="hybridMultilevel"/>
    <w:tmpl w:val="B26E9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3A2421"/>
    <w:multiLevelType w:val="hybridMultilevel"/>
    <w:tmpl w:val="6B423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666B"/>
    <w:multiLevelType w:val="hybridMultilevel"/>
    <w:tmpl w:val="AF6C55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B170C5"/>
    <w:multiLevelType w:val="hybridMultilevel"/>
    <w:tmpl w:val="AE4885B0"/>
    <w:lvl w:ilvl="0" w:tplc="4914FAA6">
      <w:start w:val="1"/>
      <w:numFmt w:val="bullet"/>
      <w:pStyle w:val="Index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3D45E9"/>
    <w:multiLevelType w:val="hybridMultilevel"/>
    <w:tmpl w:val="5F466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7">
    <w:nsid w:val="71E81051"/>
    <w:multiLevelType w:val="hybridMultilevel"/>
    <w:tmpl w:val="386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E5310"/>
    <w:multiLevelType w:val="hybridMultilevel"/>
    <w:tmpl w:val="CDC23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3C0984"/>
    <w:multiLevelType w:val="hybridMultilevel"/>
    <w:tmpl w:val="77963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0350B"/>
    <w:multiLevelType w:val="hybridMultilevel"/>
    <w:tmpl w:val="60DE9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F318A"/>
    <w:multiLevelType w:val="hybridMultilevel"/>
    <w:tmpl w:val="52F87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D224A1"/>
    <w:multiLevelType w:val="hybridMultilevel"/>
    <w:tmpl w:val="B8D2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7"/>
  </w:num>
  <w:num w:numId="13">
    <w:abstractNumId w:val="1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D6"/>
    <w:rsid w:val="000010F0"/>
    <w:rsid w:val="0000575D"/>
    <w:rsid w:val="0004123C"/>
    <w:rsid w:val="00062E2B"/>
    <w:rsid w:val="00067807"/>
    <w:rsid w:val="000803A2"/>
    <w:rsid w:val="000A1C12"/>
    <w:rsid w:val="000A4F59"/>
    <w:rsid w:val="000B1810"/>
    <w:rsid w:val="000B29E5"/>
    <w:rsid w:val="000C6971"/>
    <w:rsid w:val="000E27AD"/>
    <w:rsid w:val="000F6296"/>
    <w:rsid w:val="00114985"/>
    <w:rsid w:val="001200DF"/>
    <w:rsid w:val="00141A4C"/>
    <w:rsid w:val="00145862"/>
    <w:rsid w:val="0019419C"/>
    <w:rsid w:val="00196245"/>
    <w:rsid w:val="001A464E"/>
    <w:rsid w:val="001B29CF"/>
    <w:rsid w:val="001B6F44"/>
    <w:rsid w:val="001C44D6"/>
    <w:rsid w:val="001D2ABE"/>
    <w:rsid w:val="00205973"/>
    <w:rsid w:val="00206609"/>
    <w:rsid w:val="00211F52"/>
    <w:rsid w:val="00212711"/>
    <w:rsid w:val="00221AFC"/>
    <w:rsid w:val="00223339"/>
    <w:rsid w:val="0022495C"/>
    <w:rsid w:val="0023311D"/>
    <w:rsid w:val="002511B7"/>
    <w:rsid w:val="0025463E"/>
    <w:rsid w:val="002579C0"/>
    <w:rsid w:val="00263F75"/>
    <w:rsid w:val="0028220F"/>
    <w:rsid w:val="00296B6F"/>
    <w:rsid w:val="00297DE2"/>
    <w:rsid w:val="002C6EAE"/>
    <w:rsid w:val="002F6060"/>
    <w:rsid w:val="00307F31"/>
    <w:rsid w:val="00351EE6"/>
    <w:rsid w:val="00356C14"/>
    <w:rsid w:val="003575AE"/>
    <w:rsid w:val="003665BB"/>
    <w:rsid w:val="003C4B2D"/>
    <w:rsid w:val="003D2B2B"/>
    <w:rsid w:val="003E3BC5"/>
    <w:rsid w:val="003F4B19"/>
    <w:rsid w:val="00404527"/>
    <w:rsid w:val="00404EE5"/>
    <w:rsid w:val="004254CA"/>
    <w:rsid w:val="00455E96"/>
    <w:rsid w:val="004976F7"/>
    <w:rsid w:val="004B7521"/>
    <w:rsid w:val="004C3B96"/>
    <w:rsid w:val="004C4910"/>
    <w:rsid w:val="004D43E9"/>
    <w:rsid w:val="004E6931"/>
    <w:rsid w:val="004F2960"/>
    <w:rsid w:val="004F2C8A"/>
    <w:rsid w:val="00501D01"/>
    <w:rsid w:val="005377A1"/>
    <w:rsid w:val="005530A3"/>
    <w:rsid w:val="005711BC"/>
    <w:rsid w:val="005750E6"/>
    <w:rsid w:val="005767B0"/>
    <w:rsid w:val="005843C3"/>
    <w:rsid w:val="005A0F0D"/>
    <w:rsid w:val="005E4AC5"/>
    <w:rsid w:val="005F0E7A"/>
    <w:rsid w:val="0060076A"/>
    <w:rsid w:val="00617B26"/>
    <w:rsid w:val="006270A9"/>
    <w:rsid w:val="006335C9"/>
    <w:rsid w:val="0066014C"/>
    <w:rsid w:val="00675956"/>
    <w:rsid w:val="00681034"/>
    <w:rsid w:val="006E3C7F"/>
    <w:rsid w:val="006F08AE"/>
    <w:rsid w:val="006F4F5F"/>
    <w:rsid w:val="007148EB"/>
    <w:rsid w:val="007265C4"/>
    <w:rsid w:val="0074217B"/>
    <w:rsid w:val="007851EA"/>
    <w:rsid w:val="00795B13"/>
    <w:rsid w:val="007A39BA"/>
    <w:rsid w:val="007F6E25"/>
    <w:rsid w:val="00816216"/>
    <w:rsid w:val="00824D2A"/>
    <w:rsid w:val="00847B87"/>
    <w:rsid w:val="00857329"/>
    <w:rsid w:val="0086386B"/>
    <w:rsid w:val="0087734B"/>
    <w:rsid w:val="0088644A"/>
    <w:rsid w:val="008A31FE"/>
    <w:rsid w:val="008B2FB9"/>
    <w:rsid w:val="00902841"/>
    <w:rsid w:val="009148B9"/>
    <w:rsid w:val="00935DBE"/>
    <w:rsid w:val="009517CD"/>
    <w:rsid w:val="009A4F2C"/>
    <w:rsid w:val="009B6F64"/>
    <w:rsid w:val="009D5933"/>
    <w:rsid w:val="009E4EE2"/>
    <w:rsid w:val="00A06BD5"/>
    <w:rsid w:val="00A204D6"/>
    <w:rsid w:val="00A27740"/>
    <w:rsid w:val="00A31A08"/>
    <w:rsid w:val="00A86DB3"/>
    <w:rsid w:val="00AB278E"/>
    <w:rsid w:val="00AD6898"/>
    <w:rsid w:val="00AE28A6"/>
    <w:rsid w:val="00B1762C"/>
    <w:rsid w:val="00B20535"/>
    <w:rsid w:val="00B50827"/>
    <w:rsid w:val="00B51224"/>
    <w:rsid w:val="00B83A3D"/>
    <w:rsid w:val="00BA646B"/>
    <w:rsid w:val="00BD258B"/>
    <w:rsid w:val="00BD768D"/>
    <w:rsid w:val="00BE2836"/>
    <w:rsid w:val="00BE4A6F"/>
    <w:rsid w:val="00BE5A5C"/>
    <w:rsid w:val="00C3009F"/>
    <w:rsid w:val="00C414DA"/>
    <w:rsid w:val="00C55E1C"/>
    <w:rsid w:val="00C61DBA"/>
    <w:rsid w:val="00C61F8E"/>
    <w:rsid w:val="00CB5D5B"/>
    <w:rsid w:val="00CC2193"/>
    <w:rsid w:val="00CE0CAC"/>
    <w:rsid w:val="00CE3BEE"/>
    <w:rsid w:val="00D1408F"/>
    <w:rsid w:val="00D15712"/>
    <w:rsid w:val="00D4764F"/>
    <w:rsid w:val="00D642A6"/>
    <w:rsid w:val="00D75A77"/>
    <w:rsid w:val="00D911E0"/>
    <w:rsid w:val="00D91A1F"/>
    <w:rsid w:val="00DA1100"/>
    <w:rsid w:val="00DA3BFF"/>
    <w:rsid w:val="00DC057D"/>
    <w:rsid w:val="00DC5126"/>
    <w:rsid w:val="00E34475"/>
    <w:rsid w:val="00E41877"/>
    <w:rsid w:val="00E525A7"/>
    <w:rsid w:val="00E6145F"/>
    <w:rsid w:val="00E63316"/>
    <w:rsid w:val="00E74E05"/>
    <w:rsid w:val="00E8340D"/>
    <w:rsid w:val="00E83E4B"/>
    <w:rsid w:val="00E93502"/>
    <w:rsid w:val="00EA2959"/>
    <w:rsid w:val="00EA340A"/>
    <w:rsid w:val="00ED364E"/>
    <w:rsid w:val="00EF2C70"/>
    <w:rsid w:val="00F10B12"/>
    <w:rsid w:val="00F22A4D"/>
    <w:rsid w:val="00F273F6"/>
    <w:rsid w:val="00F2772D"/>
    <w:rsid w:val="00F3134C"/>
    <w:rsid w:val="00F5376A"/>
    <w:rsid w:val="00F6023A"/>
    <w:rsid w:val="00F63FF3"/>
    <w:rsid w:val="00F84357"/>
    <w:rsid w:val="00F92928"/>
    <w:rsid w:val="00F9380C"/>
    <w:rsid w:val="00FA507B"/>
    <w:rsid w:val="00FB20F6"/>
    <w:rsid w:val="00FE0592"/>
    <w:rsid w:val="00FF271F"/>
    <w:rsid w:val="00FF432D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757EB"/>
  <w15:docId w15:val="{6E3E0C54-EE13-4F48-99BE-04CFF082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1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A204D6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A204D6"/>
    <w:pPr>
      <w:numPr>
        <w:numId w:val="2"/>
      </w:numPr>
      <w:spacing w:after="0"/>
    </w:pPr>
    <w:rPr>
      <w:rFonts w:ascii="Calibri" w:eastAsia="Calibri" w:hAnsi="Calibri" w:cs="Calibri"/>
      <w:color w:val="000000"/>
      <w:lang w:eastAsia="en-US"/>
    </w:rPr>
  </w:style>
  <w:style w:type="character" w:customStyle="1" w:styleId="hl">
    <w:name w:val="hl"/>
    <w:basedOn w:val="DefaultParagraphFont"/>
    <w:rsid w:val="00F3134C"/>
  </w:style>
  <w:style w:type="paragraph" w:customStyle="1" w:styleId="worktitle">
    <w:name w:val="work_title"/>
    <w:basedOn w:val="Normal"/>
    <w:rsid w:val="002579C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ld">
    <w:name w:val="bold"/>
    <w:basedOn w:val="DefaultParagraphFont"/>
    <w:rsid w:val="002579C0"/>
  </w:style>
  <w:style w:type="paragraph" w:customStyle="1" w:styleId="workdates">
    <w:name w:val="work_dates"/>
    <w:basedOn w:val="Normal"/>
    <w:rsid w:val="002579C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workdescription">
    <w:name w:val="work_description"/>
    <w:basedOn w:val="Normal"/>
    <w:rsid w:val="002579C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04EE5"/>
  </w:style>
  <w:style w:type="character" w:customStyle="1" w:styleId="ListParagraphChar">
    <w:name w:val="List Paragraph Char"/>
    <w:link w:val="ListParagraph"/>
    <w:uiPriority w:val="34"/>
    <w:locked/>
    <w:rsid w:val="00404EE5"/>
  </w:style>
  <w:style w:type="paragraph" w:customStyle="1" w:styleId="Bullet2">
    <w:name w:val="Bullet 2"/>
    <w:basedOn w:val="Normal"/>
    <w:rsid w:val="00404EE5"/>
    <w:pPr>
      <w:overflowPunct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paragraph" w:styleId="NoSpacing">
    <w:name w:val="No Spacing"/>
    <w:basedOn w:val="Normal"/>
    <w:uiPriority w:val="1"/>
    <w:qFormat/>
    <w:rsid w:val="00857329"/>
    <w:pPr>
      <w:spacing w:after="0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0A1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tuni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ky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1B45-EBB5-4771-835A-5EB3021A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vky</dc:creator>
  <cp:keywords/>
  <cp:lastModifiedBy>Shashank Sharma</cp:lastModifiedBy>
  <cp:revision>2</cp:revision>
  <dcterms:created xsi:type="dcterms:W3CDTF">2018-09-28T16:24:00Z</dcterms:created>
  <dcterms:modified xsi:type="dcterms:W3CDTF">2018-09-28T16:24:00Z</dcterms:modified>
  <cp:version/>
</cp:coreProperties>
</file>