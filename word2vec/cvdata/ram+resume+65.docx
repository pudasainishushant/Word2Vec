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1AA" w:rsidRPr="000D6622" w:rsidRDefault="008661AA" w:rsidP="008661AA">
      <w:pPr>
        <w:jc w:val="center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D6622">
        <w:rPr>
          <w:rFonts w:asciiTheme="minorHAnsi" w:hAnsiTheme="minorHAnsi" w:cstheme="minorHAnsi"/>
          <w:bCs/>
          <w:color w:val="000000" w:themeColor="text1"/>
          <w:sz w:val="18"/>
          <w:szCs w:val="18"/>
        </w:rPr>
        <w:t xml:space="preserve">     Ram Anjaneyulu </w:t>
      </w:r>
    </w:p>
    <w:p w:rsidR="008661AA" w:rsidRPr="000D6622" w:rsidRDefault="008661AA" w:rsidP="008661AA">
      <w:pPr>
        <w:jc w:val="center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D6622">
        <w:rPr>
          <w:rFonts w:asciiTheme="minorHAnsi" w:hAnsiTheme="minorHAnsi" w:cstheme="minorHAnsi"/>
          <w:bCs/>
          <w:color w:val="000000" w:themeColor="text1"/>
          <w:sz w:val="18"/>
          <w:szCs w:val="18"/>
        </w:rPr>
        <w:t>DevOps AWS Linux Engineer</w:t>
      </w:r>
    </w:p>
    <w:p w:rsidR="008661AA" w:rsidRPr="000D6622" w:rsidRDefault="008661AA" w:rsidP="008661AA">
      <w:pPr>
        <w:jc w:val="center"/>
        <w:rPr>
          <w:rFonts w:asciiTheme="minorHAnsi" w:hAnsiTheme="minorHAnsi" w:cstheme="minorHAnsi"/>
          <w:color w:val="000000" w:themeColor="text1"/>
          <w:sz w:val="18"/>
          <w:szCs w:val="18"/>
        </w:rPr>
      </w:pPr>
      <w:proofErr w:type="gramStart"/>
      <w:r w:rsidRPr="000D6622">
        <w:rPr>
          <w:rFonts w:asciiTheme="minorHAnsi" w:hAnsiTheme="minorHAnsi" w:cstheme="minorHAnsi"/>
          <w:bCs/>
          <w:color w:val="000000" w:themeColor="text1"/>
          <w:sz w:val="18"/>
          <w:szCs w:val="18"/>
        </w:rPr>
        <w:t>Email :</w:t>
      </w:r>
      <w:proofErr w:type="gramEnd"/>
      <w:r w:rsidRPr="000D6622">
        <w:rPr>
          <w:rFonts w:asciiTheme="minorHAnsi" w:hAnsiTheme="minorHAnsi" w:cstheme="minorHAnsi"/>
          <w:bCs/>
          <w:color w:val="000000" w:themeColor="text1"/>
          <w:sz w:val="18"/>
          <w:szCs w:val="18"/>
        </w:rPr>
        <w:t xml:space="preserve"> </w:t>
      </w:r>
      <w:r w:rsidRPr="000D6622">
        <w:rPr>
          <w:rFonts w:asciiTheme="minorHAnsi" w:hAnsiTheme="minorHAnsi" w:cstheme="minorHAnsi"/>
          <w:bCs/>
          <w:color w:val="000000" w:themeColor="text1"/>
          <w:sz w:val="18"/>
          <w:szCs w:val="18"/>
          <w:u w:val="single"/>
        </w:rPr>
        <w:t>ram555anjaneyulu@gmail.com</w:t>
      </w:r>
    </w:p>
    <w:p w:rsidR="008661AA" w:rsidRPr="000D6622" w:rsidRDefault="008661AA" w:rsidP="008661AA">
      <w:pPr>
        <w:tabs>
          <w:tab w:val="left" w:pos="6750"/>
        </w:tabs>
        <w:jc w:val="center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D6622">
        <w:rPr>
          <w:rFonts w:asciiTheme="minorHAnsi" w:hAnsiTheme="minorHAnsi" w:cstheme="minorHAnsi"/>
          <w:bCs/>
          <w:color w:val="000000" w:themeColor="text1"/>
          <w:sz w:val="18"/>
          <w:szCs w:val="18"/>
        </w:rPr>
        <w:t>Phone:  +1-919-888-9069</w:t>
      </w:r>
    </w:p>
    <w:p w:rsidR="00211A77" w:rsidRPr="003B63F1" w:rsidRDefault="00211A77" w:rsidP="00211A77">
      <w:pPr>
        <w:pStyle w:val="Introduction"/>
        <w:rPr>
          <w:rFonts w:cstheme="minorHAnsi"/>
        </w:rPr>
      </w:pPr>
    </w:p>
    <w:p w:rsidR="00211A77" w:rsidRPr="003B63F1" w:rsidRDefault="00211A77" w:rsidP="00211A77">
      <w:pPr>
        <w:pStyle w:val="Heading"/>
      </w:pPr>
      <w:r w:rsidRPr="003B63F1">
        <w:t>Professional Summary:</w:t>
      </w:r>
    </w:p>
    <w:p w:rsidR="00557572" w:rsidRDefault="00A20CF7" w:rsidP="008227A7">
      <w:pPr>
        <w:pStyle w:val="Points"/>
      </w:pPr>
      <w:r>
        <w:rPr>
          <w:b/>
        </w:rPr>
        <w:t xml:space="preserve">Around </w:t>
      </w:r>
      <w:r w:rsidR="007A67EA">
        <w:rPr>
          <w:b/>
        </w:rPr>
        <w:t>5</w:t>
      </w:r>
      <w:r w:rsidR="008227A7" w:rsidRPr="00CF1E72">
        <w:rPr>
          <w:b/>
        </w:rPr>
        <w:t>years</w:t>
      </w:r>
      <w:r w:rsidR="008227A7">
        <w:t xml:space="preserve"> of information </w:t>
      </w:r>
      <w:r w:rsidR="00A51F60">
        <w:t>technology e</w:t>
      </w:r>
      <w:r w:rsidR="003E3D85">
        <w:t xml:space="preserve">xperience as </w:t>
      </w:r>
      <w:r w:rsidR="003E3D85" w:rsidRPr="00CF1E72">
        <w:rPr>
          <w:b/>
        </w:rPr>
        <w:t>DevO</w:t>
      </w:r>
      <w:r w:rsidR="00315547" w:rsidRPr="00CF1E72">
        <w:rPr>
          <w:b/>
        </w:rPr>
        <w:t>ps/Build and Release Engineer</w:t>
      </w:r>
      <w:r w:rsidR="008227A7">
        <w:t xml:space="preserve"> and production support </w:t>
      </w:r>
      <w:proofErr w:type="gramStart"/>
      <w:r w:rsidR="008227A7">
        <w:t>engineer ,</w:t>
      </w:r>
      <w:proofErr w:type="gramEnd"/>
      <w:r w:rsidR="008227A7">
        <w:t xml:space="preserve"> e</w:t>
      </w:r>
      <w:r w:rsidR="00557572" w:rsidRPr="00557572">
        <w:t>xposed to all aspects of software development life cycle (SDLC) such as Analysis, Planning, Developing, Testing and Implementing and Post-production analysis of the projects.</w:t>
      </w:r>
    </w:p>
    <w:p w:rsidR="00557572" w:rsidRDefault="00557572" w:rsidP="00557572">
      <w:pPr>
        <w:pStyle w:val="Points"/>
      </w:pPr>
      <w:r w:rsidRPr="00557572">
        <w:t xml:space="preserve">Solid understanding of Software Development Life Cycle </w:t>
      </w:r>
      <w:proofErr w:type="gramStart"/>
      <w:r w:rsidRPr="00557572">
        <w:t>methodologies</w:t>
      </w:r>
      <w:proofErr w:type="gramEnd"/>
      <w:r w:rsidRPr="00557572">
        <w:t xml:space="preserve"> Waterfall methodology, Agile methodology and Scrum.</w:t>
      </w:r>
    </w:p>
    <w:p w:rsidR="009C2EBD" w:rsidRPr="00557572" w:rsidRDefault="009C2EBD" w:rsidP="009C2EBD">
      <w:pPr>
        <w:pStyle w:val="Points"/>
      </w:pPr>
      <w:r>
        <w:t xml:space="preserve">Experience in AWS and </w:t>
      </w:r>
      <w:r w:rsidR="00EE292E">
        <w:t>Rack space</w:t>
      </w:r>
      <w:r>
        <w:t xml:space="preserve"> cloud environment’s </w:t>
      </w:r>
      <w:proofErr w:type="gramStart"/>
      <w:r>
        <w:t>and also</w:t>
      </w:r>
      <w:proofErr w:type="gramEnd"/>
      <w:r>
        <w:t xml:space="preserve"> familiar with </w:t>
      </w:r>
      <w:r w:rsidRPr="00B53685">
        <w:rPr>
          <w:b/>
        </w:rPr>
        <w:t>EC2</w:t>
      </w:r>
      <w:r>
        <w:t>, Cloud watch and Elastic IP’s and managing security groups on AWS.</w:t>
      </w:r>
    </w:p>
    <w:p w:rsidR="00557572" w:rsidRPr="00557572" w:rsidRDefault="00557572" w:rsidP="00557572">
      <w:pPr>
        <w:pStyle w:val="Points"/>
      </w:pPr>
      <w:r w:rsidRPr="00557572">
        <w:t xml:space="preserve">Excellent hands on experience on configuration management tool like </w:t>
      </w:r>
      <w:r w:rsidRPr="00B53685">
        <w:rPr>
          <w:b/>
        </w:rPr>
        <w:t>Chef, Puppet, Docker</w:t>
      </w:r>
      <w:r w:rsidRPr="00557572">
        <w:t xml:space="preserve"> and Ansible.</w:t>
      </w:r>
    </w:p>
    <w:p w:rsidR="00557572" w:rsidRPr="00557572" w:rsidRDefault="00557572" w:rsidP="00557572">
      <w:pPr>
        <w:pStyle w:val="Points"/>
      </w:pPr>
      <w:r w:rsidRPr="00557572">
        <w:t xml:space="preserve">Experience in Configuring and Integrating the Servers with different environments to automatically provisioning and creating new machines using Configuration management/provisioning tools like </w:t>
      </w:r>
      <w:r w:rsidRPr="00141BDE">
        <w:rPr>
          <w:b/>
        </w:rPr>
        <w:t>CHEF</w:t>
      </w:r>
      <w:r w:rsidRPr="00557572">
        <w:t xml:space="preserve"> and </w:t>
      </w:r>
      <w:r w:rsidRPr="00141BDE">
        <w:rPr>
          <w:b/>
        </w:rPr>
        <w:t>PUPPET</w:t>
      </w:r>
      <w:r w:rsidRPr="00557572">
        <w:t>.</w:t>
      </w:r>
    </w:p>
    <w:p w:rsidR="00557572" w:rsidRPr="00557572" w:rsidRDefault="00557572" w:rsidP="00557572">
      <w:pPr>
        <w:pStyle w:val="Points"/>
      </w:pPr>
      <w:r w:rsidRPr="00557572">
        <w:t>Well versed with a wide range of ideas of Chef like Roles, Environments, Data Bags, Knife, Chef Server Admin</w:t>
      </w:r>
      <w:r w:rsidR="00ED6374">
        <w:t xml:space="preserve"> and </w:t>
      </w:r>
      <w:r w:rsidRPr="00557572">
        <w:t xml:space="preserve">Organizations.  </w:t>
      </w:r>
    </w:p>
    <w:p w:rsidR="00557572" w:rsidRDefault="00557572" w:rsidP="00557572">
      <w:pPr>
        <w:pStyle w:val="Points"/>
      </w:pPr>
      <w:r w:rsidRPr="00557572">
        <w:t>Experience in development and version control of Chef Cookbooks, testing of Cookbooks and running recipes on nodes managed by on premise Chef Server.</w:t>
      </w:r>
    </w:p>
    <w:p w:rsidR="001E2ED6" w:rsidRPr="00E21845" w:rsidRDefault="001E2ED6" w:rsidP="00557572">
      <w:pPr>
        <w:pStyle w:val="Points"/>
      </w:pPr>
      <w:r>
        <w:t xml:space="preserve">Strongly worked on </w:t>
      </w:r>
      <w:r w:rsidR="003173C1">
        <w:t>Splunk</w:t>
      </w:r>
      <w:r>
        <w:t xml:space="preserve"> so that the outside world would get visibility into machine data, that is generated from hardware device, </w:t>
      </w:r>
      <w:proofErr w:type="gramStart"/>
      <w:r>
        <w:t>networks ,</w:t>
      </w:r>
      <w:proofErr w:type="gramEnd"/>
      <w:r>
        <w:t xml:space="preserve"> servers,  IoT devices and other devices.</w:t>
      </w:r>
    </w:p>
    <w:p w:rsidR="00557572" w:rsidRPr="00557572" w:rsidRDefault="00557572" w:rsidP="00557572">
      <w:pPr>
        <w:pStyle w:val="Points"/>
      </w:pPr>
      <w:r w:rsidRPr="00557572">
        <w:t xml:space="preserve">Experience in installing and configuring an automated tool PUPPET that included installation and configuration of the Puppet master, agent nodes and an admin control workstation. </w:t>
      </w:r>
    </w:p>
    <w:p w:rsidR="00557572" w:rsidRPr="00557572" w:rsidRDefault="00557572" w:rsidP="00557572">
      <w:pPr>
        <w:pStyle w:val="Points"/>
      </w:pPr>
      <w:r w:rsidRPr="00557572">
        <w:t xml:space="preserve">Experience in all areas of Jenkins setting up CI for new branches, build automation, </w:t>
      </w:r>
      <w:r w:rsidR="00E452F2" w:rsidRPr="00557572">
        <w:t>plug-in</w:t>
      </w:r>
      <w:r w:rsidRPr="00557572">
        <w:t xml:space="preserve"> management and securing Jenkins and setting up master/slave configurations.</w:t>
      </w:r>
    </w:p>
    <w:p w:rsidR="00315547" w:rsidRDefault="00315547" w:rsidP="00557572">
      <w:pPr>
        <w:pStyle w:val="Points"/>
      </w:pPr>
      <w:r w:rsidRPr="00557572">
        <w:t xml:space="preserve">Extensive experience utilizing </w:t>
      </w:r>
      <w:r w:rsidR="00557572">
        <w:t>Maven, Gradle</w:t>
      </w:r>
      <w:r w:rsidRPr="00557572">
        <w:t xml:space="preserve"> and A</w:t>
      </w:r>
      <w:r w:rsidR="00557572">
        <w:t>nt</w:t>
      </w:r>
      <w:r w:rsidRPr="00557572">
        <w:t xml:space="preserve"> as a Build Tool for the working of deployable ancient rarities (war and ear) from</w:t>
      </w:r>
      <w:r w:rsidRPr="00E21845">
        <w:t xml:space="preserve"> source code. </w:t>
      </w:r>
    </w:p>
    <w:p w:rsidR="008163F6" w:rsidRDefault="00C565F8" w:rsidP="00557572">
      <w:pPr>
        <w:pStyle w:val="Points"/>
      </w:pPr>
      <w:r>
        <w:t xml:space="preserve">Experience in </w:t>
      </w:r>
      <w:proofErr w:type="gramStart"/>
      <w:r>
        <w:t>OpenS</w:t>
      </w:r>
      <w:r w:rsidR="008163F6">
        <w:t>tack ,</w:t>
      </w:r>
      <w:proofErr w:type="gramEnd"/>
      <w:r w:rsidR="008163F6">
        <w:t xml:space="preserve"> on token which is an alpha-numeric string which allows access to a certain set of services depending on the access level of the user.</w:t>
      </w:r>
    </w:p>
    <w:p w:rsidR="00C565F8" w:rsidRDefault="008163F6" w:rsidP="00C565F8">
      <w:pPr>
        <w:pStyle w:val="Points"/>
      </w:pPr>
      <w:r>
        <w:t xml:space="preserve">Expertise </w:t>
      </w:r>
      <w:r w:rsidR="00C565F8">
        <w:t>working on OpenS</w:t>
      </w:r>
      <w:r>
        <w:t>tack</w:t>
      </w:r>
      <w:r w:rsidR="00C565F8">
        <w:t xml:space="preserve"> python SDK and on various storage location for VM images.</w:t>
      </w:r>
    </w:p>
    <w:p w:rsidR="00C565F8" w:rsidRPr="00E21845" w:rsidRDefault="00C565F8" w:rsidP="00C565F8">
      <w:pPr>
        <w:pStyle w:val="Points"/>
      </w:pPr>
      <w:r>
        <w:t xml:space="preserve">Working experience on networking options which are used in </w:t>
      </w:r>
      <w:r w:rsidRPr="00B53685">
        <w:rPr>
          <w:b/>
        </w:rPr>
        <w:t>OpenStack</w:t>
      </w:r>
      <w:r>
        <w:t>.</w:t>
      </w:r>
    </w:p>
    <w:p w:rsidR="00315547" w:rsidRDefault="00315547" w:rsidP="007F1DE6">
      <w:pPr>
        <w:pStyle w:val="Points"/>
      </w:pPr>
      <w:r w:rsidRPr="00E21845">
        <w:t xml:space="preserve">Expertise in setting up Chef Infra, Bootstrapping Nodes, making and transferring Recipes, Node merging in </w:t>
      </w:r>
      <w:r w:rsidRPr="00B53685">
        <w:rPr>
          <w:b/>
        </w:rPr>
        <w:t>Chef SCM</w:t>
      </w:r>
      <w:r w:rsidRPr="00E21845">
        <w:t xml:space="preserve"> and worked with information packs, characteristics, cookbooks, formulas and layouts in Chef. </w:t>
      </w:r>
    </w:p>
    <w:p w:rsidR="009C2EBD" w:rsidRPr="00E21845" w:rsidRDefault="009C2EBD" w:rsidP="009C2EBD">
      <w:pPr>
        <w:pStyle w:val="Points"/>
      </w:pPr>
      <w:r>
        <w:t xml:space="preserve">Experience in Virtualization technologies like </w:t>
      </w:r>
      <w:r w:rsidR="003173C1">
        <w:t>VMware</w:t>
      </w:r>
      <w:r>
        <w:t>, Vagrant and worked with containerizing applications like Docker, Kubernetes.</w:t>
      </w:r>
    </w:p>
    <w:p w:rsidR="00315547" w:rsidRDefault="00557572" w:rsidP="007F1DE6">
      <w:pPr>
        <w:pStyle w:val="Points"/>
      </w:pPr>
      <w:r w:rsidRPr="00557572">
        <w:t xml:space="preserve">Experience in </w:t>
      </w:r>
      <w:r>
        <w:t>i</w:t>
      </w:r>
      <w:r w:rsidR="00315547" w:rsidRPr="00E21845">
        <w:t xml:space="preserve">nstalling, designing and regulating Jenkins CI apparatus utilizing Chef on </w:t>
      </w:r>
      <w:r w:rsidR="00315547" w:rsidRPr="00B53685">
        <w:rPr>
          <w:b/>
        </w:rPr>
        <w:t xml:space="preserve">AWS EC2 </w:t>
      </w:r>
      <w:r w:rsidR="00315547" w:rsidRPr="00E21845">
        <w:t>occurrences.</w:t>
      </w:r>
    </w:p>
    <w:p w:rsidR="00ED6374" w:rsidRPr="00E21845" w:rsidRDefault="00ED6374" w:rsidP="007F1DE6">
      <w:pPr>
        <w:pStyle w:val="Points"/>
      </w:pPr>
      <w:r>
        <w:t>Hands on e</w:t>
      </w:r>
      <w:r w:rsidRPr="00557572">
        <w:t xml:space="preserve">xperience in </w:t>
      </w:r>
      <w:r>
        <w:t>a</w:t>
      </w:r>
      <w:r w:rsidRPr="00ED6374">
        <w:t>dministr</w:t>
      </w:r>
      <w:r>
        <w:t>ation and i</w:t>
      </w:r>
      <w:r w:rsidRPr="00ED6374">
        <w:t>mplement</w:t>
      </w:r>
      <w:r>
        <w:t xml:space="preserve">ation </w:t>
      </w:r>
      <w:proofErr w:type="gramStart"/>
      <w:r>
        <w:t xml:space="preserve">of </w:t>
      </w:r>
      <w:r w:rsidRPr="00ED6374">
        <w:t xml:space="preserve"> CI</w:t>
      </w:r>
      <w:proofErr w:type="gramEnd"/>
      <w:r w:rsidRPr="00ED6374">
        <w:t xml:space="preserve"> tools Hudson</w:t>
      </w:r>
      <w:r>
        <w:t xml:space="preserve">, </w:t>
      </w:r>
      <w:r w:rsidRPr="00ED6374">
        <w:t xml:space="preserve">Jenkins and </w:t>
      </w:r>
      <w:r>
        <w:t xml:space="preserve">Bamboo </w:t>
      </w:r>
      <w:r w:rsidRPr="00ED6374">
        <w:t>for automated builds.</w:t>
      </w:r>
    </w:p>
    <w:p w:rsidR="00315547" w:rsidRPr="00E21845" w:rsidRDefault="00315547" w:rsidP="007F1DE6">
      <w:pPr>
        <w:pStyle w:val="Points"/>
      </w:pPr>
      <w:r w:rsidRPr="00E21845">
        <w:lastRenderedPageBreak/>
        <w:t>Work</w:t>
      </w:r>
      <w:r w:rsidR="00ED6374">
        <w:t>ing experience</w:t>
      </w:r>
      <w:r w:rsidRPr="00E21845">
        <w:t xml:space="preserve"> on </w:t>
      </w:r>
      <w:r w:rsidRPr="00B53685">
        <w:rPr>
          <w:b/>
        </w:rPr>
        <w:t>AWS Cloud stage</w:t>
      </w:r>
      <w:r w:rsidRPr="00E21845">
        <w:t xml:space="preserve"> and its administrations which incorporates EC2,</w:t>
      </w:r>
      <w:r w:rsidRPr="00B53685">
        <w:rPr>
          <w:b/>
        </w:rPr>
        <w:t xml:space="preserve"> VPC, EBS</w:t>
      </w:r>
      <w:r w:rsidRPr="00E21845">
        <w:t xml:space="preserve">, AMI, SNS, RDS, EBS, Cloud Watch, Cloud Trail, Cloud Formation AWS, </w:t>
      </w:r>
      <w:r w:rsidR="00ED6374">
        <w:t xml:space="preserve">Auto scaling, Cloud Front, IAM and </w:t>
      </w:r>
      <w:r w:rsidRPr="00E21845">
        <w:t xml:space="preserve">S3. </w:t>
      </w:r>
    </w:p>
    <w:p w:rsidR="00ED6374" w:rsidRDefault="00ED6374" w:rsidP="007F1DE6">
      <w:pPr>
        <w:pStyle w:val="Points"/>
      </w:pPr>
      <w:r>
        <w:t>Working experience on VMware v</w:t>
      </w:r>
      <w:r w:rsidRPr="00ED6374">
        <w:t xml:space="preserve">Sphere, VCenter to Provision VMs and managed the VMs on various ESX, </w:t>
      </w:r>
      <w:proofErr w:type="spellStart"/>
      <w:r w:rsidRPr="00ED6374">
        <w:t>ESXi</w:t>
      </w:r>
      <w:proofErr w:type="spellEnd"/>
      <w:r w:rsidRPr="00ED6374">
        <w:t xml:space="preserve"> hosts, and AWS (EC2, S3, EBS, VPC, ELB, Route 53, Auto scaling, Security Groups) Instances.  </w:t>
      </w:r>
    </w:p>
    <w:p w:rsidR="00ED6374" w:rsidRDefault="00ED6374" w:rsidP="007F1DE6">
      <w:pPr>
        <w:pStyle w:val="Points"/>
      </w:pPr>
      <w:r w:rsidRPr="00ED6374">
        <w:t xml:space="preserve">Experience in implementing and administering monitoring tools </w:t>
      </w:r>
      <w:r>
        <w:t>Nagios</w:t>
      </w:r>
      <w:r w:rsidRPr="00ED6374">
        <w:t xml:space="preserve"> and Zabbix</w:t>
      </w:r>
    </w:p>
    <w:p w:rsidR="00ED6374" w:rsidRPr="00ED6374" w:rsidRDefault="00ED6374" w:rsidP="007F1DE6">
      <w:pPr>
        <w:pStyle w:val="Points"/>
      </w:pPr>
      <w:r w:rsidRPr="00ED6374">
        <w:rPr>
          <w:rFonts w:eastAsia="Arial"/>
        </w:rPr>
        <w:t xml:space="preserve">Experience in Branching, Merging, Tagging and maintaining the version across the environments using SCM tools </w:t>
      </w:r>
      <w:r w:rsidRPr="0078098B">
        <w:rPr>
          <w:rFonts w:eastAsia="Arial"/>
        </w:rPr>
        <w:t xml:space="preserve">Perforce, GIT, </w:t>
      </w:r>
      <w:r>
        <w:t xml:space="preserve">SVN and </w:t>
      </w:r>
      <w:r w:rsidRPr="0078098B">
        <w:rPr>
          <w:rFonts w:eastAsia="Arial"/>
        </w:rPr>
        <w:t>Serena Dimensions</w:t>
      </w:r>
      <w:r>
        <w:rPr>
          <w:rFonts w:eastAsia="Arial"/>
        </w:rPr>
        <w:t>.</w:t>
      </w:r>
    </w:p>
    <w:p w:rsidR="006D2757" w:rsidRDefault="00ED6374" w:rsidP="005E6D90">
      <w:pPr>
        <w:pStyle w:val="Points"/>
      </w:pPr>
      <w:r w:rsidRPr="00ED6374">
        <w:t>Experience working with testing tool like Selenium.</w:t>
      </w:r>
    </w:p>
    <w:p w:rsidR="00ED6374" w:rsidRDefault="00ED6374" w:rsidP="007F1DE6">
      <w:pPr>
        <w:pStyle w:val="Points"/>
      </w:pPr>
      <w:r>
        <w:t>Strong Knowledge on Remedy and</w:t>
      </w:r>
      <w:r w:rsidR="00FF3047">
        <w:t xml:space="preserve"> </w:t>
      </w:r>
      <w:r>
        <w:t>Bugzilla</w:t>
      </w:r>
      <w:r w:rsidRPr="00ED6374">
        <w:t xml:space="preserve"> and </w:t>
      </w:r>
      <w:r>
        <w:t xml:space="preserve">experience in </w:t>
      </w:r>
      <w:r w:rsidRPr="00141BDE">
        <w:rPr>
          <w:b/>
        </w:rPr>
        <w:t>JIRA</w:t>
      </w:r>
      <w:r w:rsidRPr="00ED6374">
        <w:t xml:space="preserve"> for tracking defects</w:t>
      </w:r>
      <w:r>
        <w:t>.</w:t>
      </w:r>
    </w:p>
    <w:p w:rsidR="00315547" w:rsidRDefault="00315547" w:rsidP="007F1DE6">
      <w:pPr>
        <w:pStyle w:val="Points"/>
      </w:pPr>
      <w:r w:rsidRPr="00E21845">
        <w:t xml:space="preserve">Experience in scripting dialects </w:t>
      </w:r>
      <w:r w:rsidR="00ED6374">
        <w:t xml:space="preserve">Perl, </w:t>
      </w:r>
      <w:r w:rsidRPr="00E21845">
        <w:t>Ruby, Shell and</w:t>
      </w:r>
      <w:r w:rsidRPr="00141BDE">
        <w:rPr>
          <w:b/>
        </w:rPr>
        <w:t xml:space="preserve"> Python</w:t>
      </w:r>
      <w:r w:rsidR="00ED6374">
        <w:t>.</w:t>
      </w:r>
    </w:p>
    <w:p w:rsidR="00ED6374" w:rsidRPr="00E21845" w:rsidRDefault="00ED6374" w:rsidP="007F1DE6">
      <w:pPr>
        <w:pStyle w:val="Points"/>
      </w:pPr>
      <w:r w:rsidRPr="00ED6374">
        <w:t xml:space="preserve">Experience with </w:t>
      </w:r>
      <w:r>
        <w:t>databases</w:t>
      </w:r>
      <w:r w:rsidRPr="00ED6374">
        <w:t xml:space="preserve"> </w:t>
      </w:r>
      <w:r w:rsidRPr="00141BDE">
        <w:rPr>
          <w:b/>
        </w:rPr>
        <w:t>MySQL</w:t>
      </w:r>
      <w:r w:rsidRPr="00ED6374">
        <w:t xml:space="preserve"> and </w:t>
      </w:r>
      <w:r w:rsidRPr="00141BDE">
        <w:rPr>
          <w:b/>
        </w:rPr>
        <w:t>MongoDB</w:t>
      </w:r>
      <w:r>
        <w:t>.</w:t>
      </w:r>
    </w:p>
    <w:p w:rsidR="00A51F60" w:rsidRPr="00E21845" w:rsidRDefault="00A51F60" w:rsidP="00A51F60">
      <w:pPr>
        <w:pStyle w:val="Points"/>
      </w:pPr>
      <w:r w:rsidRPr="00E21845">
        <w:t xml:space="preserve">Experience in Administration of Production, Development and Test condition's conveying Windows, Ubuntu, Red Hat Linux, SUSE Linux, Centos and Solaris servers. </w:t>
      </w:r>
    </w:p>
    <w:p w:rsidR="00211A77" w:rsidRPr="003B63F1" w:rsidRDefault="00211A77" w:rsidP="00211A77">
      <w:pPr>
        <w:pStyle w:val="Heading"/>
      </w:pPr>
      <w:r w:rsidRPr="003B63F1">
        <w:t>Technical Skills:</w:t>
      </w:r>
    </w:p>
    <w:tbl>
      <w:tblPr>
        <w:tblW w:w="5000" w:type="pct"/>
        <w:shd w:val="clear" w:color="auto" w:fill="FFFFFF"/>
        <w:tblLook w:val="0000" w:firstRow="0" w:lastRow="0" w:firstColumn="0" w:lastColumn="0" w:noHBand="0" w:noVBand="0"/>
      </w:tblPr>
      <w:tblGrid>
        <w:gridCol w:w="3116"/>
        <w:gridCol w:w="6224"/>
      </w:tblGrid>
      <w:tr w:rsidR="00211A77" w:rsidRPr="00140484" w:rsidTr="00A77798">
        <w:trPr>
          <w:cantSplit/>
          <w:trHeight w:val="250"/>
        </w:trPr>
        <w:tc>
          <w:tcPr>
            <w:tcW w:w="1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11A77" w:rsidRPr="00140484" w:rsidRDefault="0078098B" w:rsidP="00635695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b/>
                <w:sz w:val="22"/>
                <w:szCs w:val="21"/>
              </w:rPr>
            </w:pPr>
            <w:r w:rsidRPr="0078098B">
              <w:rPr>
                <w:rFonts w:asciiTheme="minorHAnsi" w:hAnsiTheme="minorHAnsi" w:cstheme="minorHAnsi"/>
                <w:b/>
                <w:sz w:val="22"/>
                <w:szCs w:val="21"/>
              </w:rPr>
              <w:t>Scripting Languages</w:t>
            </w:r>
          </w:p>
        </w:tc>
        <w:tc>
          <w:tcPr>
            <w:tcW w:w="33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11A77" w:rsidRPr="00140484" w:rsidRDefault="0078098B" w:rsidP="00635695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sz w:val="22"/>
                <w:szCs w:val="21"/>
              </w:rPr>
            </w:pPr>
            <w:r w:rsidRPr="0078098B">
              <w:rPr>
                <w:rFonts w:asciiTheme="minorHAnsi" w:hAnsiTheme="minorHAnsi" w:cstheme="minorHAnsi"/>
                <w:sz w:val="22"/>
                <w:szCs w:val="21"/>
              </w:rPr>
              <w:t xml:space="preserve">Perl, BASH, </w:t>
            </w:r>
            <w:r w:rsidR="00472280">
              <w:rPr>
                <w:rFonts w:asciiTheme="minorHAnsi" w:hAnsiTheme="minorHAnsi" w:cstheme="minorHAnsi"/>
                <w:sz w:val="22"/>
                <w:szCs w:val="21"/>
              </w:rPr>
              <w:t xml:space="preserve">SRE, </w:t>
            </w:r>
            <w:r w:rsidRPr="0078098B">
              <w:rPr>
                <w:rFonts w:asciiTheme="minorHAnsi" w:hAnsiTheme="minorHAnsi" w:cstheme="minorHAnsi"/>
                <w:sz w:val="22"/>
                <w:szCs w:val="21"/>
              </w:rPr>
              <w:t>Python</w:t>
            </w:r>
            <w:r w:rsidR="00A51F60">
              <w:rPr>
                <w:rFonts w:asciiTheme="minorHAnsi" w:hAnsiTheme="minorHAnsi" w:cstheme="minorHAnsi"/>
                <w:sz w:val="22"/>
                <w:szCs w:val="21"/>
              </w:rPr>
              <w:t>, Ruby</w:t>
            </w:r>
          </w:p>
        </w:tc>
      </w:tr>
      <w:tr w:rsidR="00211A77" w:rsidRPr="00140484" w:rsidTr="00A77798">
        <w:trPr>
          <w:cantSplit/>
          <w:trHeight w:val="250"/>
        </w:trPr>
        <w:tc>
          <w:tcPr>
            <w:tcW w:w="1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11A77" w:rsidRPr="00140484" w:rsidRDefault="0078098B" w:rsidP="00635695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b/>
                <w:sz w:val="22"/>
                <w:szCs w:val="21"/>
              </w:rPr>
            </w:pPr>
            <w:r w:rsidRPr="0078098B">
              <w:rPr>
                <w:rFonts w:asciiTheme="minorHAnsi" w:hAnsiTheme="minorHAnsi" w:cstheme="minorHAnsi"/>
                <w:b/>
                <w:sz w:val="22"/>
                <w:szCs w:val="21"/>
              </w:rPr>
              <w:t>Build Tools</w:t>
            </w:r>
          </w:p>
        </w:tc>
        <w:tc>
          <w:tcPr>
            <w:tcW w:w="33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11A77" w:rsidRPr="00140484" w:rsidRDefault="0078098B" w:rsidP="00635695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sz w:val="22"/>
                <w:szCs w:val="21"/>
              </w:rPr>
            </w:pPr>
            <w:r w:rsidRPr="0078098B">
              <w:rPr>
                <w:rFonts w:asciiTheme="minorHAnsi" w:hAnsiTheme="minorHAnsi" w:cstheme="minorHAnsi"/>
                <w:sz w:val="22"/>
                <w:szCs w:val="21"/>
              </w:rPr>
              <w:t>ANT, Maven, Gradle</w:t>
            </w:r>
            <w:r w:rsidR="007C7F53">
              <w:rPr>
                <w:rFonts w:asciiTheme="minorHAnsi" w:hAnsiTheme="minorHAnsi" w:cstheme="minorHAnsi"/>
                <w:sz w:val="22"/>
                <w:szCs w:val="21"/>
              </w:rPr>
              <w:t>, Splunk</w:t>
            </w:r>
            <w:r w:rsidR="00972327">
              <w:rPr>
                <w:rFonts w:asciiTheme="minorHAnsi" w:hAnsiTheme="minorHAnsi" w:cstheme="minorHAnsi"/>
                <w:sz w:val="22"/>
                <w:szCs w:val="21"/>
              </w:rPr>
              <w:t>,</w:t>
            </w:r>
            <w:r w:rsidR="00EE0295">
              <w:rPr>
                <w:rFonts w:asciiTheme="minorHAnsi" w:hAnsiTheme="minorHAnsi" w:cstheme="minorHAnsi"/>
                <w:sz w:val="22"/>
                <w:szCs w:val="21"/>
              </w:rPr>
              <w:t xml:space="preserve"> </w:t>
            </w:r>
            <w:r w:rsidR="00972327">
              <w:rPr>
                <w:rFonts w:asciiTheme="minorHAnsi" w:hAnsiTheme="minorHAnsi" w:cstheme="minorHAnsi"/>
                <w:sz w:val="22"/>
                <w:szCs w:val="21"/>
              </w:rPr>
              <w:t>Ter</w:t>
            </w:r>
            <w:r w:rsidR="0034308C">
              <w:rPr>
                <w:rFonts w:asciiTheme="minorHAnsi" w:hAnsiTheme="minorHAnsi" w:cstheme="minorHAnsi"/>
                <w:sz w:val="22"/>
                <w:szCs w:val="21"/>
              </w:rPr>
              <w:t>r</w:t>
            </w:r>
            <w:r w:rsidR="00972327">
              <w:rPr>
                <w:rFonts w:asciiTheme="minorHAnsi" w:hAnsiTheme="minorHAnsi" w:cstheme="minorHAnsi"/>
                <w:sz w:val="22"/>
                <w:szCs w:val="21"/>
              </w:rPr>
              <w:t>aform</w:t>
            </w:r>
          </w:p>
        </w:tc>
      </w:tr>
      <w:tr w:rsidR="00211A77" w:rsidRPr="00140484" w:rsidTr="00A77798">
        <w:trPr>
          <w:cantSplit/>
          <w:trHeight w:val="250"/>
        </w:trPr>
        <w:tc>
          <w:tcPr>
            <w:tcW w:w="1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11A77" w:rsidRPr="00140484" w:rsidRDefault="0078098B" w:rsidP="00635695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b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1"/>
              </w:rPr>
              <w:t>Cloud Technologies</w:t>
            </w:r>
          </w:p>
        </w:tc>
        <w:tc>
          <w:tcPr>
            <w:tcW w:w="33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11A77" w:rsidRPr="00140484" w:rsidRDefault="0078098B" w:rsidP="00635695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sz w:val="22"/>
                <w:szCs w:val="21"/>
              </w:rPr>
            </w:pPr>
            <w:r w:rsidRPr="0078098B">
              <w:rPr>
                <w:rFonts w:asciiTheme="minorHAnsi" w:hAnsiTheme="minorHAnsi" w:cstheme="minorHAnsi"/>
                <w:sz w:val="22"/>
                <w:szCs w:val="21"/>
              </w:rPr>
              <w:t xml:space="preserve">AWS, </w:t>
            </w:r>
            <w:r w:rsidR="00FF3047">
              <w:rPr>
                <w:rFonts w:asciiTheme="minorHAnsi" w:hAnsiTheme="minorHAnsi" w:cstheme="minorHAnsi"/>
                <w:sz w:val="22"/>
                <w:szCs w:val="21"/>
              </w:rPr>
              <w:t>OpenStack,</w:t>
            </w:r>
            <w:r w:rsidR="002D7D08">
              <w:rPr>
                <w:rFonts w:asciiTheme="minorHAnsi" w:hAnsiTheme="minorHAnsi" w:cstheme="minorHAnsi"/>
                <w:sz w:val="22"/>
                <w:szCs w:val="21"/>
              </w:rPr>
              <w:t xml:space="preserve"> </w:t>
            </w:r>
            <w:proofErr w:type="gramStart"/>
            <w:r w:rsidR="002D7D08">
              <w:rPr>
                <w:rFonts w:asciiTheme="minorHAnsi" w:hAnsiTheme="minorHAnsi" w:cstheme="minorHAnsi"/>
                <w:sz w:val="22"/>
                <w:szCs w:val="21"/>
              </w:rPr>
              <w:t>GCP</w:t>
            </w:r>
            <w:r w:rsidR="00114E77">
              <w:rPr>
                <w:rFonts w:asciiTheme="minorHAnsi" w:hAnsiTheme="minorHAnsi" w:cstheme="minorHAnsi"/>
                <w:sz w:val="22"/>
                <w:szCs w:val="21"/>
              </w:rPr>
              <w:t xml:space="preserve">, </w:t>
            </w:r>
            <w:r w:rsidR="00FF3047">
              <w:rPr>
                <w:rFonts w:asciiTheme="minorHAnsi" w:hAnsiTheme="minorHAnsi" w:cstheme="minorHAnsi"/>
                <w:sz w:val="22"/>
                <w:szCs w:val="21"/>
              </w:rPr>
              <w:t xml:space="preserve"> Azure</w:t>
            </w:r>
            <w:proofErr w:type="gramEnd"/>
          </w:p>
        </w:tc>
      </w:tr>
      <w:tr w:rsidR="0078098B" w:rsidRPr="00140484" w:rsidTr="00A77798">
        <w:trPr>
          <w:cantSplit/>
          <w:trHeight w:val="250"/>
        </w:trPr>
        <w:tc>
          <w:tcPr>
            <w:tcW w:w="1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8B" w:rsidRPr="00140484" w:rsidRDefault="00A77798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b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1"/>
              </w:rPr>
              <w:t>Configuration Management</w:t>
            </w:r>
            <w:r w:rsidR="0078098B" w:rsidRPr="0078098B">
              <w:rPr>
                <w:rFonts w:asciiTheme="minorHAnsi" w:hAnsiTheme="minorHAnsi" w:cstheme="minorHAnsi"/>
                <w:b/>
                <w:sz w:val="22"/>
                <w:szCs w:val="21"/>
              </w:rPr>
              <w:t xml:space="preserve"> Tools</w:t>
            </w:r>
          </w:p>
        </w:tc>
        <w:tc>
          <w:tcPr>
            <w:tcW w:w="33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8B" w:rsidRPr="00140484" w:rsidRDefault="0078098B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sz w:val="22"/>
                <w:szCs w:val="21"/>
              </w:rPr>
            </w:pPr>
            <w:r w:rsidRPr="0078098B">
              <w:rPr>
                <w:rFonts w:asciiTheme="minorHAnsi" w:hAnsiTheme="minorHAnsi" w:cstheme="minorHAnsi"/>
                <w:sz w:val="22"/>
                <w:szCs w:val="21"/>
              </w:rPr>
              <w:t xml:space="preserve">Puppet, Chef, </w:t>
            </w:r>
            <w:proofErr w:type="spellStart"/>
            <w:r w:rsidR="00B27022">
              <w:rPr>
                <w:rFonts w:asciiTheme="minorHAnsi" w:hAnsiTheme="minorHAnsi" w:cstheme="minorHAnsi"/>
                <w:sz w:val="22"/>
                <w:szCs w:val="21"/>
              </w:rPr>
              <w:t>Openshift</w:t>
            </w:r>
            <w:proofErr w:type="spellEnd"/>
            <w:r w:rsidR="00B27022">
              <w:rPr>
                <w:rFonts w:asciiTheme="minorHAnsi" w:hAnsiTheme="minorHAnsi" w:cstheme="minorHAnsi"/>
                <w:sz w:val="22"/>
                <w:szCs w:val="21"/>
              </w:rPr>
              <w:t xml:space="preserve">, </w:t>
            </w:r>
            <w:r w:rsidRPr="0078098B">
              <w:rPr>
                <w:rFonts w:asciiTheme="minorHAnsi" w:hAnsiTheme="minorHAnsi" w:cstheme="minorHAnsi"/>
                <w:sz w:val="22"/>
                <w:szCs w:val="21"/>
              </w:rPr>
              <w:t>Docker, Vagrant</w:t>
            </w:r>
            <w:r>
              <w:rPr>
                <w:rFonts w:asciiTheme="minorHAnsi" w:hAnsiTheme="minorHAnsi" w:cstheme="minorHAnsi"/>
                <w:sz w:val="22"/>
                <w:szCs w:val="21"/>
              </w:rPr>
              <w:t>, Ansible</w:t>
            </w:r>
            <w:r w:rsidR="00FC06C1">
              <w:rPr>
                <w:rFonts w:asciiTheme="minorHAnsi" w:hAnsiTheme="minorHAnsi" w:cstheme="minorHAnsi"/>
                <w:sz w:val="22"/>
                <w:szCs w:val="21"/>
              </w:rPr>
              <w:t>,</w:t>
            </w:r>
            <w:r w:rsidR="007A35E3">
              <w:rPr>
                <w:rFonts w:asciiTheme="minorHAnsi" w:hAnsiTheme="minorHAnsi" w:cstheme="minorHAnsi"/>
                <w:sz w:val="22"/>
                <w:szCs w:val="21"/>
              </w:rPr>
              <w:t xml:space="preserve"> Kubernetes</w:t>
            </w:r>
          </w:p>
        </w:tc>
      </w:tr>
      <w:tr w:rsidR="0078098B" w:rsidRPr="00140484" w:rsidTr="00A77798">
        <w:trPr>
          <w:cantSplit/>
          <w:trHeight w:val="250"/>
        </w:trPr>
        <w:tc>
          <w:tcPr>
            <w:tcW w:w="1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8B" w:rsidRPr="00140484" w:rsidRDefault="0078098B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b/>
                <w:sz w:val="22"/>
                <w:szCs w:val="21"/>
              </w:rPr>
            </w:pPr>
            <w:r w:rsidRPr="0078098B">
              <w:rPr>
                <w:rFonts w:asciiTheme="minorHAnsi" w:hAnsiTheme="minorHAnsi" w:cstheme="minorHAnsi"/>
                <w:b/>
                <w:sz w:val="22"/>
                <w:szCs w:val="21"/>
              </w:rPr>
              <w:t xml:space="preserve">Continuous </w:t>
            </w:r>
            <w:r w:rsidR="00C6247A">
              <w:rPr>
                <w:rFonts w:asciiTheme="minorHAnsi" w:hAnsiTheme="minorHAnsi" w:cstheme="minorHAnsi"/>
                <w:b/>
                <w:sz w:val="22"/>
                <w:szCs w:val="21"/>
              </w:rPr>
              <w:t>Integration</w:t>
            </w:r>
            <w:r w:rsidRPr="0078098B">
              <w:rPr>
                <w:rFonts w:asciiTheme="minorHAnsi" w:hAnsiTheme="minorHAnsi" w:cstheme="minorHAnsi"/>
                <w:b/>
                <w:sz w:val="22"/>
                <w:szCs w:val="21"/>
              </w:rPr>
              <w:t xml:space="preserve"> Tools</w:t>
            </w:r>
          </w:p>
        </w:tc>
        <w:tc>
          <w:tcPr>
            <w:tcW w:w="33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8B" w:rsidRPr="00140484" w:rsidRDefault="0078098B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sz w:val="22"/>
                <w:szCs w:val="21"/>
              </w:rPr>
            </w:pPr>
            <w:r w:rsidRPr="0078098B">
              <w:rPr>
                <w:rFonts w:asciiTheme="minorHAnsi" w:hAnsiTheme="minorHAnsi" w:cstheme="minorHAnsi"/>
                <w:sz w:val="22"/>
                <w:szCs w:val="21"/>
              </w:rPr>
              <w:t>Jenkins, Bamboo, Hudson</w:t>
            </w:r>
          </w:p>
        </w:tc>
      </w:tr>
      <w:tr w:rsidR="0078098B" w:rsidRPr="00140484" w:rsidTr="00A77798">
        <w:trPr>
          <w:cantSplit/>
          <w:trHeight w:val="250"/>
        </w:trPr>
        <w:tc>
          <w:tcPr>
            <w:tcW w:w="1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8B" w:rsidRPr="00140484" w:rsidRDefault="0078098B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b/>
                <w:sz w:val="22"/>
                <w:szCs w:val="21"/>
              </w:rPr>
            </w:pPr>
            <w:r w:rsidRPr="0078098B">
              <w:rPr>
                <w:rFonts w:asciiTheme="minorHAnsi" w:hAnsiTheme="minorHAnsi" w:cstheme="minorHAnsi"/>
                <w:b/>
                <w:sz w:val="22"/>
                <w:szCs w:val="21"/>
              </w:rPr>
              <w:t>Databases</w:t>
            </w:r>
          </w:p>
        </w:tc>
        <w:tc>
          <w:tcPr>
            <w:tcW w:w="33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8B" w:rsidRPr="00140484" w:rsidRDefault="0078098B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sz w:val="22"/>
                <w:szCs w:val="21"/>
              </w:rPr>
            </w:pPr>
            <w:r w:rsidRPr="0078098B">
              <w:rPr>
                <w:rFonts w:asciiTheme="minorHAnsi" w:hAnsiTheme="minorHAnsi" w:cstheme="minorHAnsi"/>
                <w:sz w:val="22"/>
                <w:szCs w:val="21"/>
              </w:rPr>
              <w:t xml:space="preserve">MySQL Server 5.1, </w:t>
            </w:r>
            <w:proofErr w:type="gramStart"/>
            <w:r w:rsidR="00907EFB">
              <w:rPr>
                <w:rFonts w:asciiTheme="minorHAnsi" w:hAnsiTheme="minorHAnsi" w:cstheme="minorHAnsi"/>
                <w:sz w:val="22"/>
                <w:szCs w:val="21"/>
              </w:rPr>
              <w:t>MSSQL ,</w:t>
            </w:r>
            <w:proofErr w:type="gramEnd"/>
            <w:r w:rsidR="00907EFB">
              <w:rPr>
                <w:rFonts w:asciiTheme="minorHAnsi" w:hAnsiTheme="minorHAnsi" w:cstheme="minorHAnsi"/>
                <w:sz w:val="22"/>
                <w:szCs w:val="21"/>
              </w:rPr>
              <w:t xml:space="preserve"> </w:t>
            </w:r>
            <w:r w:rsidRPr="0078098B">
              <w:rPr>
                <w:rFonts w:asciiTheme="minorHAnsi" w:hAnsiTheme="minorHAnsi" w:cstheme="minorHAnsi"/>
                <w:sz w:val="22"/>
                <w:szCs w:val="21"/>
              </w:rPr>
              <w:t>MongoDB</w:t>
            </w:r>
            <w:r w:rsidR="00907EFB">
              <w:rPr>
                <w:rFonts w:asciiTheme="minorHAnsi" w:hAnsiTheme="minorHAnsi" w:cstheme="minorHAnsi"/>
                <w:sz w:val="22"/>
                <w:szCs w:val="21"/>
              </w:rPr>
              <w:t>, PostgreSQL</w:t>
            </w:r>
          </w:p>
        </w:tc>
      </w:tr>
      <w:tr w:rsidR="0078098B" w:rsidRPr="00140484" w:rsidTr="00A77798">
        <w:trPr>
          <w:cantSplit/>
          <w:trHeight w:val="250"/>
        </w:trPr>
        <w:tc>
          <w:tcPr>
            <w:tcW w:w="1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8B" w:rsidRPr="00140484" w:rsidRDefault="0078098B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b/>
                <w:sz w:val="22"/>
                <w:szCs w:val="21"/>
              </w:rPr>
            </w:pPr>
            <w:r w:rsidRPr="0078098B">
              <w:rPr>
                <w:rFonts w:asciiTheme="minorHAnsi" w:hAnsiTheme="minorHAnsi" w:cstheme="minorHAnsi"/>
                <w:b/>
                <w:sz w:val="22"/>
                <w:szCs w:val="21"/>
              </w:rPr>
              <w:t>Code Analysis Tool</w:t>
            </w:r>
          </w:p>
        </w:tc>
        <w:tc>
          <w:tcPr>
            <w:tcW w:w="33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8B" w:rsidRPr="00140484" w:rsidRDefault="0078098B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sz w:val="22"/>
                <w:szCs w:val="21"/>
              </w:rPr>
            </w:pPr>
            <w:proofErr w:type="spellStart"/>
            <w:r w:rsidRPr="0078098B">
              <w:rPr>
                <w:rFonts w:asciiTheme="minorHAnsi" w:hAnsiTheme="minorHAnsi" w:cstheme="minorHAnsi"/>
                <w:sz w:val="22"/>
                <w:szCs w:val="21"/>
              </w:rPr>
              <w:t>Coverity</w:t>
            </w:r>
            <w:proofErr w:type="spellEnd"/>
            <w:r w:rsidRPr="0078098B">
              <w:rPr>
                <w:rFonts w:asciiTheme="minorHAnsi" w:hAnsiTheme="minorHAnsi" w:cstheme="minorHAnsi"/>
                <w:sz w:val="22"/>
                <w:szCs w:val="21"/>
              </w:rPr>
              <w:t>, SonarQube</w:t>
            </w:r>
          </w:p>
        </w:tc>
      </w:tr>
      <w:tr w:rsidR="0078098B" w:rsidRPr="00140484" w:rsidTr="00A77798">
        <w:trPr>
          <w:cantSplit/>
          <w:trHeight w:val="250"/>
        </w:trPr>
        <w:tc>
          <w:tcPr>
            <w:tcW w:w="1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8B" w:rsidRPr="00140484" w:rsidRDefault="0078098B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b/>
                <w:sz w:val="22"/>
                <w:szCs w:val="21"/>
              </w:rPr>
            </w:pPr>
            <w:r w:rsidRPr="0078098B">
              <w:rPr>
                <w:rFonts w:asciiTheme="minorHAnsi" w:hAnsiTheme="minorHAnsi" w:cstheme="minorHAnsi"/>
                <w:b/>
                <w:sz w:val="22"/>
                <w:szCs w:val="21"/>
              </w:rPr>
              <w:t>Monitoring</w:t>
            </w:r>
            <w:r>
              <w:rPr>
                <w:rFonts w:asciiTheme="minorHAnsi" w:hAnsiTheme="minorHAnsi" w:cstheme="minorHAnsi"/>
                <w:b/>
                <w:sz w:val="22"/>
                <w:szCs w:val="21"/>
              </w:rPr>
              <w:t xml:space="preserve"> Tools</w:t>
            </w:r>
          </w:p>
        </w:tc>
        <w:tc>
          <w:tcPr>
            <w:tcW w:w="33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8B" w:rsidRPr="00140484" w:rsidRDefault="0078098B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sz w:val="22"/>
                <w:szCs w:val="21"/>
              </w:rPr>
            </w:pPr>
            <w:r w:rsidRPr="0078098B">
              <w:rPr>
                <w:rFonts w:asciiTheme="minorHAnsi" w:hAnsiTheme="minorHAnsi" w:cstheme="minorHAnsi"/>
                <w:sz w:val="22"/>
                <w:szCs w:val="21"/>
              </w:rPr>
              <w:t>Nagios, Zabbix</w:t>
            </w:r>
            <w:r w:rsidR="002D7D08">
              <w:rPr>
                <w:rFonts w:asciiTheme="minorHAnsi" w:hAnsiTheme="minorHAnsi" w:cstheme="minorHAnsi"/>
                <w:sz w:val="22"/>
                <w:szCs w:val="21"/>
              </w:rPr>
              <w:t>, Splunk</w:t>
            </w:r>
          </w:p>
        </w:tc>
      </w:tr>
      <w:tr w:rsidR="0078098B" w:rsidRPr="00140484" w:rsidTr="00A77798">
        <w:trPr>
          <w:cantSplit/>
          <w:trHeight w:val="250"/>
        </w:trPr>
        <w:tc>
          <w:tcPr>
            <w:tcW w:w="1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8B" w:rsidRPr="00140484" w:rsidRDefault="0078098B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b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1"/>
              </w:rPr>
              <w:t>Web Application Tools</w:t>
            </w:r>
          </w:p>
        </w:tc>
        <w:tc>
          <w:tcPr>
            <w:tcW w:w="33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8B" w:rsidRPr="00140484" w:rsidRDefault="0078098B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sz w:val="22"/>
                <w:szCs w:val="21"/>
              </w:rPr>
            </w:pPr>
            <w:r w:rsidRPr="0078098B">
              <w:rPr>
                <w:rFonts w:asciiTheme="minorHAnsi" w:hAnsiTheme="minorHAnsi" w:cstheme="minorHAnsi"/>
                <w:sz w:val="22"/>
                <w:szCs w:val="21"/>
              </w:rPr>
              <w:t xml:space="preserve">Web rationale, WebSphere, Apache Tomcat, JBOSS, Nginx, </w:t>
            </w:r>
            <w:r w:rsidR="0085304F">
              <w:rPr>
                <w:rFonts w:asciiTheme="minorHAnsi" w:hAnsiTheme="minorHAnsi" w:cstheme="minorHAnsi"/>
                <w:sz w:val="22"/>
                <w:szCs w:val="21"/>
              </w:rPr>
              <w:t xml:space="preserve">LDAP, </w:t>
            </w:r>
            <w:proofErr w:type="spellStart"/>
            <w:r w:rsidR="00AA63E9">
              <w:rPr>
                <w:rFonts w:asciiTheme="minorHAnsi" w:hAnsiTheme="minorHAnsi" w:cstheme="minorHAnsi"/>
                <w:sz w:val="22"/>
                <w:szCs w:val="21"/>
              </w:rPr>
              <w:t>Udeploy</w:t>
            </w:r>
            <w:proofErr w:type="spellEnd"/>
            <w:r w:rsidR="0085304F">
              <w:rPr>
                <w:rFonts w:asciiTheme="minorHAnsi" w:hAnsiTheme="minorHAnsi" w:cstheme="minorHAnsi"/>
                <w:sz w:val="22"/>
                <w:szCs w:val="21"/>
              </w:rPr>
              <w:t xml:space="preserve">, </w:t>
            </w:r>
          </w:p>
        </w:tc>
      </w:tr>
      <w:tr w:rsidR="0078098B" w:rsidRPr="00140484" w:rsidTr="00A77798">
        <w:trPr>
          <w:cantSplit/>
          <w:trHeight w:val="250"/>
        </w:trPr>
        <w:tc>
          <w:tcPr>
            <w:tcW w:w="1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8B" w:rsidRPr="00140484" w:rsidRDefault="0078098B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b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1"/>
              </w:rPr>
              <w:t>Version</w:t>
            </w:r>
            <w:r w:rsidRPr="0078098B">
              <w:rPr>
                <w:rFonts w:asciiTheme="minorHAnsi" w:hAnsiTheme="minorHAnsi" w:cstheme="minorHAnsi"/>
                <w:b/>
                <w:sz w:val="22"/>
                <w:szCs w:val="21"/>
              </w:rPr>
              <w:t xml:space="preserve"> Control Tools</w:t>
            </w:r>
          </w:p>
        </w:tc>
        <w:tc>
          <w:tcPr>
            <w:tcW w:w="33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8B" w:rsidRPr="00140484" w:rsidRDefault="0078098B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sz w:val="22"/>
                <w:szCs w:val="21"/>
              </w:rPr>
            </w:pPr>
            <w:r w:rsidRPr="0078098B">
              <w:rPr>
                <w:rFonts w:asciiTheme="minorHAnsi" w:hAnsiTheme="minorHAnsi" w:cstheme="minorHAnsi"/>
                <w:sz w:val="22"/>
                <w:szCs w:val="21"/>
              </w:rPr>
              <w:t xml:space="preserve">Perforce, GIT, </w:t>
            </w:r>
            <w:r w:rsidR="00ED6374">
              <w:rPr>
                <w:rFonts w:asciiTheme="minorHAnsi" w:hAnsiTheme="minorHAnsi" w:cstheme="minorHAnsi"/>
                <w:sz w:val="22"/>
                <w:szCs w:val="21"/>
              </w:rPr>
              <w:t xml:space="preserve">SVN, </w:t>
            </w:r>
            <w:r w:rsidRPr="0078098B">
              <w:rPr>
                <w:rFonts w:asciiTheme="minorHAnsi" w:hAnsiTheme="minorHAnsi" w:cstheme="minorHAnsi"/>
                <w:sz w:val="22"/>
                <w:szCs w:val="21"/>
              </w:rPr>
              <w:t>Serena Dimensions</w:t>
            </w:r>
          </w:p>
        </w:tc>
      </w:tr>
      <w:tr w:rsidR="0078098B" w:rsidRPr="00140484" w:rsidTr="00A77798">
        <w:trPr>
          <w:cantSplit/>
          <w:trHeight w:val="250"/>
        </w:trPr>
        <w:tc>
          <w:tcPr>
            <w:tcW w:w="1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8B" w:rsidRPr="00140484" w:rsidRDefault="0078098B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b/>
                <w:sz w:val="22"/>
                <w:szCs w:val="21"/>
              </w:rPr>
            </w:pPr>
            <w:r w:rsidRPr="0078098B">
              <w:rPr>
                <w:rFonts w:asciiTheme="minorHAnsi" w:hAnsiTheme="minorHAnsi" w:cstheme="minorHAnsi"/>
                <w:b/>
                <w:sz w:val="22"/>
                <w:szCs w:val="21"/>
              </w:rPr>
              <w:t xml:space="preserve">Bug Tracking Tool </w:t>
            </w:r>
          </w:p>
        </w:tc>
        <w:tc>
          <w:tcPr>
            <w:tcW w:w="33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8B" w:rsidRPr="00140484" w:rsidRDefault="0078098B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sz w:val="22"/>
                <w:szCs w:val="21"/>
              </w:rPr>
            </w:pPr>
            <w:r w:rsidRPr="0078098B">
              <w:rPr>
                <w:rFonts w:asciiTheme="minorHAnsi" w:hAnsiTheme="minorHAnsi" w:cstheme="minorHAnsi"/>
                <w:sz w:val="22"/>
                <w:szCs w:val="21"/>
              </w:rPr>
              <w:t>JIRA</w:t>
            </w:r>
            <w:r w:rsidR="00ED6374">
              <w:rPr>
                <w:rFonts w:asciiTheme="minorHAnsi" w:hAnsiTheme="minorHAnsi" w:cstheme="minorHAnsi"/>
                <w:sz w:val="22"/>
                <w:szCs w:val="21"/>
              </w:rPr>
              <w:t>, Remedy, Bugzilla</w:t>
            </w:r>
          </w:p>
        </w:tc>
      </w:tr>
      <w:tr w:rsidR="0078098B" w:rsidRPr="00140484" w:rsidTr="00A77798">
        <w:trPr>
          <w:cantSplit/>
          <w:trHeight w:val="250"/>
        </w:trPr>
        <w:tc>
          <w:tcPr>
            <w:tcW w:w="1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8B" w:rsidRPr="00140484" w:rsidRDefault="0078098B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b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1"/>
              </w:rPr>
              <w:t>Testing Tools</w:t>
            </w:r>
          </w:p>
        </w:tc>
        <w:tc>
          <w:tcPr>
            <w:tcW w:w="33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8B" w:rsidRPr="00140484" w:rsidRDefault="0078098B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sz w:val="22"/>
                <w:szCs w:val="21"/>
              </w:rPr>
            </w:pPr>
            <w:r w:rsidRPr="0078098B">
              <w:rPr>
                <w:rFonts w:asciiTheme="minorHAnsi" w:hAnsiTheme="minorHAnsi" w:cstheme="minorHAnsi"/>
                <w:sz w:val="22"/>
                <w:szCs w:val="21"/>
              </w:rPr>
              <w:t>Selenium coordination with Jenkins</w:t>
            </w:r>
            <w:r w:rsidR="00CE2C78">
              <w:rPr>
                <w:rFonts w:asciiTheme="minorHAnsi" w:hAnsiTheme="minorHAnsi" w:cstheme="minorHAnsi"/>
                <w:sz w:val="22"/>
                <w:szCs w:val="21"/>
              </w:rPr>
              <w:t>, SDLC</w:t>
            </w:r>
          </w:p>
        </w:tc>
      </w:tr>
      <w:tr w:rsidR="0078098B" w:rsidRPr="00140484" w:rsidTr="00A77798">
        <w:trPr>
          <w:cantSplit/>
          <w:trHeight w:val="250"/>
        </w:trPr>
        <w:tc>
          <w:tcPr>
            <w:tcW w:w="1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8B" w:rsidRPr="00140484" w:rsidRDefault="0078098B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b/>
                <w:sz w:val="22"/>
                <w:szCs w:val="21"/>
              </w:rPr>
            </w:pPr>
            <w:r w:rsidRPr="0078098B">
              <w:rPr>
                <w:rFonts w:asciiTheme="minorHAnsi" w:hAnsiTheme="minorHAnsi" w:cstheme="minorHAnsi"/>
                <w:b/>
                <w:sz w:val="22"/>
                <w:szCs w:val="21"/>
              </w:rPr>
              <w:t>Virtualization</w:t>
            </w:r>
            <w:r>
              <w:rPr>
                <w:rFonts w:asciiTheme="minorHAnsi" w:hAnsiTheme="minorHAnsi" w:cstheme="minorHAnsi"/>
                <w:b/>
                <w:sz w:val="22"/>
                <w:szCs w:val="21"/>
              </w:rPr>
              <w:t xml:space="preserve"> Tools</w:t>
            </w:r>
          </w:p>
        </w:tc>
        <w:tc>
          <w:tcPr>
            <w:tcW w:w="33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8B" w:rsidRPr="0078098B" w:rsidRDefault="0078098B" w:rsidP="00A949D2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sz w:val="22"/>
                <w:szCs w:val="21"/>
              </w:rPr>
            </w:pPr>
            <w:r w:rsidRPr="0078098B">
              <w:rPr>
                <w:rFonts w:asciiTheme="minorHAnsi" w:hAnsiTheme="minorHAnsi" w:cstheme="minorHAnsi"/>
                <w:sz w:val="22"/>
                <w:szCs w:val="21"/>
              </w:rPr>
              <w:t>VMware vSphere</w:t>
            </w:r>
            <w:r w:rsidR="00A24427">
              <w:rPr>
                <w:rFonts w:asciiTheme="minorHAnsi" w:hAnsiTheme="minorHAnsi" w:cstheme="minorHAnsi"/>
                <w:sz w:val="22"/>
                <w:szCs w:val="21"/>
              </w:rPr>
              <w:t>,</w:t>
            </w:r>
            <w:r w:rsidR="00792D94">
              <w:rPr>
                <w:rFonts w:asciiTheme="minorHAnsi" w:hAnsiTheme="minorHAnsi" w:cstheme="minorHAnsi"/>
                <w:sz w:val="22"/>
                <w:szCs w:val="21"/>
              </w:rPr>
              <w:t xml:space="preserve"> </w:t>
            </w:r>
            <w:r w:rsidR="00557572" w:rsidRPr="00557572">
              <w:rPr>
                <w:rFonts w:asciiTheme="minorHAnsi" w:hAnsiTheme="minorHAnsi" w:cstheme="minorHAnsi"/>
                <w:sz w:val="22"/>
                <w:szCs w:val="21"/>
              </w:rPr>
              <w:t xml:space="preserve">VMware </w:t>
            </w:r>
            <w:r w:rsidR="00EE0295" w:rsidRPr="00557572">
              <w:rPr>
                <w:rFonts w:asciiTheme="minorHAnsi" w:hAnsiTheme="minorHAnsi" w:cstheme="minorHAnsi"/>
                <w:sz w:val="22"/>
                <w:szCs w:val="21"/>
              </w:rPr>
              <w:t>VCenter</w:t>
            </w:r>
          </w:p>
        </w:tc>
      </w:tr>
      <w:tr w:rsidR="0078098B" w:rsidRPr="00140484" w:rsidTr="00A77798">
        <w:trPr>
          <w:cantSplit/>
          <w:trHeight w:val="250"/>
        </w:trPr>
        <w:tc>
          <w:tcPr>
            <w:tcW w:w="1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098B" w:rsidRPr="00140484" w:rsidRDefault="0078098B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b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1"/>
              </w:rPr>
              <w:t>Operating Systems</w:t>
            </w:r>
          </w:p>
        </w:tc>
        <w:tc>
          <w:tcPr>
            <w:tcW w:w="33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643CC" w:rsidRPr="0078098B" w:rsidRDefault="0078098B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sz w:val="22"/>
                <w:szCs w:val="21"/>
              </w:rPr>
            </w:pPr>
            <w:r w:rsidRPr="0078098B">
              <w:rPr>
                <w:rFonts w:asciiTheme="minorHAnsi" w:hAnsiTheme="minorHAnsi" w:cstheme="minorHAnsi"/>
                <w:sz w:val="22"/>
                <w:szCs w:val="21"/>
              </w:rPr>
              <w:t xml:space="preserve">Windows, </w:t>
            </w:r>
            <w:r w:rsidR="00557572">
              <w:rPr>
                <w:rFonts w:asciiTheme="minorHAnsi" w:hAnsiTheme="minorHAnsi" w:cstheme="minorHAnsi"/>
                <w:sz w:val="22"/>
                <w:szCs w:val="21"/>
              </w:rPr>
              <w:t xml:space="preserve">Unix, </w:t>
            </w:r>
            <w:r w:rsidRPr="0078098B">
              <w:rPr>
                <w:rFonts w:asciiTheme="minorHAnsi" w:hAnsiTheme="minorHAnsi" w:cstheme="minorHAnsi"/>
                <w:sz w:val="22"/>
                <w:szCs w:val="21"/>
              </w:rPr>
              <w:t>Linux</w:t>
            </w:r>
          </w:p>
        </w:tc>
      </w:tr>
      <w:tr w:rsidR="009643CC" w:rsidRPr="00140484" w:rsidTr="00A77798">
        <w:trPr>
          <w:cantSplit/>
          <w:trHeight w:val="250"/>
        </w:trPr>
        <w:tc>
          <w:tcPr>
            <w:tcW w:w="1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643CC" w:rsidRDefault="009643CC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b/>
                <w:sz w:val="22"/>
                <w:szCs w:val="21"/>
              </w:rPr>
            </w:pPr>
          </w:p>
        </w:tc>
        <w:tc>
          <w:tcPr>
            <w:tcW w:w="33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643CC" w:rsidRPr="0078098B" w:rsidRDefault="009643CC" w:rsidP="0078098B">
            <w:pPr>
              <w:pStyle w:val="BodyB"/>
              <w:spacing w:before="40" w:after="40"/>
              <w:jc w:val="both"/>
              <w:rPr>
                <w:rFonts w:asciiTheme="minorHAnsi" w:hAnsiTheme="minorHAnsi" w:cstheme="minorHAnsi"/>
                <w:sz w:val="22"/>
                <w:szCs w:val="21"/>
              </w:rPr>
            </w:pPr>
          </w:p>
        </w:tc>
      </w:tr>
    </w:tbl>
    <w:p w:rsidR="00211A77" w:rsidRPr="003B63F1" w:rsidRDefault="00211A77" w:rsidP="00211A77">
      <w:pPr>
        <w:pStyle w:val="Heading"/>
      </w:pPr>
      <w:r w:rsidRPr="003B63F1">
        <w:t>Experience Summary:</w:t>
      </w:r>
    </w:p>
    <w:p w:rsidR="00315547" w:rsidRPr="001C4F2C" w:rsidRDefault="00F725CC" w:rsidP="00315547">
      <w:pPr>
        <w:pStyle w:val="Client"/>
        <w:rPr>
          <w:rFonts w:asciiTheme="majorHAnsi" w:hAnsiTheme="majorHAnsi" w:cs="Arial"/>
        </w:rPr>
      </w:pPr>
      <w:r w:rsidRPr="00F725CC">
        <w:rPr>
          <w:bCs/>
        </w:rPr>
        <w:t>AT&amp;T, Alpharetta,</w:t>
      </w:r>
      <w:r>
        <w:rPr>
          <w:bCs/>
        </w:rPr>
        <w:t xml:space="preserve"> </w:t>
      </w:r>
      <w:r w:rsidRPr="00F725CC">
        <w:rPr>
          <w:bCs/>
        </w:rPr>
        <w:t>GA            </w:t>
      </w:r>
      <w:r w:rsidR="00A51F60">
        <w:t xml:space="preserve">                                              </w:t>
      </w:r>
      <w:r>
        <w:t xml:space="preserve">                               </w:t>
      </w:r>
      <w:r w:rsidR="00A51F60">
        <w:t xml:space="preserve">   </w:t>
      </w:r>
      <w:r w:rsidR="00CA5F78">
        <w:t xml:space="preserve">  </w:t>
      </w:r>
      <w:r>
        <w:t xml:space="preserve">        </w:t>
      </w:r>
      <w:r w:rsidR="00BE1E04">
        <w:t xml:space="preserve"> July</w:t>
      </w:r>
      <w:r w:rsidR="00D6403B">
        <w:t xml:space="preserve"> </w:t>
      </w:r>
      <w:proofErr w:type="gramStart"/>
      <w:r w:rsidR="00A51F60">
        <w:t>201</w:t>
      </w:r>
      <w:r w:rsidR="006E48EA">
        <w:t>6</w:t>
      </w:r>
      <w:r w:rsidR="00B039EB">
        <w:t xml:space="preserve"> </w:t>
      </w:r>
      <w:r w:rsidR="00D6403B">
        <w:t xml:space="preserve"> To</w:t>
      </w:r>
      <w:proofErr w:type="gramEnd"/>
      <w:r w:rsidR="00D6403B">
        <w:t xml:space="preserve"> Till Present</w:t>
      </w:r>
    </w:p>
    <w:p w:rsidR="00315547" w:rsidRPr="001C4F2C" w:rsidRDefault="0078098B" w:rsidP="00315547">
      <w:pPr>
        <w:pStyle w:val="Designation"/>
      </w:pPr>
      <w:r>
        <w:t xml:space="preserve">Role: </w:t>
      </w:r>
      <w:r w:rsidR="0094636B">
        <w:t>DevOps</w:t>
      </w:r>
      <w:r w:rsidR="00516EC6">
        <w:t xml:space="preserve"> / </w:t>
      </w:r>
      <w:r w:rsidR="0094636B">
        <w:t xml:space="preserve">AWS </w:t>
      </w:r>
      <w:r>
        <w:t>Engineer</w:t>
      </w:r>
    </w:p>
    <w:p w:rsidR="00315547" w:rsidRPr="00315547" w:rsidRDefault="00315547" w:rsidP="00315547">
      <w:pPr>
        <w:pStyle w:val="Responsibilities"/>
        <w:rPr>
          <w:rStyle w:val="Heading4Char"/>
          <w:rFonts w:eastAsia="Arial" w:cstheme="minorHAnsi"/>
          <w:b/>
          <w:bCs w:val="0"/>
          <w:sz w:val="22"/>
          <w:szCs w:val="21"/>
        </w:rPr>
      </w:pPr>
      <w:proofErr w:type="gramStart"/>
      <w:r w:rsidRPr="00315547">
        <w:rPr>
          <w:rStyle w:val="Heading4Char"/>
          <w:rFonts w:eastAsia="Arial" w:cstheme="minorHAnsi"/>
          <w:b/>
          <w:bCs w:val="0"/>
          <w:sz w:val="22"/>
          <w:szCs w:val="21"/>
        </w:rPr>
        <w:t>Responsibilities :</w:t>
      </w:r>
      <w:proofErr w:type="gramEnd"/>
    </w:p>
    <w:p w:rsidR="00315547" w:rsidRDefault="00B43FF2" w:rsidP="007F1DE6">
      <w:pPr>
        <w:pStyle w:val="Points"/>
        <w:rPr>
          <w:rFonts w:eastAsia="Arial"/>
        </w:rPr>
      </w:pPr>
      <w:r>
        <w:rPr>
          <w:rFonts w:eastAsia="Arial"/>
        </w:rPr>
        <w:t>O</w:t>
      </w:r>
      <w:r w:rsidR="00315547" w:rsidRPr="0075590D">
        <w:rPr>
          <w:rFonts w:eastAsia="Arial"/>
        </w:rPr>
        <w:t>vers</w:t>
      </w:r>
      <w:r>
        <w:rPr>
          <w:rFonts w:eastAsia="Arial"/>
        </w:rPr>
        <w:t>aw</w:t>
      </w:r>
      <w:r w:rsidR="00315547" w:rsidRPr="0075590D">
        <w:rPr>
          <w:rFonts w:eastAsia="Arial"/>
        </w:rPr>
        <w:t xml:space="preserve"> distributed computing instrument AWS and the code in the Git (rendition controlling).</w:t>
      </w:r>
    </w:p>
    <w:p w:rsidR="00315547" w:rsidRDefault="00B43FF2" w:rsidP="007F1DE6">
      <w:pPr>
        <w:pStyle w:val="Points"/>
        <w:rPr>
          <w:rFonts w:eastAsia="Arial"/>
        </w:rPr>
      </w:pPr>
      <w:r>
        <w:rPr>
          <w:rFonts w:eastAsia="Arial"/>
        </w:rPr>
        <w:lastRenderedPageBreak/>
        <w:t>Participat</w:t>
      </w:r>
      <w:r w:rsidR="00315547" w:rsidRPr="0075590D">
        <w:rPr>
          <w:rFonts w:eastAsia="Arial"/>
        </w:rPr>
        <w:t xml:space="preserve">ed in outlining and sending </w:t>
      </w:r>
      <w:proofErr w:type="gramStart"/>
      <w:r w:rsidR="00315547" w:rsidRPr="0075590D">
        <w:rPr>
          <w:rFonts w:eastAsia="Arial"/>
        </w:rPr>
        <w:t>a vast applications</w:t>
      </w:r>
      <w:proofErr w:type="gramEnd"/>
      <w:r w:rsidR="00315547" w:rsidRPr="0075590D">
        <w:rPr>
          <w:rFonts w:eastAsia="Arial"/>
        </w:rPr>
        <w:t xml:space="preserve"> using the greater part of the AWS stack (Including EC2, Route53, S3, RDS, Dynamo DB, </w:t>
      </w:r>
      <w:r w:rsidR="00315547" w:rsidRPr="00A619A9">
        <w:rPr>
          <w:rFonts w:eastAsia="Arial"/>
          <w:b/>
        </w:rPr>
        <w:t>SNS, SQS</w:t>
      </w:r>
      <w:r w:rsidR="00315547" w:rsidRPr="0075590D">
        <w:rPr>
          <w:rFonts w:eastAsia="Arial"/>
        </w:rPr>
        <w:t xml:space="preserve">, IAM) concentrating on high accessibility, adaptation to non-critical failure, and auto-scaling in AWS </w:t>
      </w:r>
      <w:r w:rsidR="003E3D85" w:rsidRPr="0075590D">
        <w:rPr>
          <w:rFonts w:eastAsia="Arial"/>
        </w:rPr>
        <w:t>Cloud Formation</w:t>
      </w:r>
      <w:r w:rsidR="00315547" w:rsidRPr="0075590D">
        <w:rPr>
          <w:rFonts w:eastAsia="Arial"/>
        </w:rPr>
        <w:t xml:space="preserve">. </w:t>
      </w:r>
    </w:p>
    <w:p w:rsidR="005E6D90" w:rsidRPr="005E6D90" w:rsidRDefault="005E6D90" w:rsidP="005E6D90">
      <w:pPr>
        <w:pStyle w:val="Points"/>
      </w:pPr>
      <w:r w:rsidRPr="00844BE5">
        <w:t xml:space="preserve">Experience in </w:t>
      </w:r>
      <w:r w:rsidRPr="00844BE5">
        <w:rPr>
          <w:b/>
        </w:rPr>
        <w:t>JIRA</w:t>
      </w:r>
      <w:r w:rsidRPr="00844BE5">
        <w:t xml:space="preserve"> to capture, organize and prioritize issues. Experience in partially administering JIRA for issue management</w:t>
      </w:r>
    </w:p>
    <w:p w:rsidR="00B43FF2" w:rsidRPr="00B43FF2" w:rsidRDefault="00B43FF2" w:rsidP="00B43FF2">
      <w:pPr>
        <w:pStyle w:val="Points"/>
        <w:rPr>
          <w:rFonts w:eastAsia="Arial"/>
        </w:rPr>
      </w:pPr>
      <w:r w:rsidRPr="00B43FF2">
        <w:rPr>
          <w:rFonts w:eastAsia="Arial"/>
        </w:rPr>
        <w:t>Proposed and implemented branching strategy suitable for agile development in</w:t>
      </w:r>
      <w:r w:rsidRPr="00A619A9">
        <w:rPr>
          <w:rFonts w:eastAsia="Arial"/>
          <w:b/>
        </w:rPr>
        <w:t xml:space="preserve"> Git</w:t>
      </w:r>
      <w:r w:rsidRPr="00B43FF2">
        <w:rPr>
          <w:rFonts w:eastAsia="Arial"/>
        </w:rPr>
        <w:t xml:space="preserve">. </w:t>
      </w:r>
    </w:p>
    <w:p w:rsidR="00B43FF2" w:rsidRPr="00B43FF2" w:rsidRDefault="00B43FF2" w:rsidP="00B43FF2">
      <w:pPr>
        <w:pStyle w:val="Points"/>
        <w:rPr>
          <w:rFonts w:eastAsia="Arial"/>
        </w:rPr>
      </w:pPr>
      <w:r w:rsidRPr="00B43FF2">
        <w:rPr>
          <w:rFonts w:eastAsia="Arial"/>
        </w:rPr>
        <w:t xml:space="preserve">Installed and configured Jenkins for Automating Deployments and providing an automation solution. </w:t>
      </w:r>
    </w:p>
    <w:p w:rsidR="00B43FF2" w:rsidRDefault="00B43FF2" w:rsidP="00B43FF2">
      <w:pPr>
        <w:pStyle w:val="Points"/>
        <w:rPr>
          <w:rFonts w:eastAsia="Arial"/>
        </w:rPr>
      </w:pPr>
      <w:r w:rsidRPr="00B43FF2">
        <w:rPr>
          <w:rFonts w:eastAsia="Arial"/>
        </w:rPr>
        <w:t xml:space="preserve">Integrated Subversion into Jenkins to automate the code check-out </w:t>
      </w:r>
      <w:proofErr w:type="gramStart"/>
      <w:r w:rsidRPr="00B43FF2">
        <w:rPr>
          <w:rFonts w:eastAsia="Arial"/>
        </w:rPr>
        <w:t xml:space="preserve">process </w:t>
      </w:r>
      <w:r w:rsidR="00532232">
        <w:rPr>
          <w:rFonts w:eastAsia="Arial"/>
        </w:rPr>
        <w:t>.</w:t>
      </w:r>
      <w:proofErr w:type="gramEnd"/>
    </w:p>
    <w:p w:rsidR="00532232" w:rsidRPr="00B43FF2" w:rsidRDefault="00532232" w:rsidP="00B43FF2">
      <w:pPr>
        <w:pStyle w:val="Points"/>
        <w:rPr>
          <w:rFonts w:eastAsia="Arial"/>
        </w:rPr>
      </w:pPr>
      <w:r>
        <w:rPr>
          <w:rFonts w:eastAsia="Arial"/>
        </w:rPr>
        <w:t xml:space="preserve">In DNS have worked on the security services for a specific network that requires reverse name resolution to make it more difficult to launch </w:t>
      </w:r>
      <w:r w:rsidR="00255D1B">
        <w:rPr>
          <w:rFonts w:eastAsia="Arial"/>
        </w:rPr>
        <w:t>successful</w:t>
      </w:r>
      <w:r>
        <w:rPr>
          <w:rFonts w:eastAsia="Arial"/>
        </w:rPr>
        <w:t xml:space="preserve"> attacks to launch the services.</w:t>
      </w:r>
    </w:p>
    <w:p w:rsidR="00B43FF2" w:rsidRPr="00B43FF2" w:rsidRDefault="00B43FF2" w:rsidP="00B43FF2">
      <w:pPr>
        <w:pStyle w:val="Points"/>
        <w:rPr>
          <w:rFonts w:eastAsia="Arial"/>
        </w:rPr>
      </w:pPr>
      <w:r w:rsidRPr="00B43FF2">
        <w:rPr>
          <w:rFonts w:eastAsia="Arial"/>
        </w:rPr>
        <w:t xml:space="preserve">Used Jenkins for automating Builds and Automating Deployments </w:t>
      </w:r>
    </w:p>
    <w:p w:rsidR="00B43FF2" w:rsidRPr="00B43FF2" w:rsidRDefault="00B43FF2" w:rsidP="00B43FF2">
      <w:pPr>
        <w:pStyle w:val="Points"/>
        <w:rPr>
          <w:rFonts w:eastAsia="Arial"/>
        </w:rPr>
      </w:pPr>
      <w:r w:rsidRPr="00B43FF2">
        <w:rPr>
          <w:rFonts w:eastAsia="Arial"/>
        </w:rPr>
        <w:t xml:space="preserve">Used various plug-ins to extend the base functionality of </w:t>
      </w:r>
      <w:r w:rsidRPr="00A619A9">
        <w:rPr>
          <w:rFonts w:eastAsia="Arial"/>
          <w:b/>
        </w:rPr>
        <w:t>Jenkins</w:t>
      </w:r>
      <w:r w:rsidRPr="00B43FF2">
        <w:rPr>
          <w:rFonts w:eastAsia="Arial"/>
        </w:rPr>
        <w:t xml:space="preserve"> to deploy, integrate tests and display reports </w:t>
      </w:r>
    </w:p>
    <w:p w:rsidR="00B43FF2" w:rsidRPr="00B43FF2" w:rsidRDefault="00B43FF2" w:rsidP="00B43FF2">
      <w:pPr>
        <w:pStyle w:val="Points"/>
        <w:rPr>
          <w:rFonts w:eastAsia="Arial"/>
        </w:rPr>
      </w:pPr>
      <w:r w:rsidRPr="00B43FF2">
        <w:rPr>
          <w:rFonts w:eastAsia="Arial"/>
        </w:rPr>
        <w:t xml:space="preserve">Managed the Release Communication and Co-ordination Process. </w:t>
      </w:r>
    </w:p>
    <w:p w:rsidR="00B43FF2" w:rsidRDefault="00B43FF2" w:rsidP="00B43FF2">
      <w:pPr>
        <w:pStyle w:val="Points"/>
        <w:rPr>
          <w:rFonts w:eastAsia="Arial"/>
        </w:rPr>
      </w:pPr>
      <w:r w:rsidRPr="00B43FF2">
        <w:rPr>
          <w:rFonts w:eastAsia="Arial"/>
        </w:rPr>
        <w:t xml:space="preserve">Developed build scripts using </w:t>
      </w:r>
      <w:r w:rsidRPr="00A619A9">
        <w:rPr>
          <w:rFonts w:eastAsia="Arial"/>
          <w:b/>
        </w:rPr>
        <w:t>MAVEN</w:t>
      </w:r>
      <w:r w:rsidRPr="00B43FF2">
        <w:rPr>
          <w:rFonts w:eastAsia="Arial"/>
        </w:rPr>
        <w:t xml:space="preserve"> as the build tools for the creation of build artifacts like war or ear files. </w:t>
      </w:r>
    </w:p>
    <w:p w:rsidR="005E6D90" w:rsidRPr="005E6D90" w:rsidRDefault="005E6D90" w:rsidP="005E6D90">
      <w:pPr>
        <w:pStyle w:val="Points"/>
      </w:pPr>
      <w:r w:rsidRPr="00844BE5">
        <w:t xml:space="preserve">Configuration Management and source code repository management using tools like </w:t>
      </w:r>
      <w:r w:rsidRPr="00844BE5">
        <w:rPr>
          <w:b/>
        </w:rPr>
        <w:t>TFS, GIT</w:t>
      </w:r>
      <w:r w:rsidRPr="00844BE5">
        <w:t xml:space="preserve">, </w:t>
      </w:r>
      <w:r w:rsidRPr="00844BE5">
        <w:rPr>
          <w:b/>
        </w:rPr>
        <w:t>Perforce, Subversion (SVN), RTC, agile tools like JIRA, scrum</w:t>
      </w:r>
      <w:r w:rsidRPr="00844BE5">
        <w:t xml:space="preserve">, and CI tools like </w:t>
      </w:r>
      <w:r w:rsidRPr="00844BE5">
        <w:rPr>
          <w:b/>
        </w:rPr>
        <w:t>TeamCity, Bamboo</w:t>
      </w:r>
      <w:r w:rsidRPr="00844BE5">
        <w:t xml:space="preserve">, </w:t>
      </w:r>
      <w:r w:rsidRPr="00844BE5">
        <w:rPr>
          <w:b/>
        </w:rPr>
        <w:t>Jenkins</w:t>
      </w:r>
      <w:r w:rsidRPr="00844BE5">
        <w:t>.</w:t>
      </w:r>
      <w:bookmarkStart w:id="0" w:name="_GoBack"/>
      <w:bookmarkEnd w:id="0"/>
    </w:p>
    <w:p w:rsidR="00B43FF2" w:rsidRDefault="00B43FF2" w:rsidP="00B43FF2">
      <w:pPr>
        <w:pStyle w:val="Points"/>
        <w:rPr>
          <w:rFonts w:eastAsia="Arial"/>
        </w:rPr>
      </w:pPr>
      <w:r w:rsidRPr="00B43FF2">
        <w:rPr>
          <w:rFonts w:eastAsia="Arial"/>
        </w:rPr>
        <w:t>Maintained the Shell and Perl scripts for the automation purposes.</w:t>
      </w:r>
    </w:p>
    <w:p w:rsidR="0085304F" w:rsidRDefault="0085304F" w:rsidP="00B43FF2">
      <w:pPr>
        <w:pStyle w:val="Points"/>
        <w:rPr>
          <w:rFonts w:eastAsia="Arial"/>
        </w:rPr>
      </w:pPr>
      <w:r>
        <w:rPr>
          <w:rFonts w:eastAsia="Arial"/>
        </w:rPr>
        <w:t xml:space="preserve">Worked using </w:t>
      </w:r>
      <w:r w:rsidRPr="00794E34">
        <w:rPr>
          <w:rFonts w:eastAsia="Arial"/>
          <w:b/>
        </w:rPr>
        <w:t>DHCP server</w:t>
      </w:r>
      <w:r>
        <w:rPr>
          <w:rFonts w:eastAsia="Arial"/>
        </w:rPr>
        <w:t xml:space="preserve"> which can assign Ip addresses to the clients.</w:t>
      </w:r>
    </w:p>
    <w:p w:rsidR="0085304F" w:rsidRPr="0075590D" w:rsidRDefault="0085304F" w:rsidP="00B43FF2">
      <w:pPr>
        <w:pStyle w:val="Points"/>
        <w:rPr>
          <w:rFonts w:eastAsia="Arial"/>
        </w:rPr>
      </w:pPr>
      <w:r>
        <w:rPr>
          <w:rFonts w:eastAsia="Arial"/>
        </w:rPr>
        <w:t xml:space="preserve">Helped in preventing </w:t>
      </w:r>
      <w:proofErr w:type="gramStart"/>
      <w:r>
        <w:rPr>
          <w:rFonts w:eastAsia="Arial"/>
        </w:rPr>
        <w:t>an unauthorized laptops</w:t>
      </w:r>
      <w:proofErr w:type="gramEnd"/>
      <w:r>
        <w:rPr>
          <w:rFonts w:eastAsia="Arial"/>
        </w:rPr>
        <w:t xml:space="preserve"> from using a network that uses </w:t>
      </w:r>
      <w:r w:rsidRPr="00A619A9">
        <w:rPr>
          <w:rFonts w:eastAsia="Arial"/>
          <w:b/>
        </w:rPr>
        <w:t>DHCP</w:t>
      </w:r>
      <w:r>
        <w:rPr>
          <w:rFonts w:eastAsia="Arial"/>
        </w:rPr>
        <w:t xml:space="preserve"> for dynamic addressing.</w:t>
      </w:r>
    </w:p>
    <w:p w:rsidR="00315547" w:rsidRPr="0075590D" w:rsidRDefault="00315547" w:rsidP="007F1DE6">
      <w:pPr>
        <w:pStyle w:val="Points"/>
        <w:rPr>
          <w:rFonts w:eastAsia="Arial"/>
        </w:rPr>
      </w:pPr>
      <w:r w:rsidRPr="0075590D">
        <w:rPr>
          <w:rFonts w:eastAsia="Arial"/>
        </w:rPr>
        <w:t xml:space="preserve">Managed IAM approaches, giving access to various AWS assets, plan and refine the work processes used to allow get to. </w:t>
      </w:r>
    </w:p>
    <w:p w:rsidR="00315547" w:rsidRPr="0075590D" w:rsidRDefault="00315547" w:rsidP="007F1DE6">
      <w:pPr>
        <w:pStyle w:val="Points"/>
        <w:rPr>
          <w:rFonts w:eastAsia="Arial"/>
        </w:rPr>
      </w:pPr>
      <w:r w:rsidRPr="0075590D">
        <w:rPr>
          <w:rFonts w:eastAsia="Arial"/>
        </w:rPr>
        <w:t xml:space="preserve">Managed servers on the Amazon Web Services (AWS) stage cases utilizing Puppet, </w:t>
      </w:r>
      <w:r w:rsidRPr="00A619A9">
        <w:rPr>
          <w:rFonts w:eastAsia="Arial"/>
          <w:b/>
        </w:rPr>
        <w:t>Chef</w:t>
      </w:r>
      <w:r w:rsidRPr="0075590D">
        <w:rPr>
          <w:rFonts w:eastAsia="Arial"/>
        </w:rPr>
        <w:t xml:space="preserve"> Configuration administration. </w:t>
      </w:r>
    </w:p>
    <w:p w:rsidR="00315547" w:rsidRPr="0075590D" w:rsidRDefault="00A51F60" w:rsidP="007F1DE6">
      <w:pPr>
        <w:pStyle w:val="Points"/>
        <w:rPr>
          <w:rFonts w:eastAsia="Arial"/>
        </w:rPr>
      </w:pPr>
      <w:r>
        <w:rPr>
          <w:rFonts w:eastAsia="Arial"/>
        </w:rPr>
        <w:t>Create</w:t>
      </w:r>
      <w:r w:rsidR="003E3D85">
        <w:rPr>
          <w:rFonts w:eastAsia="Arial"/>
        </w:rPr>
        <w:t xml:space="preserve"> </w:t>
      </w:r>
      <w:r w:rsidR="00906E54">
        <w:rPr>
          <w:rFonts w:eastAsia="Arial"/>
        </w:rPr>
        <w:t>im</w:t>
      </w:r>
      <w:r w:rsidR="00906E54" w:rsidRPr="0075590D">
        <w:rPr>
          <w:rFonts w:eastAsia="Arial"/>
        </w:rPr>
        <w:t>plementations</w:t>
      </w:r>
      <w:r w:rsidR="00315547" w:rsidRPr="0075590D">
        <w:rPr>
          <w:rFonts w:eastAsia="Arial"/>
        </w:rPr>
        <w:t xml:space="preserve"> and oversaw sending forms by means of Linux Deployment Management System and </w:t>
      </w:r>
      <w:r w:rsidR="00315547" w:rsidRPr="00A619A9">
        <w:rPr>
          <w:rFonts w:eastAsia="Arial"/>
          <w:b/>
        </w:rPr>
        <w:t xml:space="preserve">Puppet. </w:t>
      </w:r>
    </w:p>
    <w:p w:rsidR="00B43FF2" w:rsidRDefault="00B43FF2" w:rsidP="00EA6850">
      <w:pPr>
        <w:pStyle w:val="Points"/>
        <w:rPr>
          <w:rFonts w:eastAsia="Arial"/>
        </w:rPr>
      </w:pPr>
      <w:r w:rsidRPr="00B43FF2">
        <w:rPr>
          <w:rFonts w:eastAsia="Arial"/>
        </w:rPr>
        <w:t>U</w:t>
      </w:r>
      <w:r w:rsidR="00315547" w:rsidRPr="00B43FF2">
        <w:rPr>
          <w:rFonts w:eastAsia="Arial"/>
        </w:rPr>
        <w:t>tiliz</w:t>
      </w:r>
      <w:r w:rsidRPr="00B43FF2">
        <w:rPr>
          <w:rFonts w:eastAsia="Arial"/>
        </w:rPr>
        <w:t>ed</w:t>
      </w:r>
      <w:r w:rsidR="00315547" w:rsidRPr="00B43FF2">
        <w:rPr>
          <w:rFonts w:eastAsia="Arial"/>
        </w:rPr>
        <w:t xml:space="preserve"> </w:t>
      </w:r>
      <w:r w:rsidR="00315547" w:rsidRPr="00A619A9">
        <w:rPr>
          <w:rFonts w:eastAsia="Arial"/>
          <w:b/>
        </w:rPr>
        <w:t>Tomcat</w:t>
      </w:r>
      <w:r w:rsidR="00315547" w:rsidRPr="00B43FF2">
        <w:rPr>
          <w:rFonts w:eastAsia="Arial"/>
        </w:rPr>
        <w:t xml:space="preserve">, servers for arrangements. </w:t>
      </w:r>
    </w:p>
    <w:p w:rsidR="00B43FF2" w:rsidRDefault="00315547" w:rsidP="00EA6850">
      <w:pPr>
        <w:pStyle w:val="Points"/>
        <w:rPr>
          <w:rFonts w:eastAsia="Arial"/>
        </w:rPr>
      </w:pPr>
      <w:r w:rsidRPr="00B43FF2">
        <w:rPr>
          <w:rFonts w:eastAsia="Arial"/>
        </w:rPr>
        <w:t>Automat</w:t>
      </w:r>
      <w:r w:rsidR="00B43FF2">
        <w:rPr>
          <w:rFonts w:eastAsia="Arial"/>
        </w:rPr>
        <w:t>ed</w:t>
      </w:r>
      <w:r w:rsidRPr="00B43FF2">
        <w:rPr>
          <w:rFonts w:eastAsia="Arial"/>
        </w:rPr>
        <w:t xml:space="preserve"> OS constructs and Application Installation through Puppet and Chef. </w:t>
      </w:r>
    </w:p>
    <w:p w:rsidR="00B43FF2" w:rsidRDefault="00B43FF2" w:rsidP="00EA6850">
      <w:pPr>
        <w:pStyle w:val="Points"/>
        <w:rPr>
          <w:rFonts w:eastAsia="Arial"/>
        </w:rPr>
      </w:pPr>
      <w:r>
        <w:rPr>
          <w:rFonts w:eastAsia="Arial"/>
        </w:rPr>
        <w:t xml:space="preserve">Used </w:t>
      </w:r>
      <w:r w:rsidR="00315547" w:rsidRPr="00B43FF2">
        <w:rPr>
          <w:rFonts w:eastAsia="Arial"/>
        </w:rPr>
        <w:t xml:space="preserve">Nagios for application and equipment asset observing. </w:t>
      </w:r>
    </w:p>
    <w:p w:rsidR="00315547" w:rsidRDefault="00315547" w:rsidP="00EA6850">
      <w:pPr>
        <w:pStyle w:val="Points"/>
        <w:rPr>
          <w:rFonts w:eastAsia="Arial"/>
        </w:rPr>
      </w:pPr>
      <w:r w:rsidRPr="00B43FF2">
        <w:rPr>
          <w:rFonts w:eastAsia="Arial"/>
        </w:rPr>
        <w:t>Compos</w:t>
      </w:r>
      <w:r w:rsidR="00B43FF2">
        <w:rPr>
          <w:rFonts w:eastAsia="Arial"/>
        </w:rPr>
        <w:t>ed</w:t>
      </w:r>
      <w:r w:rsidRPr="00B43FF2">
        <w:rPr>
          <w:rFonts w:eastAsia="Arial"/>
        </w:rPr>
        <w:t xml:space="preserve"> new modules in Nagios to screen assets. </w:t>
      </w:r>
    </w:p>
    <w:p w:rsidR="001844F5" w:rsidRPr="00B43FF2" w:rsidRDefault="001844F5" w:rsidP="00EA6850">
      <w:pPr>
        <w:pStyle w:val="Points"/>
        <w:rPr>
          <w:rFonts w:eastAsia="Arial"/>
        </w:rPr>
      </w:pPr>
      <w:r>
        <w:rPr>
          <w:rFonts w:eastAsia="Arial"/>
        </w:rPr>
        <w:t xml:space="preserve">Experienced on working and getting the data into a </w:t>
      </w:r>
      <w:r w:rsidR="00906E54">
        <w:rPr>
          <w:rFonts w:eastAsia="Arial"/>
        </w:rPr>
        <w:t>Splunk</w:t>
      </w:r>
      <w:r>
        <w:rPr>
          <w:rFonts w:eastAsia="Arial"/>
        </w:rPr>
        <w:t xml:space="preserve"> instance via forwarders.</w:t>
      </w:r>
    </w:p>
    <w:p w:rsidR="0078098B" w:rsidRDefault="0078098B" w:rsidP="0078098B">
      <w:pPr>
        <w:pStyle w:val="Environment"/>
        <w:rPr>
          <w:b w:val="0"/>
          <w:u w:val="none"/>
        </w:rPr>
      </w:pPr>
      <w:r>
        <w:t>Environment:</w:t>
      </w:r>
      <w:r w:rsidR="00A51F60" w:rsidRPr="00A51F60">
        <w:rPr>
          <w:b w:val="0"/>
          <w:u w:val="none"/>
        </w:rPr>
        <w:t xml:space="preserve"> GIT,</w:t>
      </w:r>
      <w:r w:rsidR="00A51F60">
        <w:rPr>
          <w:b w:val="0"/>
          <w:u w:val="none"/>
        </w:rPr>
        <w:t xml:space="preserve"> Ant,</w:t>
      </w:r>
      <w:r w:rsidR="00A51F60" w:rsidRPr="00A51F60">
        <w:rPr>
          <w:b w:val="0"/>
          <w:u w:val="none"/>
        </w:rPr>
        <w:t xml:space="preserve"> Maven, Jenkins, Python, Ruby, Lin</w:t>
      </w:r>
      <w:r w:rsidR="00A51F60">
        <w:rPr>
          <w:b w:val="0"/>
          <w:u w:val="none"/>
        </w:rPr>
        <w:t>ux, Cloud Formation Templates, EC</w:t>
      </w:r>
      <w:r w:rsidR="00A51F60" w:rsidRPr="00A51F60">
        <w:rPr>
          <w:b w:val="0"/>
          <w:u w:val="none"/>
        </w:rPr>
        <w:t>2, S3, VPC, ELB, Rout</w:t>
      </w:r>
      <w:r w:rsidR="00A51F60">
        <w:rPr>
          <w:b w:val="0"/>
          <w:u w:val="none"/>
        </w:rPr>
        <w:t>e 53, Docker</w:t>
      </w:r>
      <w:r w:rsidR="008A24FD">
        <w:rPr>
          <w:b w:val="0"/>
          <w:u w:val="none"/>
        </w:rPr>
        <w:t>, Nagio</w:t>
      </w:r>
      <w:r w:rsidR="00A51F60" w:rsidRPr="00A51F60">
        <w:rPr>
          <w:b w:val="0"/>
          <w:u w:val="none"/>
        </w:rPr>
        <w:t>s,</w:t>
      </w:r>
      <w:r w:rsidR="008A24FD">
        <w:rPr>
          <w:b w:val="0"/>
          <w:u w:val="none"/>
        </w:rPr>
        <w:t xml:space="preserve"> </w:t>
      </w:r>
      <w:r w:rsidR="00906E54">
        <w:rPr>
          <w:b w:val="0"/>
          <w:u w:val="none"/>
        </w:rPr>
        <w:t>Splunk</w:t>
      </w:r>
      <w:r w:rsidR="008A24FD">
        <w:rPr>
          <w:b w:val="0"/>
          <w:u w:val="none"/>
        </w:rPr>
        <w:t>,</w:t>
      </w:r>
      <w:r w:rsidR="00A51F60" w:rsidRPr="00A51F60">
        <w:rPr>
          <w:b w:val="0"/>
          <w:u w:val="none"/>
        </w:rPr>
        <w:t xml:space="preserve"> Tomcat, Apache, </w:t>
      </w:r>
      <w:r w:rsidR="00A51F60">
        <w:rPr>
          <w:b w:val="0"/>
          <w:u w:val="none"/>
        </w:rPr>
        <w:t>Chef, Puppet, JIRA.</w:t>
      </w:r>
    </w:p>
    <w:p w:rsidR="00603B83" w:rsidRDefault="00603B83" w:rsidP="0078098B">
      <w:pPr>
        <w:pStyle w:val="Environment"/>
        <w:rPr>
          <w:b w:val="0"/>
          <w:u w:val="none"/>
        </w:rPr>
      </w:pPr>
    </w:p>
    <w:p w:rsidR="006E48EA" w:rsidRDefault="0081753D" w:rsidP="006E48EA">
      <w:pPr>
        <w:pStyle w:val="Client"/>
      </w:pPr>
      <w:r>
        <w:rPr>
          <w:bCs/>
        </w:rPr>
        <w:t>MetLife Somerset, NJ</w:t>
      </w:r>
      <w:r w:rsidR="006E48EA">
        <w:t xml:space="preserve">              </w:t>
      </w:r>
      <w:r w:rsidR="00CA5F78">
        <w:t xml:space="preserve">                                                                </w:t>
      </w:r>
      <w:r w:rsidR="00D6403B">
        <w:t xml:space="preserve">       </w:t>
      </w:r>
      <w:r w:rsidR="006A3B24">
        <w:t xml:space="preserve">                </w:t>
      </w:r>
      <w:r w:rsidR="00D6403B">
        <w:t xml:space="preserve"> </w:t>
      </w:r>
      <w:r w:rsidR="00A72C88">
        <w:t xml:space="preserve">    May</w:t>
      </w:r>
      <w:r w:rsidR="006A3B24">
        <w:t xml:space="preserve"> 2015 to May</w:t>
      </w:r>
      <w:r w:rsidR="006B6C43">
        <w:t xml:space="preserve"> </w:t>
      </w:r>
      <w:r w:rsidR="006E48EA">
        <w:t>2016</w:t>
      </w:r>
    </w:p>
    <w:p w:rsidR="006E48EA" w:rsidRDefault="0094636B" w:rsidP="006E48EA">
      <w:pPr>
        <w:pStyle w:val="Designation"/>
      </w:pPr>
      <w:r>
        <w:t xml:space="preserve">Role: </w:t>
      </w:r>
      <w:r w:rsidR="00DB5A5F">
        <w:t>Build and Release Engineer</w:t>
      </w:r>
    </w:p>
    <w:p w:rsidR="006E48EA" w:rsidRPr="00315547" w:rsidRDefault="006E48EA" w:rsidP="006E48EA">
      <w:pPr>
        <w:pStyle w:val="Responsibilities"/>
        <w:rPr>
          <w:rStyle w:val="Heading4Char"/>
          <w:rFonts w:eastAsia="Arial" w:cstheme="minorHAnsi"/>
          <w:b/>
          <w:bCs w:val="0"/>
          <w:sz w:val="22"/>
          <w:szCs w:val="21"/>
        </w:rPr>
      </w:pPr>
      <w:proofErr w:type="gramStart"/>
      <w:r w:rsidRPr="00315547">
        <w:rPr>
          <w:rStyle w:val="Heading4Char"/>
          <w:rFonts w:eastAsia="Arial" w:cstheme="minorHAnsi"/>
          <w:b/>
          <w:bCs w:val="0"/>
          <w:sz w:val="22"/>
          <w:szCs w:val="21"/>
        </w:rPr>
        <w:t>Responsibilities :</w:t>
      </w:r>
      <w:proofErr w:type="gramEnd"/>
    </w:p>
    <w:p w:rsidR="0032229E" w:rsidRDefault="0032229E" w:rsidP="0032229E">
      <w:pPr>
        <w:pStyle w:val="Points"/>
      </w:pPr>
      <w:r>
        <w:t xml:space="preserve">Enabled Versioning and security for the files stored. </w:t>
      </w:r>
    </w:p>
    <w:p w:rsidR="0032229E" w:rsidRDefault="00350680" w:rsidP="0032229E">
      <w:pPr>
        <w:pStyle w:val="Points"/>
      </w:pPr>
      <w:r>
        <w:t>Worked o</w:t>
      </w:r>
      <w:r w:rsidR="0032229E">
        <w:t xml:space="preserve">n Log Insight and Cloud watch services to diagnose problems and configuring alerts. </w:t>
      </w:r>
    </w:p>
    <w:p w:rsidR="0032229E" w:rsidRDefault="0032229E" w:rsidP="0032229E">
      <w:pPr>
        <w:pStyle w:val="Points"/>
      </w:pPr>
      <w:r>
        <w:t>Configure</w:t>
      </w:r>
      <w:r w:rsidR="00350680">
        <w:t>d</w:t>
      </w:r>
      <w:r>
        <w:t xml:space="preserve"> log insight to all the virtual machines where critical applications are installed. Created dash boards to various applications and monitored the logs. </w:t>
      </w:r>
    </w:p>
    <w:p w:rsidR="0032229E" w:rsidRDefault="00350680" w:rsidP="0032229E">
      <w:pPr>
        <w:pStyle w:val="Points"/>
      </w:pPr>
      <w:r>
        <w:lastRenderedPageBreak/>
        <w:t>S</w:t>
      </w:r>
      <w:r w:rsidR="0032229E">
        <w:t>et up and maintain</w:t>
      </w:r>
      <w:r>
        <w:t>ed</w:t>
      </w:r>
      <w:r w:rsidR="0032229E">
        <w:t xml:space="preserve"> auto-scaling </w:t>
      </w:r>
      <w:r w:rsidR="0032229E" w:rsidRPr="00794E34">
        <w:rPr>
          <w:b/>
        </w:rPr>
        <w:t>AWS</w:t>
      </w:r>
      <w:r w:rsidR="0032229E">
        <w:t xml:space="preserve"> stacks (preferred using cloud formation and scripting). </w:t>
      </w:r>
    </w:p>
    <w:p w:rsidR="0032229E" w:rsidRDefault="003E3D85" w:rsidP="0032229E">
      <w:pPr>
        <w:pStyle w:val="Points"/>
      </w:pPr>
      <w:r>
        <w:t>Built scripts</w:t>
      </w:r>
      <w:r w:rsidR="0032229E">
        <w:t xml:space="preserve"> using </w:t>
      </w:r>
      <w:r w:rsidR="0032229E" w:rsidRPr="00794E34">
        <w:rPr>
          <w:b/>
        </w:rPr>
        <w:t xml:space="preserve">ANT </w:t>
      </w:r>
      <w:r w:rsidR="0032229E">
        <w:t xml:space="preserve">and </w:t>
      </w:r>
      <w:r w:rsidR="0032229E" w:rsidRPr="00794E34">
        <w:rPr>
          <w:b/>
        </w:rPr>
        <w:t>MAVEN</w:t>
      </w:r>
      <w:r w:rsidR="0032229E">
        <w:t xml:space="preserve"> build tools in Jenkins to move from one environment to other environments. </w:t>
      </w:r>
    </w:p>
    <w:p w:rsidR="0032229E" w:rsidRDefault="0032229E" w:rsidP="0032229E">
      <w:pPr>
        <w:pStyle w:val="Points"/>
      </w:pPr>
      <w:r>
        <w:t xml:space="preserve">Implemented continuous integration using Jenkins. Configured security to Jenkins </w:t>
      </w:r>
      <w:proofErr w:type="gramStart"/>
      <w:r>
        <w:t>and also</w:t>
      </w:r>
      <w:proofErr w:type="gramEnd"/>
      <w:r>
        <w:t xml:space="preserve"> added multiple nodes for continuous deployments. </w:t>
      </w:r>
    </w:p>
    <w:p w:rsidR="0032229E" w:rsidRDefault="0032229E" w:rsidP="0032229E">
      <w:pPr>
        <w:pStyle w:val="Points"/>
      </w:pPr>
      <w:r>
        <w:t xml:space="preserve">Used </w:t>
      </w:r>
      <w:r w:rsidRPr="00794E34">
        <w:rPr>
          <w:b/>
        </w:rPr>
        <w:t>Amazon Web Service's S3</w:t>
      </w:r>
      <w:r>
        <w:t xml:space="preserve"> (Simple storage service) data store for storing the records, prescriptions, bills etc. and accessed them using </w:t>
      </w:r>
      <w:r w:rsidRPr="00794E34">
        <w:rPr>
          <w:b/>
        </w:rPr>
        <w:t>AWS SDK</w:t>
      </w:r>
      <w:r>
        <w:t xml:space="preserve"> for Java utilizing </w:t>
      </w:r>
      <w:r w:rsidRPr="00794E34">
        <w:rPr>
          <w:b/>
        </w:rPr>
        <w:t>NoSQL</w:t>
      </w:r>
      <w:r>
        <w:t xml:space="preserve"> queries. </w:t>
      </w:r>
    </w:p>
    <w:p w:rsidR="0032229E" w:rsidRDefault="0032229E" w:rsidP="0032229E">
      <w:pPr>
        <w:pStyle w:val="Points"/>
      </w:pPr>
      <w:r>
        <w:t xml:space="preserve">Installed packages, run Cron jobs, and over-all configuration management of Linux servers using Puppet. </w:t>
      </w:r>
    </w:p>
    <w:p w:rsidR="00C1453B" w:rsidRDefault="00C1453B" w:rsidP="0032229E">
      <w:pPr>
        <w:pStyle w:val="Points"/>
      </w:pPr>
      <w:r>
        <w:t>Experienced in handling http requests using Nginx.</w:t>
      </w:r>
    </w:p>
    <w:p w:rsidR="00C1453B" w:rsidRDefault="00C1453B" w:rsidP="0032229E">
      <w:pPr>
        <w:pStyle w:val="Points"/>
      </w:pPr>
      <w:r>
        <w:t>Worked on the usage of Nginx server to deploy dynamic HTTP content on a network with using</w:t>
      </w:r>
      <w:r w:rsidRPr="00794E34">
        <w:rPr>
          <w:b/>
        </w:rPr>
        <w:t xml:space="preserve"> SCGI</w:t>
      </w:r>
      <w:r>
        <w:t>, WSGI application servers, fast</w:t>
      </w:r>
      <w:r w:rsidRPr="00794E34">
        <w:rPr>
          <w:b/>
        </w:rPr>
        <w:t xml:space="preserve"> CGI</w:t>
      </w:r>
      <w:r>
        <w:t xml:space="preserve"> handlers for scripts.</w:t>
      </w:r>
    </w:p>
    <w:p w:rsidR="00083B0A" w:rsidRDefault="00083B0A" w:rsidP="0032229E">
      <w:pPr>
        <w:pStyle w:val="Points"/>
      </w:pPr>
      <w:r>
        <w:t xml:space="preserve">Worked on tools which are typically integrated in </w:t>
      </w:r>
      <w:r w:rsidR="0060162D" w:rsidRPr="00794E34">
        <w:rPr>
          <w:b/>
        </w:rPr>
        <w:t>DevOps</w:t>
      </w:r>
      <w:r>
        <w:t xml:space="preserve"> workflow like eclipse which has integration with</w:t>
      </w:r>
      <w:r w:rsidRPr="00794E34">
        <w:rPr>
          <w:b/>
        </w:rPr>
        <w:t xml:space="preserve"> </w:t>
      </w:r>
      <w:r w:rsidR="00461114" w:rsidRPr="00794E34">
        <w:rPr>
          <w:b/>
        </w:rPr>
        <w:t>DevOps</w:t>
      </w:r>
      <w:r>
        <w:t xml:space="preserve"> platform like </w:t>
      </w:r>
      <w:r w:rsidR="00461114">
        <w:t>open shift</w:t>
      </w:r>
      <w:r>
        <w:t>.</w:t>
      </w:r>
    </w:p>
    <w:p w:rsidR="00083B0A" w:rsidRDefault="00083B0A" w:rsidP="0032229E">
      <w:pPr>
        <w:pStyle w:val="Points"/>
      </w:pPr>
      <w:r>
        <w:t xml:space="preserve">Worked on API or command line that can use to create or update a role in </w:t>
      </w:r>
      <w:r w:rsidR="00461114">
        <w:t>open shift</w:t>
      </w:r>
      <w:r>
        <w:t>.</w:t>
      </w:r>
    </w:p>
    <w:p w:rsidR="00083B0A" w:rsidRDefault="00083B0A" w:rsidP="0032229E">
      <w:pPr>
        <w:pStyle w:val="Points"/>
      </w:pPr>
      <w:r>
        <w:t xml:space="preserve">Worked on setting up </w:t>
      </w:r>
      <w:r w:rsidR="00461114">
        <w:t>class path</w:t>
      </w:r>
      <w:r>
        <w:t xml:space="preserve"> on </w:t>
      </w:r>
      <w:proofErr w:type="spellStart"/>
      <w:r w:rsidRPr="00794E34">
        <w:rPr>
          <w:b/>
        </w:rPr>
        <w:t>Jboss</w:t>
      </w:r>
      <w:proofErr w:type="spellEnd"/>
      <w:r w:rsidRPr="00794E34">
        <w:rPr>
          <w:b/>
        </w:rPr>
        <w:t xml:space="preserve"> EAP</w:t>
      </w:r>
      <w:r>
        <w:t xml:space="preserve"> </w:t>
      </w:r>
      <w:r w:rsidR="00461114">
        <w:t>open shift</w:t>
      </w:r>
      <w:r>
        <w:t xml:space="preserve"> image.</w:t>
      </w:r>
    </w:p>
    <w:p w:rsidR="00593DC7" w:rsidRDefault="00593DC7" w:rsidP="0032229E">
      <w:pPr>
        <w:pStyle w:val="Points"/>
      </w:pPr>
      <w:r>
        <w:t>Used Kubernetes to simplify containerized application deployment.</w:t>
      </w:r>
    </w:p>
    <w:p w:rsidR="0032229E" w:rsidRDefault="0032229E" w:rsidP="0032229E">
      <w:pPr>
        <w:pStyle w:val="Points"/>
      </w:pPr>
      <w:r>
        <w:t xml:space="preserve">Deployed web applications using </w:t>
      </w:r>
      <w:r w:rsidRPr="00794E34">
        <w:rPr>
          <w:b/>
        </w:rPr>
        <w:t>Puppet</w:t>
      </w:r>
      <w:r>
        <w:t xml:space="preserve"> by developing the manifests to meet the project requirements. </w:t>
      </w:r>
    </w:p>
    <w:p w:rsidR="001C29FC" w:rsidRDefault="001C29FC" w:rsidP="0032229E">
      <w:pPr>
        <w:pStyle w:val="Points"/>
      </w:pPr>
      <w:r>
        <w:t>Worked on the command line tool to help administrate the</w:t>
      </w:r>
      <w:r w:rsidRPr="001C29FC">
        <w:t xml:space="preserve"> federated clusters</w:t>
      </w:r>
      <w:r>
        <w:t>.</w:t>
      </w:r>
    </w:p>
    <w:p w:rsidR="009643CC" w:rsidRDefault="009643CC" w:rsidP="0032229E">
      <w:pPr>
        <w:pStyle w:val="Points"/>
      </w:pPr>
      <w:r>
        <w:t>Has used</w:t>
      </w:r>
      <w:r w:rsidRPr="009643CC">
        <w:t xml:space="preserve"> the c</w:t>
      </w:r>
      <w:r>
        <w:t xml:space="preserve">ommand line tool for Kubernetes to </w:t>
      </w:r>
      <w:r w:rsidRPr="009643CC">
        <w:t>controls the</w:t>
      </w:r>
      <w:r w:rsidRPr="00794E34">
        <w:rPr>
          <w:b/>
        </w:rPr>
        <w:t xml:space="preserve"> Kubernetes</w:t>
      </w:r>
      <w:r w:rsidRPr="009643CC">
        <w:t xml:space="preserve"> cluster manager</w:t>
      </w:r>
      <w:r>
        <w:t>.</w:t>
      </w:r>
    </w:p>
    <w:p w:rsidR="0032229E" w:rsidRDefault="00350680" w:rsidP="0032229E">
      <w:pPr>
        <w:pStyle w:val="Points"/>
      </w:pPr>
      <w:r>
        <w:t>Wro</w:t>
      </w:r>
      <w:r w:rsidR="0032229E">
        <w:t>t</w:t>
      </w:r>
      <w:r>
        <w:t>e</w:t>
      </w:r>
      <w:r w:rsidR="0032229E">
        <w:t xml:space="preserve"> Puppet modules to automate configuration of a broad range of services. </w:t>
      </w:r>
    </w:p>
    <w:p w:rsidR="0032229E" w:rsidRDefault="0032229E" w:rsidP="0032229E">
      <w:pPr>
        <w:pStyle w:val="Points"/>
      </w:pPr>
      <w:r>
        <w:t xml:space="preserve">Used shell scripting to automate procedures for automated deployment in Linux based systems. </w:t>
      </w:r>
    </w:p>
    <w:p w:rsidR="0032229E" w:rsidRDefault="00350680" w:rsidP="0032229E">
      <w:pPr>
        <w:pStyle w:val="Points"/>
      </w:pPr>
      <w:r>
        <w:t xml:space="preserve">Worked </w:t>
      </w:r>
      <w:r w:rsidR="0032229E">
        <w:t xml:space="preserve">with various </w:t>
      </w:r>
      <w:r w:rsidR="0032229E" w:rsidRPr="00794E34">
        <w:rPr>
          <w:b/>
        </w:rPr>
        <w:t>scripts Shell</w:t>
      </w:r>
      <w:r w:rsidR="0032229E">
        <w:t xml:space="preserve">, </w:t>
      </w:r>
      <w:r w:rsidR="0032229E" w:rsidRPr="00794E34">
        <w:rPr>
          <w:b/>
        </w:rPr>
        <w:t xml:space="preserve">Perl </w:t>
      </w:r>
      <w:r w:rsidR="0032229E">
        <w:t xml:space="preserve">and Python for automation of various tasks. </w:t>
      </w:r>
    </w:p>
    <w:p w:rsidR="0032229E" w:rsidRDefault="0032229E" w:rsidP="0032229E">
      <w:pPr>
        <w:pStyle w:val="Points"/>
      </w:pPr>
      <w:r>
        <w:t xml:space="preserve">Used Docker machine as a virtualization between system. </w:t>
      </w:r>
    </w:p>
    <w:p w:rsidR="0032229E" w:rsidRDefault="0032229E" w:rsidP="0032229E">
      <w:pPr>
        <w:pStyle w:val="Points"/>
      </w:pPr>
      <w:r>
        <w:t xml:space="preserve">Created and managed a Docker deployment pipeline for custom application images in the cloud using Jenkins. </w:t>
      </w:r>
    </w:p>
    <w:p w:rsidR="0032229E" w:rsidRDefault="0032229E" w:rsidP="0032229E">
      <w:pPr>
        <w:pStyle w:val="Points"/>
      </w:pPr>
      <w:r>
        <w:t>Use</w:t>
      </w:r>
      <w:r w:rsidR="00350680">
        <w:t>d</w:t>
      </w:r>
      <w:r>
        <w:t xml:space="preserve"> Nexus to store artifacts to limit redundancy within the automation process. </w:t>
      </w:r>
    </w:p>
    <w:p w:rsidR="0032229E" w:rsidRDefault="0032229E" w:rsidP="0032229E">
      <w:pPr>
        <w:pStyle w:val="Points"/>
      </w:pPr>
      <w:r>
        <w:t xml:space="preserve">Configured application servers like </w:t>
      </w:r>
      <w:r w:rsidRPr="00794E34">
        <w:rPr>
          <w:b/>
        </w:rPr>
        <w:t xml:space="preserve">JBOSS, </w:t>
      </w:r>
      <w:r>
        <w:t xml:space="preserve">WebSphere and </w:t>
      </w:r>
      <w:r w:rsidRPr="00794E34">
        <w:rPr>
          <w:b/>
        </w:rPr>
        <w:t>Tomcat</w:t>
      </w:r>
      <w:r>
        <w:t xml:space="preserve"> to deploy the code. </w:t>
      </w:r>
    </w:p>
    <w:p w:rsidR="0032229E" w:rsidRDefault="0032229E" w:rsidP="0032229E">
      <w:pPr>
        <w:pStyle w:val="Points"/>
      </w:pPr>
      <w:r>
        <w:t xml:space="preserve">Participated in after hours on-call rotation to support Ops performs deployments on PROD environment. </w:t>
      </w:r>
    </w:p>
    <w:p w:rsidR="006E48EA" w:rsidRDefault="0032229E" w:rsidP="0032229E">
      <w:pPr>
        <w:pStyle w:val="Environment"/>
      </w:pPr>
      <w:r>
        <w:t>Environment:</w:t>
      </w:r>
      <w:r w:rsidRPr="0032229E">
        <w:rPr>
          <w:b w:val="0"/>
          <w:u w:val="none"/>
        </w:rPr>
        <w:t xml:space="preserve"> AWS, Puppet, Jenkins, Jira, JBOSS, Tomcat, Nginx,</w:t>
      </w:r>
      <w:r w:rsidR="009643CC">
        <w:rPr>
          <w:b w:val="0"/>
          <w:u w:val="none"/>
        </w:rPr>
        <w:t xml:space="preserve"> Kubernetes,</w:t>
      </w:r>
      <w:r w:rsidRPr="0032229E">
        <w:rPr>
          <w:b w:val="0"/>
          <w:u w:val="none"/>
        </w:rPr>
        <w:t xml:space="preserve"> Python, Shell, Linux, Windows</w:t>
      </w:r>
      <w:r w:rsidR="00083B0A">
        <w:rPr>
          <w:b w:val="0"/>
          <w:u w:val="none"/>
        </w:rPr>
        <w:t xml:space="preserve">, </w:t>
      </w:r>
      <w:proofErr w:type="spellStart"/>
      <w:r w:rsidR="00083B0A">
        <w:rPr>
          <w:b w:val="0"/>
          <w:u w:val="none"/>
        </w:rPr>
        <w:t>Openshift</w:t>
      </w:r>
      <w:proofErr w:type="spellEnd"/>
      <w:r w:rsidR="00083B0A">
        <w:rPr>
          <w:b w:val="0"/>
          <w:u w:val="none"/>
        </w:rPr>
        <w:t>, Kubernetes</w:t>
      </w:r>
    </w:p>
    <w:p w:rsidR="0078098B" w:rsidRPr="0078098B" w:rsidRDefault="008A4C0B" w:rsidP="0078098B">
      <w:pPr>
        <w:pStyle w:val="Client"/>
      </w:pPr>
      <w:r>
        <w:rPr>
          <w:bCs/>
        </w:rPr>
        <w:t>HDFC BANK, India</w:t>
      </w:r>
      <w:r w:rsidR="00A51F60">
        <w:t xml:space="preserve">                                                  </w:t>
      </w:r>
      <w:r w:rsidR="00CA5F78">
        <w:t xml:space="preserve">  </w:t>
      </w:r>
      <w:r w:rsidR="00D6403B">
        <w:t xml:space="preserve">                         </w:t>
      </w:r>
      <w:r>
        <w:t xml:space="preserve">                                </w:t>
      </w:r>
      <w:r w:rsidR="00D6403B">
        <w:t xml:space="preserve">    J</w:t>
      </w:r>
      <w:r w:rsidR="003528B1">
        <w:t>an</w:t>
      </w:r>
      <w:r w:rsidR="000D43D9">
        <w:t xml:space="preserve"> 201</w:t>
      </w:r>
      <w:r w:rsidR="008661AA">
        <w:t>2</w:t>
      </w:r>
      <w:r w:rsidR="000D43D9">
        <w:t xml:space="preserve"> t</w:t>
      </w:r>
      <w:r w:rsidR="00DF643D">
        <w:t xml:space="preserve">o </w:t>
      </w:r>
      <w:r w:rsidR="00FD15C4">
        <w:t>July</w:t>
      </w:r>
      <w:r w:rsidR="00DF643D">
        <w:t xml:space="preserve"> 2014</w:t>
      </w:r>
    </w:p>
    <w:p w:rsidR="0078098B" w:rsidRDefault="0078098B" w:rsidP="0078098B">
      <w:pPr>
        <w:pStyle w:val="Designation"/>
      </w:pPr>
      <w:r>
        <w:t xml:space="preserve">Role:  </w:t>
      </w:r>
      <w:r w:rsidR="003733FF">
        <w:t>DevOps Engineer</w:t>
      </w:r>
    </w:p>
    <w:p w:rsidR="00315547" w:rsidRDefault="00315547" w:rsidP="00315547">
      <w:pPr>
        <w:pStyle w:val="Responsibilities"/>
      </w:pPr>
      <w:r w:rsidRPr="00495E79">
        <w:t>Responsibilities</w:t>
      </w:r>
      <w:r>
        <w:t>:</w:t>
      </w:r>
    </w:p>
    <w:p w:rsidR="0078098B" w:rsidRDefault="0078098B" w:rsidP="007F1DE6">
      <w:pPr>
        <w:pStyle w:val="Points"/>
      </w:pPr>
      <w:r>
        <w:t>Design</w:t>
      </w:r>
      <w:r w:rsidR="007F1DE6">
        <w:t>ed</w:t>
      </w:r>
      <w:r>
        <w:t xml:space="preserve"> and implement</w:t>
      </w:r>
      <w:r w:rsidR="007F1DE6">
        <w:t>ed</w:t>
      </w:r>
      <w:r>
        <w:t xml:space="preserve"> for fully automated server build management, monitoring and deployment by using </w:t>
      </w:r>
      <w:r w:rsidRPr="00341CA4">
        <w:rPr>
          <w:b/>
        </w:rPr>
        <w:t>DevOps</w:t>
      </w:r>
      <w:r>
        <w:t xml:space="preserve"> Technologies like </w:t>
      </w:r>
      <w:r w:rsidRPr="00341CA4">
        <w:rPr>
          <w:b/>
        </w:rPr>
        <w:t>Chef.</w:t>
      </w:r>
      <w:r>
        <w:t xml:space="preserve"> </w:t>
      </w:r>
    </w:p>
    <w:p w:rsidR="0078098B" w:rsidRDefault="007F1DE6" w:rsidP="007F1DE6">
      <w:pPr>
        <w:pStyle w:val="Points"/>
      </w:pPr>
      <w:r>
        <w:t>Setup up and maintained</w:t>
      </w:r>
      <w:r w:rsidR="0078098B">
        <w:t xml:space="preserve"> automated </w:t>
      </w:r>
      <w:r>
        <w:t>environment using Chef Recipes and</w:t>
      </w:r>
      <w:r w:rsidR="0078098B">
        <w:t xml:space="preserve"> cookbooks within </w:t>
      </w:r>
      <w:r w:rsidR="0078098B" w:rsidRPr="00341CA4">
        <w:rPr>
          <w:b/>
        </w:rPr>
        <w:t>AWS</w:t>
      </w:r>
      <w:r w:rsidR="0078098B">
        <w:t xml:space="preserve"> environment. </w:t>
      </w:r>
    </w:p>
    <w:p w:rsidR="0078098B" w:rsidRDefault="007F1DE6" w:rsidP="007F1DE6">
      <w:pPr>
        <w:pStyle w:val="Points"/>
      </w:pPr>
      <w:r>
        <w:t>U</w:t>
      </w:r>
      <w:r w:rsidR="0078098B">
        <w:t>tiliz</w:t>
      </w:r>
      <w:r>
        <w:t>ed</w:t>
      </w:r>
      <w:r w:rsidR="0078098B">
        <w:t xml:space="preserve"> cloud providers as a direct substrate for implementation. </w:t>
      </w:r>
    </w:p>
    <w:p w:rsidR="0078098B" w:rsidRDefault="007F1DE6" w:rsidP="007F1DE6">
      <w:pPr>
        <w:pStyle w:val="Points"/>
      </w:pPr>
      <w:r>
        <w:t>Deployed</w:t>
      </w:r>
      <w:r w:rsidR="0078098B">
        <w:t xml:space="preserve"> and manag</w:t>
      </w:r>
      <w:r>
        <w:t>ed</w:t>
      </w:r>
      <w:r w:rsidR="0078098B">
        <w:t xml:space="preserve"> many servers utilizing both traditional and </w:t>
      </w:r>
      <w:proofErr w:type="gramStart"/>
      <w:r w:rsidR="0078098B">
        <w:t>cloud oriented</w:t>
      </w:r>
      <w:proofErr w:type="gramEnd"/>
      <w:r w:rsidR="0078098B">
        <w:t xml:space="preserve"> providers (</w:t>
      </w:r>
      <w:r w:rsidR="0078098B" w:rsidRPr="00341CA4">
        <w:rPr>
          <w:b/>
        </w:rPr>
        <w:t>AWS</w:t>
      </w:r>
      <w:r w:rsidR="0078098B">
        <w:t xml:space="preserve">) with the </w:t>
      </w:r>
      <w:r w:rsidR="0078098B" w:rsidRPr="00341CA4">
        <w:rPr>
          <w:b/>
        </w:rPr>
        <w:t>Chef</w:t>
      </w:r>
      <w:r w:rsidR="0078098B">
        <w:t xml:space="preserve"> plat form configuration system. </w:t>
      </w:r>
    </w:p>
    <w:p w:rsidR="0078098B" w:rsidRDefault="007F1DE6" w:rsidP="007F1DE6">
      <w:pPr>
        <w:pStyle w:val="Points"/>
      </w:pPr>
      <w:r>
        <w:lastRenderedPageBreak/>
        <w:t>Worked o</w:t>
      </w:r>
      <w:r w:rsidR="0078098B">
        <w:t>n software build tools li</w:t>
      </w:r>
      <w:r w:rsidR="00A51F60">
        <w:t>ke Apache Maven and</w:t>
      </w:r>
      <w:r w:rsidR="0078098B">
        <w:t xml:space="preserve"> Apache Ant to write pom.xml and build.xml respectively. </w:t>
      </w:r>
    </w:p>
    <w:p w:rsidR="0078098B" w:rsidRDefault="0078098B" w:rsidP="007F1DE6">
      <w:pPr>
        <w:pStyle w:val="Points"/>
      </w:pPr>
      <w:r>
        <w:t xml:space="preserve">Installed, configured and administered CI tool Jenkins for automated builds. </w:t>
      </w:r>
    </w:p>
    <w:p w:rsidR="0078098B" w:rsidRDefault="0078098B" w:rsidP="007F1DE6">
      <w:pPr>
        <w:pStyle w:val="Points"/>
      </w:pPr>
      <w:r>
        <w:t xml:space="preserve">Extensively worked on Hudson, Jenkins for continuous integration and for End to End automation for all build and deployments </w:t>
      </w:r>
    </w:p>
    <w:p w:rsidR="0078098B" w:rsidRDefault="0078098B" w:rsidP="007F1DE6">
      <w:pPr>
        <w:pStyle w:val="Points"/>
      </w:pPr>
      <w:r>
        <w:t xml:space="preserve">Managed artifacts generated by Jenkins. </w:t>
      </w:r>
    </w:p>
    <w:p w:rsidR="0078098B" w:rsidRDefault="0078098B" w:rsidP="007F1DE6">
      <w:pPr>
        <w:pStyle w:val="Points"/>
      </w:pPr>
      <w:r>
        <w:t xml:space="preserve">Created scripts in </w:t>
      </w:r>
      <w:r w:rsidRPr="00341CA4">
        <w:rPr>
          <w:b/>
        </w:rPr>
        <w:t>Python</w:t>
      </w:r>
      <w:r>
        <w:t xml:space="preserve"> which integrated with </w:t>
      </w:r>
      <w:r w:rsidRPr="00341CA4">
        <w:rPr>
          <w:b/>
        </w:rPr>
        <w:t>Amazon API</w:t>
      </w:r>
      <w:r>
        <w:t xml:space="preserve"> to control instance operations. </w:t>
      </w:r>
    </w:p>
    <w:p w:rsidR="0078098B" w:rsidRDefault="007F1DE6" w:rsidP="007F1DE6">
      <w:pPr>
        <w:pStyle w:val="Points"/>
      </w:pPr>
      <w:r>
        <w:t>Launched</w:t>
      </w:r>
      <w:r w:rsidR="0078098B">
        <w:t xml:space="preserve"> </w:t>
      </w:r>
      <w:r w:rsidR="0078098B" w:rsidRPr="0052680D">
        <w:rPr>
          <w:b/>
        </w:rPr>
        <w:t>Amazon EC2 cloud</w:t>
      </w:r>
      <w:r w:rsidR="0078098B">
        <w:t xml:space="preserve"> instances using Amazon Machine Images for AWS cloud. </w:t>
      </w:r>
    </w:p>
    <w:p w:rsidR="0078098B" w:rsidRDefault="0078098B" w:rsidP="007F1DE6">
      <w:pPr>
        <w:pStyle w:val="Points"/>
      </w:pPr>
      <w:r>
        <w:t>Create</w:t>
      </w:r>
      <w:r w:rsidR="007F1DE6">
        <w:t>d</w:t>
      </w:r>
      <w:r>
        <w:t>, manage</w:t>
      </w:r>
      <w:r w:rsidR="007F1DE6">
        <w:t>d</w:t>
      </w:r>
      <w:r>
        <w:t xml:space="preserve"> and delete</w:t>
      </w:r>
      <w:r w:rsidR="007F1DE6">
        <w:t>d</w:t>
      </w:r>
      <w:r>
        <w:t xml:space="preserve"> users and groups as per the request using Amazon Identity and Access Management. </w:t>
      </w:r>
    </w:p>
    <w:p w:rsidR="0078098B" w:rsidRDefault="007F1DE6" w:rsidP="007F1DE6">
      <w:pPr>
        <w:pStyle w:val="Points"/>
      </w:pPr>
      <w:r>
        <w:t>Wrote</w:t>
      </w:r>
      <w:r w:rsidR="0078098B">
        <w:t xml:space="preserve"> playbooks for </w:t>
      </w:r>
      <w:r w:rsidR="006E2B00">
        <w:t>Ansible</w:t>
      </w:r>
      <w:r w:rsidR="0078098B">
        <w:t xml:space="preserve"> and deploy</w:t>
      </w:r>
      <w:r>
        <w:t>ed</w:t>
      </w:r>
      <w:r w:rsidR="0078098B">
        <w:t xml:space="preserve"> applications using </w:t>
      </w:r>
      <w:r w:rsidR="006E2B00">
        <w:t>Ansible</w:t>
      </w:r>
      <w:r w:rsidR="0078098B">
        <w:t>.</w:t>
      </w:r>
    </w:p>
    <w:p w:rsidR="007F1DE6" w:rsidRDefault="007F1DE6" w:rsidP="007F1DE6">
      <w:pPr>
        <w:pStyle w:val="Points"/>
      </w:pPr>
      <w:r>
        <w:t xml:space="preserve">Used </w:t>
      </w:r>
      <w:r w:rsidR="003E3D85">
        <w:t>Web Logic</w:t>
      </w:r>
      <w:r>
        <w:t xml:space="preserve"> application servers and apache tomcat web server for deployments. </w:t>
      </w:r>
    </w:p>
    <w:p w:rsidR="007F1DE6" w:rsidRDefault="007F1DE6" w:rsidP="007F1DE6">
      <w:pPr>
        <w:pStyle w:val="Points"/>
      </w:pPr>
      <w:r>
        <w:t>Directed, trained, Co-</w:t>
      </w:r>
      <w:r w:rsidR="006E2B00">
        <w:t>ordinate</w:t>
      </w:r>
      <w:r>
        <w:t xml:space="preserve"> and supervised the duties of operations, personnel to achieve the maximum efficiency in build and release process. </w:t>
      </w:r>
    </w:p>
    <w:p w:rsidR="007F1DE6" w:rsidRDefault="007F1DE6" w:rsidP="007F1DE6">
      <w:pPr>
        <w:pStyle w:val="Points"/>
      </w:pPr>
      <w:r>
        <w:t>Troubleshot complex build problems, release issues and environment issues in multi component environment.</w:t>
      </w:r>
    </w:p>
    <w:p w:rsidR="00315547" w:rsidRDefault="0078098B" w:rsidP="0078098B">
      <w:pPr>
        <w:pStyle w:val="Environment"/>
        <w:rPr>
          <w:b w:val="0"/>
          <w:u w:val="none"/>
        </w:rPr>
      </w:pPr>
      <w:r>
        <w:t>Environment:</w:t>
      </w:r>
      <w:r w:rsidR="00B43FF2" w:rsidRPr="00B43FF2">
        <w:rPr>
          <w:b w:val="0"/>
          <w:u w:val="none"/>
        </w:rPr>
        <w:t xml:space="preserve"> Ansible,</w:t>
      </w:r>
      <w:r w:rsidR="0092798D">
        <w:rPr>
          <w:b w:val="0"/>
          <w:u w:val="none"/>
        </w:rPr>
        <w:t xml:space="preserve"> Chef, Puppet, AWS</w:t>
      </w:r>
      <w:r w:rsidR="00B43FF2" w:rsidRPr="00B43FF2">
        <w:rPr>
          <w:b w:val="0"/>
          <w:u w:val="none"/>
        </w:rPr>
        <w:t>, Ant, Maven, Jenkins, Git, Jira, WebLogic Application Server, Python, Ruby, Tomcat, Linux, Shell scripting.</w:t>
      </w:r>
    </w:p>
    <w:sectPr w:rsidR="00315547" w:rsidSect="00822747">
      <w:headerReference w:type="default" r:id="rId7"/>
      <w:pgSz w:w="12240" w:h="15840" w:code="1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4F8" w:rsidRDefault="001A14F8">
      <w:r>
        <w:separator/>
      </w:r>
    </w:p>
  </w:endnote>
  <w:endnote w:type="continuationSeparator" w:id="0">
    <w:p w:rsidR="001A14F8" w:rsidRDefault="001A1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4F8" w:rsidRDefault="001A14F8">
      <w:r>
        <w:separator/>
      </w:r>
    </w:p>
  </w:footnote>
  <w:footnote w:type="continuationSeparator" w:id="0">
    <w:p w:rsidR="001A14F8" w:rsidRDefault="001A1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C1C" w:rsidRDefault="00B5264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b/>
        <w:sz w:val="32"/>
        <w:szCs w:val="20"/>
      </w:rPr>
      <w:tab/>
    </w:r>
    <w:r>
      <w:rPr>
        <w:rFonts w:asciiTheme="minorHAnsi" w:hAnsiTheme="minorHAnsi"/>
        <w:b/>
        <w:sz w:val="32"/>
        <w:szCs w:val="20"/>
      </w:rPr>
      <w:tab/>
    </w:r>
    <w:r>
      <w:rPr>
        <w:rFonts w:asciiTheme="minorHAnsi" w:hAnsiTheme="minorHAnsi"/>
        <w:b/>
        <w:sz w:val="32"/>
        <w:szCs w:val="20"/>
      </w:rPr>
      <w:tab/>
    </w:r>
    <w:r>
      <w:rPr>
        <w:rFonts w:asciiTheme="minorHAnsi" w:hAnsiTheme="minorHAnsi"/>
        <w:b/>
        <w:sz w:val="32"/>
        <w:szCs w:val="20"/>
      </w:rPr>
      <w:tab/>
    </w:r>
    <w:r>
      <w:rPr>
        <w:rFonts w:asciiTheme="minorHAnsi" w:hAnsiTheme="minorHAnsi"/>
        <w:b/>
        <w:sz w:val="32"/>
        <w:szCs w:val="20"/>
      </w:rPr>
      <w:tab/>
    </w:r>
    <w:r>
      <w:rPr>
        <w:rFonts w:asciiTheme="minorHAnsi" w:hAnsiTheme="minorHAnsi"/>
        <w:b/>
        <w:sz w:val="32"/>
        <w:szCs w:val="20"/>
      </w:rPr>
      <w:tab/>
    </w:r>
  </w:p>
  <w:p w:rsidR="00AE7C1C" w:rsidRDefault="00AE7C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4FB1"/>
    <w:multiLevelType w:val="hybridMultilevel"/>
    <w:tmpl w:val="E6F6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16AC1"/>
    <w:multiLevelType w:val="hybridMultilevel"/>
    <w:tmpl w:val="5ACA92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CE3007"/>
    <w:multiLevelType w:val="hybridMultilevel"/>
    <w:tmpl w:val="79D450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6472F2"/>
    <w:multiLevelType w:val="hybridMultilevel"/>
    <w:tmpl w:val="BF7CA09A"/>
    <w:lvl w:ilvl="0" w:tplc="B914B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C4056"/>
    <w:multiLevelType w:val="hybridMultilevel"/>
    <w:tmpl w:val="7AE62A5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E616ED0"/>
    <w:multiLevelType w:val="hybridMultilevel"/>
    <w:tmpl w:val="E954F4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E9369D"/>
    <w:multiLevelType w:val="hybridMultilevel"/>
    <w:tmpl w:val="CFC653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0035BC"/>
    <w:multiLevelType w:val="hybridMultilevel"/>
    <w:tmpl w:val="3E58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648C2"/>
    <w:multiLevelType w:val="hybridMultilevel"/>
    <w:tmpl w:val="F9583FDE"/>
    <w:lvl w:ilvl="0" w:tplc="ED86C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55E15"/>
    <w:multiLevelType w:val="hybridMultilevel"/>
    <w:tmpl w:val="2A8472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D35D46"/>
    <w:multiLevelType w:val="hybridMultilevel"/>
    <w:tmpl w:val="20944F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4A3791"/>
    <w:multiLevelType w:val="multilevel"/>
    <w:tmpl w:val="E27A14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46912AA"/>
    <w:multiLevelType w:val="hybridMultilevel"/>
    <w:tmpl w:val="4F4EB2D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588537F5"/>
    <w:multiLevelType w:val="hybridMultilevel"/>
    <w:tmpl w:val="050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3546F"/>
    <w:multiLevelType w:val="hybridMultilevel"/>
    <w:tmpl w:val="F49E09A6"/>
    <w:lvl w:ilvl="0" w:tplc="8D00E2A6">
      <w:start w:val="1"/>
      <w:numFmt w:val="bullet"/>
      <w:pStyle w:val="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56E16"/>
    <w:multiLevelType w:val="multilevel"/>
    <w:tmpl w:val="4216BE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7DE03A9"/>
    <w:multiLevelType w:val="hybridMultilevel"/>
    <w:tmpl w:val="27986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9"/>
  </w:num>
  <w:num w:numId="7">
    <w:abstractNumId w:val="10"/>
  </w:num>
  <w:num w:numId="8">
    <w:abstractNumId w:val="6"/>
  </w:num>
  <w:num w:numId="9">
    <w:abstractNumId w:val="13"/>
  </w:num>
  <w:num w:numId="10">
    <w:abstractNumId w:val="0"/>
  </w:num>
  <w:num w:numId="11">
    <w:abstractNumId w:val="7"/>
  </w:num>
  <w:num w:numId="12">
    <w:abstractNumId w:val="16"/>
  </w:num>
  <w:num w:numId="13">
    <w:abstractNumId w:val="8"/>
  </w:num>
  <w:num w:numId="14">
    <w:abstractNumId w:val="3"/>
  </w:num>
  <w:num w:numId="15">
    <w:abstractNumId w:val="14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hideGrammaticalErrors/>
  <w:proofState w:spelling="clean" w:grammar="clean"/>
  <w:attachedTemplate r:id="rId1"/>
  <w:defaultTabStop w:val="72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47"/>
    <w:rsid w:val="00014331"/>
    <w:rsid w:val="00017B7D"/>
    <w:rsid w:val="000224F6"/>
    <w:rsid w:val="00023D00"/>
    <w:rsid w:val="00030049"/>
    <w:rsid w:val="00047559"/>
    <w:rsid w:val="00047DF5"/>
    <w:rsid w:val="00054095"/>
    <w:rsid w:val="00083B0A"/>
    <w:rsid w:val="00087AD3"/>
    <w:rsid w:val="000B2006"/>
    <w:rsid w:val="000B3025"/>
    <w:rsid w:val="000B75BA"/>
    <w:rsid w:val="000C2675"/>
    <w:rsid w:val="000C4269"/>
    <w:rsid w:val="000C7245"/>
    <w:rsid w:val="000D43D9"/>
    <w:rsid w:val="000E27A3"/>
    <w:rsid w:val="001009DF"/>
    <w:rsid w:val="00102CA4"/>
    <w:rsid w:val="00114E77"/>
    <w:rsid w:val="001343D0"/>
    <w:rsid w:val="00134B0C"/>
    <w:rsid w:val="00140484"/>
    <w:rsid w:val="00141BDE"/>
    <w:rsid w:val="0015008B"/>
    <w:rsid w:val="0015542F"/>
    <w:rsid w:val="00157277"/>
    <w:rsid w:val="0017491B"/>
    <w:rsid w:val="00175F25"/>
    <w:rsid w:val="001844F5"/>
    <w:rsid w:val="001A14F8"/>
    <w:rsid w:val="001B0CB1"/>
    <w:rsid w:val="001B124C"/>
    <w:rsid w:val="001C29FC"/>
    <w:rsid w:val="001C48A0"/>
    <w:rsid w:val="001D219F"/>
    <w:rsid w:val="001E04A7"/>
    <w:rsid w:val="001E2ED6"/>
    <w:rsid w:val="001E7EA2"/>
    <w:rsid w:val="001F7B03"/>
    <w:rsid w:val="00201903"/>
    <w:rsid w:val="00211A77"/>
    <w:rsid w:val="00255D1B"/>
    <w:rsid w:val="00282961"/>
    <w:rsid w:val="00291BC1"/>
    <w:rsid w:val="00295B80"/>
    <w:rsid w:val="002C0E6A"/>
    <w:rsid w:val="002C2BD7"/>
    <w:rsid w:val="002D7D08"/>
    <w:rsid w:val="002F2B58"/>
    <w:rsid w:val="00315547"/>
    <w:rsid w:val="003173C1"/>
    <w:rsid w:val="0032229E"/>
    <w:rsid w:val="00325807"/>
    <w:rsid w:val="00327811"/>
    <w:rsid w:val="003304F3"/>
    <w:rsid w:val="00341CA4"/>
    <w:rsid w:val="0034308C"/>
    <w:rsid w:val="00350680"/>
    <w:rsid w:val="003528B1"/>
    <w:rsid w:val="00362A61"/>
    <w:rsid w:val="00372C1C"/>
    <w:rsid w:val="003733FF"/>
    <w:rsid w:val="00390B42"/>
    <w:rsid w:val="003917B8"/>
    <w:rsid w:val="00393D81"/>
    <w:rsid w:val="00396B3B"/>
    <w:rsid w:val="003B0457"/>
    <w:rsid w:val="003B329F"/>
    <w:rsid w:val="003E3D85"/>
    <w:rsid w:val="0041284E"/>
    <w:rsid w:val="004176E1"/>
    <w:rsid w:val="0042131B"/>
    <w:rsid w:val="0043775C"/>
    <w:rsid w:val="00446730"/>
    <w:rsid w:val="00461114"/>
    <w:rsid w:val="00472280"/>
    <w:rsid w:val="0048554E"/>
    <w:rsid w:val="00492E84"/>
    <w:rsid w:val="004C13CF"/>
    <w:rsid w:val="00516EC6"/>
    <w:rsid w:val="0052680D"/>
    <w:rsid w:val="005315DD"/>
    <w:rsid w:val="00532232"/>
    <w:rsid w:val="00557572"/>
    <w:rsid w:val="00577E62"/>
    <w:rsid w:val="00590028"/>
    <w:rsid w:val="00593DC7"/>
    <w:rsid w:val="005D6101"/>
    <w:rsid w:val="005E6D90"/>
    <w:rsid w:val="005F0F68"/>
    <w:rsid w:val="0060162D"/>
    <w:rsid w:val="00603B83"/>
    <w:rsid w:val="00620E94"/>
    <w:rsid w:val="006316E3"/>
    <w:rsid w:val="00660549"/>
    <w:rsid w:val="00661E14"/>
    <w:rsid w:val="00680C7A"/>
    <w:rsid w:val="0069227E"/>
    <w:rsid w:val="006A3B24"/>
    <w:rsid w:val="006A5A21"/>
    <w:rsid w:val="006B6C43"/>
    <w:rsid w:val="006C0AD3"/>
    <w:rsid w:val="006C7A80"/>
    <w:rsid w:val="006D21AD"/>
    <w:rsid w:val="006D2757"/>
    <w:rsid w:val="006E1AA6"/>
    <w:rsid w:val="006E2B00"/>
    <w:rsid w:val="006E48EA"/>
    <w:rsid w:val="006E5D0C"/>
    <w:rsid w:val="00706230"/>
    <w:rsid w:val="007303F8"/>
    <w:rsid w:val="0074061B"/>
    <w:rsid w:val="00741174"/>
    <w:rsid w:val="0074325E"/>
    <w:rsid w:val="0078098B"/>
    <w:rsid w:val="00790E29"/>
    <w:rsid w:val="00792D94"/>
    <w:rsid w:val="00794E34"/>
    <w:rsid w:val="00797049"/>
    <w:rsid w:val="007A35E3"/>
    <w:rsid w:val="007A67EA"/>
    <w:rsid w:val="007B6D25"/>
    <w:rsid w:val="007B7AF9"/>
    <w:rsid w:val="007C6E10"/>
    <w:rsid w:val="007C7F53"/>
    <w:rsid w:val="007F1DE6"/>
    <w:rsid w:val="008163F6"/>
    <w:rsid w:val="00816AE4"/>
    <w:rsid w:val="0081753D"/>
    <w:rsid w:val="00822747"/>
    <w:rsid w:val="008227A7"/>
    <w:rsid w:val="00825E9D"/>
    <w:rsid w:val="00832FAA"/>
    <w:rsid w:val="0085118A"/>
    <w:rsid w:val="0085304F"/>
    <w:rsid w:val="00861F71"/>
    <w:rsid w:val="008661AA"/>
    <w:rsid w:val="008735C3"/>
    <w:rsid w:val="00882D8F"/>
    <w:rsid w:val="008A24FD"/>
    <w:rsid w:val="008A4C0B"/>
    <w:rsid w:val="008B6E7F"/>
    <w:rsid w:val="008C1CBA"/>
    <w:rsid w:val="009067F0"/>
    <w:rsid w:val="00906E54"/>
    <w:rsid w:val="00907EFB"/>
    <w:rsid w:val="00915CF9"/>
    <w:rsid w:val="00925ACB"/>
    <w:rsid w:val="0092798D"/>
    <w:rsid w:val="00940455"/>
    <w:rsid w:val="009408F3"/>
    <w:rsid w:val="0094636B"/>
    <w:rsid w:val="0095112A"/>
    <w:rsid w:val="009643CC"/>
    <w:rsid w:val="0096595E"/>
    <w:rsid w:val="00972327"/>
    <w:rsid w:val="00985311"/>
    <w:rsid w:val="00994461"/>
    <w:rsid w:val="009C2EBD"/>
    <w:rsid w:val="009D4FE0"/>
    <w:rsid w:val="00A00267"/>
    <w:rsid w:val="00A0340E"/>
    <w:rsid w:val="00A20CF7"/>
    <w:rsid w:val="00A22BD3"/>
    <w:rsid w:val="00A24427"/>
    <w:rsid w:val="00A51F60"/>
    <w:rsid w:val="00A559F7"/>
    <w:rsid w:val="00A57FE8"/>
    <w:rsid w:val="00A619A9"/>
    <w:rsid w:val="00A72C88"/>
    <w:rsid w:val="00A77798"/>
    <w:rsid w:val="00A81B64"/>
    <w:rsid w:val="00A949D2"/>
    <w:rsid w:val="00AA3446"/>
    <w:rsid w:val="00AA63E9"/>
    <w:rsid w:val="00AA6A1B"/>
    <w:rsid w:val="00AA7602"/>
    <w:rsid w:val="00AB1458"/>
    <w:rsid w:val="00AC33AD"/>
    <w:rsid w:val="00AD5F40"/>
    <w:rsid w:val="00AE7C1C"/>
    <w:rsid w:val="00AF34AD"/>
    <w:rsid w:val="00B039EB"/>
    <w:rsid w:val="00B1688B"/>
    <w:rsid w:val="00B2139B"/>
    <w:rsid w:val="00B26C4A"/>
    <w:rsid w:val="00B27022"/>
    <w:rsid w:val="00B31B69"/>
    <w:rsid w:val="00B32DBA"/>
    <w:rsid w:val="00B43FF2"/>
    <w:rsid w:val="00B5264F"/>
    <w:rsid w:val="00B5296B"/>
    <w:rsid w:val="00B53685"/>
    <w:rsid w:val="00B5588A"/>
    <w:rsid w:val="00B651AD"/>
    <w:rsid w:val="00B659FF"/>
    <w:rsid w:val="00B806DD"/>
    <w:rsid w:val="00BA772F"/>
    <w:rsid w:val="00BC5A5B"/>
    <w:rsid w:val="00BD49A6"/>
    <w:rsid w:val="00BD7095"/>
    <w:rsid w:val="00BE1E04"/>
    <w:rsid w:val="00BF2A0F"/>
    <w:rsid w:val="00C118E3"/>
    <w:rsid w:val="00C1453B"/>
    <w:rsid w:val="00C222A1"/>
    <w:rsid w:val="00C24755"/>
    <w:rsid w:val="00C54B80"/>
    <w:rsid w:val="00C565F8"/>
    <w:rsid w:val="00C6247A"/>
    <w:rsid w:val="00C67D9C"/>
    <w:rsid w:val="00CA3698"/>
    <w:rsid w:val="00CA5F78"/>
    <w:rsid w:val="00CB1F11"/>
    <w:rsid w:val="00CE15C7"/>
    <w:rsid w:val="00CE2C78"/>
    <w:rsid w:val="00CF1E72"/>
    <w:rsid w:val="00CF75DE"/>
    <w:rsid w:val="00CF79DA"/>
    <w:rsid w:val="00D047EF"/>
    <w:rsid w:val="00D04AA6"/>
    <w:rsid w:val="00D6403B"/>
    <w:rsid w:val="00D66570"/>
    <w:rsid w:val="00D7037B"/>
    <w:rsid w:val="00D744A7"/>
    <w:rsid w:val="00D922F8"/>
    <w:rsid w:val="00DA38AE"/>
    <w:rsid w:val="00DA54FB"/>
    <w:rsid w:val="00DB5A5F"/>
    <w:rsid w:val="00DB64F5"/>
    <w:rsid w:val="00DC2098"/>
    <w:rsid w:val="00DD18A5"/>
    <w:rsid w:val="00DE06B4"/>
    <w:rsid w:val="00DE102A"/>
    <w:rsid w:val="00DF643D"/>
    <w:rsid w:val="00DF6571"/>
    <w:rsid w:val="00DF7546"/>
    <w:rsid w:val="00E01FD5"/>
    <w:rsid w:val="00E045CD"/>
    <w:rsid w:val="00E3516E"/>
    <w:rsid w:val="00E452F2"/>
    <w:rsid w:val="00E64B95"/>
    <w:rsid w:val="00E723A8"/>
    <w:rsid w:val="00E82805"/>
    <w:rsid w:val="00E84105"/>
    <w:rsid w:val="00E84E59"/>
    <w:rsid w:val="00E90E92"/>
    <w:rsid w:val="00E914CE"/>
    <w:rsid w:val="00E93F40"/>
    <w:rsid w:val="00ED621A"/>
    <w:rsid w:val="00ED6374"/>
    <w:rsid w:val="00EE0295"/>
    <w:rsid w:val="00EE292E"/>
    <w:rsid w:val="00F00740"/>
    <w:rsid w:val="00F079A0"/>
    <w:rsid w:val="00F171FE"/>
    <w:rsid w:val="00F514B4"/>
    <w:rsid w:val="00F549D3"/>
    <w:rsid w:val="00F6042E"/>
    <w:rsid w:val="00F725CC"/>
    <w:rsid w:val="00FA50D9"/>
    <w:rsid w:val="00FA6009"/>
    <w:rsid w:val="00FA6CBB"/>
    <w:rsid w:val="00FB2AE3"/>
    <w:rsid w:val="00FC05A8"/>
    <w:rsid w:val="00FC06C1"/>
    <w:rsid w:val="00FD15C4"/>
    <w:rsid w:val="00FF128C"/>
    <w:rsid w:val="00FF30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F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547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rsid w:val="00FF12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5547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F128C"/>
    <w:pPr>
      <w:ind w:left="720"/>
      <w:contextualSpacing/>
    </w:pPr>
  </w:style>
  <w:style w:type="paragraph" w:styleId="BodyText">
    <w:name w:val="Body Text"/>
    <w:basedOn w:val="Normal"/>
    <w:link w:val="BodyTextChar"/>
    <w:rsid w:val="00FF128C"/>
    <w:pPr>
      <w:overflowPunct w:val="0"/>
      <w:autoSpaceDE w:val="0"/>
      <w:autoSpaceDN w:val="0"/>
      <w:textAlignment w:val="baseline"/>
    </w:pPr>
    <w:rPr>
      <w:rFonts w:ascii="Verdana" w:hAnsi="Verdana"/>
      <w:sz w:val="28"/>
      <w:szCs w:val="20"/>
    </w:rPr>
  </w:style>
  <w:style w:type="paragraph" w:styleId="BodyText3">
    <w:name w:val="Body Text 3"/>
    <w:basedOn w:val="Normal"/>
    <w:rsid w:val="00FF128C"/>
    <w:pPr>
      <w:spacing w:after="120"/>
    </w:pPr>
    <w:rPr>
      <w:sz w:val="16"/>
      <w:szCs w:val="16"/>
    </w:rPr>
  </w:style>
  <w:style w:type="paragraph" w:customStyle="1" w:styleId="BodyB">
    <w:name w:val="Body B"/>
    <w:rsid w:val="00FF128C"/>
    <w:rPr>
      <w:rFonts w:ascii="Helvetica" w:eastAsia="ヒラギノ角ゴ Pro W3" w:hAnsi="Helvetica"/>
      <w:color w:val="000000"/>
      <w:sz w:val="24"/>
    </w:rPr>
  </w:style>
  <w:style w:type="paragraph" w:customStyle="1" w:styleId="ResumeBodyChar">
    <w:name w:val="Resume Body Char"/>
    <w:basedOn w:val="Normal"/>
    <w:rsid w:val="00FF128C"/>
    <w:pPr>
      <w:spacing w:before="60"/>
    </w:pPr>
  </w:style>
  <w:style w:type="paragraph" w:styleId="NoSpacing">
    <w:name w:val="No Spacing"/>
    <w:uiPriority w:val="1"/>
    <w:qFormat/>
    <w:rsid w:val="00D922F8"/>
    <w:rPr>
      <w:rFonts w:ascii="Calibri" w:eastAsia="Calibri" w:hAnsi="Calibr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82274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404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48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04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484"/>
    <w:rPr>
      <w:sz w:val="24"/>
      <w:szCs w:val="24"/>
    </w:rPr>
  </w:style>
  <w:style w:type="paragraph" w:customStyle="1" w:styleId="Client">
    <w:name w:val="Client"/>
    <w:basedOn w:val="Normal"/>
    <w:link w:val="ClientChar"/>
    <w:autoRedefine/>
    <w:qFormat/>
    <w:rsid w:val="00047DF5"/>
    <w:rPr>
      <w:rFonts w:asciiTheme="minorHAnsi" w:eastAsia="Arial" w:hAnsiTheme="minorHAnsi" w:cstheme="minorHAnsi"/>
      <w:b/>
      <w:sz w:val="22"/>
      <w:szCs w:val="21"/>
    </w:rPr>
  </w:style>
  <w:style w:type="character" w:customStyle="1" w:styleId="ClientChar">
    <w:name w:val="Client Char"/>
    <w:basedOn w:val="DefaultParagraphFont"/>
    <w:link w:val="Client"/>
    <w:rsid w:val="00047DF5"/>
    <w:rPr>
      <w:rFonts w:asciiTheme="minorHAnsi" w:eastAsia="Arial" w:hAnsiTheme="minorHAnsi" w:cstheme="minorHAnsi"/>
      <w:b/>
      <w:sz w:val="22"/>
      <w:szCs w:val="21"/>
    </w:rPr>
  </w:style>
  <w:style w:type="paragraph" w:customStyle="1" w:styleId="Project">
    <w:name w:val="Project"/>
    <w:basedOn w:val="Normal"/>
    <w:link w:val="ProjectChar"/>
    <w:autoRedefine/>
    <w:qFormat/>
    <w:rsid w:val="00861F71"/>
    <w:pPr>
      <w:jc w:val="both"/>
    </w:pPr>
    <w:rPr>
      <w:rFonts w:asciiTheme="minorHAnsi" w:eastAsia="Arial" w:hAnsiTheme="minorHAnsi" w:cstheme="minorHAnsi"/>
      <w:bCs/>
      <w:noProof/>
      <w:sz w:val="22"/>
      <w:szCs w:val="21"/>
    </w:rPr>
  </w:style>
  <w:style w:type="character" w:customStyle="1" w:styleId="ProjectChar">
    <w:name w:val="Project Char"/>
    <w:basedOn w:val="DefaultParagraphFont"/>
    <w:link w:val="Project"/>
    <w:rsid w:val="00861F71"/>
    <w:rPr>
      <w:rFonts w:asciiTheme="minorHAnsi" w:eastAsia="Arial" w:hAnsiTheme="minorHAnsi" w:cstheme="minorHAnsi"/>
      <w:bCs/>
      <w:noProof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C24755"/>
    <w:rPr>
      <w:rFonts w:ascii="Verdana" w:hAnsi="Verdana"/>
      <w:sz w:val="28"/>
    </w:rPr>
  </w:style>
  <w:style w:type="paragraph" w:customStyle="1" w:styleId="Environment">
    <w:name w:val="Environment"/>
    <w:basedOn w:val="Normal"/>
    <w:link w:val="EnvironmentChar"/>
    <w:autoRedefine/>
    <w:qFormat/>
    <w:rsid w:val="006C7A80"/>
    <w:pPr>
      <w:spacing w:before="120" w:after="240"/>
      <w:jc w:val="both"/>
    </w:pPr>
    <w:rPr>
      <w:rFonts w:asciiTheme="minorHAnsi" w:eastAsia="Arial" w:hAnsiTheme="minorHAnsi" w:cstheme="minorHAnsi"/>
      <w:b/>
      <w:sz w:val="22"/>
      <w:szCs w:val="21"/>
      <w:u w:val="single"/>
    </w:rPr>
  </w:style>
  <w:style w:type="character" w:customStyle="1" w:styleId="EnvironmentChar">
    <w:name w:val="Environment Char"/>
    <w:basedOn w:val="DefaultParagraphFont"/>
    <w:link w:val="Environment"/>
    <w:rsid w:val="006C7A80"/>
    <w:rPr>
      <w:rFonts w:asciiTheme="minorHAnsi" w:eastAsia="Arial" w:hAnsiTheme="minorHAnsi" w:cstheme="minorHAnsi"/>
      <w:b/>
      <w:sz w:val="22"/>
      <w:szCs w:val="21"/>
      <w:u w:val="single"/>
    </w:rPr>
  </w:style>
  <w:style w:type="paragraph" w:customStyle="1" w:styleId="Heading">
    <w:name w:val="Heading"/>
    <w:basedOn w:val="Normal"/>
    <w:link w:val="HeadingChar"/>
    <w:autoRedefine/>
    <w:qFormat/>
    <w:rsid w:val="00047DF5"/>
    <w:pPr>
      <w:shd w:val="clear" w:color="auto" w:fill="99CCFF"/>
      <w:spacing w:before="180" w:after="180"/>
      <w:jc w:val="both"/>
    </w:pPr>
    <w:rPr>
      <w:rFonts w:asciiTheme="minorHAnsi" w:hAnsiTheme="minorHAnsi" w:cstheme="minorHAnsi"/>
      <w:b/>
      <w:bCs/>
      <w:smallCaps/>
      <w:color w:val="002060"/>
      <w:sz w:val="22"/>
      <w:szCs w:val="21"/>
    </w:rPr>
  </w:style>
  <w:style w:type="character" w:customStyle="1" w:styleId="HeadingChar">
    <w:name w:val="Heading Char"/>
    <w:basedOn w:val="DefaultParagraphFont"/>
    <w:link w:val="Heading"/>
    <w:rsid w:val="00047DF5"/>
    <w:rPr>
      <w:rFonts w:asciiTheme="minorHAnsi" w:hAnsiTheme="minorHAnsi" w:cstheme="minorHAnsi"/>
      <w:b/>
      <w:bCs/>
      <w:smallCaps/>
      <w:color w:val="002060"/>
      <w:sz w:val="22"/>
      <w:szCs w:val="21"/>
      <w:shd w:val="clear" w:color="auto" w:fill="99CCFF"/>
    </w:rPr>
  </w:style>
  <w:style w:type="paragraph" w:customStyle="1" w:styleId="Introduction">
    <w:name w:val="Introduction"/>
    <w:basedOn w:val="Normal"/>
    <w:link w:val="IntroductionChar"/>
    <w:autoRedefine/>
    <w:qFormat/>
    <w:rsid w:val="00047DF5"/>
    <w:rPr>
      <w:rFonts w:asciiTheme="minorHAnsi" w:hAnsiTheme="minorHAnsi"/>
      <w:noProof/>
    </w:rPr>
  </w:style>
  <w:style w:type="character" w:customStyle="1" w:styleId="IntroductionChar">
    <w:name w:val="Introduction Char"/>
    <w:basedOn w:val="DefaultParagraphFont"/>
    <w:link w:val="Introduction"/>
    <w:rsid w:val="00047DF5"/>
    <w:rPr>
      <w:rFonts w:asciiTheme="minorHAnsi" w:hAnsiTheme="minorHAnsi"/>
      <w:noProof/>
      <w:sz w:val="24"/>
      <w:szCs w:val="24"/>
    </w:rPr>
  </w:style>
  <w:style w:type="paragraph" w:customStyle="1" w:styleId="Designation">
    <w:name w:val="Designation"/>
    <w:basedOn w:val="Normal"/>
    <w:link w:val="DesignationChar"/>
    <w:autoRedefine/>
    <w:qFormat/>
    <w:rsid w:val="00047DF5"/>
    <w:pPr>
      <w:spacing w:after="120"/>
    </w:pPr>
    <w:rPr>
      <w:rFonts w:asciiTheme="minorHAnsi" w:eastAsia="Arial" w:hAnsiTheme="minorHAnsi" w:cstheme="minorHAnsi"/>
      <w:b/>
      <w:sz w:val="22"/>
      <w:szCs w:val="21"/>
    </w:rPr>
  </w:style>
  <w:style w:type="character" w:customStyle="1" w:styleId="DesignationChar">
    <w:name w:val="Designation Char"/>
    <w:basedOn w:val="DefaultParagraphFont"/>
    <w:link w:val="Designation"/>
    <w:rsid w:val="00047DF5"/>
    <w:rPr>
      <w:rFonts w:asciiTheme="minorHAnsi" w:eastAsia="Arial" w:hAnsiTheme="minorHAnsi" w:cstheme="minorHAnsi"/>
      <w:b/>
      <w:sz w:val="22"/>
      <w:szCs w:val="21"/>
    </w:rPr>
  </w:style>
  <w:style w:type="paragraph" w:customStyle="1" w:styleId="Responsibilities">
    <w:name w:val="Responsibilities"/>
    <w:basedOn w:val="Normal"/>
    <w:link w:val="ResponsibilitiesChar"/>
    <w:autoRedefine/>
    <w:qFormat/>
    <w:rsid w:val="00315547"/>
    <w:pPr>
      <w:spacing w:before="120" w:after="120"/>
    </w:pPr>
    <w:rPr>
      <w:rFonts w:asciiTheme="minorHAnsi" w:eastAsia="Arial" w:hAnsiTheme="minorHAnsi" w:cstheme="minorHAnsi"/>
      <w:b/>
      <w:sz w:val="22"/>
      <w:szCs w:val="21"/>
      <w:u w:val="single"/>
    </w:rPr>
  </w:style>
  <w:style w:type="character" w:customStyle="1" w:styleId="ResponsibilitiesChar">
    <w:name w:val="Responsibilities Char"/>
    <w:basedOn w:val="DefaultParagraphFont"/>
    <w:link w:val="Responsibilities"/>
    <w:rsid w:val="00315547"/>
    <w:rPr>
      <w:rFonts w:asciiTheme="minorHAnsi" w:eastAsia="Arial" w:hAnsiTheme="minorHAnsi" w:cstheme="minorHAnsi"/>
      <w:b/>
      <w:sz w:val="22"/>
      <w:szCs w:val="21"/>
      <w:u w:val="single"/>
    </w:rPr>
  </w:style>
  <w:style w:type="paragraph" w:customStyle="1" w:styleId="Points">
    <w:name w:val="Points"/>
    <w:basedOn w:val="Normal"/>
    <w:link w:val="PointsChar"/>
    <w:autoRedefine/>
    <w:qFormat/>
    <w:rsid w:val="0032229E"/>
    <w:pPr>
      <w:numPr>
        <w:numId w:val="15"/>
      </w:numPr>
      <w:ind w:left="360"/>
      <w:jc w:val="both"/>
    </w:pPr>
    <w:rPr>
      <w:rFonts w:asciiTheme="minorHAnsi" w:hAnsiTheme="minorHAnsi" w:cstheme="minorHAnsi"/>
      <w:sz w:val="22"/>
      <w:szCs w:val="21"/>
    </w:rPr>
  </w:style>
  <w:style w:type="character" w:customStyle="1" w:styleId="PointsChar">
    <w:name w:val="Points Char"/>
    <w:basedOn w:val="DefaultParagraphFont"/>
    <w:link w:val="Points"/>
    <w:rsid w:val="0032229E"/>
    <w:rPr>
      <w:rFonts w:asciiTheme="minorHAnsi" w:hAnsiTheme="minorHAnsi" w:cstheme="minorHAnsi"/>
      <w:sz w:val="22"/>
      <w:szCs w:val="21"/>
    </w:rPr>
  </w:style>
  <w:style w:type="paragraph" w:customStyle="1" w:styleId="Table">
    <w:name w:val="Table"/>
    <w:basedOn w:val="Normal"/>
    <w:link w:val="TableChar"/>
    <w:autoRedefine/>
    <w:qFormat/>
    <w:rsid w:val="00994461"/>
    <w:pPr>
      <w:spacing w:before="60" w:after="60"/>
      <w:jc w:val="both"/>
    </w:pPr>
    <w:rPr>
      <w:rFonts w:asciiTheme="minorHAnsi" w:hAnsiTheme="minorHAnsi" w:cstheme="minorHAnsi"/>
      <w:b/>
      <w:bCs/>
      <w:color w:val="000000"/>
      <w:sz w:val="22"/>
      <w:szCs w:val="22"/>
    </w:rPr>
  </w:style>
  <w:style w:type="character" w:customStyle="1" w:styleId="TableChar">
    <w:name w:val="Table Char"/>
    <w:basedOn w:val="DefaultParagraphFont"/>
    <w:link w:val="Table"/>
    <w:rsid w:val="00994461"/>
    <w:rPr>
      <w:rFonts w:asciiTheme="minorHAnsi" w:hAnsiTheme="minorHAnsi" w:cstheme="minorHAnsi"/>
      <w:b/>
      <w:bCs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155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15547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57572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557572"/>
    <w:rPr>
      <w:color w:val="2B579A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sid w:val="006D275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one\Google%20Drive\AKT\Atul\In%20Progress\AKT_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AKT_2</Template>
  <TotalTime>0</TotalTime>
  <Pages>5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2005-12-05T21:01:00Z</cp:lastPrinted>
  <dcterms:created xsi:type="dcterms:W3CDTF">2018-05-21T19:36:00Z</dcterms:created>
  <dcterms:modified xsi:type="dcterms:W3CDTF">2018-05-21T19:36:00Z</dcterms:modified>
  <cp:version>04.2000</cp:version>
</cp:coreProperties>
</file>