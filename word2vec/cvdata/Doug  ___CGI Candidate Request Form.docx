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AD062F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AD062F">
              <w:rPr>
                <w:rFonts w:asciiTheme="minorHAnsi" w:hAnsiTheme="minorHAnsi" w:cstheme="minorHAnsi"/>
                <w:sz w:val="22"/>
                <w:lang w:val="en-IN"/>
              </w:rPr>
              <w:t>SR IT Project Manager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014A3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Douglas P. Grindstaff 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A4707E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tgtFrame="_blank" w:history="1">
              <w:r w:rsidR="001014A3">
                <w:rPr>
                  <w:rStyle w:val="Hyperlink"/>
                  <w:rFonts w:cs="Arial"/>
                  <w:szCs w:val="20"/>
                </w:rPr>
                <w:t>doug.grindstaff@gmail.com</w:t>
              </w:r>
            </w:hyperlink>
            <w:r w:rsidR="001014A3">
              <w:rPr>
                <w:rFonts w:cs="Arial"/>
                <w:szCs w:val="20"/>
              </w:rPr>
              <w:t xml:space="preserve"> </w:t>
            </w:r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1014A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014A3">
              <w:t>612 384-3308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AD062F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t>goldyandmooshka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014A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014A3">
              <w:rPr>
                <w:b/>
                <w:bCs/>
              </w:rPr>
              <w:t>Minneapolis, MN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014A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1014A3">
              <w:rPr>
                <w:b/>
                <w:bCs/>
              </w:rPr>
              <w:t>Minneapolis, MN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014A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YES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 xml:space="preserve">Doug is a Certified Project Management Professional, certified Scrum Master,  ITIL v3 certified, </w:t>
            </w:r>
            <w:bookmarkStart w:id="0" w:name="_GoBack"/>
            <w:bookmarkEnd w:id="0"/>
            <w:r w:rsidRPr="001014A3">
              <w:rPr>
                <w:rFonts w:ascii="Arial" w:hAnsi="Arial" w:cs="Arial"/>
              </w:rPr>
              <w:t xml:space="preserve">Certified HIPAA Privacy and Security Expertand Six Sigma Green Belt with over twenty years of experience and international awards for performance. </w:t>
            </w:r>
          </w:p>
          <w:p w:rsid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</w:t>
            </w:r>
            <w:r w:rsidRPr="001014A3">
              <w:rPr>
                <w:rFonts w:ascii="Arial" w:hAnsi="Arial" w:cs="Arial"/>
              </w:rPr>
              <w:t xml:space="preserve">has a proven track record of delivering mission critical projects on time and within budget.  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 xml:space="preserve">He has served as a Senior Partner, Senior Program Manager,ÜberScrum Master–Agile Coach / Transformation Lead and Mentor for multiple clients in the United States, Canada, Europe and Japan.Doug provides a balance of business and technical skills necessary to ensure the strategic alignment, feasibility, quality, completeness and correctness of products and services.  </w:t>
            </w:r>
          </w:p>
          <w:p w:rsidR="001014A3" w:rsidRDefault="001014A3" w:rsidP="001014A3">
            <w:pPr>
              <w:jc w:val="both"/>
              <w:rPr>
                <w:rFonts w:cs="Arial"/>
              </w:rPr>
            </w:pPr>
          </w:p>
          <w:p w:rsidR="001014A3" w:rsidRPr="001014A3" w:rsidRDefault="001014A3" w:rsidP="001014A3">
            <w:pPr>
              <w:jc w:val="both"/>
              <w:rPr>
                <w:rFonts w:cs="Arial"/>
                <w:b/>
              </w:rPr>
            </w:pPr>
            <w:r w:rsidRPr="001014A3">
              <w:rPr>
                <w:rFonts w:cs="Arial"/>
                <w:b/>
              </w:rPr>
              <w:t xml:space="preserve">Leadership and Focus- 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Agile Coach–Transformation Lead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 xml:space="preserve">Über Scrum Master 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 xml:space="preserve">Program Manager 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 xml:space="preserve">Scaling Agile to the Enterprise 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 xml:space="preserve">Delivering value at the Enterprise, Portfolio and Program  level 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Aligning IT initiatives with corporate strategies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Establishing world-class high performance teams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 xml:space="preserve">Regulatory Compliance 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Process Improvement</w:t>
            </w:r>
          </w:p>
          <w:p w:rsidR="001014A3" w:rsidRDefault="001014A3" w:rsidP="001014A3">
            <w:pPr>
              <w:jc w:val="both"/>
              <w:rPr>
                <w:rFonts w:cs="Arial"/>
              </w:rPr>
            </w:pPr>
          </w:p>
          <w:p w:rsidR="001014A3" w:rsidRPr="001014A3" w:rsidRDefault="001014A3" w:rsidP="001014A3">
            <w:pPr>
              <w:jc w:val="both"/>
              <w:rPr>
                <w:rFonts w:cs="Arial"/>
                <w:b/>
              </w:rPr>
            </w:pPr>
            <w:r w:rsidRPr="001014A3">
              <w:rPr>
                <w:rFonts w:cs="Arial"/>
                <w:b/>
              </w:rPr>
              <w:t>Certifications: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Agile Scrum Master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PMP, Six Sigma GB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ITIL v3 Foundation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§</w:t>
            </w:r>
            <w:r w:rsidRPr="001014A3">
              <w:rPr>
                <w:rFonts w:ascii="Arial" w:hAnsi="Arial" w:cs="Arial"/>
              </w:rPr>
              <w:tab/>
              <w:t>CHPSE  (HIPPA Privacy &amp; Security Expert)</w:t>
            </w:r>
          </w:p>
          <w:p w:rsidR="001014A3" w:rsidRPr="001014A3" w:rsidRDefault="001014A3" w:rsidP="001014A3">
            <w:pPr>
              <w:pStyle w:val="ListParagraph"/>
              <w:ind w:left="810"/>
              <w:jc w:val="both"/>
              <w:rPr>
                <w:rFonts w:ascii="Arial" w:hAnsi="Arial" w:cs="Arial"/>
              </w:rPr>
            </w:pPr>
          </w:p>
          <w:p w:rsidR="001014A3" w:rsidRPr="001014A3" w:rsidRDefault="001014A3" w:rsidP="001014A3">
            <w:pPr>
              <w:jc w:val="both"/>
              <w:rPr>
                <w:rFonts w:cs="Arial"/>
                <w:b/>
              </w:rPr>
            </w:pPr>
            <w:r w:rsidRPr="001014A3">
              <w:rPr>
                <w:rFonts w:cs="Arial"/>
                <w:b/>
              </w:rPr>
              <w:t>Methodologies/ PM tools: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Agile, SAFe, Scrum, DAD</w:t>
            </w:r>
          </w:p>
          <w:p w:rsidR="001014A3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 xml:space="preserve">Kanban, Lean,MOOSETM,  Waterfall –SDLC, MS Project,  TFS,JIRA,Planview,SharePoint, PowerPoint,  Excel,VISIO, Remedy, Tivoli, Gemini, </w:t>
            </w:r>
          </w:p>
          <w:p w:rsidR="001014A3" w:rsidRDefault="001014A3" w:rsidP="001014A3">
            <w:pPr>
              <w:jc w:val="both"/>
              <w:rPr>
                <w:rFonts w:cs="Arial"/>
              </w:rPr>
            </w:pPr>
          </w:p>
          <w:p w:rsidR="001014A3" w:rsidRPr="001014A3" w:rsidRDefault="001014A3" w:rsidP="001014A3">
            <w:pPr>
              <w:jc w:val="both"/>
              <w:rPr>
                <w:rFonts w:cs="Arial"/>
                <w:b/>
              </w:rPr>
            </w:pPr>
            <w:r w:rsidRPr="001014A3">
              <w:rPr>
                <w:rFonts w:cs="Arial"/>
                <w:b/>
              </w:rPr>
              <w:t>Architectures / Platforms:</w:t>
            </w:r>
          </w:p>
          <w:p w:rsidR="00CB1169" w:rsidRPr="001014A3" w:rsidRDefault="001014A3" w:rsidP="001014A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1014A3">
              <w:rPr>
                <w:rFonts w:ascii="Arial" w:hAnsi="Arial" w:cs="Arial"/>
              </w:rPr>
              <w:t>Client/Server Architecture, WEB services, Mobile, SOA, .NET,  J2EE</w:t>
            </w:r>
          </w:p>
          <w:p w:rsidR="00CB1169" w:rsidRPr="00D765C3" w:rsidRDefault="00CB1169" w:rsidP="00573324">
            <w:pPr>
              <w:rPr>
                <w:rFonts w:eastAsia="Arial" w:cs="Arial"/>
                <w:szCs w:val="20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50C" w:rsidRDefault="0088350C" w:rsidP="002D558C">
      <w:pPr>
        <w:spacing w:after="0" w:line="240" w:lineRule="auto"/>
      </w:pPr>
      <w:r>
        <w:separator/>
      </w:r>
    </w:p>
  </w:endnote>
  <w:endnote w:type="continuationSeparator" w:id="1">
    <w:p w:rsidR="0088350C" w:rsidRDefault="0088350C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A4707E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50C" w:rsidRDefault="0088350C" w:rsidP="002D558C">
      <w:pPr>
        <w:spacing w:after="0" w:line="240" w:lineRule="auto"/>
      </w:pPr>
      <w:r>
        <w:separator/>
      </w:r>
    </w:p>
  </w:footnote>
  <w:footnote w:type="continuationSeparator" w:id="1">
    <w:p w:rsidR="0088350C" w:rsidRDefault="0088350C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707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2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10"/>
  </w:num>
  <w:num w:numId="14">
    <w:abstractNumId w:val="23"/>
  </w:num>
  <w:num w:numId="15">
    <w:abstractNumId w:val="11"/>
  </w:num>
  <w:num w:numId="16">
    <w:abstractNumId w:val="17"/>
  </w:num>
  <w:num w:numId="17">
    <w:abstractNumId w:val="15"/>
  </w:num>
  <w:num w:numId="18">
    <w:abstractNumId w:val="21"/>
  </w:num>
  <w:num w:numId="19">
    <w:abstractNumId w:val="24"/>
  </w:num>
  <w:num w:numId="20">
    <w:abstractNumId w:val="25"/>
  </w:num>
  <w:num w:numId="21">
    <w:abstractNumId w:val="12"/>
  </w:num>
  <w:num w:numId="22">
    <w:abstractNumId w:val="19"/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318A4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doug.grindstaff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4</cp:revision>
  <cp:lastPrinted>2015-02-03T18:02:00Z</cp:lastPrinted>
  <dcterms:created xsi:type="dcterms:W3CDTF">2016-01-26T14:29:00Z</dcterms:created>
  <dcterms:modified xsi:type="dcterms:W3CDTF">2016-01-26T14:31:00Z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