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230"/>
        <w:gridCol w:w="758"/>
        <w:gridCol w:w="5868"/>
      </w:tblGrid>
      <w:tr w:rsidR="00C03D6B" w:rsidRPr="00EE7BCF" w:rsidTr="00D55349">
        <w:trPr>
          <w:trHeight w:val="900"/>
        </w:trPr>
        <w:tc>
          <w:tcPr>
            <w:tcW w:w="2988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029AF" w:rsidRDefault="00EE4CFB" w:rsidP="00077E48">
            <w:pPr>
              <w:pStyle w:val="ContactInf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:rsidR="00C03D6B" w:rsidRPr="00EE7BCF" w:rsidRDefault="00C03D6B" w:rsidP="00077E48">
            <w:pPr>
              <w:pStyle w:val="ContactInfo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 xml:space="preserve">Gaurav </w:t>
            </w:r>
            <w:r>
              <w:rPr>
                <w:sz w:val="20"/>
                <w:szCs w:val="20"/>
              </w:rPr>
              <w:t>S</w:t>
            </w:r>
            <w:r w:rsidR="00A4277D">
              <w:rPr>
                <w:sz w:val="20"/>
                <w:szCs w:val="20"/>
              </w:rPr>
              <w:t>.</w:t>
            </w:r>
          </w:p>
          <w:p w:rsidR="00C03D6B" w:rsidRPr="00EE7BCF" w:rsidRDefault="005E6D3F" w:rsidP="00077E48">
            <w:pPr>
              <w:pStyle w:val="ContactInfo"/>
              <w:rPr>
                <w:sz w:val="20"/>
                <w:szCs w:val="20"/>
              </w:rPr>
            </w:pPr>
            <w:r w:rsidRPr="005E6D3F">
              <w:rPr>
                <w:sz w:val="20"/>
                <w:szCs w:val="20"/>
              </w:rPr>
              <w:t>972-413-8651</w:t>
            </w:r>
            <w:r w:rsidR="00C03D6B">
              <w:rPr>
                <w:sz w:val="20"/>
                <w:szCs w:val="20"/>
              </w:rPr>
              <w:br/>
            </w:r>
            <w:hyperlink r:id="rId9" w:history="1">
              <w:r w:rsidR="005A4BAC" w:rsidRPr="00163E0F">
                <w:rPr>
                  <w:rStyle w:val="Hyperlink"/>
                  <w:sz w:val="20"/>
                  <w:szCs w:val="20"/>
                </w:rPr>
                <w:t>gauravbs.1990@gmail.com</w:t>
              </w:r>
            </w:hyperlink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029AF" w:rsidRDefault="003029AF" w:rsidP="00077E48">
            <w:pPr>
              <w:pStyle w:val="ContactInfo"/>
              <w:rPr>
                <w:noProof/>
                <w:color w:val="0000FF" w:themeColor="hyperlink"/>
              </w:rPr>
            </w:pPr>
          </w:p>
          <w:p w:rsidR="00593EC9" w:rsidRPr="005A4BAC" w:rsidRDefault="005A4BAC" w:rsidP="00077E48">
            <w:pPr>
              <w:pStyle w:val="ContactInfo"/>
              <w:rPr>
                <w:color w:val="0000FF" w:themeColor="hyperlink"/>
              </w:rPr>
            </w:pPr>
            <w:r>
              <w:rPr>
                <w:noProof/>
                <w:color w:val="0000FF" w:themeColor="hyperlink"/>
              </w:rPr>
              <w:drawing>
                <wp:inline distT="0" distB="0" distL="0" distR="0">
                  <wp:extent cx="1640550" cy="522410"/>
                  <wp:effectExtent l="19050" t="0" r="0" b="0"/>
                  <wp:docPr id="7" name="Picture 7" descr="A picture containing clipar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SA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50" cy="5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3EC9">
              <w:rPr>
                <w:noProof/>
                <w:color w:val="0000FF" w:themeColor="hyperlink"/>
              </w:rPr>
              <w:drawing>
                <wp:inline distT="0" distB="0" distL="0" distR="0">
                  <wp:extent cx="1002030" cy="586740"/>
                  <wp:effectExtent l="19050" t="0" r="7620" b="0"/>
                  <wp:docPr id="1" name="Picture 0" descr="LPIC-1-Med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PIC-1-Medium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4BB9" w:rsidRPr="00E94BB9">
              <w:rPr>
                <w:noProof/>
                <w:color w:val="0000FF" w:themeColor="hyperlink"/>
              </w:rPr>
              <w:drawing>
                <wp:inline distT="0" distB="0" distL="0" distR="0">
                  <wp:extent cx="665181" cy="579120"/>
                  <wp:effectExtent l="19050" t="0" r="1569" b="0"/>
                  <wp:docPr id="2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29" cy="58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766" w:rsidRPr="00EE7BCF" w:rsidTr="00017406">
        <w:trPr>
          <w:trHeight w:val="360"/>
        </w:trPr>
        <w:tc>
          <w:tcPr>
            <w:tcW w:w="8856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DE7766" w:rsidRPr="00A87B46" w:rsidRDefault="009548CA" w:rsidP="00DE7766">
            <w:pPr>
              <w:pStyle w:val="Heading1"/>
              <w:rPr>
                <w:b/>
                <w:sz w:val="20"/>
                <w:szCs w:val="20"/>
              </w:rPr>
            </w:pPr>
            <w:r w:rsidRPr="00A87B46">
              <w:rPr>
                <w:b/>
                <w:sz w:val="20"/>
                <w:szCs w:val="20"/>
              </w:rPr>
              <w:t>Summary</w:t>
            </w:r>
          </w:p>
        </w:tc>
      </w:tr>
      <w:tr w:rsidR="003404C0" w:rsidRPr="00EE7BCF" w:rsidTr="00017406">
        <w:trPr>
          <w:trHeight w:val="504"/>
        </w:trPr>
        <w:tc>
          <w:tcPr>
            <w:tcW w:w="8856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404C0" w:rsidRDefault="003404C0" w:rsidP="00D52116">
            <w:pPr>
              <w:pStyle w:val="ListParagraph"/>
              <w:numPr>
                <w:ilvl w:val="0"/>
                <w:numId w:val="19"/>
              </w:numPr>
              <w:suppressAutoHyphens/>
              <w:spacing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proactive –</w:t>
            </w:r>
            <w:r w:rsidRPr="00855313">
              <w:rPr>
                <w:sz w:val="20"/>
                <w:szCs w:val="20"/>
              </w:rPr>
              <w:t xml:space="preserve"> AWS Certified Solutions Architect and Developer</w:t>
            </w:r>
            <w:r>
              <w:rPr>
                <w:sz w:val="20"/>
                <w:szCs w:val="20"/>
              </w:rPr>
              <w:t>,</w:t>
            </w:r>
            <w:r w:rsidRPr="00855313">
              <w:rPr>
                <w:sz w:val="20"/>
                <w:szCs w:val="20"/>
              </w:rPr>
              <w:t xml:space="preserve"> IT Professional with 6+ years of experience in IT industry </w:t>
            </w:r>
            <w:r w:rsidR="00C83284">
              <w:rPr>
                <w:sz w:val="20"/>
                <w:szCs w:val="20"/>
              </w:rPr>
              <w:t xml:space="preserve">with major focus on Automating, </w:t>
            </w:r>
            <w:r w:rsidRPr="00855313">
              <w:rPr>
                <w:sz w:val="20"/>
                <w:szCs w:val="20"/>
              </w:rPr>
              <w:t>Building, Deploying, a</w:t>
            </w:r>
            <w:r w:rsidR="00B347F6">
              <w:rPr>
                <w:sz w:val="20"/>
                <w:szCs w:val="20"/>
              </w:rPr>
              <w:t>nd Releasing of code include near three</w:t>
            </w:r>
            <w:r w:rsidRPr="00855313">
              <w:rPr>
                <w:sz w:val="20"/>
                <w:szCs w:val="20"/>
              </w:rPr>
              <w:t xml:space="preserve"> years on Amazon Web Services (AWS) in a DevOps Culture through Continuous Integration (CI) &amp; Continuous Deployment/Delivery (CD) as an iterative process and Automation of Infrastructure as Code.</w:t>
            </w:r>
          </w:p>
          <w:p w:rsidR="00BF2539" w:rsidRDefault="00BF2539" w:rsidP="00D52116">
            <w:pPr>
              <w:pStyle w:val="ListParagraph"/>
              <w:numPr>
                <w:ilvl w:val="0"/>
                <w:numId w:val="19"/>
              </w:numPr>
              <w:suppressAutoHyphens/>
              <w:spacing w:after="0" w:line="256" w:lineRule="auto"/>
              <w:contextualSpacing/>
              <w:rPr>
                <w:sz w:val="20"/>
                <w:szCs w:val="20"/>
              </w:rPr>
            </w:pPr>
            <w:r w:rsidRPr="00BF2539">
              <w:rPr>
                <w:sz w:val="20"/>
                <w:szCs w:val="20"/>
              </w:rPr>
              <w:t>Experienced in all phases of the Software Development Life Cycle (SDLC) with specific focus on the build and release of quality software. Experience in Waterfall, Agile/Scrum.</w:t>
            </w:r>
          </w:p>
          <w:p w:rsidR="003404C0" w:rsidRDefault="003404C0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Valuable experience</w:t>
            </w:r>
            <w:r w:rsidRPr="00E72A28">
              <w:rPr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shell</w:t>
            </w:r>
            <w:r w:rsidRPr="00E72A28">
              <w:rPr>
                <w:sz w:val="20"/>
                <w:szCs w:val="20"/>
              </w:rPr>
              <w:t xml:space="preserve"> and pyt</w:t>
            </w:r>
            <w:r>
              <w:rPr>
                <w:sz w:val="20"/>
                <w:szCs w:val="20"/>
              </w:rPr>
              <w:t>hon scripting with focus on DevO</w:t>
            </w:r>
            <w:r w:rsidRPr="00E72A28">
              <w:rPr>
                <w:sz w:val="20"/>
                <w:szCs w:val="20"/>
              </w:rPr>
              <w:t>ps tools, CI/CD and AWS Cloud Architecture and hands-on Engineering</w:t>
            </w:r>
            <w:r>
              <w:rPr>
                <w:sz w:val="20"/>
                <w:szCs w:val="20"/>
              </w:rPr>
              <w:t>.</w:t>
            </w:r>
          </w:p>
          <w:p w:rsidR="00F30C48" w:rsidRDefault="00F30C48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A2344E">
              <w:rPr>
                <w:sz w:val="20"/>
                <w:szCs w:val="20"/>
              </w:rPr>
              <w:t>Hands-on experience on Git,</w:t>
            </w:r>
            <w:r w:rsidR="009436B9">
              <w:rPr>
                <w:sz w:val="20"/>
                <w:szCs w:val="20"/>
              </w:rPr>
              <w:t xml:space="preserve"> SVN, TFS,</w:t>
            </w:r>
            <w:r w:rsidRPr="00A2344E">
              <w:rPr>
                <w:sz w:val="20"/>
                <w:szCs w:val="20"/>
              </w:rPr>
              <w:t xml:space="preserve"> Chef, Docker, Jenkins, Puppet, Nagios </w:t>
            </w:r>
            <w:r>
              <w:rPr>
                <w:sz w:val="20"/>
                <w:szCs w:val="20"/>
              </w:rPr>
              <w:t>and</w:t>
            </w:r>
            <w:r w:rsidRPr="00A2344E">
              <w:rPr>
                <w:sz w:val="20"/>
                <w:szCs w:val="20"/>
              </w:rPr>
              <w:t xml:space="preserve"> various other </w:t>
            </w:r>
            <w:r>
              <w:rPr>
                <w:sz w:val="20"/>
                <w:szCs w:val="20"/>
              </w:rPr>
              <w:t>DevOps</w:t>
            </w:r>
            <w:r w:rsidRPr="00A2344E">
              <w:rPr>
                <w:sz w:val="20"/>
                <w:szCs w:val="20"/>
              </w:rPr>
              <w:t xml:space="preserve"> tools.</w:t>
            </w:r>
          </w:p>
          <w:p w:rsidR="00F30C48" w:rsidRDefault="00F30C48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F30C48">
              <w:rPr>
                <w:sz w:val="20"/>
                <w:szCs w:val="20"/>
              </w:rPr>
              <w:t>Extensive knowledge and experience of release and build management, managed all the DevOps activities.</w:t>
            </w:r>
          </w:p>
          <w:p w:rsidR="00594940" w:rsidRDefault="006A453F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94940">
              <w:rPr>
                <w:sz w:val="20"/>
                <w:szCs w:val="20"/>
              </w:rPr>
              <w:t>xtensive experience working in Chef for</w:t>
            </w:r>
            <w:r w:rsidR="00855C2F">
              <w:rPr>
                <w:sz w:val="20"/>
                <w:szCs w:val="20"/>
              </w:rPr>
              <w:t xml:space="preserve"> C</w:t>
            </w:r>
            <w:r w:rsidR="00594940">
              <w:rPr>
                <w:sz w:val="20"/>
                <w:szCs w:val="20"/>
              </w:rPr>
              <w:t>onfiguration management and Continuous delivery/deployment.</w:t>
            </w:r>
          </w:p>
          <w:p w:rsidR="003404C0" w:rsidRDefault="00F30C48" w:rsidP="00F30C48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F30C48">
              <w:rPr>
                <w:sz w:val="20"/>
                <w:szCs w:val="20"/>
              </w:rPr>
              <w:t xml:space="preserve">Worked on Configuration management tool Puppet for continuous delivery. Experience in working with Modules, Classes, </w:t>
            </w:r>
            <w:r w:rsidR="00D07FDA" w:rsidRPr="00F30C48">
              <w:rPr>
                <w:sz w:val="20"/>
                <w:szCs w:val="20"/>
              </w:rPr>
              <w:t>and Manifests</w:t>
            </w:r>
            <w:r w:rsidRPr="00F30C48">
              <w:rPr>
                <w:sz w:val="20"/>
                <w:szCs w:val="20"/>
              </w:rPr>
              <w:t xml:space="preserve"> in Puppet.</w:t>
            </w:r>
          </w:p>
          <w:p w:rsidR="00F30C48" w:rsidRDefault="00F30C48" w:rsidP="00F30C48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F30C48">
              <w:rPr>
                <w:sz w:val="20"/>
                <w:szCs w:val="20"/>
              </w:rPr>
              <w:t>Worked on Jenkins for continuous integration and for End-to-End automation for all Build and deployments.</w:t>
            </w:r>
          </w:p>
          <w:p w:rsidR="00B93E26" w:rsidRDefault="00A87B46" w:rsidP="00F30C48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A87B46">
              <w:rPr>
                <w:sz w:val="20"/>
                <w:szCs w:val="20"/>
              </w:rPr>
              <w:t>Experience in working on Docker and Vagrant for different infrastructure setup and testing of code.</w:t>
            </w:r>
          </w:p>
          <w:p w:rsidR="00B93E26" w:rsidRDefault="00B93E26" w:rsidP="00F30C48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B93E26">
              <w:rPr>
                <w:sz w:val="20"/>
                <w:szCs w:val="20"/>
              </w:rPr>
              <w:t>Experience</w:t>
            </w:r>
            <w:r>
              <w:rPr>
                <w:sz w:val="20"/>
                <w:szCs w:val="20"/>
              </w:rPr>
              <w:t xml:space="preserve"> and knowledge</w:t>
            </w:r>
            <w:r w:rsidRPr="00B93E26">
              <w:rPr>
                <w:sz w:val="20"/>
                <w:szCs w:val="20"/>
              </w:rPr>
              <w:t xml:space="preserve"> in monitoring and testing </w:t>
            </w:r>
            <w:r>
              <w:rPr>
                <w:sz w:val="20"/>
                <w:szCs w:val="20"/>
              </w:rPr>
              <w:t>tools like; Nagios</w:t>
            </w:r>
            <w:r w:rsidRPr="00B93E26">
              <w:rPr>
                <w:sz w:val="20"/>
                <w:szCs w:val="20"/>
              </w:rPr>
              <w:t xml:space="preserve"> and Splunk.</w:t>
            </w:r>
          </w:p>
          <w:p w:rsidR="003404C0" w:rsidRPr="00006533" w:rsidRDefault="00B93E26" w:rsidP="00006533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B93E26">
              <w:rPr>
                <w:sz w:val="20"/>
                <w:szCs w:val="20"/>
              </w:rPr>
              <w:t>Experience in using Nexus and Artifactory Repository Managers for Maven builds.</w:t>
            </w:r>
          </w:p>
          <w:p w:rsidR="003404C0" w:rsidRPr="00E72A28" w:rsidRDefault="003404C0" w:rsidP="007021B5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on</w:t>
            </w:r>
            <w:r w:rsidRPr="00E72A28">
              <w:rPr>
                <w:sz w:val="20"/>
                <w:szCs w:val="20"/>
              </w:rPr>
              <w:t xml:space="preserve"> experience with AWS components such as</w:t>
            </w:r>
            <w:r w:rsidR="007021B5">
              <w:rPr>
                <w:sz w:val="20"/>
                <w:szCs w:val="20"/>
              </w:rPr>
              <w:t xml:space="preserve"> VPC,</w:t>
            </w:r>
            <w:r w:rsidRPr="00E72A28">
              <w:rPr>
                <w:sz w:val="20"/>
                <w:szCs w:val="20"/>
              </w:rPr>
              <w:t xml:space="preserve"> EC2,</w:t>
            </w:r>
            <w:r w:rsidR="00C03520">
              <w:rPr>
                <w:sz w:val="20"/>
                <w:szCs w:val="20"/>
              </w:rPr>
              <w:t xml:space="preserve"> ECS,</w:t>
            </w:r>
            <w:r w:rsidR="007021B5">
              <w:rPr>
                <w:sz w:val="20"/>
                <w:szCs w:val="20"/>
              </w:rPr>
              <w:t xml:space="preserve"> AMI</w:t>
            </w:r>
            <w:r w:rsidR="00C03520">
              <w:rPr>
                <w:sz w:val="20"/>
                <w:szCs w:val="20"/>
              </w:rPr>
              <w:t>, IAM</w:t>
            </w:r>
            <w:r w:rsidR="007021B5">
              <w:rPr>
                <w:sz w:val="20"/>
                <w:szCs w:val="20"/>
              </w:rPr>
              <w:t>,</w:t>
            </w:r>
            <w:r w:rsidR="005013EF">
              <w:rPr>
                <w:sz w:val="20"/>
                <w:szCs w:val="20"/>
              </w:rPr>
              <w:t xml:space="preserve"> RDS,</w:t>
            </w:r>
            <w:r w:rsidRPr="00E72A28">
              <w:rPr>
                <w:sz w:val="20"/>
                <w:szCs w:val="20"/>
              </w:rPr>
              <w:t xml:space="preserve"> S3, Elastic IPs, </w:t>
            </w:r>
            <w:r w:rsidR="007021B5">
              <w:rPr>
                <w:sz w:val="20"/>
                <w:szCs w:val="20"/>
              </w:rPr>
              <w:t>EBS, Security Groups, ALB/ELB, Auto Scaling, CodeDeploy, CloudWatch, ClodTrail, Route 53</w:t>
            </w:r>
            <w:r w:rsidRPr="00E72A28">
              <w:rPr>
                <w:sz w:val="20"/>
                <w:szCs w:val="20"/>
              </w:rPr>
              <w:t>, ElastiCache,</w:t>
            </w:r>
            <w:r w:rsidR="007021B5">
              <w:rPr>
                <w:sz w:val="20"/>
                <w:szCs w:val="20"/>
              </w:rPr>
              <w:t xml:space="preserve"> AWSL</w:t>
            </w:r>
            <w:r w:rsidR="007021B5" w:rsidRPr="007021B5">
              <w:rPr>
                <w:sz w:val="20"/>
                <w:szCs w:val="20"/>
              </w:rPr>
              <w:t>ambda</w:t>
            </w:r>
            <w:r w:rsidR="007021B5">
              <w:rPr>
                <w:sz w:val="20"/>
                <w:szCs w:val="20"/>
              </w:rPr>
              <w:t>,</w:t>
            </w:r>
            <w:r w:rsidRPr="00E72A28">
              <w:rPr>
                <w:sz w:val="20"/>
                <w:szCs w:val="20"/>
              </w:rPr>
              <w:t xml:space="preserve"> andCloudFormation.</w:t>
            </w:r>
          </w:p>
          <w:p w:rsidR="003404C0" w:rsidRDefault="003404C0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exposure on </w:t>
            </w:r>
            <w:r w:rsidR="005013EF">
              <w:rPr>
                <w:sz w:val="20"/>
                <w:szCs w:val="20"/>
              </w:rPr>
              <w:t>CloudW</w:t>
            </w:r>
            <w:r w:rsidRPr="00E72A28">
              <w:rPr>
                <w:sz w:val="20"/>
                <w:szCs w:val="20"/>
              </w:rPr>
              <w:t>atch, Elastic IP's and managing security groups on AWS.</w:t>
            </w:r>
          </w:p>
          <w:p w:rsidR="0063702D" w:rsidRDefault="0063702D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63702D">
              <w:rPr>
                <w:sz w:val="20"/>
                <w:szCs w:val="20"/>
              </w:rPr>
              <w:t>Experience in development and deployment of applications using JBoss, IBM WebSphere Application and Apache Tomcat</w:t>
            </w:r>
            <w:r w:rsidR="007A3642">
              <w:rPr>
                <w:sz w:val="20"/>
                <w:szCs w:val="20"/>
              </w:rPr>
              <w:t xml:space="preserve"> with load balancing and CDN</w:t>
            </w:r>
            <w:bookmarkStart w:id="0" w:name="_GoBack"/>
            <w:bookmarkEnd w:id="0"/>
            <w:r w:rsidRPr="0063702D">
              <w:rPr>
                <w:sz w:val="20"/>
                <w:szCs w:val="20"/>
              </w:rPr>
              <w:t>.</w:t>
            </w:r>
          </w:p>
          <w:p w:rsidR="005A66D2" w:rsidRDefault="005A66D2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with Cloud security and log tools like Dome9</w:t>
            </w:r>
            <w:r w:rsidR="00ED4AF1">
              <w:rPr>
                <w:sz w:val="20"/>
                <w:szCs w:val="20"/>
              </w:rPr>
              <w:t>, Data Dog</w:t>
            </w:r>
            <w:r>
              <w:rPr>
                <w:sz w:val="20"/>
                <w:szCs w:val="20"/>
              </w:rPr>
              <w:t xml:space="preserve"> and Sumo Logic.</w:t>
            </w:r>
          </w:p>
          <w:p w:rsidR="003404C0" w:rsidRPr="004B3D93" w:rsidRDefault="003404C0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 w:rsidRPr="004B3D93">
              <w:rPr>
                <w:sz w:val="20"/>
                <w:szCs w:val="20"/>
              </w:rPr>
              <w:t>Build and troubleshooting experience wit</w:t>
            </w:r>
            <w:r>
              <w:rPr>
                <w:sz w:val="20"/>
                <w:szCs w:val="20"/>
              </w:rPr>
              <w:t>h ESX Servers and ESXi Servers, e</w:t>
            </w:r>
            <w:r w:rsidRPr="004B3D93">
              <w:rPr>
                <w:sz w:val="20"/>
                <w:szCs w:val="20"/>
              </w:rPr>
              <w:t>xtensive knowledge in advance features of ESX VMOTION, SVMOTION, HA and DRS.</w:t>
            </w:r>
          </w:p>
          <w:p w:rsidR="003404C0" w:rsidRDefault="00B347F6" w:rsidP="00D52116">
            <w:pPr>
              <w:pStyle w:val="ListParagraph"/>
              <w:numPr>
                <w:ilvl w:val="0"/>
                <w:numId w:val="19"/>
              </w:num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LPIC-1: </w:t>
            </w:r>
            <w:r w:rsidR="003404C0" w:rsidRPr="00503879">
              <w:rPr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certification with </w:t>
            </w:r>
            <w:r w:rsidR="00D07FDA">
              <w:rPr>
                <w:sz w:val="20"/>
                <w:szCs w:val="20"/>
              </w:rPr>
              <w:t>experiencein</w:t>
            </w:r>
            <w:r w:rsidR="003404C0" w:rsidRPr="00503879">
              <w:rPr>
                <w:sz w:val="20"/>
                <w:szCs w:val="20"/>
              </w:rPr>
              <w:t xml:space="preserve"> R</w:t>
            </w:r>
            <w:r w:rsidR="003404C0">
              <w:rPr>
                <w:sz w:val="20"/>
                <w:szCs w:val="20"/>
              </w:rPr>
              <w:t xml:space="preserve">ed </w:t>
            </w:r>
            <w:r w:rsidR="003404C0" w:rsidRPr="00503879">
              <w:rPr>
                <w:sz w:val="20"/>
                <w:szCs w:val="20"/>
              </w:rPr>
              <w:t>H</w:t>
            </w:r>
            <w:r w:rsidR="003404C0">
              <w:rPr>
                <w:sz w:val="20"/>
                <w:szCs w:val="20"/>
              </w:rPr>
              <w:t xml:space="preserve">at </w:t>
            </w:r>
            <w:r w:rsidR="003404C0" w:rsidRPr="00503879">
              <w:rPr>
                <w:sz w:val="20"/>
                <w:szCs w:val="20"/>
              </w:rPr>
              <w:t>E</w:t>
            </w:r>
            <w:r w:rsidR="003404C0">
              <w:rPr>
                <w:sz w:val="20"/>
                <w:szCs w:val="20"/>
              </w:rPr>
              <w:t xml:space="preserve">nterprise </w:t>
            </w:r>
            <w:r w:rsidR="003404C0" w:rsidRPr="00503879">
              <w:rPr>
                <w:sz w:val="20"/>
                <w:szCs w:val="20"/>
              </w:rPr>
              <w:t>L</w:t>
            </w:r>
            <w:r w:rsidR="003404C0">
              <w:rPr>
                <w:sz w:val="20"/>
                <w:szCs w:val="20"/>
              </w:rPr>
              <w:t>inux</w:t>
            </w:r>
            <w:r w:rsidR="003404C0" w:rsidRPr="00503879">
              <w:rPr>
                <w:sz w:val="20"/>
                <w:szCs w:val="20"/>
              </w:rPr>
              <w:t xml:space="preserve"> 5 and 6 which includes installation, testing, tuning, upgrading and loading patches, troubleshooting virtual server issues.</w:t>
            </w:r>
          </w:p>
          <w:p w:rsidR="00594940" w:rsidRDefault="00594940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594940" w:rsidRDefault="00594940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594940" w:rsidRDefault="00594940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594940" w:rsidRDefault="00594940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594940" w:rsidRDefault="00594940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437178" w:rsidRDefault="00437178" w:rsidP="00594940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  <w:p w:rsidR="003404C0" w:rsidRPr="00FC182D" w:rsidRDefault="003404C0" w:rsidP="00C83284">
            <w:pPr>
              <w:suppressAutoHyphens/>
              <w:spacing w:before="0" w:after="0" w:line="256" w:lineRule="auto"/>
              <w:contextualSpacing/>
              <w:rPr>
                <w:sz w:val="20"/>
                <w:szCs w:val="20"/>
              </w:rPr>
            </w:pPr>
          </w:p>
        </w:tc>
      </w:tr>
      <w:tr w:rsidR="00A07C19" w:rsidRPr="00EE7BCF" w:rsidTr="00017406">
        <w:trPr>
          <w:trHeight w:val="360"/>
        </w:trPr>
        <w:tc>
          <w:tcPr>
            <w:tcW w:w="8856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07C19" w:rsidRPr="00A87B46" w:rsidRDefault="00A07C19" w:rsidP="00A07C19">
            <w:pPr>
              <w:pStyle w:val="Heading1"/>
              <w:rPr>
                <w:b/>
                <w:sz w:val="20"/>
                <w:szCs w:val="20"/>
              </w:rPr>
            </w:pPr>
            <w:r w:rsidRPr="00A87B46">
              <w:rPr>
                <w:b/>
                <w:sz w:val="20"/>
                <w:szCs w:val="20"/>
              </w:rPr>
              <w:lastRenderedPageBreak/>
              <w:t>Computer skills</w:t>
            </w:r>
          </w:p>
        </w:tc>
      </w:tr>
      <w:tr w:rsidR="00A07C19" w:rsidRPr="00EE7BCF" w:rsidTr="00017406">
        <w:trPr>
          <w:trHeight w:val="152"/>
        </w:trPr>
        <w:tc>
          <w:tcPr>
            <w:tcW w:w="2230" w:type="dxa"/>
            <w:tcBorders>
              <w:top w:val="single" w:sz="4" w:space="0" w:color="auto"/>
              <w:left w:val="nil"/>
              <w:right w:val="nil"/>
            </w:tcBorders>
          </w:tcPr>
          <w:p w:rsidR="00A07C19" w:rsidRPr="00EE7BCF" w:rsidRDefault="00A07C19" w:rsidP="00FD1337">
            <w:pPr>
              <w:spacing w:before="0" w:after="0"/>
            </w:pP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07C19" w:rsidRPr="00EE7BCF" w:rsidRDefault="00A07C19" w:rsidP="00B349C1"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7929" w:type="dxa"/>
        <w:tblInd w:w="108" w:type="dxa"/>
        <w:tblLayout w:type="fixed"/>
        <w:tblLook w:val="04A0"/>
      </w:tblPr>
      <w:tblGrid>
        <w:gridCol w:w="2340"/>
        <w:gridCol w:w="5589"/>
      </w:tblGrid>
      <w:tr w:rsidR="008565E1" w:rsidTr="008565E1">
        <w:trPr>
          <w:trHeight w:val="456"/>
        </w:trPr>
        <w:tc>
          <w:tcPr>
            <w:tcW w:w="2340" w:type="dxa"/>
            <w:tcBorders>
              <w:top w:val="single" w:sz="4" w:space="0" w:color="auto"/>
            </w:tcBorders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1B595B">
              <w:rPr>
                <w:sz w:val="20"/>
                <w:szCs w:val="20"/>
              </w:rPr>
              <w:t>Amazon Cloud Services/AWS</w:t>
            </w:r>
          </w:p>
        </w:tc>
        <w:tc>
          <w:tcPr>
            <w:tcW w:w="5589" w:type="dxa"/>
            <w:tcBorders>
              <w:top w:val="single" w:sz="4" w:space="0" w:color="auto"/>
            </w:tcBorders>
          </w:tcPr>
          <w:p w:rsidR="008565E1" w:rsidRDefault="008565E1" w:rsidP="009C2F40">
            <w:pPr>
              <w:rPr>
                <w:sz w:val="20"/>
                <w:szCs w:val="20"/>
              </w:rPr>
            </w:pPr>
            <w:r w:rsidRPr="00C236AA">
              <w:rPr>
                <w:sz w:val="20"/>
                <w:szCs w:val="20"/>
              </w:rPr>
              <w:t xml:space="preserve">VPC, EC2, ECS, AMI, IAM, RDS, S3, Elastic IPs, EBS, Security Groups, ALB/ELB, Auto Scaling, CodeDeploy, CloudWatch, ClodTrail, Route 53, </w:t>
            </w:r>
            <w:r w:rsidR="009A6169">
              <w:rPr>
                <w:sz w:val="20"/>
                <w:szCs w:val="20"/>
              </w:rPr>
              <w:t xml:space="preserve">ECS, EMR, </w:t>
            </w:r>
            <w:r w:rsidRPr="00C236AA">
              <w:rPr>
                <w:sz w:val="20"/>
                <w:szCs w:val="20"/>
              </w:rPr>
              <w:t>ElastiCache, AWS Lambda, and CloudFormation</w:t>
            </w:r>
          </w:p>
        </w:tc>
      </w:tr>
      <w:tr w:rsidR="008565E1" w:rsidTr="008565E1">
        <w:trPr>
          <w:trHeight w:val="456"/>
        </w:trPr>
        <w:tc>
          <w:tcPr>
            <w:tcW w:w="2340" w:type="dxa"/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1B595B">
              <w:rPr>
                <w:sz w:val="20"/>
                <w:szCs w:val="20"/>
              </w:rPr>
              <w:t>DevOps/</w:t>
            </w:r>
            <w:r>
              <w:rPr>
                <w:sz w:val="20"/>
                <w:szCs w:val="20"/>
              </w:rPr>
              <w:t>S</w:t>
            </w:r>
            <w:r w:rsidRPr="001B595B">
              <w:rPr>
                <w:sz w:val="20"/>
                <w:szCs w:val="20"/>
              </w:rPr>
              <w:t>CM Tools</w:t>
            </w:r>
          </w:p>
        </w:tc>
        <w:tc>
          <w:tcPr>
            <w:tcW w:w="5589" w:type="dxa"/>
          </w:tcPr>
          <w:p w:rsidR="008565E1" w:rsidRPr="001B595B" w:rsidRDefault="008565E1" w:rsidP="008565E1">
            <w:pPr>
              <w:ind w:right="4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GitHub,</w:t>
            </w:r>
            <w:r w:rsidR="008A6EFF">
              <w:rPr>
                <w:sz w:val="20"/>
                <w:szCs w:val="20"/>
              </w:rPr>
              <w:t xml:space="preserve"> SVN, TFS,</w:t>
            </w:r>
            <w:r w:rsidRPr="001B595B">
              <w:rPr>
                <w:sz w:val="20"/>
                <w:szCs w:val="20"/>
              </w:rPr>
              <w:t>Jenkins, Continuous Integration &amp; De</w:t>
            </w:r>
            <w:r>
              <w:rPr>
                <w:sz w:val="20"/>
                <w:szCs w:val="20"/>
              </w:rPr>
              <w:t>livery, Puppet, Chef, Docker, Nagios</w:t>
            </w:r>
            <w:r w:rsidR="00ED4AF1">
              <w:rPr>
                <w:sz w:val="20"/>
                <w:szCs w:val="20"/>
              </w:rPr>
              <w:t>, DataDog, Sumo Logic</w:t>
            </w:r>
          </w:p>
        </w:tc>
      </w:tr>
      <w:tr w:rsidR="008565E1" w:rsidTr="008565E1">
        <w:trPr>
          <w:trHeight w:val="456"/>
        </w:trPr>
        <w:tc>
          <w:tcPr>
            <w:tcW w:w="2340" w:type="dxa"/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Operating System</w:t>
            </w:r>
          </w:p>
        </w:tc>
        <w:tc>
          <w:tcPr>
            <w:tcW w:w="5589" w:type="dxa"/>
          </w:tcPr>
          <w:p w:rsidR="008565E1" w:rsidRPr="00CD4A29" w:rsidRDefault="008565E1" w:rsidP="009C2F40">
            <w:p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Linu</w:t>
            </w:r>
            <w:r>
              <w:rPr>
                <w:sz w:val="20"/>
                <w:szCs w:val="20"/>
              </w:rPr>
              <w:t>x, Microsoft Windows Family, VM</w:t>
            </w:r>
            <w:r w:rsidRPr="00CD4A29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are – </w:t>
            </w:r>
            <w:r w:rsidRPr="00CD4A29">
              <w:rPr>
                <w:sz w:val="20"/>
                <w:szCs w:val="20"/>
              </w:rPr>
              <w:t>Installations and Administrations</w:t>
            </w:r>
            <w:r>
              <w:rPr>
                <w:sz w:val="20"/>
                <w:szCs w:val="20"/>
              </w:rPr>
              <w:t xml:space="preserve">, </w:t>
            </w:r>
            <w:r w:rsidRPr="00CD4A29">
              <w:rPr>
                <w:sz w:val="20"/>
                <w:szCs w:val="20"/>
              </w:rPr>
              <w:t>Tuning, Updates &amp; Patching.</w:t>
            </w:r>
          </w:p>
        </w:tc>
      </w:tr>
      <w:tr w:rsidR="008565E1" w:rsidTr="008565E1">
        <w:trPr>
          <w:trHeight w:val="456"/>
        </w:trPr>
        <w:tc>
          <w:tcPr>
            <w:tcW w:w="2340" w:type="dxa"/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Scripting</w:t>
            </w:r>
          </w:p>
        </w:tc>
        <w:tc>
          <w:tcPr>
            <w:tcW w:w="5589" w:type="dxa"/>
          </w:tcPr>
          <w:p w:rsidR="008565E1" w:rsidRPr="00CD4A29" w:rsidRDefault="008565E1" w:rsidP="009C2F40">
            <w:p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Shell, Python – Automated scripts for Backups,</w:t>
            </w:r>
            <w:r>
              <w:rPr>
                <w:sz w:val="20"/>
                <w:szCs w:val="20"/>
              </w:rPr>
              <w:t xml:space="preserve"> Deployments and </w:t>
            </w:r>
            <w:r w:rsidRPr="00CD4A29">
              <w:rPr>
                <w:sz w:val="20"/>
                <w:szCs w:val="20"/>
              </w:rPr>
              <w:t>various</w:t>
            </w:r>
            <w:r>
              <w:rPr>
                <w:sz w:val="20"/>
                <w:szCs w:val="20"/>
              </w:rPr>
              <w:t xml:space="preserve"> a</w:t>
            </w:r>
            <w:r w:rsidRPr="00CD4A29">
              <w:rPr>
                <w:sz w:val="20"/>
                <w:szCs w:val="20"/>
              </w:rPr>
              <w:t>utomated daily tasks.</w:t>
            </w:r>
          </w:p>
        </w:tc>
      </w:tr>
      <w:tr w:rsidR="008565E1" w:rsidTr="00C67DF6">
        <w:trPr>
          <w:trHeight w:val="440"/>
        </w:trPr>
        <w:tc>
          <w:tcPr>
            <w:tcW w:w="2340" w:type="dxa"/>
            <w:tcBorders>
              <w:bottom w:val="single" w:sz="4" w:space="0" w:color="auto"/>
            </w:tcBorders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Basic programming</w:t>
            </w:r>
          </w:p>
        </w:tc>
        <w:tc>
          <w:tcPr>
            <w:tcW w:w="5589" w:type="dxa"/>
            <w:tcBorders>
              <w:bottom w:val="single" w:sz="4" w:space="0" w:color="auto"/>
            </w:tcBorders>
          </w:tcPr>
          <w:p w:rsidR="008565E1" w:rsidRDefault="008565E1" w:rsidP="009C2F40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D4A29">
              <w:rPr>
                <w:sz w:val="20"/>
                <w:szCs w:val="20"/>
              </w:rPr>
              <w:t>HTML, CSS, JS, JAVA</w:t>
            </w:r>
            <w:r>
              <w:rPr>
                <w:sz w:val="20"/>
                <w:szCs w:val="20"/>
              </w:rPr>
              <w:t>.</w:t>
            </w:r>
          </w:p>
        </w:tc>
      </w:tr>
      <w:tr w:rsidR="00C67DF6" w:rsidTr="00C67DF6">
        <w:trPr>
          <w:trHeight w:val="440"/>
        </w:trPr>
        <w:tc>
          <w:tcPr>
            <w:tcW w:w="79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DF6" w:rsidRPr="00C67DF6" w:rsidRDefault="00C67DF6" w:rsidP="00C67DF6">
            <w:pPr>
              <w:pStyle w:val="Heading1"/>
              <w:rPr>
                <w:b/>
                <w:sz w:val="20"/>
                <w:szCs w:val="20"/>
              </w:rPr>
            </w:pPr>
            <w:r w:rsidRPr="00FD1337">
              <w:rPr>
                <w:b/>
                <w:sz w:val="20"/>
                <w:szCs w:val="20"/>
              </w:rPr>
              <w:t>Certifications</w:t>
            </w:r>
          </w:p>
        </w:tc>
      </w:tr>
      <w:tr w:rsidR="00C67DF6" w:rsidTr="00C67DF6">
        <w:trPr>
          <w:trHeight w:val="440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DF6" w:rsidRDefault="00C67DF6" w:rsidP="00FD1337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 Solutions Architect – Associate</w:t>
            </w:r>
          </w:p>
          <w:p w:rsidR="00C67DF6" w:rsidRDefault="00C67DF6" w:rsidP="00FD1337">
            <w:pPr>
              <w:pStyle w:val="ListParagraph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 Developer – Associate</w:t>
            </w:r>
          </w:p>
          <w:p w:rsidR="00C67DF6" w:rsidRDefault="00C67DF6" w:rsidP="00FD1337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E25DAC">
              <w:rPr>
                <w:sz w:val="20"/>
                <w:szCs w:val="20"/>
              </w:rPr>
              <w:t>LPIC-1</w:t>
            </w:r>
            <w:r>
              <w:rPr>
                <w:sz w:val="20"/>
                <w:szCs w:val="20"/>
              </w:rPr>
              <w:t xml:space="preserve"> (Linux Professional Institute)</w:t>
            </w:r>
            <w:r w:rsidRPr="00E25DAC">
              <w:rPr>
                <w:sz w:val="20"/>
                <w:szCs w:val="20"/>
              </w:rPr>
              <w:t>: System Administrator</w:t>
            </w:r>
          </w:p>
          <w:p w:rsidR="002E6B3D" w:rsidRDefault="002E6B3D" w:rsidP="00FD1337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E6B3D">
              <w:rPr>
                <w:sz w:val="20"/>
                <w:szCs w:val="20"/>
              </w:rPr>
              <w:t>Chef Fluency Badge</w:t>
            </w:r>
          </w:p>
          <w:p w:rsidR="00C67DF6" w:rsidRPr="00225DC4" w:rsidRDefault="00C67DF6" w:rsidP="00F474DC">
            <w:pPr>
              <w:pStyle w:val="ListParagraph"/>
              <w:numPr>
                <w:ilvl w:val="0"/>
                <w:numId w:val="0"/>
              </w:numPr>
              <w:spacing w:before="0" w:after="0"/>
              <w:ind w:left="360"/>
              <w:rPr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Look w:val="0000"/>
      </w:tblPr>
      <w:tblGrid>
        <w:gridCol w:w="2442"/>
        <w:gridCol w:w="106"/>
        <w:gridCol w:w="53"/>
        <w:gridCol w:w="1197"/>
        <w:gridCol w:w="1440"/>
        <w:gridCol w:w="3618"/>
      </w:tblGrid>
      <w:tr w:rsidR="00A07C19" w:rsidRPr="00EE7BCF" w:rsidTr="00017406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:rsidR="00A07C19" w:rsidRPr="00EE7BCF" w:rsidRDefault="00A07C19" w:rsidP="00A07C19">
            <w:pPr>
              <w:pStyle w:val="Heading1"/>
              <w:rPr>
                <w:sz w:val="20"/>
                <w:szCs w:val="20"/>
              </w:rPr>
            </w:pPr>
            <w:r w:rsidRPr="00A87B46">
              <w:rPr>
                <w:b/>
                <w:sz w:val="20"/>
                <w:szCs w:val="20"/>
              </w:rPr>
              <w:t>Experience</w:t>
            </w:r>
          </w:p>
        </w:tc>
      </w:tr>
      <w:tr w:rsidR="00855C2F" w:rsidRPr="00D66935" w:rsidTr="00017406">
        <w:trPr>
          <w:trHeight w:val="216"/>
        </w:trPr>
        <w:tc>
          <w:tcPr>
            <w:tcW w:w="5238" w:type="dxa"/>
            <w:gridSpan w:val="5"/>
          </w:tcPr>
          <w:p w:rsidR="00855C2F" w:rsidRPr="00B57B35" w:rsidRDefault="00855C2F" w:rsidP="00FF748F">
            <w:pPr>
              <w:pStyle w:val="Heading2"/>
              <w:spacing w:line="240" w:lineRule="auto"/>
              <w:rPr>
                <w:i/>
                <w:sz w:val="20"/>
                <w:szCs w:val="20"/>
              </w:rPr>
            </w:pPr>
            <w:r w:rsidRPr="00B57B35">
              <w:rPr>
                <w:i/>
                <w:sz w:val="20"/>
                <w:szCs w:val="20"/>
              </w:rPr>
              <w:t xml:space="preserve">AWS </w:t>
            </w:r>
            <w:r w:rsidR="00FF748F" w:rsidRPr="00B57B35">
              <w:rPr>
                <w:i/>
                <w:sz w:val="20"/>
                <w:szCs w:val="20"/>
              </w:rPr>
              <w:t>Migration</w:t>
            </w:r>
            <w:r w:rsidRPr="00B57B35">
              <w:rPr>
                <w:i/>
                <w:sz w:val="20"/>
                <w:szCs w:val="20"/>
              </w:rPr>
              <w:t xml:space="preserve"> Engineer</w:t>
            </w:r>
            <w:r w:rsidR="00FF748F" w:rsidRPr="00B57B35">
              <w:rPr>
                <w:i/>
                <w:sz w:val="20"/>
                <w:szCs w:val="20"/>
              </w:rPr>
              <w:t>, DevOps Consultant</w:t>
            </w:r>
          </w:p>
        </w:tc>
        <w:tc>
          <w:tcPr>
            <w:tcW w:w="3618" w:type="dxa"/>
          </w:tcPr>
          <w:p w:rsidR="00855C2F" w:rsidRDefault="00855C2F" w:rsidP="00136D59">
            <w:pPr>
              <w:pStyle w:val="Dates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Sep 2017 – Present </w:t>
            </w:r>
          </w:p>
        </w:tc>
      </w:tr>
      <w:tr w:rsidR="00855C2F" w:rsidRPr="00D66935" w:rsidTr="00017406">
        <w:trPr>
          <w:trHeight w:val="216"/>
        </w:trPr>
        <w:tc>
          <w:tcPr>
            <w:tcW w:w="8856" w:type="dxa"/>
            <w:gridSpan w:val="6"/>
          </w:tcPr>
          <w:p w:rsidR="00855C2F" w:rsidRPr="00B57B35" w:rsidRDefault="00855C2F" w:rsidP="00855C2F">
            <w:pPr>
              <w:pStyle w:val="Heading2"/>
              <w:spacing w:line="240" w:lineRule="auto"/>
              <w:rPr>
                <w:b w:val="0"/>
                <w:i/>
                <w:sz w:val="20"/>
                <w:szCs w:val="20"/>
              </w:rPr>
            </w:pPr>
            <w:r w:rsidRPr="00B57B35">
              <w:rPr>
                <w:i/>
                <w:sz w:val="20"/>
                <w:szCs w:val="20"/>
              </w:rPr>
              <w:t>Thomson Reuters, Oak Brook (Greater Chicago Area), IL</w:t>
            </w:r>
          </w:p>
        </w:tc>
      </w:tr>
      <w:tr w:rsidR="00855C2F" w:rsidRPr="00D66935" w:rsidTr="001453C6">
        <w:trPr>
          <w:trHeight w:val="1350"/>
        </w:trPr>
        <w:tc>
          <w:tcPr>
            <w:tcW w:w="8856" w:type="dxa"/>
            <w:gridSpan w:val="6"/>
          </w:tcPr>
          <w:p w:rsidR="00855C2F" w:rsidRDefault="008837F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designing and deploying a multitude applications utilizing full stack of AWS resources: EC2, S3, IAM, Auto Scaling, ELB, VPC, Cloud Formation Templates, Route 53, SNS, Cloud Watch.</w:t>
            </w:r>
          </w:p>
          <w:p w:rsidR="008837FF" w:rsidRDefault="008837F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Migrated current on-premise Linux Build servers into AWS environment.</w:t>
            </w:r>
          </w:p>
          <w:p w:rsidR="008837FF" w:rsidRDefault="008837F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Configured and migrated on-premise Jenkins server to AWS, installed and configured Jenkins slaves on AWS.</w:t>
            </w:r>
          </w:p>
          <w:p w:rsidR="008837FF" w:rsidRDefault="008837F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Configured Jenkins with Amazon EC2 plugin that allows</w:t>
            </w:r>
            <w:r w:rsidRPr="008837FF">
              <w:rPr>
                <w:sz w:val="20"/>
                <w:szCs w:val="20"/>
              </w:rPr>
              <w:t xml:space="preserve"> Jenkins to start slaves on EC2 on demand, and kill them as they get unused</w:t>
            </w:r>
            <w:r>
              <w:rPr>
                <w:sz w:val="20"/>
                <w:szCs w:val="20"/>
              </w:rPr>
              <w:t>.</w:t>
            </w:r>
          </w:p>
          <w:p w:rsidR="008837FF" w:rsidRDefault="008837F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Migrated VMDK images to AWS using AWS SMS Convertor and AWS </w:t>
            </w:r>
            <w:r w:rsidR="00FF748F" w:rsidRPr="00FF748F">
              <w:rPr>
                <w:sz w:val="20"/>
                <w:szCs w:val="20"/>
              </w:rPr>
              <w:t>VM Import/Export</w:t>
            </w:r>
            <w:r w:rsidR="00FF748F">
              <w:rPr>
                <w:sz w:val="20"/>
                <w:szCs w:val="20"/>
              </w:rPr>
              <w:t xml:space="preserve"> tools.</w:t>
            </w:r>
          </w:p>
          <w:p w:rsidR="00FF748F" w:rsidRDefault="00FF748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POCs for CICD use cases in Cloud using different tools: Jenkins, AWS components, JFrog Artifactory Repository, GitHub, Docker containers, Chef, JIRA.</w:t>
            </w:r>
          </w:p>
          <w:p w:rsidR="004E0DD4" w:rsidRDefault="00FF748F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improving AWS infrastructure with industry best practices in security, monitoring and cost utilization.</w:t>
            </w:r>
          </w:p>
          <w:p w:rsidR="004E0DD4" w:rsidRDefault="004E0DD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Migrated KVM images to AWS using qemu tool, VMWare ESXi Host, AWS components.</w:t>
            </w:r>
          </w:p>
          <w:p w:rsidR="00FF748F" w:rsidRDefault="004E0DD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Jenkins with GitHub, JFrog Repository, AWS Components, Chef, Docker to build and configure fully automated CICD pipelines.</w:t>
            </w:r>
          </w:p>
          <w:p w:rsidR="004E0DD4" w:rsidRDefault="004E0DD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in better shaping Bastion service to access AWS instances from local network, restricting AWS resources access.</w:t>
            </w:r>
          </w:p>
          <w:p w:rsidR="00D617A4" w:rsidRDefault="004E0DD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Involved in designing and developing </w:t>
            </w:r>
            <w:r w:rsidR="00D617A4">
              <w:rPr>
                <w:sz w:val="20"/>
                <w:szCs w:val="20"/>
              </w:rPr>
              <w:t xml:space="preserve">a service to give temporary AWS access, </w:t>
            </w:r>
            <w:r w:rsidR="00D617A4">
              <w:rPr>
                <w:sz w:val="20"/>
                <w:szCs w:val="20"/>
              </w:rPr>
              <w:lastRenderedPageBreak/>
              <w:t>eliminating access to long lived user access.</w:t>
            </w:r>
          </w:p>
          <w:p w:rsidR="00D617A4" w:rsidRPr="00D617A4" w:rsidRDefault="00D617A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617A4">
              <w:rPr>
                <w:sz w:val="20"/>
                <w:szCs w:val="20"/>
              </w:rPr>
              <w:t>Worked with Chef to aid with deployment process and migrating in house systems to Amazon Cloud Services.</w:t>
            </w:r>
          </w:p>
          <w:p w:rsidR="00EE623C" w:rsidRDefault="00D617A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617A4">
              <w:rPr>
                <w:sz w:val="20"/>
                <w:szCs w:val="20"/>
              </w:rPr>
              <w:t>Managed on-site OS/Apps/Services/Packages using Chef and AWS for EC2/S3/Route53/ELB with Chef Cookbooks.</w:t>
            </w:r>
          </w:p>
          <w:p w:rsidR="009A6169" w:rsidRPr="00EE623C" w:rsidRDefault="00ED4AF1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DataDog tool for AWS services monitoring.</w:t>
            </w:r>
          </w:p>
          <w:p w:rsidR="00D617A4" w:rsidRPr="00D617A4" w:rsidRDefault="00D617A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617A4">
              <w:rPr>
                <w:sz w:val="20"/>
                <w:szCs w:val="20"/>
              </w:rPr>
              <w:t>Involved in Chef-infra maintenance including backup/monitoring/security fix on Chef Server</w:t>
            </w:r>
            <w:r w:rsidR="00B57B35">
              <w:rPr>
                <w:sz w:val="20"/>
                <w:szCs w:val="20"/>
              </w:rPr>
              <w:t>s</w:t>
            </w:r>
            <w:r w:rsidRPr="00D617A4">
              <w:rPr>
                <w:sz w:val="20"/>
                <w:szCs w:val="20"/>
              </w:rPr>
              <w:t>.</w:t>
            </w:r>
          </w:p>
          <w:p w:rsidR="00EE623C" w:rsidRDefault="00D617A4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617A4">
              <w:rPr>
                <w:sz w:val="20"/>
                <w:szCs w:val="20"/>
              </w:rPr>
              <w:t>Experience with setting up Chef Infra, bootstrapping nodes, creating and uploading Chef Recipes, Chef Node convergence in Chef SCM.</w:t>
            </w:r>
          </w:p>
          <w:p w:rsidR="00A87B46" w:rsidRPr="00A87B46" w:rsidRDefault="00A87B46" w:rsidP="00EE623C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A87B46">
              <w:rPr>
                <w:sz w:val="20"/>
                <w:szCs w:val="20"/>
              </w:rPr>
              <w:t>Worked on creation of custom Docker container images, tagging and pushing the images and creating the Docker containers and Docker consoles for managing the application life cycle.</w:t>
            </w:r>
          </w:p>
          <w:p w:rsidR="00A87B46" w:rsidRPr="00A87B46" w:rsidRDefault="00A87B46" w:rsidP="00A87B4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A87B46">
              <w:rPr>
                <w:sz w:val="20"/>
                <w:szCs w:val="20"/>
                <w:lang w:val="en-AU"/>
              </w:rPr>
              <w:t>Virtualized the servers using Docker for the test environments and dev-environments needs, also configuration automation using Docker containers.</w:t>
            </w:r>
          </w:p>
        </w:tc>
      </w:tr>
      <w:tr w:rsidR="003404C0" w:rsidRPr="00D66935" w:rsidTr="00017406">
        <w:trPr>
          <w:trHeight w:val="216"/>
        </w:trPr>
        <w:tc>
          <w:tcPr>
            <w:tcW w:w="2601" w:type="dxa"/>
            <w:gridSpan w:val="3"/>
          </w:tcPr>
          <w:p w:rsidR="003404C0" w:rsidRPr="00B57B35" w:rsidRDefault="003404C0" w:rsidP="00017406">
            <w:pPr>
              <w:pStyle w:val="Heading2"/>
              <w:spacing w:line="240" w:lineRule="auto"/>
              <w:rPr>
                <w:i/>
                <w:sz w:val="20"/>
                <w:szCs w:val="20"/>
              </w:rPr>
            </w:pPr>
            <w:r w:rsidRPr="00B57B35">
              <w:rPr>
                <w:i/>
                <w:sz w:val="20"/>
                <w:szCs w:val="20"/>
              </w:rPr>
              <w:lastRenderedPageBreak/>
              <w:t xml:space="preserve">AWS DevOps </w:t>
            </w:r>
            <w:r w:rsidR="00017406">
              <w:rPr>
                <w:i/>
                <w:sz w:val="20"/>
                <w:szCs w:val="20"/>
              </w:rPr>
              <w:t>E</w:t>
            </w:r>
            <w:r w:rsidRPr="00B57B35">
              <w:rPr>
                <w:i/>
                <w:sz w:val="20"/>
                <w:szCs w:val="20"/>
              </w:rPr>
              <w:t>ngineer</w:t>
            </w:r>
          </w:p>
        </w:tc>
        <w:tc>
          <w:tcPr>
            <w:tcW w:w="6255" w:type="dxa"/>
            <w:gridSpan w:val="3"/>
            <w:tcBorders>
              <w:left w:val="nil"/>
            </w:tcBorders>
          </w:tcPr>
          <w:p w:rsidR="003404C0" w:rsidRPr="006F1AC2" w:rsidRDefault="00136D59" w:rsidP="00F316EC">
            <w:pPr>
              <w:pStyle w:val="Dates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</w:t>
            </w:r>
            <w:r w:rsidR="003404C0" w:rsidRPr="006F1AC2">
              <w:rPr>
                <w:b/>
                <w:sz w:val="20"/>
                <w:szCs w:val="20"/>
              </w:rPr>
              <w:t xml:space="preserve"> 201</w:t>
            </w:r>
            <w:r>
              <w:rPr>
                <w:b/>
                <w:sz w:val="20"/>
                <w:szCs w:val="20"/>
              </w:rPr>
              <w:t>6</w:t>
            </w:r>
            <w:r w:rsidR="003404C0" w:rsidRPr="006F1AC2">
              <w:rPr>
                <w:b/>
                <w:sz w:val="20"/>
                <w:szCs w:val="20"/>
              </w:rPr>
              <w:t xml:space="preserve"> – </w:t>
            </w:r>
            <w:r w:rsidR="00F316EC">
              <w:rPr>
                <w:b/>
                <w:sz w:val="20"/>
                <w:szCs w:val="20"/>
              </w:rPr>
              <w:t>Aug</w:t>
            </w:r>
            <w:r w:rsidR="003404C0" w:rsidRPr="006F1AC2">
              <w:rPr>
                <w:b/>
                <w:sz w:val="20"/>
                <w:szCs w:val="20"/>
              </w:rPr>
              <w:t xml:space="preserve"> 2017</w:t>
            </w:r>
          </w:p>
        </w:tc>
      </w:tr>
      <w:tr w:rsidR="00855C2F" w:rsidRPr="00D66935" w:rsidTr="00017406">
        <w:trPr>
          <w:trHeight w:val="216"/>
        </w:trPr>
        <w:tc>
          <w:tcPr>
            <w:tcW w:w="8856" w:type="dxa"/>
            <w:gridSpan w:val="6"/>
          </w:tcPr>
          <w:p w:rsidR="00855C2F" w:rsidRPr="00B57B35" w:rsidRDefault="00855C2F" w:rsidP="00855C2F">
            <w:pPr>
              <w:pStyle w:val="Dates"/>
              <w:spacing w:line="240" w:lineRule="auto"/>
              <w:jc w:val="left"/>
              <w:rPr>
                <w:b/>
                <w:i/>
                <w:sz w:val="20"/>
                <w:szCs w:val="20"/>
              </w:rPr>
            </w:pPr>
            <w:r w:rsidRPr="00B57B35">
              <w:rPr>
                <w:b/>
                <w:i/>
                <w:sz w:val="20"/>
                <w:szCs w:val="20"/>
              </w:rPr>
              <w:t>AIG, Dallas – Fort Worth, Texas</w:t>
            </w:r>
          </w:p>
        </w:tc>
      </w:tr>
      <w:tr w:rsidR="003404C0" w:rsidRPr="00EE7BCF" w:rsidTr="00FD1337">
        <w:trPr>
          <w:trHeight w:val="3960"/>
        </w:trPr>
        <w:tc>
          <w:tcPr>
            <w:tcW w:w="8856" w:type="dxa"/>
            <w:gridSpan w:val="6"/>
          </w:tcPr>
          <w:p w:rsidR="005168DC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0E6664">
              <w:rPr>
                <w:sz w:val="20"/>
                <w:szCs w:val="20"/>
              </w:rPr>
              <w:t>Worked as a part of DevOps Team for different internal automation and build configuration management.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Built, managed, and continuously improved the build infrastructure for global software development engineering teams including implementation of build scripts, continuous integration infrastructure and deployment tools</w:t>
            </w:r>
            <w:r w:rsidR="007232B9">
              <w:rPr>
                <w:rFonts w:ascii="Arial" w:hAnsi="Arial"/>
                <w:sz w:val="20"/>
                <w:szCs w:val="20"/>
              </w:rPr>
              <w:t>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Delivered Solutions to improve Cloud architecture, deployment for AWS Private and Public Cloud.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Managed multiple AWS accounts with multiple VPC's for both production and non-prod where primary objectives included automation, build ou</w:t>
            </w:r>
            <w:r>
              <w:rPr>
                <w:rFonts w:ascii="Arial" w:hAnsi="Arial"/>
                <w:sz w:val="20"/>
                <w:szCs w:val="20"/>
              </w:rPr>
              <w:t>t, integration and cost control.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48326B">
              <w:rPr>
                <w:sz w:val="20"/>
                <w:szCs w:val="20"/>
              </w:rPr>
              <w:t>Setup and build various resources</w:t>
            </w:r>
            <w:r>
              <w:rPr>
                <w:sz w:val="20"/>
                <w:szCs w:val="20"/>
              </w:rPr>
              <w:t xml:space="preserve"> in </w:t>
            </w:r>
            <w:r w:rsidRPr="0048326B">
              <w:rPr>
                <w:sz w:val="20"/>
                <w:szCs w:val="20"/>
              </w:rPr>
              <w:t>AWS infrastructure</w:t>
            </w:r>
            <w:r>
              <w:rPr>
                <w:sz w:val="20"/>
                <w:szCs w:val="20"/>
              </w:rPr>
              <w:t xml:space="preserve"> – </w:t>
            </w:r>
            <w:r w:rsidRPr="0048326B">
              <w:rPr>
                <w:sz w:val="20"/>
                <w:szCs w:val="20"/>
              </w:rPr>
              <w:t>VPC</w:t>
            </w:r>
            <w:r>
              <w:rPr>
                <w:sz w:val="20"/>
                <w:szCs w:val="20"/>
              </w:rPr>
              <w:t>,</w:t>
            </w:r>
            <w:r w:rsidRPr="0048326B">
              <w:rPr>
                <w:sz w:val="20"/>
                <w:szCs w:val="20"/>
              </w:rPr>
              <w:t xml:space="preserve"> EC2, S3, IAM, EBS,</w:t>
            </w:r>
            <w:r>
              <w:rPr>
                <w:sz w:val="20"/>
                <w:szCs w:val="20"/>
              </w:rPr>
              <w:t xml:space="preserve"> ELB,</w:t>
            </w:r>
            <w:r w:rsidRPr="0048326B">
              <w:rPr>
                <w:sz w:val="20"/>
                <w:szCs w:val="20"/>
              </w:rPr>
              <w:t xml:space="preserve"> Security Group, Auto Scaling, and RDS in Cloud Formation JSON templates</w:t>
            </w:r>
            <w:r>
              <w:rPr>
                <w:sz w:val="20"/>
                <w:szCs w:val="20"/>
              </w:rPr>
              <w:t>.</w:t>
            </w:r>
          </w:p>
          <w:p w:rsidR="00841F6C" w:rsidRDefault="00841F6C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and configured AWS infrastructure security using AWS services: IAM, Security Groups, ACL, Roles, Policies. Used and extensive knowledge of 3</w:t>
            </w:r>
            <w:r w:rsidRPr="00841F6C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cloud security tool – Dome9.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536344">
              <w:rPr>
                <w:sz w:val="20"/>
                <w:szCs w:val="20"/>
              </w:rPr>
              <w:t xml:space="preserve">Implemented several Continuous Delivery Pipelines for various products using </w:t>
            </w:r>
            <w:r>
              <w:rPr>
                <w:sz w:val="20"/>
                <w:szCs w:val="20"/>
              </w:rPr>
              <w:t>Git, Chef,</w:t>
            </w:r>
            <w:r w:rsidRPr="00536344">
              <w:rPr>
                <w:sz w:val="20"/>
                <w:szCs w:val="20"/>
              </w:rPr>
              <w:t xml:space="preserve"> Jenkins</w:t>
            </w:r>
            <w:r>
              <w:rPr>
                <w:sz w:val="20"/>
                <w:szCs w:val="20"/>
              </w:rPr>
              <w:t xml:space="preserve"> and AWS components</w:t>
            </w:r>
            <w:r w:rsidRPr="00536344">
              <w:rPr>
                <w:sz w:val="20"/>
                <w:szCs w:val="20"/>
              </w:rPr>
              <w:t>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748CE">
              <w:rPr>
                <w:sz w:val="20"/>
                <w:szCs w:val="20"/>
              </w:rPr>
              <w:t>Plan, deploy, monitor, and maintain Amazon AWS cloud infrastructure consisting of multiple EC2 nodes</w:t>
            </w:r>
            <w:r>
              <w:rPr>
                <w:sz w:val="20"/>
                <w:szCs w:val="20"/>
              </w:rPr>
              <w:t>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D748CE">
              <w:rPr>
                <w:sz w:val="20"/>
                <w:szCs w:val="20"/>
              </w:rPr>
              <w:t>Configured S3 versioning and lifecycle policies to and backup files and archive files in Glacier. Used IAM to create new accounts, roles and groups.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Evaluated Chef framework and tools to automate the cloud deployment and operations.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Worked on setting up Chef Workstation, worked with Chef Cookbooks, Chef Recipes and Chef Attributes.</w:t>
            </w:r>
          </w:p>
          <w:p w:rsidR="00B56F74" w:rsidRDefault="000E6664" w:rsidP="00B347F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 xml:space="preserve">Developed Chef </w:t>
            </w:r>
            <w:r w:rsidRPr="000E6664">
              <w:rPr>
                <w:sz w:val="20"/>
                <w:szCs w:val="20"/>
              </w:rPr>
              <w:t>Cookbooks</w:t>
            </w:r>
            <w:r w:rsidRPr="000E6664">
              <w:rPr>
                <w:rFonts w:ascii="Arial" w:hAnsi="Arial"/>
                <w:sz w:val="20"/>
                <w:szCs w:val="20"/>
              </w:rPr>
              <w:t xml:space="preserve"> for HTTPD, Tomcat, JBoss, MySQL, etc., and versioned them on Git.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Configured security for WebSphere Application Server using federated repositories, Custom User Registry, Local OS Registry and LDAP Server and configuring SSL.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Experience with setting up Chef Infrastructure, Chef-repo and Boot strapping chef nodes.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Involved in writing Chef Cookbooks and recipes to automate the deployment process and to integrate Chef Cookbooks into Jenkins jobs for a continuous delivery framework.</w:t>
            </w:r>
          </w:p>
          <w:p w:rsid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Integration of Automated Build with Deployment Pipeline.  Installed Chef Server and clients to pick up the Build from Jenkins and deploy in target environments (Integration, QA, and Production).</w:t>
            </w:r>
          </w:p>
          <w:p w:rsidR="00A87B46" w:rsidRPr="000E6664" w:rsidRDefault="00A87B46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A87B46">
              <w:rPr>
                <w:rFonts w:ascii="Arial" w:hAnsi="Arial"/>
                <w:sz w:val="20"/>
                <w:szCs w:val="20"/>
                <w:lang w:val="en-AU"/>
              </w:rPr>
              <w:lastRenderedPageBreak/>
              <w:t>Testing Cookbooks with Test Kitchen and Docker containers even before uploading to chef server and Good understand of Knife, Chef Bootstrap process etc.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Installed, configured and automated the Jenkins Build jobs for Continuous Integration and AWS deployment pipelines using various plugins like Jenkins EC2 plugin and Jenkins Cloud Formation Plugin.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 xml:space="preserve">Worked within an </w:t>
            </w:r>
            <w:r w:rsidRPr="000E6664">
              <w:rPr>
                <w:sz w:val="20"/>
                <w:szCs w:val="20"/>
              </w:rPr>
              <w:t>agile</w:t>
            </w:r>
            <w:r w:rsidRPr="000E6664">
              <w:rPr>
                <w:rFonts w:ascii="Arial" w:hAnsi="Arial"/>
                <w:sz w:val="20"/>
                <w:szCs w:val="20"/>
              </w:rPr>
              <w:t xml:space="preserve"> development team to deliver an end to end Continuous Integration/Continuous Delivery product in an open source environment using Chef and Jenkins.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Script to extract the config.xml of Jenkins job and store in GIT repo, created a new commit if there is any change in the job and created Jenkins nodes and level to run a particular job on defined nodes.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Involved in JIRA as defect tracking system and configure various workflows, customizations and plug-ins for Jira bug/issue tracker. Integration of Jenkins with Jira, GitHub.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Wrote Ant and Shell scripts to automatically configure integration and test environments, including deploying WAR and EAR files, stopping and starting.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Developed build and deployment scripts using ANT and MAVEN as build tools in Jenkins to move from one environment to other environment.</w:t>
            </w:r>
          </w:p>
          <w:p w:rsidR="000E6664" w:rsidRPr="000E6664" w:rsidRDefault="000E6664" w:rsidP="00B347F6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Proven ability in automation using ANT,</w:t>
            </w:r>
            <w:r w:rsidR="007232B9">
              <w:rPr>
                <w:rFonts w:ascii="Arial" w:hAnsi="Arial"/>
                <w:sz w:val="20"/>
                <w:szCs w:val="20"/>
              </w:rPr>
              <w:t xml:space="preserve"> PERL scripts, Shell Scripting and Python</w:t>
            </w:r>
            <w:r w:rsidRPr="000E6664">
              <w:rPr>
                <w:rFonts w:ascii="Arial" w:hAnsi="Arial"/>
                <w:sz w:val="20"/>
                <w:szCs w:val="20"/>
              </w:rPr>
              <w:t xml:space="preserve"> in a continuous build environment.</w:t>
            </w:r>
          </w:p>
          <w:p w:rsidR="000E6664" w:rsidRPr="00D06738" w:rsidRDefault="000E6664" w:rsidP="00594940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0E6664">
              <w:rPr>
                <w:rFonts w:ascii="Arial" w:hAnsi="Arial"/>
                <w:sz w:val="20"/>
                <w:szCs w:val="20"/>
              </w:rPr>
              <w:t>Managed Amazon Web Services (AWS) infrastructure with automation and configuration management tool such as Chef. Designing cloud hosted solutions, specific AWS product suite experience.</w:t>
            </w:r>
          </w:p>
        </w:tc>
      </w:tr>
      <w:tr w:rsidR="00A94EE6" w:rsidRPr="00071F7E" w:rsidTr="00017406">
        <w:trPr>
          <w:trHeight w:val="216"/>
        </w:trPr>
        <w:tc>
          <w:tcPr>
            <w:tcW w:w="3798" w:type="dxa"/>
            <w:gridSpan w:val="4"/>
          </w:tcPr>
          <w:p w:rsidR="00A94EE6" w:rsidRPr="00B57B35" w:rsidRDefault="00A30A45" w:rsidP="00B57B35">
            <w:pPr>
              <w:pStyle w:val="Location"/>
              <w:spacing w:before="0" w:line="240" w:lineRule="auto"/>
              <w:rPr>
                <w:b/>
                <w:sz w:val="20"/>
                <w:szCs w:val="20"/>
              </w:rPr>
            </w:pPr>
            <w:r w:rsidRPr="00B57B35">
              <w:rPr>
                <w:b/>
                <w:sz w:val="20"/>
                <w:szCs w:val="20"/>
              </w:rPr>
              <w:lastRenderedPageBreak/>
              <w:t>Cloud Infrastructure</w:t>
            </w:r>
            <w:r w:rsidR="00A94EE6" w:rsidRPr="00B57B35">
              <w:rPr>
                <w:b/>
                <w:sz w:val="20"/>
                <w:szCs w:val="20"/>
              </w:rPr>
              <w:t xml:space="preserve"> Engineer</w:t>
            </w:r>
          </w:p>
        </w:tc>
        <w:tc>
          <w:tcPr>
            <w:tcW w:w="5058" w:type="dxa"/>
            <w:gridSpan w:val="2"/>
          </w:tcPr>
          <w:p w:rsidR="00A94EE6" w:rsidRPr="00B57B35" w:rsidRDefault="00F316EC" w:rsidP="00017406">
            <w:pPr>
              <w:pStyle w:val="Location"/>
              <w:spacing w:before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</w:t>
            </w:r>
            <w:r w:rsidR="006A0E77" w:rsidRPr="00B57B35">
              <w:rPr>
                <w:b/>
                <w:sz w:val="20"/>
                <w:szCs w:val="20"/>
              </w:rPr>
              <w:t xml:space="preserve"> 201</w:t>
            </w:r>
            <w:r w:rsidR="00A143AC" w:rsidRPr="00B57B35">
              <w:rPr>
                <w:b/>
                <w:sz w:val="20"/>
                <w:szCs w:val="20"/>
              </w:rPr>
              <w:t>5</w:t>
            </w:r>
            <w:r w:rsidR="00A94EE6" w:rsidRPr="00B57B35">
              <w:rPr>
                <w:b/>
                <w:sz w:val="20"/>
                <w:szCs w:val="20"/>
              </w:rPr>
              <w:t xml:space="preserve"> – </w:t>
            </w:r>
            <w:r w:rsidR="00A143AC" w:rsidRPr="00B57B35">
              <w:rPr>
                <w:b/>
                <w:sz w:val="20"/>
                <w:szCs w:val="20"/>
              </w:rPr>
              <w:t>Jan</w:t>
            </w:r>
            <w:r w:rsidR="00A94EE6" w:rsidRPr="00B57B35">
              <w:rPr>
                <w:b/>
                <w:sz w:val="20"/>
                <w:szCs w:val="20"/>
              </w:rPr>
              <w:t xml:space="preserve"> 201</w:t>
            </w:r>
            <w:r w:rsidR="00A143AC" w:rsidRPr="00B57B35">
              <w:rPr>
                <w:b/>
                <w:sz w:val="20"/>
                <w:szCs w:val="20"/>
              </w:rPr>
              <w:t>6</w:t>
            </w:r>
          </w:p>
        </w:tc>
      </w:tr>
      <w:tr w:rsidR="00A94EE6" w:rsidRPr="00071F7E" w:rsidTr="00017406">
        <w:trPr>
          <w:trHeight w:val="287"/>
        </w:trPr>
        <w:tc>
          <w:tcPr>
            <w:tcW w:w="8856" w:type="dxa"/>
            <w:gridSpan w:val="6"/>
          </w:tcPr>
          <w:p w:rsidR="00A94EE6" w:rsidRPr="00B57B35" w:rsidRDefault="00A94EE6" w:rsidP="00B57B35">
            <w:pPr>
              <w:pStyle w:val="Location"/>
              <w:spacing w:before="0" w:line="240" w:lineRule="auto"/>
              <w:rPr>
                <w:b/>
                <w:sz w:val="20"/>
                <w:szCs w:val="20"/>
              </w:rPr>
            </w:pPr>
            <w:r w:rsidRPr="00B57B35">
              <w:rPr>
                <w:b/>
                <w:sz w:val="20"/>
                <w:szCs w:val="20"/>
              </w:rPr>
              <w:t>HP, Nashville, TN</w:t>
            </w:r>
          </w:p>
        </w:tc>
      </w:tr>
      <w:tr w:rsidR="00A94EE6" w:rsidRPr="00883B2F" w:rsidTr="00FD1337">
        <w:trPr>
          <w:trHeight w:val="2790"/>
        </w:trPr>
        <w:tc>
          <w:tcPr>
            <w:tcW w:w="8856" w:type="dxa"/>
            <w:gridSpan w:val="6"/>
          </w:tcPr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Managed Ubuntu, Linux and Windows virtual servers on AWS EC2 instance by creating Chef Nodes through Open-Source Chef Server.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Highly involved in configuring, monitoring and multi-platform servers by defining Chef Server from workstation to manage and configure Chef Nodes.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Maintained a farm of AWS solutions using EC2 instances, ELB's, S3, EBS, Auto Scaling and RDS.  Set up servers through using AWS for deployment or other uses for application.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Performed application server builds in EC2 environment and monitoring them using cloud watch.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Creating public and private subnets in the VPC and attached them to the EC2 instances based on the requirement.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Created scripts using the following: Ruby, Python, Bash.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Supported 250+ AWS Cloud instances and familiar with Amazon Cloud command line management.</w:t>
            </w:r>
          </w:p>
          <w:p w:rsidR="00B347F6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Installed, configured and administered Jenkins CI tool using Chef on AWS EC2 instances.</w:t>
            </w:r>
          </w:p>
          <w:p w:rsidR="008A6EFF" w:rsidRPr="00883B2F" w:rsidRDefault="008A6EFF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Worked on source code management with GIt and SVN.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Integrated Jenkins with various DevOps tools such as Nexus, Docker, Chef, Git.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Involved in architecting, building and maintaining Highly Available secure multi-zone AWS cloud infrastructure utilizing Chef with AWS Cloud Formation and Jenkins for Continuous Integration.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Experience in setting up the Chef repo, Chef work stations and Chef nodes.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 xml:space="preserve">Development of Chef Recipes through Knife command-line tool to create Chef </w:t>
            </w:r>
            <w:r w:rsidR="00597B75" w:rsidRPr="00883B2F">
              <w:rPr>
                <w:rFonts w:ascii="Arial" w:hAnsi="Arial"/>
                <w:sz w:val="20"/>
                <w:szCs w:val="20"/>
              </w:rPr>
              <w:t>Cookbooks</w:t>
            </w:r>
            <w:r w:rsidRPr="00883B2F">
              <w:rPr>
                <w:rFonts w:ascii="Arial" w:hAnsi="Arial"/>
                <w:sz w:val="20"/>
                <w:szCs w:val="20"/>
              </w:rPr>
              <w:t xml:space="preserve"> to manage systems configuration.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Developed Configuration Management modules and tools using Opscode Chef and Ruby.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Production experience in large environments using configuration management tools Chef, Puppet. Familiar with build server orchestration.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Implemented a Continuous Delivery pipeline with Docker, Jenkins and GitHub.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 xml:space="preserve">Experience with Docker and Vagrant for different infrastructure setup and testing of </w:t>
            </w:r>
            <w:r w:rsidRPr="00883B2F">
              <w:rPr>
                <w:rFonts w:ascii="Arial" w:hAnsi="Arial"/>
                <w:sz w:val="20"/>
                <w:szCs w:val="20"/>
              </w:rPr>
              <w:lastRenderedPageBreak/>
              <w:t>code.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Deployed Docker Engines in Virtualized Platforms for containerization of multiple applications.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Responsible for Plugin Management, User Management, regular incremental backups and regular maintenance for recovery.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Responsible for Branching, Tagging, Release Activities on Version Control Tools: GitHub.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Setup ANT script based jobs in Jenkins and Worked with Jenkins Pipelines.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Strong experience utilizing Jenkins for enterprise scale infrastructure configuration and application deployments &amp; checking out the code from GIT and use Ant/Maven to build Jar, war and ear artifacts.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Set up private networks and sub-networks using virtual private cloud (VPC) and created security groups to associate with the networks.</w:t>
            </w:r>
          </w:p>
          <w:p w:rsidR="00B347F6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Built Domain Name Server (DNS) system in EC2 and managed all DNS related tasks.</w:t>
            </w:r>
          </w:p>
          <w:p w:rsidR="008837FF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Launched Amazon EC2 Cloud Instances using Amazon Images (Linux/ Ubuntu) and configuring launched instances with respect to specific applications.</w:t>
            </w:r>
          </w:p>
          <w:p w:rsidR="00726A3A" w:rsidRPr="00883B2F" w:rsidRDefault="00B347F6" w:rsidP="00883B2F">
            <w:pPr>
              <w:pStyle w:val="ListParagraph"/>
              <w:spacing w:before="0" w:after="0" w:line="240" w:lineRule="auto"/>
              <w:rPr>
                <w:rFonts w:ascii="Arial" w:hAnsi="Arial"/>
                <w:sz w:val="20"/>
                <w:szCs w:val="20"/>
              </w:rPr>
            </w:pPr>
            <w:r w:rsidRPr="00883B2F">
              <w:rPr>
                <w:rFonts w:ascii="Arial" w:hAnsi="Arial"/>
                <w:sz w:val="20"/>
                <w:szCs w:val="20"/>
              </w:rPr>
              <w:t>Performed S3 buckets creation, policies and on the Identity and Access Management (IAM) role based polices and customizing the JSON template.</w:t>
            </w:r>
          </w:p>
        </w:tc>
      </w:tr>
      <w:tr w:rsidR="00BC7A62" w:rsidRPr="00071F7E" w:rsidTr="00017406">
        <w:trPr>
          <w:trHeight w:val="279"/>
        </w:trPr>
        <w:tc>
          <w:tcPr>
            <w:tcW w:w="8856" w:type="dxa"/>
            <w:gridSpan w:val="6"/>
          </w:tcPr>
          <w:p w:rsidR="00BC7A62" w:rsidRPr="00BC7A62" w:rsidRDefault="00BC7A62" w:rsidP="00B347F6">
            <w:pPr>
              <w:pStyle w:val="Heading2"/>
              <w:spacing w:before="0" w:after="0" w:line="240" w:lineRule="auto"/>
              <w:rPr>
                <w:sz w:val="20"/>
                <w:szCs w:val="20"/>
              </w:rPr>
            </w:pPr>
            <w:r w:rsidRPr="006F1AC2">
              <w:rPr>
                <w:sz w:val="20"/>
                <w:szCs w:val="20"/>
              </w:rPr>
              <w:lastRenderedPageBreak/>
              <w:t>VMware Engineer</w:t>
            </w:r>
            <w:r>
              <w:rPr>
                <w:sz w:val="20"/>
                <w:szCs w:val="20"/>
              </w:rPr>
              <w:t xml:space="preserve"> – Linux administrator                              </w:t>
            </w:r>
            <w:r w:rsidRPr="006F1AC2">
              <w:rPr>
                <w:sz w:val="20"/>
                <w:szCs w:val="20"/>
              </w:rPr>
              <w:t>April 2012 – May 2014</w:t>
            </w:r>
          </w:p>
        </w:tc>
      </w:tr>
      <w:tr w:rsidR="00A87B46" w:rsidRPr="00071F7E" w:rsidTr="00017406">
        <w:trPr>
          <w:trHeight w:val="207"/>
        </w:trPr>
        <w:tc>
          <w:tcPr>
            <w:tcW w:w="8856" w:type="dxa"/>
            <w:gridSpan w:val="6"/>
          </w:tcPr>
          <w:p w:rsidR="00A87B46" w:rsidRPr="00A87B46" w:rsidRDefault="00A87B46" w:rsidP="00A87B46">
            <w:pPr>
              <w:pStyle w:val="Location"/>
              <w:spacing w:before="0" w:line="240" w:lineRule="auto"/>
              <w:rPr>
                <w:b/>
                <w:i w:val="0"/>
                <w:sz w:val="20"/>
                <w:szCs w:val="20"/>
              </w:rPr>
            </w:pPr>
            <w:r w:rsidRPr="006F1AC2">
              <w:rPr>
                <w:b/>
                <w:sz w:val="20"/>
                <w:szCs w:val="20"/>
              </w:rPr>
              <w:t>Nirvana Automation, Vesu- Surat, India</w:t>
            </w:r>
          </w:p>
        </w:tc>
      </w:tr>
      <w:tr w:rsidR="00A94EE6" w:rsidRPr="00EE7BCF" w:rsidTr="00017406">
        <w:trPr>
          <w:trHeight w:val="1020"/>
        </w:trPr>
        <w:tc>
          <w:tcPr>
            <w:tcW w:w="8856" w:type="dxa"/>
            <w:gridSpan w:val="6"/>
          </w:tcPr>
          <w:p w:rsidR="00A94EE6" w:rsidRPr="00071F7E" w:rsidRDefault="00A94EE6" w:rsidP="00A94EE6">
            <w:pPr>
              <w:pStyle w:val="ListParagraph"/>
              <w:spacing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Designed, deployed and supported VMware ESXi Servers 5.0 /5.1 and vSphere 5.1 /5.5.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bCs/>
                <w:sz w:val="20"/>
                <w:szCs w:val="20"/>
              </w:rPr>
              <w:t>Involved</w:t>
            </w:r>
            <w:r>
              <w:rPr>
                <w:bCs/>
                <w:sz w:val="20"/>
                <w:szCs w:val="20"/>
              </w:rPr>
              <w:t xml:space="preserve"> in</w:t>
            </w:r>
            <w:r w:rsidRPr="00071F7E">
              <w:rPr>
                <w:bCs/>
                <w:sz w:val="20"/>
                <w:szCs w:val="20"/>
              </w:rPr>
              <w:t xml:space="preserve"> Dat</w:t>
            </w:r>
            <w:r>
              <w:rPr>
                <w:bCs/>
                <w:sz w:val="20"/>
                <w:szCs w:val="20"/>
              </w:rPr>
              <w:t>a Centers design and Implementation</w:t>
            </w:r>
            <w:r w:rsidRPr="00071F7E">
              <w:rPr>
                <w:bCs/>
                <w:sz w:val="20"/>
                <w:szCs w:val="20"/>
              </w:rPr>
              <w:t xml:space="preserve">. Designed and implemented VMware 5.1 /VCenter 5.5 and </w:t>
            </w:r>
            <w:r>
              <w:rPr>
                <w:bCs/>
                <w:sz w:val="20"/>
                <w:szCs w:val="20"/>
              </w:rPr>
              <w:t>RHEL 5/6</w:t>
            </w:r>
            <w:r w:rsidRPr="00071F7E">
              <w:rPr>
                <w:bCs/>
                <w:sz w:val="20"/>
                <w:szCs w:val="20"/>
              </w:rPr>
              <w:t xml:space="preserve"> on Cisco UCSM with 6 domains/34 Chassis/200+ Cisco UCS B 200 M3 blades with VBlock (VCE).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Installation of vCenter server and Configuring ESXi - hosts within the cluster using vMotion and HA.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Creating Virtual Machines, installing guest operating systems and installation of VMware tools.</w:t>
            </w:r>
          </w:p>
          <w:p w:rsidR="00A94EE6" w:rsidRDefault="00A94EE6" w:rsidP="00A94EE6">
            <w:pPr>
              <w:pStyle w:val="ListParagraph"/>
              <w:spacing w:after="0"/>
              <w:rPr>
                <w:sz w:val="20"/>
                <w:szCs w:val="20"/>
              </w:rPr>
            </w:pPr>
            <w:r w:rsidRPr="00EF0A36">
              <w:rPr>
                <w:sz w:val="20"/>
                <w:szCs w:val="20"/>
              </w:rPr>
              <w:t>Installed Linux OS, and configured required network on the virtual machines.</w:t>
            </w:r>
          </w:p>
          <w:p w:rsidR="00A94EE6" w:rsidRDefault="00A94EE6" w:rsidP="00A94EE6">
            <w:pPr>
              <w:pStyle w:val="ListParagraph"/>
              <w:spacing w:after="0"/>
              <w:rPr>
                <w:sz w:val="20"/>
                <w:szCs w:val="20"/>
              </w:rPr>
            </w:pPr>
            <w:r w:rsidRPr="00EF0A36">
              <w:rPr>
                <w:sz w:val="20"/>
                <w:szCs w:val="20"/>
              </w:rPr>
              <w:t>Configured and automated the deployment of Linux and VMware infrastructure through our existing kick start infrastructure.</w:t>
            </w:r>
          </w:p>
          <w:p w:rsidR="00A94EE6" w:rsidRDefault="00A94EE6" w:rsidP="00A94EE6">
            <w:pPr>
              <w:pStyle w:val="ListParagraph"/>
              <w:spacing w:after="0"/>
              <w:rPr>
                <w:sz w:val="20"/>
                <w:szCs w:val="20"/>
              </w:rPr>
            </w:pPr>
            <w:r w:rsidRPr="00EF0A36">
              <w:rPr>
                <w:sz w:val="20"/>
                <w:szCs w:val="20"/>
              </w:rPr>
              <w:t>Strong skills in managing Red Hat Linux servers, Virtualization (VMware, Red Hat enterprise virtualization preferred), and system security.</w:t>
            </w:r>
          </w:p>
          <w:p w:rsidR="00A94EE6" w:rsidRDefault="00A94EE6" w:rsidP="00A94EE6">
            <w:pPr>
              <w:pStyle w:val="ListParagraph"/>
              <w:spacing w:after="0"/>
              <w:rPr>
                <w:sz w:val="20"/>
                <w:szCs w:val="20"/>
              </w:rPr>
            </w:pPr>
            <w:r w:rsidRPr="00EF0A36">
              <w:rPr>
                <w:sz w:val="20"/>
                <w:szCs w:val="20"/>
              </w:rPr>
              <w:t>Worked on virtual and physical Linux hosts and involved in day to day administrative activities such as maintaining user accounts, password management, providing advanced file permissions to specific users etc.</w:t>
            </w:r>
          </w:p>
          <w:p w:rsidR="00A94EE6" w:rsidRPr="00071F7E" w:rsidRDefault="00A94EE6" w:rsidP="00A94EE6">
            <w:pPr>
              <w:pStyle w:val="ListParagraph"/>
              <w:spacing w:after="0"/>
              <w:rPr>
                <w:sz w:val="20"/>
                <w:szCs w:val="20"/>
              </w:rPr>
            </w:pPr>
            <w:r w:rsidRPr="00EF0A36">
              <w:rPr>
                <w:sz w:val="20"/>
                <w:szCs w:val="20"/>
              </w:rPr>
              <w:t>Performed configuration of standard Linux and network protocols, such as SMTP, DHCP, DNS, LDAP, NFS, SMTP, HTTP, SNMP and others.</w:t>
            </w:r>
          </w:p>
          <w:p w:rsidR="00A94EE6" w:rsidRPr="00071F7E" w:rsidRDefault="00A94EE6" w:rsidP="00A94EE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Taking virtual machine snapshots before testing the software, managing snapshots using snapshot manager.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Worked extensively on Blade Logic as a foundation for job launch and security scans/protocols.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Investigated and validated servers identified as decommission candidates from the Legacy Go-Live Processing team using specific validation requirements.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Worked on Migration concepts like vMotion and Storage vMotion.</w:t>
            </w:r>
          </w:p>
          <w:p w:rsidR="00A94EE6" w:rsidRPr="00071F7E" w:rsidRDefault="00A94EE6" w:rsidP="00A94EE6">
            <w:pPr>
              <w:pStyle w:val="ListParagraph"/>
              <w:spacing w:before="0" w:after="40"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Collaborated with Citrix team and performed validations and implemented action for servers requiring decommission.</w:t>
            </w:r>
          </w:p>
          <w:p w:rsidR="00A94EE6" w:rsidRDefault="00A94EE6" w:rsidP="00EC489F">
            <w:pPr>
              <w:pStyle w:val="ListParagraph"/>
              <w:spacing w:line="240" w:lineRule="auto"/>
              <w:rPr>
                <w:sz w:val="20"/>
                <w:szCs w:val="20"/>
              </w:rPr>
            </w:pPr>
            <w:r w:rsidRPr="00071F7E">
              <w:rPr>
                <w:sz w:val="20"/>
                <w:szCs w:val="20"/>
              </w:rPr>
              <w:t>Using Power CLI and Power Shell scripts to manage VMs/Hosts and providing detailed reports for ESXi hosts, VMs.</w:t>
            </w:r>
          </w:p>
          <w:p w:rsidR="00876757" w:rsidRDefault="00876757" w:rsidP="00876757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  <w:p w:rsidR="00876757" w:rsidRDefault="00876757" w:rsidP="00876757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  <w:p w:rsidR="00876757" w:rsidRDefault="00876757" w:rsidP="00876757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  <w:p w:rsidR="00876757" w:rsidRPr="00EC489F" w:rsidRDefault="00876757" w:rsidP="00876757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A94EE6" w:rsidRPr="00EE7BCF" w:rsidTr="00017406">
        <w:trPr>
          <w:trHeight w:val="216"/>
        </w:trPr>
        <w:tc>
          <w:tcPr>
            <w:tcW w:w="2442" w:type="dxa"/>
            <w:tcBorders>
              <w:left w:val="nil"/>
              <w:right w:val="nil"/>
            </w:tcBorders>
          </w:tcPr>
          <w:p w:rsidR="00A94EE6" w:rsidRPr="00B57B35" w:rsidRDefault="00A94EE6" w:rsidP="00A94EE6">
            <w:pPr>
              <w:pStyle w:val="Heading2"/>
              <w:spacing w:line="240" w:lineRule="auto"/>
              <w:rPr>
                <w:i/>
                <w:sz w:val="20"/>
                <w:szCs w:val="20"/>
              </w:rPr>
            </w:pPr>
            <w:r w:rsidRPr="00B57B35">
              <w:rPr>
                <w:i/>
                <w:sz w:val="20"/>
                <w:szCs w:val="20"/>
              </w:rPr>
              <w:lastRenderedPageBreak/>
              <w:t>Linux Engineer</w:t>
            </w:r>
          </w:p>
        </w:tc>
        <w:tc>
          <w:tcPr>
            <w:tcW w:w="6414" w:type="dxa"/>
            <w:gridSpan w:val="5"/>
            <w:tcBorders>
              <w:left w:val="nil"/>
              <w:right w:val="nil"/>
            </w:tcBorders>
          </w:tcPr>
          <w:p w:rsidR="00A94EE6" w:rsidRPr="006F1AC2" w:rsidRDefault="00A94EE6" w:rsidP="00A94EE6">
            <w:pPr>
              <w:pStyle w:val="Dates"/>
              <w:rPr>
                <w:b/>
                <w:sz w:val="20"/>
                <w:szCs w:val="20"/>
              </w:rPr>
            </w:pPr>
            <w:r w:rsidRPr="006F1AC2">
              <w:rPr>
                <w:b/>
                <w:sz w:val="20"/>
                <w:szCs w:val="20"/>
              </w:rPr>
              <w:t>Jan 2011 – Mar 2012</w:t>
            </w:r>
          </w:p>
        </w:tc>
      </w:tr>
      <w:tr w:rsidR="00A94EE6" w:rsidRPr="00EE7BCF" w:rsidTr="00017406">
        <w:trPr>
          <w:trHeight w:val="1350"/>
        </w:trPr>
        <w:tc>
          <w:tcPr>
            <w:tcW w:w="8856" w:type="dxa"/>
            <w:gridSpan w:val="6"/>
            <w:tcBorders>
              <w:left w:val="nil"/>
              <w:right w:val="nil"/>
            </w:tcBorders>
          </w:tcPr>
          <w:p w:rsidR="00A94EE6" w:rsidRPr="006F1AC2" w:rsidRDefault="00A94EE6" w:rsidP="00A94EE6">
            <w:pPr>
              <w:pStyle w:val="Location"/>
              <w:spacing w:before="0" w:line="240" w:lineRule="auto"/>
              <w:rPr>
                <w:b/>
                <w:i w:val="0"/>
                <w:sz w:val="20"/>
                <w:szCs w:val="20"/>
              </w:rPr>
            </w:pPr>
            <w:r w:rsidRPr="006F1AC2">
              <w:rPr>
                <w:b/>
                <w:sz w:val="20"/>
                <w:szCs w:val="20"/>
              </w:rPr>
              <w:t>Quality Loggers Pvt. Ltd.</w:t>
            </w:r>
          </w:p>
          <w:p w:rsidR="00A94EE6" w:rsidRPr="00071F7E" w:rsidRDefault="00A94EE6" w:rsidP="00A94EE6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>Installed Red Hat Linux using kickstart. </w:t>
            </w:r>
          </w:p>
          <w:p w:rsidR="00A94EE6" w:rsidRDefault="00A94EE6" w:rsidP="00A94EE6">
            <w:pPr>
              <w:pStyle w:val="ListParagraph"/>
              <w:spacing w:before="0" w:after="0" w:line="240" w:lineRule="auto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>Created, cloned Linux Virtual Machines, templates using VMware Virtual Client 3.5 and migrating servers between ESX hosts.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Managed systems routine backup, scheduling jobs, enabling system logging and network logging of servers for maintenance. </w:t>
            </w:r>
          </w:p>
          <w:p w:rsidR="00A94EE6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Performed RPM and YUM package installations, patch and other server management. 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>Manage</w:t>
            </w:r>
            <w:r>
              <w:rPr>
                <w:sz w:val="20"/>
                <w:szCs w:val="20"/>
              </w:rPr>
              <w:t>d</w:t>
            </w:r>
            <w:r w:rsidRPr="002C1751">
              <w:rPr>
                <w:sz w:val="20"/>
                <w:szCs w:val="20"/>
              </w:rPr>
              <w:t xml:space="preserve"> patch configuration, version control, service pack and review connectivity issues regarding security problems.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Installed and configured Logical Volume Manager - LVM 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Documented all setup procedures and System Related Policies (SOPs). 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Provided 24/7 technical support to Production and development environments 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Administrated DHCP, DNS, and NFS services in Linux. </w:t>
            </w:r>
          </w:p>
          <w:p w:rsidR="00A94EE6" w:rsidRPr="002C1751" w:rsidRDefault="00A94EE6" w:rsidP="00A94EE6">
            <w:pPr>
              <w:pStyle w:val="ListParagraph"/>
              <w:spacing w:before="0" w:after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 xml:space="preserve">Created and maintained user accounts, profiles, security, rights disk space and process monitoring. </w:t>
            </w:r>
          </w:p>
          <w:p w:rsidR="00A94EE6" w:rsidRPr="00EC489F" w:rsidRDefault="00A94EE6" w:rsidP="00EC489F">
            <w:pPr>
              <w:pStyle w:val="ListParagraph"/>
              <w:spacing w:before="0"/>
              <w:rPr>
                <w:sz w:val="20"/>
                <w:szCs w:val="20"/>
              </w:rPr>
            </w:pPr>
            <w:r w:rsidRPr="002C1751">
              <w:rPr>
                <w:sz w:val="20"/>
                <w:szCs w:val="20"/>
              </w:rPr>
              <w:t>Provided technical support by troubleshooting Day-to-Day issues with various Servers on different platforms.</w:t>
            </w:r>
          </w:p>
        </w:tc>
      </w:tr>
      <w:tr w:rsidR="00A94EE6" w:rsidRPr="00EE7BCF" w:rsidTr="00017406">
        <w:trPr>
          <w:trHeight w:val="360"/>
        </w:trPr>
        <w:tc>
          <w:tcPr>
            <w:tcW w:w="885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94EE6" w:rsidRPr="00A87B46" w:rsidRDefault="00A94EE6" w:rsidP="00A94EE6">
            <w:pPr>
              <w:pStyle w:val="Heading1"/>
              <w:rPr>
                <w:b/>
                <w:sz w:val="20"/>
                <w:szCs w:val="20"/>
              </w:rPr>
            </w:pPr>
            <w:r w:rsidRPr="00A87B46">
              <w:rPr>
                <w:b/>
                <w:sz w:val="20"/>
                <w:szCs w:val="20"/>
              </w:rPr>
              <w:t>Education and certification</w:t>
            </w:r>
          </w:p>
        </w:tc>
      </w:tr>
      <w:tr w:rsidR="00A94EE6" w:rsidRPr="00EE7BCF" w:rsidTr="00017406">
        <w:trPr>
          <w:trHeight w:val="216"/>
        </w:trPr>
        <w:tc>
          <w:tcPr>
            <w:tcW w:w="2548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94EE6" w:rsidRPr="00EE7BCF" w:rsidRDefault="00A94EE6" w:rsidP="00A94EE6">
            <w:pPr>
              <w:pStyle w:val="Heading2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Texas A&amp;M University</w:t>
            </w:r>
          </w:p>
        </w:tc>
        <w:tc>
          <w:tcPr>
            <w:tcW w:w="6308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94EE6" w:rsidRPr="00FA1426" w:rsidRDefault="00A94EE6" w:rsidP="00A94EE6">
            <w:pPr>
              <w:pStyle w:val="Dates"/>
              <w:rPr>
                <w:b/>
                <w:sz w:val="20"/>
                <w:szCs w:val="20"/>
              </w:rPr>
            </w:pPr>
            <w:r w:rsidRPr="00FA1426">
              <w:rPr>
                <w:b/>
                <w:sz w:val="20"/>
                <w:szCs w:val="20"/>
              </w:rPr>
              <w:t>Aug 2014 – Dec 2015</w:t>
            </w:r>
          </w:p>
        </w:tc>
      </w:tr>
      <w:tr w:rsidR="00A94EE6" w:rsidRPr="00EE7BCF" w:rsidTr="00017406">
        <w:trPr>
          <w:trHeight w:val="255"/>
        </w:trPr>
        <w:tc>
          <w:tcPr>
            <w:tcW w:w="8856" w:type="dxa"/>
            <w:gridSpan w:val="6"/>
            <w:tcBorders>
              <w:left w:val="nil"/>
              <w:right w:val="nil"/>
            </w:tcBorders>
          </w:tcPr>
          <w:p w:rsidR="00A94EE6" w:rsidRPr="00EE7BCF" w:rsidRDefault="00A94EE6" w:rsidP="00A94EE6">
            <w:pPr>
              <w:pStyle w:val="Location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Kingsville, Texas</w:t>
            </w:r>
          </w:p>
          <w:p w:rsidR="00A94EE6" w:rsidRPr="00EE7BCF" w:rsidRDefault="00A94EE6" w:rsidP="00A94EE6">
            <w:pPr>
              <w:pStyle w:val="ListParagraph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MS in Computer Science</w:t>
            </w:r>
          </w:p>
        </w:tc>
      </w:tr>
      <w:tr w:rsidR="00A94EE6" w:rsidRPr="00EE7BCF" w:rsidTr="00017406">
        <w:trPr>
          <w:trHeight w:val="216"/>
        </w:trPr>
        <w:tc>
          <w:tcPr>
            <w:tcW w:w="2548" w:type="dxa"/>
            <w:gridSpan w:val="2"/>
            <w:tcBorders>
              <w:left w:val="nil"/>
              <w:right w:val="nil"/>
            </w:tcBorders>
          </w:tcPr>
          <w:p w:rsidR="00A94EE6" w:rsidRPr="00EE7BCF" w:rsidRDefault="00A94EE6" w:rsidP="00A94EE6">
            <w:pPr>
              <w:pStyle w:val="Heading2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Bhavnagar University</w:t>
            </w:r>
          </w:p>
        </w:tc>
        <w:tc>
          <w:tcPr>
            <w:tcW w:w="6308" w:type="dxa"/>
            <w:gridSpan w:val="4"/>
            <w:tcBorders>
              <w:left w:val="nil"/>
              <w:right w:val="nil"/>
            </w:tcBorders>
          </w:tcPr>
          <w:p w:rsidR="00A94EE6" w:rsidRPr="00FA1426" w:rsidRDefault="00A94EE6" w:rsidP="00A94EE6">
            <w:pPr>
              <w:pStyle w:val="Dates"/>
              <w:rPr>
                <w:b/>
                <w:sz w:val="20"/>
                <w:szCs w:val="20"/>
              </w:rPr>
            </w:pPr>
            <w:r w:rsidRPr="00FA1426">
              <w:rPr>
                <w:b/>
                <w:sz w:val="20"/>
                <w:szCs w:val="20"/>
              </w:rPr>
              <w:t>May 2007 – May 2010</w:t>
            </w:r>
          </w:p>
        </w:tc>
      </w:tr>
      <w:tr w:rsidR="00A94EE6" w:rsidRPr="00EE7BCF" w:rsidTr="00017406">
        <w:trPr>
          <w:trHeight w:val="255"/>
        </w:trPr>
        <w:tc>
          <w:tcPr>
            <w:tcW w:w="8856" w:type="dxa"/>
            <w:gridSpan w:val="6"/>
            <w:tcBorders>
              <w:left w:val="nil"/>
              <w:right w:val="nil"/>
            </w:tcBorders>
          </w:tcPr>
          <w:p w:rsidR="00A94EE6" w:rsidRPr="00EE7BCF" w:rsidRDefault="00A94EE6" w:rsidP="00A94EE6">
            <w:pPr>
              <w:pStyle w:val="Location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Bhavnagar, Gujarat, India</w:t>
            </w:r>
          </w:p>
          <w:p w:rsidR="00A94EE6" w:rsidRPr="00EE7BCF" w:rsidRDefault="00A94EE6" w:rsidP="00A94EE6">
            <w:pPr>
              <w:pStyle w:val="ListParagraph"/>
              <w:rPr>
                <w:sz w:val="20"/>
                <w:szCs w:val="20"/>
              </w:rPr>
            </w:pPr>
            <w:r w:rsidRPr="00EE7BCF">
              <w:rPr>
                <w:sz w:val="20"/>
                <w:szCs w:val="20"/>
              </w:rPr>
              <w:t>Bachelor of Computer Science</w:t>
            </w:r>
          </w:p>
        </w:tc>
      </w:tr>
    </w:tbl>
    <w:p w:rsidR="008E18D5" w:rsidRPr="00EE7BCF" w:rsidRDefault="008E18D5" w:rsidP="00DE7766">
      <w:pPr>
        <w:rPr>
          <w:sz w:val="20"/>
          <w:szCs w:val="20"/>
        </w:rPr>
      </w:pPr>
    </w:p>
    <w:sectPr w:rsidR="008E18D5" w:rsidRPr="00EE7BCF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FC5" w:rsidRDefault="00D31FC5" w:rsidP="00071F7E">
      <w:pPr>
        <w:spacing w:before="0" w:after="0" w:line="240" w:lineRule="auto"/>
      </w:pPr>
      <w:r>
        <w:separator/>
      </w:r>
    </w:p>
  </w:endnote>
  <w:endnote w:type="continuationSeparator" w:id="1">
    <w:p w:rsidR="00D31FC5" w:rsidRDefault="00D31FC5" w:rsidP="00071F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FC5" w:rsidRDefault="00D31FC5" w:rsidP="00071F7E">
      <w:pPr>
        <w:spacing w:before="0" w:after="0" w:line="240" w:lineRule="auto"/>
      </w:pPr>
      <w:r>
        <w:separator/>
      </w:r>
    </w:p>
  </w:footnote>
  <w:footnote w:type="continuationSeparator" w:id="1">
    <w:p w:rsidR="00D31FC5" w:rsidRDefault="00D31FC5" w:rsidP="00071F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2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301AC"/>
    <w:multiLevelType w:val="hybridMultilevel"/>
    <w:tmpl w:val="C33A191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CF72270"/>
    <w:multiLevelType w:val="hybridMultilevel"/>
    <w:tmpl w:val="C22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72652A"/>
    <w:multiLevelType w:val="multilevel"/>
    <w:tmpl w:val="740417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6B7F2384"/>
    <w:multiLevelType w:val="hybridMultilevel"/>
    <w:tmpl w:val="53F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>
    <w:nsid w:val="77B36A03"/>
    <w:multiLevelType w:val="hybridMultilevel"/>
    <w:tmpl w:val="729A0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13"/>
  </w:num>
  <w:num w:numId="5">
    <w:abstractNumId w:val="14"/>
  </w:num>
  <w:num w:numId="6">
    <w:abstractNumId w:val="20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19"/>
  </w:num>
  <w:num w:numId="20">
    <w:abstractNumId w:val="21"/>
  </w:num>
  <w:num w:numId="21">
    <w:abstractNumId w:val="15"/>
  </w:num>
  <w:num w:numId="22">
    <w:abstractNumId w:val="11"/>
  </w:num>
  <w:num w:numId="23">
    <w:abstractNumId w:val="10"/>
  </w:num>
  <w:num w:numId="24">
    <w:abstractNumId w:val="24"/>
  </w:num>
  <w:num w:numId="25">
    <w:abstractNumId w:val="23"/>
  </w:num>
  <w:num w:numId="26">
    <w:abstractNumId w:val="17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7F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F0DDC"/>
    <w:rsid w:val="000022EB"/>
    <w:rsid w:val="00006533"/>
    <w:rsid w:val="00015011"/>
    <w:rsid w:val="00017406"/>
    <w:rsid w:val="000250D4"/>
    <w:rsid w:val="00045E72"/>
    <w:rsid w:val="00067108"/>
    <w:rsid w:val="00071F7E"/>
    <w:rsid w:val="000738F3"/>
    <w:rsid w:val="00075E73"/>
    <w:rsid w:val="00076347"/>
    <w:rsid w:val="00077E48"/>
    <w:rsid w:val="0008097D"/>
    <w:rsid w:val="000B0EE9"/>
    <w:rsid w:val="000C1EC4"/>
    <w:rsid w:val="000C60A2"/>
    <w:rsid w:val="000D60BD"/>
    <w:rsid w:val="000E4476"/>
    <w:rsid w:val="000E6664"/>
    <w:rsid w:val="0010077D"/>
    <w:rsid w:val="00116379"/>
    <w:rsid w:val="001239AC"/>
    <w:rsid w:val="00136D59"/>
    <w:rsid w:val="001453C6"/>
    <w:rsid w:val="001524AB"/>
    <w:rsid w:val="001542E7"/>
    <w:rsid w:val="001652C5"/>
    <w:rsid w:val="00173E49"/>
    <w:rsid w:val="001875B7"/>
    <w:rsid w:val="00192D9D"/>
    <w:rsid w:val="001B2A52"/>
    <w:rsid w:val="001B595B"/>
    <w:rsid w:val="001D7D70"/>
    <w:rsid w:val="001F0DDC"/>
    <w:rsid w:val="001F3E47"/>
    <w:rsid w:val="001F67EB"/>
    <w:rsid w:val="001F6AD7"/>
    <w:rsid w:val="00222E31"/>
    <w:rsid w:val="00225DC4"/>
    <w:rsid w:val="00233776"/>
    <w:rsid w:val="00241026"/>
    <w:rsid w:val="0025418C"/>
    <w:rsid w:val="0026580B"/>
    <w:rsid w:val="00273A74"/>
    <w:rsid w:val="00276F71"/>
    <w:rsid w:val="002911C8"/>
    <w:rsid w:val="002977BB"/>
    <w:rsid w:val="002A2BB1"/>
    <w:rsid w:val="002B5B67"/>
    <w:rsid w:val="002C1751"/>
    <w:rsid w:val="002C2836"/>
    <w:rsid w:val="002C4BF8"/>
    <w:rsid w:val="002D62E1"/>
    <w:rsid w:val="002E458A"/>
    <w:rsid w:val="002E6B3D"/>
    <w:rsid w:val="002F5689"/>
    <w:rsid w:val="00301257"/>
    <w:rsid w:val="003029AF"/>
    <w:rsid w:val="003248C8"/>
    <w:rsid w:val="00330035"/>
    <w:rsid w:val="00331AF8"/>
    <w:rsid w:val="003404C0"/>
    <w:rsid w:val="00361AFB"/>
    <w:rsid w:val="00362EA9"/>
    <w:rsid w:val="003708E6"/>
    <w:rsid w:val="00374E86"/>
    <w:rsid w:val="003D57E9"/>
    <w:rsid w:val="003E3122"/>
    <w:rsid w:val="003F1A23"/>
    <w:rsid w:val="003F5303"/>
    <w:rsid w:val="004062A9"/>
    <w:rsid w:val="0041118B"/>
    <w:rsid w:val="00437178"/>
    <w:rsid w:val="00445ECD"/>
    <w:rsid w:val="004549EB"/>
    <w:rsid w:val="0047149A"/>
    <w:rsid w:val="00476724"/>
    <w:rsid w:val="0048326B"/>
    <w:rsid w:val="004A55A0"/>
    <w:rsid w:val="004B3D93"/>
    <w:rsid w:val="004B6F57"/>
    <w:rsid w:val="004D5977"/>
    <w:rsid w:val="004E0DD4"/>
    <w:rsid w:val="004F3625"/>
    <w:rsid w:val="005013EF"/>
    <w:rsid w:val="00503879"/>
    <w:rsid w:val="005168DC"/>
    <w:rsid w:val="00536344"/>
    <w:rsid w:val="0055334E"/>
    <w:rsid w:val="00562819"/>
    <w:rsid w:val="00593EC9"/>
    <w:rsid w:val="00594940"/>
    <w:rsid w:val="00597B75"/>
    <w:rsid w:val="005A3AE3"/>
    <w:rsid w:val="005A4BAC"/>
    <w:rsid w:val="005A66D2"/>
    <w:rsid w:val="005C5D33"/>
    <w:rsid w:val="005E6D3F"/>
    <w:rsid w:val="005F381E"/>
    <w:rsid w:val="00625977"/>
    <w:rsid w:val="0063702D"/>
    <w:rsid w:val="006779A8"/>
    <w:rsid w:val="00683B38"/>
    <w:rsid w:val="00691E3F"/>
    <w:rsid w:val="006962EF"/>
    <w:rsid w:val="006A0E77"/>
    <w:rsid w:val="006A32BD"/>
    <w:rsid w:val="006A453F"/>
    <w:rsid w:val="006B6402"/>
    <w:rsid w:val="006E2432"/>
    <w:rsid w:val="006E3F4B"/>
    <w:rsid w:val="006E616E"/>
    <w:rsid w:val="006F1AC2"/>
    <w:rsid w:val="007021B5"/>
    <w:rsid w:val="007043FE"/>
    <w:rsid w:val="007232B9"/>
    <w:rsid w:val="00726A3A"/>
    <w:rsid w:val="007306B3"/>
    <w:rsid w:val="00746146"/>
    <w:rsid w:val="00750C7F"/>
    <w:rsid w:val="00762848"/>
    <w:rsid w:val="007729C2"/>
    <w:rsid w:val="00790D50"/>
    <w:rsid w:val="007A2F12"/>
    <w:rsid w:val="007A3642"/>
    <w:rsid w:val="007B4768"/>
    <w:rsid w:val="007D4A9A"/>
    <w:rsid w:val="007D5AB6"/>
    <w:rsid w:val="007F41E5"/>
    <w:rsid w:val="007F6762"/>
    <w:rsid w:val="00803A5B"/>
    <w:rsid w:val="008127A2"/>
    <w:rsid w:val="00825B46"/>
    <w:rsid w:val="00841F6C"/>
    <w:rsid w:val="00855313"/>
    <w:rsid w:val="00855C2F"/>
    <w:rsid w:val="008565E1"/>
    <w:rsid w:val="00875295"/>
    <w:rsid w:val="00876757"/>
    <w:rsid w:val="008803CC"/>
    <w:rsid w:val="008837FF"/>
    <w:rsid w:val="00883B2F"/>
    <w:rsid w:val="00891C87"/>
    <w:rsid w:val="008A6EFF"/>
    <w:rsid w:val="008B6153"/>
    <w:rsid w:val="008C3821"/>
    <w:rsid w:val="008D07D3"/>
    <w:rsid w:val="008E18D5"/>
    <w:rsid w:val="008E6B1B"/>
    <w:rsid w:val="008E76F5"/>
    <w:rsid w:val="0090731C"/>
    <w:rsid w:val="00907793"/>
    <w:rsid w:val="0092061C"/>
    <w:rsid w:val="00926D7F"/>
    <w:rsid w:val="0093042A"/>
    <w:rsid w:val="0093484B"/>
    <w:rsid w:val="009436B9"/>
    <w:rsid w:val="009548CA"/>
    <w:rsid w:val="009776D7"/>
    <w:rsid w:val="00987217"/>
    <w:rsid w:val="00997188"/>
    <w:rsid w:val="009A6169"/>
    <w:rsid w:val="009C11C8"/>
    <w:rsid w:val="009D6B0B"/>
    <w:rsid w:val="009E761F"/>
    <w:rsid w:val="00A0262B"/>
    <w:rsid w:val="00A07C19"/>
    <w:rsid w:val="00A07D6A"/>
    <w:rsid w:val="00A143AC"/>
    <w:rsid w:val="00A2344E"/>
    <w:rsid w:val="00A30A45"/>
    <w:rsid w:val="00A4134B"/>
    <w:rsid w:val="00A42213"/>
    <w:rsid w:val="00A4277D"/>
    <w:rsid w:val="00A624B6"/>
    <w:rsid w:val="00A84E65"/>
    <w:rsid w:val="00A866E5"/>
    <w:rsid w:val="00A87B46"/>
    <w:rsid w:val="00A94EE6"/>
    <w:rsid w:val="00AA09E6"/>
    <w:rsid w:val="00AC26FD"/>
    <w:rsid w:val="00AD5AE0"/>
    <w:rsid w:val="00AD757F"/>
    <w:rsid w:val="00AF1168"/>
    <w:rsid w:val="00AF61DA"/>
    <w:rsid w:val="00B347F6"/>
    <w:rsid w:val="00B349C1"/>
    <w:rsid w:val="00B54803"/>
    <w:rsid w:val="00B56F74"/>
    <w:rsid w:val="00B57B35"/>
    <w:rsid w:val="00B603F1"/>
    <w:rsid w:val="00B6752C"/>
    <w:rsid w:val="00B83184"/>
    <w:rsid w:val="00B93E26"/>
    <w:rsid w:val="00BA39B5"/>
    <w:rsid w:val="00BC1F6D"/>
    <w:rsid w:val="00BC7A62"/>
    <w:rsid w:val="00BD09DA"/>
    <w:rsid w:val="00BD51AA"/>
    <w:rsid w:val="00BF2539"/>
    <w:rsid w:val="00C03520"/>
    <w:rsid w:val="00C03D6B"/>
    <w:rsid w:val="00C069B4"/>
    <w:rsid w:val="00C162B3"/>
    <w:rsid w:val="00C236AA"/>
    <w:rsid w:val="00C302EE"/>
    <w:rsid w:val="00C35832"/>
    <w:rsid w:val="00C36442"/>
    <w:rsid w:val="00C55F0B"/>
    <w:rsid w:val="00C67820"/>
    <w:rsid w:val="00C67DF6"/>
    <w:rsid w:val="00C807E2"/>
    <w:rsid w:val="00C80EBE"/>
    <w:rsid w:val="00C83284"/>
    <w:rsid w:val="00C97AF1"/>
    <w:rsid w:val="00CA388B"/>
    <w:rsid w:val="00CD22BE"/>
    <w:rsid w:val="00CD4A29"/>
    <w:rsid w:val="00D06738"/>
    <w:rsid w:val="00D07FDA"/>
    <w:rsid w:val="00D149CF"/>
    <w:rsid w:val="00D26C83"/>
    <w:rsid w:val="00D301EE"/>
    <w:rsid w:val="00D31FC5"/>
    <w:rsid w:val="00D43538"/>
    <w:rsid w:val="00D449BA"/>
    <w:rsid w:val="00D4662D"/>
    <w:rsid w:val="00D52116"/>
    <w:rsid w:val="00D55349"/>
    <w:rsid w:val="00D617A4"/>
    <w:rsid w:val="00D66935"/>
    <w:rsid w:val="00D720EA"/>
    <w:rsid w:val="00D748CE"/>
    <w:rsid w:val="00D74CDC"/>
    <w:rsid w:val="00D81E64"/>
    <w:rsid w:val="00D83A52"/>
    <w:rsid w:val="00D85A87"/>
    <w:rsid w:val="00D955B2"/>
    <w:rsid w:val="00D97489"/>
    <w:rsid w:val="00DA7DFD"/>
    <w:rsid w:val="00DB5383"/>
    <w:rsid w:val="00DC4037"/>
    <w:rsid w:val="00DC5BD1"/>
    <w:rsid w:val="00DE7766"/>
    <w:rsid w:val="00DF2A64"/>
    <w:rsid w:val="00E000E5"/>
    <w:rsid w:val="00E16D2D"/>
    <w:rsid w:val="00E25DAC"/>
    <w:rsid w:val="00E33FCE"/>
    <w:rsid w:val="00E3457B"/>
    <w:rsid w:val="00E72A28"/>
    <w:rsid w:val="00E94BB9"/>
    <w:rsid w:val="00EB5771"/>
    <w:rsid w:val="00EC489F"/>
    <w:rsid w:val="00ED023D"/>
    <w:rsid w:val="00ED2E85"/>
    <w:rsid w:val="00ED4AF1"/>
    <w:rsid w:val="00EE4CFB"/>
    <w:rsid w:val="00EE4F00"/>
    <w:rsid w:val="00EE623C"/>
    <w:rsid w:val="00EE7BCF"/>
    <w:rsid w:val="00EF0A36"/>
    <w:rsid w:val="00F14490"/>
    <w:rsid w:val="00F25594"/>
    <w:rsid w:val="00F3041F"/>
    <w:rsid w:val="00F30859"/>
    <w:rsid w:val="00F30C48"/>
    <w:rsid w:val="00F316EC"/>
    <w:rsid w:val="00F474DC"/>
    <w:rsid w:val="00F47BEA"/>
    <w:rsid w:val="00F510D1"/>
    <w:rsid w:val="00F73388"/>
    <w:rsid w:val="00F80A26"/>
    <w:rsid w:val="00F86E42"/>
    <w:rsid w:val="00FA1426"/>
    <w:rsid w:val="00FA1AA7"/>
    <w:rsid w:val="00FA4700"/>
    <w:rsid w:val="00FC182D"/>
    <w:rsid w:val="00FC259D"/>
    <w:rsid w:val="00FD1337"/>
    <w:rsid w:val="00FD6951"/>
    <w:rsid w:val="00FF7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B34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071F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71F7E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071F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071F7E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F80A2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80A2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BAC"/>
    <w:rPr>
      <w:color w:val="808080"/>
      <w:shd w:val="clear" w:color="auto" w:fill="E6E6E6"/>
    </w:rPr>
  </w:style>
  <w:style w:type="character" w:customStyle="1" w:styleId="WW8Num1z5">
    <w:name w:val="WW8Num1z5"/>
    <w:rsid w:val="00BA39B5"/>
  </w:style>
  <w:style w:type="character" w:customStyle="1" w:styleId="hl">
    <w:name w:val="hl"/>
    <w:basedOn w:val="DefaultParagraphFont"/>
    <w:rsid w:val="00483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gauravbs.1990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5CFE1-A8B5-CA44-AA8A-6BDC73F6E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6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2017-12-07T17:53:00Z</cp:lastPrinted>
  <dcterms:created xsi:type="dcterms:W3CDTF">2018-01-04T16:52:00Z</dcterms:created>
  <dcterms:modified xsi:type="dcterms:W3CDTF">2018-01-04T16:52:00Z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