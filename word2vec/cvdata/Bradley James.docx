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5F9EA" w14:textId="0677FD44" w:rsidR="00DE55F0" w:rsidRPr="0092346D" w:rsidRDefault="00D2084A" w:rsidP="006C1BA5">
      <w:pPr>
        <w:pStyle w:val="Title"/>
        <w:pBdr>
          <w:bottom w:val="single" w:sz="4" w:space="1" w:color="auto"/>
        </w:pBdr>
        <w:ind w:left="-270"/>
        <w:rPr>
          <w:rFonts w:ascii="Cambria" w:hAnsi="Cambria"/>
        </w:rPr>
      </w:pPr>
      <w:r w:rsidRPr="0092346D">
        <w:rPr>
          <w:rFonts w:ascii="Cambria" w:hAnsi="Cambria"/>
        </w:rPr>
        <w:t xml:space="preserve"> </w:t>
      </w:r>
      <w:bookmarkStart w:id="0" w:name="_GoBack"/>
      <w:r w:rsidR="00B57B26">
        <w:rPr>
          <w:rFonts w:ascii="Cambria" w:hAnsi="Cambria"/>
        </w:rPr>
        <w:t>B</w:t>
      </w:r>
      <w:r w:rsidR="00B57B26">
        <w:rPr>
          <w:rFonts w:ascii="Cambria" w:hAnsi="Cambria"/>
          <w:sz w:val="36"/>
        </w:rPr>
        <w:t>radley James</w:t>
      </w:r>
      <w:bookmarkEnd w:id="0"/>
    </w:p>
    <w:p w14:paraId="583578CD" w14:textId="0BAD4E4A" w:rsidR="00153E6A" w:rsidRPr="0092346D" w:rsidRDefault="00D2084A" w:rsidP="0092346D">
      <w:pPr>
        <w:pStyle w:val="Subtitle"/>
        <w:spacing w:after="0" w:line="276" w:lineRule="auto"/>
        <w:ind w:left="-270"/>
        <w:rPr>
          <w:rFonts w:ascii="Cambria" w:hAnsi="Cambria"/>
          <w:sz w:val="24"/>
          <w:szCs w:val="24"/>
        </w:rPr>
      </w:pPr>
      <w:r w:rsidRPr="0092346D">
        <w:rPr>
          <w:rFonts w:ascii="Cambria" w:hAnsi="Cambria"/>
          <w:sz w:val="24"/>
          <w:szCs w:val="24"/>
        </w:rPr>
        <w:t>Data Scientist</w:t>
      </w:r>
      <w:r w:rsidR="00D02B66" w:rsidRPr="0092346D">
        <w:rPr>
          <w:rFonts w:ascii="Cambria" w:hAnsi="Cambria"/>
          <w:sz w:val="24"/>
          <w:szCs w:val="24"/>
        </w:rPr>
        <w:tab/>
      </w:r>
      <w:r w:rsidR="00D02B66" w:rsidRPr="0092346D">
        <w:rPr>
          <w:rFonts w:ascii="Cambria" w:hAnsi="Cambria"/>
          <w:sz w:val="24"/>
          <w:szCs w:val="24"/>
        </w:rPr>
        <w:tab/>
      </w:r>
      <w:r w:rsidR="00D02B66" w:rsidRPr="0092346D">
        <w:rPr>
          <w:rFonts w:ascii="Cambria" w:hAnsi="Cambria"/>
          <w:sz w:val="24"/>
          <w:szCs w:val="24"/>
        </w:rPr>
        <w:tab/>
      </w:r>
      <w:r w:rsidR="00D02B66" w:rsidRPr="0092346D">
        <w:rPr>
          <w:rFonts w:ascii="Cambria" w:hAnsi="Cambria"/>
          <w:sz w:val="24"/>
          <w:szCs w:val="24"/>
        </w:rPr>
        <w:tab/>
      </w:r>
      <w:r w:rsidR="001E567C" w:rsidRPr="0092346D">
        <w:rPr>
          <w:rFonts w:ascii="Cambria" w:hAnsi="Cambria"/>
          <w:sz w:val="24"/>
          <w:szCs w:val="24"/>
        </w:rPr>
        <w:t xml:space="preserve">         </w:t>
      </w:r>
      <w:r w:rsidR="00B65E6B" w:rsidRPr="0092346D">
        <w:rPr>
          <w:rFonts w:ascii="Cambria" w:hAnsi="Cambria"/>
          <w:sz w:val="24"/>
          <w:szCs w:val="24"/>
        </w:rPr>
        <w:tab/>
      </w:r>
      <w:r w:rsidR="00B65E6B" w:rsidRPr="0092346D">
        <w:rPr>
          <w:rFonts w:ascii="Cambria" w:hAnsi="Cambria"/>
          <w:sz w:val="24"/>
          <w:szCs w:val="24"/>
        </w:rPr>
        <w:tab/>
      </w:r>
      <w:r w:rsidR="00B65E6B" w:rsidRPr="0092346D">
        <w:rPr>
          <w:rFonts w:ascii="Cambria" w:hAnsi="Cambria"/>
          <w:sz w:val="24"/>
          <w:szCs w:val="24"/>
        </w:rPr>
        <w:tab/>
      </w:r>
      <w:r w:rsidR="006C1BA5" w:rsidRPr="0092346D">
        <w:rPr>
          <w:rFonts w:ascii="Cambria" w:hAnsi="Cambria"/>
          <w:sz w:val="24"/>
          <w:szCs w:val="24"/>
        </w:rPr>
        <w:t xml:space="preserve">    </w:t>
      </w:r>
      <w:r w:rsidR="0092346D">
        <w:rPr>
          <w:rFonts w:ascii="Cambria" w:hAnsi="Cambria"/>
          <w:sz w:val="24"/>
          <w:szCs w:val="24"/>
        </w:rPr>
        <w:t xml:space="preserve">               </w:t>
      </w:r>
    </w:p>
    <w:p w14:paraId="30360CB7" w14:textId="08645213" w:rsidR="000C5155" w:rsidRPr="0092346D" w:rsidRDefault="00B57B26" w:rsidP="006C1BA5">
      <w:pPr>
        <w:pStyle w:val="Subtitle"/>
        <w:pBdr>
          <w:bottom w:val="single" w:sz="4" w:space="1" w:color="auto"/>
        </w:pBdr>
        <w:ind w:left="-270" w:firstLine="90"/>
        <w:rPr>
          <w:rFonts w:ascii="Cambria" w:hAnsi="Cambria"/>
          <w:sz w:val="24"/>
          <w:szCs w:val="24"/>
        </w:rPr>
      </w:pPr>
      <w:r w:rsidRPr="00B57B26">
        <w:rPr>
          <w:rStyle w:val="Heading1Char"/>
          <w:sz w:val="24"/>
          <w:szCs w:val="24"/>
        </w:rPr>
        <w:t>Bradley.James79@outlook.com</w:t>
      </w:r>
      <w:r w:rsidR="00954C54" w:rsidRPr="0092346D">
        <w:rPr>
          <w:rStyle w:val="Heading1Char"/>
          <w:sz w:val="24"/>
          <w:szCs w:val="24"/>
        </w:rPr>
        <w:t>Summary</w:t>
      </w:r>
    </w:p>
    <w:p w14:paraId="0D4ADB7C" w14:textId="5DA10793" w:rsidR="003D5A8C" w:rsidRDefault="00ED7F69" w:rsidP="00247926">
      <w:pPr>
        <w:numPr>
          <w:ilvl w:val="0"/>
          <w:numId w:val="14"/>
        </w:numPr>
        <w:tabs>
          <w:tab w:val="left" w:pos="1620"/>
        </w:tabs>
        <w:ind w:left="90" w:hanging="27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Data Scientist </w:t>
      </w:r>
      <w:r w:rsidR="00527E3B" w:rsidRPr="00991117">
        <w:rPr>
          <w:rFonts w:ascii="Cambria" w:hAnsi="Cambria"/>
          <w:szCs w:val="24"/>
        </w:rPr>
        <w:t>with</w:t>
      </w:r>
      <w:r w:rsidRPr="00991117">
        <w:rPr>
          <w:rFonts w:ascii="Cambria" w:hAnsi="Cambria"/>
          <w:szCs w:val="24"/>
        </w:rPr>
        <w:t xml:space="preserve"> 7 years of experience and expertise in </w:t>
      </w:r>
      <w:r w:rsidR="009B38E6" w:rsidRPr="00991117">
        <w:rPr>
          <w:rFonts w:ascii="Cambria" w:hAnsi="Cambria"/>
          <w:b/>
          <w:szCs w:val="24"/>
        </w:rPr>
        <w:t>Machine Learning, Predictive Analytics, Data Analytics</w:t>
      </w:r>
      <w:r w:rsidRPr="00991117">
        <w:rPr>
          <w:rFonts w:ascii="Cambria" w:hAnsi="Cambria"/>
          <w:b/>
          <w:szCs w:val="24"/>
        </w:rPr>
        <w:t xml:space="preserve">, </w:t>
      </w:r>
      <w:r w:rsidR="009B38E6" w:rsidRPr="00991117">
        <w:rPr>
          <w:rFonts w:ascii="Cambria" w:hAnsi="Cambria"/>
          <w:b/>
          <w:szCs w:val="24"/>
        </w:rPr>
        <w:t>Dashboards</w:t>
      </w:r>
      <w:r w:rsidR="009B38E6" w:rsidRPr="00991117">
        <w:rPr>
          <w:rFonts w:ascii="Cambria" w:hAnsi="Cambria"/>
          <w:szCs w:val="24"/>
        </w:rPr>
        <w:t xml:space="preserve"> </w:t>
      </w:r>
      <w:r w:rsidRPr="00991117">
        <w:rPr>
          <w:rFonts w:ascii="Cambria" w:hAnsi="Cambria"/>
          <w:szCs w:val="24"/>
        </w:rPr>
        <w:t>to deliver insights and</w:t>
      </w:r>
      <w:r w:rsidR="00427F1E" w:rsidRPr="00991117">
        <w:rPr>
          <w:rFonts w:ascii="Cambria" w:hAnsi="Cambria"/>
          <w:szCs w:val="24"/>
        </w:rPr>
        <w:t xml:space="preserve"> action-oriented solutions to complex business problems.</w:t>
      </w:r>
      <w:r w:rsidR="00427F1E" w:rsidRPr="00991117">
        <w:rPr>
          <w:rFonts w:ascii="Segoe UI" w:hAnsi="Segoe UI" w:cs="Segoe UI"/>
          <w:i/>
          <w:iCs/>
          <w:color w:val="008000"/>
          <w:sz w:val="24"/>
          <w:szCs w:val="27"/>
          <w:shd w:val="clear" w:color="auto" w:fill="FFFFFF"/>
        </w:rPr>
        <w:t> </w:t>
      </w:r>
    </w:p>
    <w:p w14:paraId="286E2C8B" w14:textId="6BF788F0" w:rsidR="003A0357" w:rsidRPr="00991117" w:rsidRDefault="003A0357" w:rsidP="00247926">
      <w:pPr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Experience working in</w:t>
      </w:r>
      <w:r w:rsidR="00991117">
        <w:rPr>
          <w:rFonts w:ascii="Cambria" w:hAnsi="Cambria"/>
          <w:szCs w:val="24"/>
        </w:rPr>
        <w:t xml:space="preserve"> various</w:t>
      </w:r>
      <w:r w:rsidRPr="00991117">
        <w:rPr>
          <w:rFonts w:ascii="Cambria" w:hAnsi="Cambria"/>
          <w:szCs w:val="24"/>
        </w:rPr>
        <w:t xml:space="preserve"> </w:t>
      </w:r>
      <w:r w:rsidR="00CC554D" w:rsidRPr="00991117">
        <w:rPr>
          <w:rFonts w:ascii="Cambria" w:hAnsi="Cambria"/>
          <w:szCs w:val="24"/>
        </w:rPr>
        <w:t xml:space="preserve">domains like </w:t>
      </w:r>
      <w:r w:rsidRPr="00991117">
        <w:rPr>
          <w:rFonts w:ascii="Cambria" w:hAnsi="Cambria"/>
          <w:b/>
          <w:szCs w:val="24"/>
        </w:rPr>
        <w:t>“</w:t>
      </w:r>
      <w:r w:rsidR="00D801A1" w:rsidRPr="00991117">
        <w:rPr>
          <w:rFonts w:ascii="Cambria" w:hAnsi="Cambria"/>
          <w:b/>
          <w:szCs w:val="24"/>
        </w:rPr>
        <w:t>Telecom</w:t>
      </w:r>
      <w:r w:rsidRPr="00991117">
        <w:rPr>
          <w:rFonts w:ascii="Cambria" w:hAnsi="Cambria"/>
          <w:b/>
          <w:szCs w:val="24"/>
        </w:rPr>
        <w:t xml:space="preserve">”, </w:t>
      </w:r>
      <w:r w:rsidR="009111D7" w:rsidRPr="00991117">
        <w:rPr>
          <w:rFonts w:ascii="Cambria" w:hAnsi="Cambria"/>
          <w:b/>
          <w:szCs w:val="24"/>
        </w:rPr>
        <w:t xml:space="preserve">“Energy”, </w:t>
      </w:r>
      <w:r w:rsidRPr="00991117">
        <w:rPr>
          <w:rFonts w:ascii="Cambria" w:hAnsi="Cambria"/>
          <w:b/>
          <w:szCs w:val="24"/>
        </w:rPr>
        <w:t>“</w:t>
      </w:r>
      <w:r w:rsidR="00CC554D" w:rsidRPr="00991117">
        <w:rPr>
          <w:rFonts w:ascii="Cambria" w:hAnsi="Cambria"/>
          <w:b/>
          <w:szCs w:val="24"/>
        </w:rPr>
        <w:t>Finance</w:t>
      </w:r>
      <w:r w:rsidRPr="00991117">
        <w:rPr>
          <w:rFonts w:ascii="Cambria" w:hAnsi="Cambria"/>
          <w:b/>
          <w:szCs w:val="24"/>
        </w:rPr>
        <w:t>”</w:t>
      </w:r>
      <w:r w:rsidR="00CC554D" w:rsidRPr="00991117">
        <w:rPr>
          <w:rFonts w:ascii="Cambria" w:hAnsi="Cambria"/>
          <w:b/>
          <w:szCs w:val="24"/>
        </w:rPr>
        <w:t xml:space="preserve"> and “eCommerce”</w:t>
      </w:r>
      <w:r w:rsidRPr="00991117">
        <w:rPr>
          <w:rFonts w:ascii="Cambria" w:hAnsi="Cambria"/>
          <w:szCs w:val="24"/>
        </w:rPr>
        <w:t xml:space="preserve"> domains</w:t>
      </w:r>
    </w:p>
    <w:p w14:paraId="71BA71E4" w14:textId="7871E7A7" w:rsidR="00ED7F69" w:rsidRPr="009B38E6" w:rsidRDefault="00ED7F69" w:rsidP="00247926">
      <w:pPr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Analyzed and processed complex data sets using advanced querying, visualization</w:t>
      </w:r>
      <w:r w:rsidR="00CB47D8" w:rsidRPr="00991117">
        <w:rPr>
          <w:rFonts w:ascii="Cambria" w:hAnsi="Cambria"/>
          <w:szCs w:val="24"/>
        </w:rPr>
        <w:t xml:space="preserve">, </w:t>
      </w:r>
      <w:r w:rsidRPr="00991117">
        <w:rPr>
          <w:rFonts w:ascii="Cambria" w:hAnsi="Cambria"/>
          <w:szCs w:val="24"/>
        </w:rPr>
        <w:t>analytics tools</w:t>
      </w:r>
      <w:r w:rsidR="00CB47D8" w:rsidRPr="00991117">
        <w:rPr>
          <w:rFonts w:ascii="Cambria" w:hAnsi="Cambria"/>
          <w:szCs w:val="24"/>
        </w:rPr>
        <w:t xml:space="preserve"> and worked with several database technologies like </w:t>
      </w:r>
      <w:r w:rsidR="009B3801" w:rsidRPr="009B3801">
        <w:rPr>
          <w:rFonts w:ascii="Cambria" w:hAnsi="Cambria"/>
          <w:b/>
          <w:szCs w:val="24"/>
        </w:rPr>
        <w:t>Oracle</w:t>
      </w:r>
      <w:r w:rsidR="009B3801">
        <w:rPr>
          <w:rFonts w:ascii="Cambria" w:hAnsi="Cambria"/>
          <w:szCs w:val="24"/>
        </w:rPr>
        <w:t xml:space="preserve">, </w:t>
      </w:r>
      <w:r w:rsidR="00CB47D8" w:rsidRPr="00991117">
        <w:rPr>
          <w:rFonts w:ascii="Cambria" w:hAnsi="Cambria"/>
          <w:b/>
          <w:szCs w:val="24"/>
        </w:rPr>
        <w:t xml:space="preserve">SQL server, MongoDB, </w:t>
      </w:r>
      <w:r w:rsidR="009B3801">
        <w:rPr>
          <w:rFonts w:ascii="Cambria" w:hAnsi="Cambria"/>
          <w:b/>
          <w:szCs w:val="24"/>
        </w:rPr>
        <w:t xml:space="preserve">and </w:t>
      </w:r>
      <w:r w:rsidR="00CB47D8" w:rsidRPr="00991117">
        <w:rPr>
          <w:rFonts w:ascii="Cambria" w:hAnsi="Cambria"/>
          <w:b/>
          <w:szCs w:val="24"/>
        </w:rPr>
        <w:t>MySQL</w:t>
      </w:r>
      <w:r w:rsidR="00153E6A">
        <w:rPr>
          <w:rFonts w:ascii="Cambria" w:hAnsi="Cambria"/>
          <w:b/>
          <w:szCs w:val="24"/>
        </w:rPr>
        <w:t xml:space="preserve"> </w:t>
      </w:r>
    </w:p>
    <w:p w14:paraId="44D0EBF3" w14:textId="12BE31E8" w:rsidR="009B38E6" w:rsidRPr="00991117" w:rsidRDefault="009B38E6" w:rsidP="00247926">
      <w:pPr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Developed </w:t>
      </w:r>
      <w:r>
        <w:rPr>
          <w:rFonts w:ascii="Cambria" w:hAnsi="Cambria"/>
          <w:b/>
          <w:szCs w:val="24"/>
        </w:rPr>
        <w:t>C</w:t>
      </w:r>
      <w:r w:rsidRPr="009B38E6">
        <w:rPr>
          <w:rFonts w:ascii="Cambria" w:hAnsi="Cambria"/>
          <w:b/>
          <w:szCs w:val="24"/>
        </w:rPr>
        <w:t xml:space="preserve">ontextual </w:t>
      </w:r>
      <w:r>
        <w:rPr>
          <w:rFonts w:ascii="Cambria" w:hAnsi="Cambria"/>
          <w:b/>
          <w:szCs w:val="24"/>
        </w:rPr>
        <w:t>S</w:t>
      </w:r>
      <w:r w:rsidRPr="009B38E6">
        <w:rPr>
          <w:rFonts w:ascii="Cambria" w:hAnsi="Cambria"/>
          <w:b/>
          <w:szCs w:val="24"/>
        </w:rPr>
        <w:t xml:space="preserve">emantic </w:t>
      </w:r>
      <w:r>
        <w:rPr>
          <w:rFonts w:ascii="Cambria" w:hAnsi="Cambria"/>
          <w:b/>
          <w:szCs w:val="24"/>
        </w:rPr>
        <w:t>S</w:t>
      </w:r>
      <w:r w:rsidRPr="009B38E6">
        <w:rPr>
          <w:rFonts w:ascii="Cambria" w:hAnsi="Cambria"/>
          <w:b/>
          <w:szCs w:val="24"/>
        </w:rPr>
        <w:t>earch</w:t>
      </w:r>
      <w:r>
        <w:rPr>
          <w:rFonts w:ascii="Cambria" w:hAnsi="Cambria"/>
          <w:szCs w:val="24"/>
        </w:rPr>
        <w:t xml:space="preserve"> including </w:t>
      </w:r>
      <w:r>
        <w:rPr>
          <w:rFonts w:ascii="Cambria" w:hAnsi="Cambria"/>
          <w:b/>
          <w:szCs w:val="24"/>
        </w:rPr>
        <w:t>S</w:t>
      </w:r>
      <w:r w:rsidRPr="009B38E6">
        <w:rPr>
          <w:rFonts w:ascii="Cambria" w:hAnsi="Cambria"/>
          <w:b/>
          <w:szCs w:val="24"/>
        </w:rPr>
        <w:t xml:space="preserve">entiment </w:t>
      </w:r>
      <w:r>
        <w:rPr>
          <w:rFonts w:ascii="Cambria" w:hAnsi="Cambria"/>
          <w:b/>
          <w:szCs w:val="24"/>
        </w:rPr>
        <w:t>A</w:t>
      </w:r>
      <w:r w:rsidRPr="009B38E6">
        <w:rPr>
          <w:rFonts w:ascii="Cambria" w:hAnsi="Cambria"/>
          <w:b/>
          <w:szCs w:val="24"/>
        </w:rPr>
        <w:t>nalysis</w:t>
      </w:r>
      <w:r>
        <w:rPr>
          <w:rFonts w:ascii="Cambria" w:hAnsi="Cambria"/>
          <w:szCs w:val="24"/>
        </w:rPr>
        <w:t xml:space="preserve"> and </w:t>
      </w:r>
      <w:r>
        <w:rPr>
          <w:rFonts w:ascii="Cambria" w:hAnsi="Cambria"/>
          <w:b/>
          <w:szCs w:val="24"/>
        </w:rPr>
        <w:t>O</w:t>
      </w:r>
      <w:r w:rsidRPr="009B38E6">
        <w:rPr>
          <w:rFonts w:ascii="Cambria" w:hAnsi="Cambria"/>
          <w:b/>
          <w:szCs w:val="24"/>
        </w:rPr>
        <w:t xml:space="preserve">pinion </w:t>
      </w:r>
      <w:r>
        <w:rPr>
          <w:rFonts w:ascii="Cambria" w:hAnsi="Cambria"/>
          <w:b/>
          <w:szCs w:val="24"/>
        </w:rPr>
        <w:t>M</w:t>
      </w:r>
      <w:r w:rsidRPr="009B38E6">
        <w:rPr>
          <w:rFonts w:ascii="Cambria" w:hAnsi="Cambria"/>
          <w:b/>
          <w:szCs w:val="24"/>
        </w:rPr>
        <w:t>ining</w:t>
      </w:r>
      <w:r>
        <w:rPr>
          <w:rFonts w:ascii="Cambria" w:hAnsi="Cambria"/>
          <w:szCs w:val="24"/>
        </w:rPr>
        <w:t xml:space="preserve"> in both python and spark environments and utilized deep learning resources like </w:t>
      </w:r>
      <w:r w:rsidRPr="009B38E6">
        <w:rPr>
          <w:rFonts w:ascii="Cambria" w:hAnsi="Cambria"/>
          <w:b/>
          <w:szCs w:val="24"/>
        </w:rPr>
        <w:t xml:space="preserve">Recurrent Neural </w:t>
      </w:r>
      <w:r>
        <w:rPr>
          <w:rFonts w:ascii="Cambria" w:hAnsi="Cambria"/>
          <w:b/>
          <w:szCs w:val="24"/>
        </w:rPr>
        <w:t>N</w:t>
      </w:r>
      <w:r w:rsidRPr="009B38E6">
        <w:rPr>
          <w:rFonts w:ascii="Cambria" w:hAnsi="Cambria"/>
          <w:b/>
          <w:szCs w:val="24"/>
        </w:rPr>
        <w:t>etworks</w:t>
      </w:r>
      <w:r>
        <w:rPr>
          <w:rFonts w:ascii="Cambria" w:hAnsi="Cambria"/>
          <w:szCs w:val="24"/>
        </w:rPr>
        <w:t xml:space="preserve"> and </w:t>
      </w:r>
      <w:r w:rsidRPr="009B38E6">
        <w:rPr>
          <w:rFonts w:ascii="Cambria" w:hAnsi="Cambria"/>
          <w:b/>
          <w:szCs w:val="24"/>
        </w:rPr>
        <w:t>LSTM</w:t>
      </w:r>
    </w:p>
    <w:p w14:paraId="30ABB3EF" w14:textId="1C04AC2C" w:rsidR="00371551" w:rsidRPr="00991117" w:rsidRDefault="006F08F7" w:rsidP="00247926">
      <w:pPr>
        <w:pStyle w:val="ListParagraph"/>
        <w:numPr>
          <w:ilvl w:val="0"/>
          <w:numId w:val="14"/>
        </w:numPr>
        <w:ind w:left="90" w:hanging="270"/>
        <w:jc w:val="both"/>
        <w:rPr>
          <w:rFonts w:ascii="Cambria" w:hAnsi="Cambria"/>
          <w:strike/>
          <w:szCs w:val="24"/>
        </w:rPr>
      </w:pPr>
      <w:r w:rsidRPr="00991117">
        <w:rPr>
          <w:rFonts w:ascii="Cambria" w:hAnsi="Cambria"/>
          <w:szCs w:val="24"/>
        </w:rPr>
        <w:t xml:space="preserve">Performed </w:t>
      </w:r>
      <w:r w:rsidRPr="00991117">
        <w:rPr>
          <w:rFonts w:ascii="Cambria" w:hAnsi="Cambria"/>
          <w:b/>
          <w:szCs w:val="24"/>
        </w:rPr>
        <w:t xml:space="preserve">Text </w:t>
      </w:r>
      <w:r w:rsidR="00CB47D8" w:rsidRPr="00991117">
        <w:rPr>
          <w:rFonts w:ascii="Cambria" w:hAnsi="Cambria"/>
          <w:b/>
          <w:szCs w:val="24"/>
        </w:rPr>
        <w:t>Data Analytics</w:t>
      </w:r>
      <w:r w:rsidR="00CB47D8" w:rsidRPr="00991117">
        <w:rPr>
          <w:rFonts w:ascii="Cambria" w:hAnsi="Cambria"/>
          <w:szCs w:val="24"/>
        </w:rPr>
        <w:t xml:space="preserve"> and </w:t>
      </w:r>
      <w:r w:rsidR="00CB47D8" w:rsidRPr="00991117">
        <w:rPr>
          <w:rFonts w:ascii="Cambria" w:hAnsi="Cambria"/>
          <w:b/>
          <w:szCs w:val="24"/>
        </w:rPr>
        <w:t xml:space="preserve">Text </w:t>
      </w:r>
      <w:r w:rsidRPr="00991117">
        <w:rPr>
          <w:rFonts w:ascii="Cambria" w:hAnsi="Cambria"/>
          <w:b/>
          <w:szCs w:val="24"/>
        </w:rPr>
        <w:t>Classification</w:t>
      </w:r>
      <w:r w:rsidRPr="00991117">
        <w:rPr>
          <w:rFonts w:ascii="Cambria" w:hAnsi="Cambria"/>
          <w:szCs w:val="24"/>
        </w:rPr>
        <w:t xml:space="preserve"> using various </w:t>
      </w:r>
      <w:r w:rsidR="00CB47D8" w:rsidRPr="00991117">
        <w:rPr>
          <w:rFonts w:ascii="Cambria" w:hAnsi="Cambria"/>
          <w:b/>
          <w:szCs w:val="24"/>
        </w:rPr>
        <w:t>Natural Language Processing</w:t>
      </w:r>
      <w:r w:rsidRPr="00991117">
        <w:rPr>
          <w:rFonts w:ascii="Cambria" w:hAnsi="Cambria"/>
          <w:szCs w:val="24"/>
        </w:rPr>
        <w:t xml:space="preserve"> techniques like </w:t>
      </w:r>
      <w:r w:rsidRPr="00991117">
        <w:rPr>
          <w:rFonts w:ascii="Cambria" w:hAnsi="Cambria"/>
          <w:b/>
          <w:szCs w:val="24"/>
        </w:rPr>
        <w:t xml:space="preserve">tokenization, </w:t>
      </w:r>
      <w:r w:rsidR="008B46C7" w:rsidRPr="00991117">
        <w:rPr>
          <w:rFonts w:ascii="Cambria" w:hAnsi="Cambria"/>
          <w:b/>
          <w:szCs w:val="24"/>
        </w:rPr>
        <w:t xml:space="preserve">lemmatization, </w:t>
      </w:r>
      <w:r w:rsidRPr="00991117">
        <w:rPr>
          <w:rFonts w:ascii="Cambria" w:hAnsi="Cambria"/>
          <w:b/>
          <w:szCs w:val="24"/>
        </w:rPr>
        <w:t>stemming, parsing</w:t>
      </w:r>
      <w:r w:rsidRPr="00991117">
        <w:rPr>
          <w:rFonts w:ascii="Cambria" w:hAnsi="Cambria"/>
          <w:szCs w:val="24"/>
        </w:rPr>
        <w:t xml:space="preserve"> and </w:t>
      </w:r>
      <w:r w:rsidR="008B46C7" w:rsidRPr="00991117">
        <w:rPr>
          <w:rFonts w:ascii="Cambria" w:hAnsi="Cambria"/>
          <w:szCs w:val="24"/>
        </w:rPr>
        <w:t>used</w:t>
      </w:r>
      <w:r w:rsidRPr="00991117">
        <w:rPr>
          <w:rFonts w:ascii="Cambria" w:hAnsi="Cambria"/>
          <w:szCs w:val="24"/>
        </w:rPr>
        <w:t xml:space="preserve"> </w:t>
      </w:r>
      <w:r w:rsidR="00464EB4">
        <w:rPr>
          <w:rFonts w:ascii="Cambria" w:hAnsi="Cambria"/>
          <w:b/>
          <w:szCs w:val="24"/>
        </w:rPr>
        <w:t>D</w:t>
      </w:r>
      <w:r w:rsidRPr="00464EB4">
        <w:rPr>
          <w:rFonts w:ascii="Cambria" w:hAnsi="Cambria"/>
          <w:b/>
          <w:szCs w:val="24"/>
        </w:rPr>
        <w:t>eep learning</w:t>
      </w:r>
      <w:r w:rsidRPr="00991117">
        <w:rPr>
          <w:rFonts w:ascii="Cambria" w:hAnsi="Cambria"/>
          <w:szCs w:val="24"/>
        </w:rPr>
        <w:t xml:space="preserve"> applications </w:t>
      </w:r>
    </w:p>
    <w:p w14:paraId="23341AE6" w14:textId="65AB21D1" w:rsidR="00D801A1" w:rsidRPr="00991117" w:rsidRDefault="00371551" w:rsidP="00247926">
      <w:pPr>
        <w:pStyle w:val="ListParagraph"/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Proficient in managing entire data science project life cycle and actively involved in all the phases of project life cycle including </w:t>
      </w:r>
      <w:r w:rsidR="00464EB4">
        <w:rPr>
          <w:rFonts w:ascii="Cambria" w:hAnsi="Cambria"/>
          <w:b/>
          <w:szCs w:val="24"/>
        </w:rPr>
        <w:t>D</w:t>
      </w:r>
      <w:r w:rsidRPr="00991117">
        <w:rPr>
          <w:rFonts w:ascii="Cambria" w:hAnsi="Cambria"/>
          <w:b/>
          <w:szCs w:val="24"/>
        </w:rPr>
        <w:t xml:space="preserve">ata acquisition, </w:t>
      </w:r>
      <w:r w:rsidR="00464EB4">
        <w:rPr>
          <w:rFonts w:ascii="Cambria" w:hAnsi="Cambria"/>
          <w:b/>
          <w:szCs w:val="24"/>
        </w:rPr>
        <w:t>D</w:t>
      </w:r>
      <w:r w:rsidRPr="00991117">
        <w:rPr>
          <w:rFonts w:ascii="Cambria" w:hAnsi="Cambria"/>
          <w:b/>
          <w:szCs w:val="24"/>
        </w:rPr>
        <w:t>ata cleaning</w:t>
      </w:r>
      <w:r w:rsidRPr="00991117">
        <w:rPr>
          <w:rFonts w:ascii="Cambria" w:hAnsi="Cambria"/>
          <w:szCs w:val="24"/>
        </w:rPr>
        <w:t>,</w:t>
      </w:r>
      <w:r w:rsidR="0033322B" w:rsidRPr="00991117">
        <w:rPr>
          <w:rFonts w:ascii="Cambria" w:hAnsi="Cambria"/>
          <w:szCs w:val="24"/>
        </w:rPr>
        <w:t xml:space="preserve"> </w:t>
      </w:r>
      <w:r w:rsidR="00464EB4">
        <w:rPr>
          <w:rFonts w:ascii="Cambria" w:hAnsi="Cambria"/>
          <w:b/>
          <w:szCs w:val="24"/>
        </w:rPr>
        <w:t>F</w:t>
      </w:r>
      <w:r w:rsidRPr="00991117">
        <w:rPr>
          <w:rFonts w:ascii="Cambria" w:hAnsi="Cambria"/>
          <w:b/>
          <w:szCs w:val="24"/>
        </w:rPr>
        <w:t>eature scaling</w:t>
      </w:r>
      <w:r w:rsidR="0033322B" w:rsidRPr="00991117">
        <w:rPr>
          <w:rFonts w:ascii="Cambria" w:hAnsi="Cambria"/>
          <w:b/>
          <w:szCs w:val="24"/>
        </w:rPr>
        <w:t xml:space="preserve">, </w:t>
      </w:r>
      <w:r w:rsidR="00464EB4">
        <w:rPr>
          <w:rFonts w:ascii="Cambria" w:hAnsi="Cambria"/>
          <w:b/>
          <w:szCs w:val="24"/>
        </w:rPr>
        <w:t>D</w:t>
      </w:r>
      <w:r w:rsidR="0033322B" w:rsidRPr="00991117">
        <w:rPr>
          <w:rFonts w:ascii="Cambria" w:hAnsi="Cambria"/>
          <w:b/>
          <w:szCs w:val="24"/>
        </w:rPr>
        <w:t>imension reduction techniques</w:t>
      </w:r>
      <w:r w:rsidR="0033322B" w:rsidRPr="00991117">
        <w:rPr>
          <w:rFonts w:ascii="Cambria" w:hAnsi="Cambria"/>
          <w:szCs w:val="24"/>
        </w:rPr>
        <w:t xml:space="preserve">, </w:t>
      </w:r>
      <w:r w:rsidR="00464EB4">
        <w:rPr>
          <w:rFonts w:ascii="Cambria" w:hAnsi="Cambria"/>
          <w:b/>
          <w:szCs w:val="24"/>
        </w:rPr>
        <w:t>F</w:t>
      </w:r>
      <w:r w:rsidR="0033322B" w:rsidRPr="00991117">
        <w:rPr>
          <w:rFonts w:ascii="Cambria" w:hAnsi="Cambria"/>
          <w:b/>
          <w:szCs w:val="24"/>
        </w:rPr>
        <w:t>eature</w:t>
      </w:r>
      <w:r w:rsidR="00527E3B" w:rsidRPr="00991117">
        <w:rPr>
          <w:rFonts w:ascii="Cambria" w:hAnsi="Cambria"/>
          <w:b/>
          <w:szCs w:val="24"/>
        </w:rPr>
        <w:t xml:space="preserve"> </w:t>
      </w:r>
      <w:r w:rsidRPr="00991117">
        <w:rPr>
          <w:rFonts w:ascii="Cambria" w:hAnsi="Cambria"/>
          <w:b/>
          <w:szCs w:val="24"/>
        </w:rPr>
        <w:t xml:space="preserve">engineering, </w:t>
      </w:r>
      <w:r w:rsidR="00464EB4">
        <w:rPr>
          <w:rFonts w:ascii="Cambria" w:hAnsi="Cambria"/>
          <w:b/>
          <w:szCs w:val="24"/>
        </w:rPr>
        <w:t>S</w:t>
      </w:r>
      <w:r w:rsidRPr="00991117">
        <w:rPr>
          <w:rFonts w:ascii="Cambria" w:hAnsi="Cambria"/>
          <w:b/>
          <w:szCs w:val="24"/>
        </w:rPr>
        <w:t>tatistical modeling </w:t>
      </w:r>
      <w:r w:rsidR="00F17584" w:rsidRPr="00991117">
        <w:rPr>
          <w:rFonts w:ascii="Cambria" w:hAnsi="Cambria"/>
          <w:b/>
          <w:szCs w:val="24"/>
        </w:rPr>
        <w:t>and</w:t>
      </w:r>
      <w:r w:rsidR="00F17584" w:rsidRPr="00991117">
        <w:rPr>
          <w:rFonts w:ascii="Cambria" w:hAnsi="Cambria"/>
          <w:szCs w:val="24"/>
        </w:rPr>
        <w:t xml:space="preserve"> </w:t>
      </w:r>
      <w:r w:rsidR="00464EB4">
        <w:rPr>
          <w:rFonts w:ascii="Cambria" w:hAnsi="Cambria"/>
          <w:b/>
          <w:szCs w:val="24"/>
        </w:rPr>
        <w:t>E</w:t>
      </w:r>
      <w:r w:rsidR="00F17584" w:rsidRPr="00991117">
        <w:rPr>
          <w:rFonts w:ascii="Cambria" w:hAnsi="Cambria"/>
          <w:b/>
          <w:szCs w:val="24"/>
        </w:rPr>
        <w:t>nsemble learning</w:t>
      </w:r>
    </w:p>
    <w:p w14:paraId="0F018731" w14:textId="5921CB14" w:rsidR="003C01D8" w:rsidRPr="00991117" w:rsidRDefault="00792B56" w:rsidP="00247926">
      <w:pPr>
        <w:pStyle w:val="ListParagraph"/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Implemented several statistical methodologies like </w:t>
      </w:r>
      <w:r w:rsidR="00464EB4">
        <w:rPr>
          <w:rFonts w:ascii="Cambria" w:hAnsi="Cambria"/>
          <w:b/>
          <w:szCs w:val="24"/>
        </w:rPr>
        <w:t>C</w:t>
      </w:r>
      <w:r w:rsidRPr="00991117">
        <w:rPr>
          <w:rFonts w:ascii="Cambria" w:hAnsi="Cambria"/>
          <w:b/>
          <w:szCs w:val="24"/>
        </w:rPr>
        <w:t>lassification</w:t>
      </w:r>
      <w:r w:rsidRPr="00991117">
        <w:rPr>
          <w:rFonts w:ascii="Cambria" w:hAnsi="Cambria"/>
          <w:szCs w:val="24"/>
        </w:rPr>
        <w:t xml:space="preserve"> (K nearest neighbors, support vector machines, decision trees, Naïve-Bayes classifier) and </w:t>
      </w:r>
      <w:r w:rsidR="00464EB4">
        <w:rPr>
          <w:rFonts w:ascii="Cambria" w:hAnsi="Cambria"/>
          <w:b/>
          <w:szCs w:val="24"/>
        </w:rPr>
        <w:t>R</w:t>
      </w:r>
      <w:r w:rsidRPr="00991117">
        <w:rPr>
          <w:rFonts w:ascii="Cambria" w:hAnsi="Cambria"/>
          <w:b/>
          <w:szCs w:val="24"/>
        </w:rPr>
        <w:t>egression models</w:t>
      </w:r>
      <w:r w:rsidRPr="00991117">
        <w:rPr>
          <w:rFonts w:ascii="Cambria" w:hAnsi="Cambria"/>
          <w:szCs w:val="24"/>
        </w:rPr>
        <w:t xml:space="preserve"> (multiple, logistic regression and regression trees, SVR,</w:t>
      </w:r>
      <w:r w:rsidR="00C35398" w:rsidRPr="00991117">
        <w:rPr>
          <w:rFonts w:ascii="Cambria" w:hAnsi="Cambria"/>
          <w:szCs w:val="24"/>
        </w:rPr>
        <w:t xml:space="preserve"> </w:t>
      </w:r>
      <w:r w:rsidRPr="00991117">
        <w:rPr>
          <w:rFonts w:ascii="Cambria" w:hAnsi="Cambria"/>
          <w:szCs w:val="24"/>
        </w:rPr>
        <w:t xml:space="preserve">and k-means clustering in </w:t>
      </w:r>
      <w:r w:rsidRPr="00991117">
        <w:rPr>
          <w:rFonts w:ascii="Cambria" w:hAnsi="Cambria"/>
          <w:b/>
          <w:szCs w:val="24"/>
        </w:rPr>
        <w:t>Python, R</w:t>
      </w:r>
      <w:r w:rsidRPr="00991117">
        <w:rPr>
          <w:rFonts w:ascii="Cambria" w:hAnsi="Cambria"/>
          <w:szCs w:val="24"/>
        </w:rPr>
        <w:t xml:space="preserve"> and SAS JmpPro</w:t>
      </w:r>
    </w:p>
    <w:p w14:paraId="3D34FA0C" w14:textId="4729506A" w:rsidR="00E66251" w:rsidRPr="00991117" w:rsidRDefault="00E66251" w:rsidP="00247926">
      <w:pPr>
        <w:pStyle w:val="ListParagraph"/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Expertise in developing time series forecasting models </w:t>
      </w:r>
      <w:r w:rsidR="00792B56" w:rsidRPr="00991117">
        <w:rPr>
          <w:rFonts w:ascii="Cambria" w:hAnsi="Cambria"/>
          <w:szCs w:val="24"/>
        </w:rPr>
        <w:t>like</w:t>
      </w:r>
      <w:r w:rsidRPr="00991117">
        <w:rPr>
          <w:rFonts w:ascii="Cambria" w:hAnsi="Cambria"/>
          <w:szCs w:val="24"/>
        </w:rPr>
        <w:t xml:space="preserve"> </w:t>
      </w:r>
      <w:r w:rsidR="00CB47D8" w:rsidRPr="00991117">
        <w:rPr>
          <w:rFonts w:ascii="Cambria" w:hAnsi="Cambria"/>
          <w:b/>
          <w:szCs w:val="24"/>
        </w:rPr>
        <w:t xml:space="preserve">ARIMA, </w:t>
      </w:r>
      <w:r w:rsidR="00CB47D8" w:rsidRPr="00991117">
        <w:rPr>
          <w:rFonts w:ascii="Cambria" w:hAnsi="Cambria"/>
          <w:szCs w:val="24"/>
        </w:rPr>
        <w:t>and relevant models</w:t>
      </w:r>
      <w:r w:rsidRPr="00991117">
        <w:rPr>
          <w:rFonts w:ascii="Cambria" w:hAnsi="Cambria"/>
          <w:szCs w:val="24"/>
        </w:rPr>
        <w:t xml:space="preserve">, Exponential </w:t>
      </w:r>
      <w:r w:rsidR="00792B56" w:rsidRPr="00991117">
        <w:rPr>
          <w:rFonts w:ascii="Cambria" w:hAnsi="Cambria"/>
          <w:szCs w:val="24"/>
        </w:rPr>
        <w:t xml:space="preserve">and </w:t>
      </w:r>
      <w:r w:rsidRPr="00991117">
        <w:rPr>
          <w:rFonts w:ascii="Cambria" w:hAnsi="Cambria"/>
          <w:szCs w:val="24"/>
        </w:rPr>
        <w:t xml:space="preserve">Seasonal Exponential Smoothing, and </w:t>
      </w:r>
      <w:r w:rsidR="009B38E6" w:rsidRPr="00991117">
        <w:rPr>
          <w:rFonts w:ascii="Cambria" w:hAnsi="Cambria"/>
          <w:b/>
          <w:szCs w:val="24"/>
        </w:rPr>
        <w:t>Volatility Modeling</w:t>
      </w:r>
      <w:r w:rsidR="009B38E6" w:rsidRPr="00991117">
        <w:rPr>
          <w:rFonts w:ascii="Cambria" w:hAnsi="Cambria"/>
          <w:szCs w:val="24"/>
        </w:rPr>
        <w:t xml:space="preserve"> </w:t>
      </w:r>
      <w:r w:rsidR="00CB47D8" w:rsidRPr="00991117">
        <w:rPr>
          <w:rFonts w:ascii="Cambria" w:hAnsi="Cambria"/>
          <w:szCs w:val="24"/>
        </w:rPr>
        <w:t xml:space="preserve">using </w:t>
      </w:r>
      <w:r w:rsidR="00CB47D8" w:rsidRPr="00991117">
        <w:rPr>
          <w:rFonts w:ascii="Cambria" w:hAnsi="Cambria"/>
          <w:b/>
          <w:szCs w:val="24"/>
        </w:rPr>
        <w:t>GARCH</w:t>
      </w:r>
      <w:r w:rsidR="00CB47D8" w:rsidRPr="00991117">
        <w:rPr>
          <w:rFonts w:ascii="Cambria" w:hAnsi="Cambria"/>
          <w:szCs w:val="24"/>
        </w:rPr>
        <w:t xml:space="preserve"> </w:t>
      </w:r>
      <w:r w:rsidRPr="00991117">
        <w:rPr>
          <w:rFonts w:ascii="Cambria" w:hAnsi="Cambria"/>
          <w:szCs w:val="24"/>
        </w:rPr>
        <w:t xml:space="preserve">in </w:t>
      </w:r>
      <w:r w:rsidR="00371551" w:rsidRPr="00991117">
        <w:rPr>
          <w:rFonts w:ascii="Cambria" w:hAnsi="Cambria"/>
          <w:szCs w:val="24"/>
        </w:rPr>
        <w:t xml:space="preserve">R </w:t>
      </w:r>
      <w:r w:rsidR="00792B56" w:rsidRPr="00991117">
        <w:rPr>
          <w:rFonts w:ascii="Cambria" w:hAnsi="Cambria"/>
          <w:szCs w:val="24"/>
        </w:rPr>
        <w:t>programming</w:t>
      </w:r>
    </w:p>
    <w:p w14:paraId="02F32371" w14:textId="6069D946" w:rsidR="00E66251" w:rsidRPr="00991117" w:rsidRDefault="00E66251" w:rsidP="00247926">
      <w:pPr>
        <w:pStyle w:val="ListParagraph"/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color w:val="auto"/>
          <w:szCs w:val="24"/>
        </w:rPr>
        <w:t xml:space="preserve">Strong skills </w:t>
      </w:r>
      <w:r w:rsidRPr="00991117">
        <w:rPr>
          <w:rFonts w:ascii="Cambria" w:hAnsi="Cambria"/>
          <w:szCs w:val="24"/>
        </w:rPr>
        <w:t xml:space="preserve">of optimized sampling methodologies like </w:t>
      </w:r>
      <w:r w:rsidR="009B38E6" w:rsidRPr="00991117">
        <w:rPr>
          <w:rFonts w:ascii="Cambria" w:hAnsi="Cambria"/>
          <w:b/>
          <w:szCs w:val="24"/>
        </w:rPr>
        <w:t>Synthetic Minority Oversampling Tec</w:t>
      </w:r>
      <w:r w:rsidRPr="00991117">
        <w:rPr>
          <w:rFonts w:ascii="Cambria" w:hAnsi="Cambria"/>
          <w:b/>
          <w:szCs w:val="24"/>
        </w:rPr>
        <w:t>hnique</w:t>
      </w:r>
      <w:r w:rsidRPr="00991117">
        <w:rPr>
          <w:rFonts w:ascii="Cambria" w:hAnsi="Cambria"/>
          <w:szCs w:val="24"/>
        </w:rPr>
        <w:t xml:space="preserve"> to deal with </w:t>
      </w:r>
      <w:r w:rsidRPr="00991117">
        <w:rPr>
          <w:rFonts w:ascii="Cambria" w:hAnsi="Cambria"/>
          <w:b/>
          <w:szCs w:val="24"/>
        </w:rPr>
        <w:t>over</w:t>
      </w:r>
      <w:r w:rsidR="009B38E6" w:rsidRPr="00991117">
        <w:rPr>
          <w:rFonts w:ascii="Cambria" w:hAnsi="Cambria"/>
          <w:b/>
          <w:szCs w:val="24"/>
        </w:rPr>
        <w:t>sampling</w:t>
      </w:r>
      <w:r w:rsidR="009B38E6" w:rsidRPr="00991117">
        <w:rPr>
          <w:rFonts w:ascii="Cambria" w:hAnsi="Cambria"/>
          <w:szCs w:val="24"/>
        </w:rPr>
        <w:t xml:space="preserve"> </w:t>
      </w:r>
      <w:r w:rsidRPr="00991117">
        <w:rPr>
          <w:rFonts w:ascii="Cambria" w:hAnsi="Cambria"/>
          <w:szCs w:val="24"/>
        </w:rPr>
        <w:t xml:space="preserve">or </w:t>
      </w:r>
      <w:r w:rsidR="009B38E6" w:rsidRPr="00991117">
        <w:rPr>
          <w:rFonts w:ascii="Cambria" w:hAnsi="Cambria"/>
          <w:b/>
          <w:szCs w:val="24"/>
        </w:rPr>
        <w:t>Under</w:t>
      </w:r>
      <w:r w:rsidR="00817DF5" w:rsidRPr="00991117">
        <w:rPr>
          <w:rFonts w:ascii="Cambria" w:hAnsi="Cambria"/>
          <w:b/>
          <w:szCs w:val="24"/>
        </w:rPr>
        <w:t>-sampling</w:t>
      </w:r>
      <w:r w:rsidRPr="00991117">
        <w:rPr>
          <w:rFonts w:ascii="Cambria" w:hAnsi="Cambria"/>
          <w:szCs w:val="24"/>
        </w:rPr>
        <w:t xml:space="preserve"> issues</w:t>
      </w:r>
      <w:r w:rsidR="00D801A1" w:rsidRPr="00991117">
        <w:rPr>
          <w:rFonts w:ascii="Cambria" w:hAnsi="Cambria"/>
          <w:szCs w:val="24"/>
        </w:rPr>
        <w:t xml:space="preserve"> which are helpful in churn modeling</w:t>
      </w:r>
    </w:p>
    <w:p w14:paraId="1E0F6BAE" w14:textId="64C7B763" w:rsidR="00817DF5" w:rsidRPr="00991117" w:rsidRDefault="00817DF5" w:rsidP="00247926">
      <w:pPr>
        <w:pStyle w:val="ListParagraph"/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Used various metrics such as F-Score, ROC, and AUC to evaluate the performance of each model and K -fold cross-validation to test the models with different batches of data to optimize the models</w:t>
      </w:r>
    </w:p>
    <w:p w14:paraId="511FE707" w14:textId="739A74F0" w:rsidR="00246251" w:rsidRPr="00991117" w:rsidRDefault="00817DF5" w:rsidP="00247926">
      <w:pPr>
        <w:pStyle w:val="ListParagraph"/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Performed </w:t>
      </w:r>
      <w:r w:rsidR="00464EB4">
        <w:rPr>
          <w:rFonts w:ascii="Cambria" w:hAnsi="Cambria"/>
          <w:b/>
          <w:szCs w:val="24"/>
        </w:rPr>
        <w:t>D</w:t>
      </w:r>
      <w:r w:rsidRPr="00991117">
        <w:rPr>
          <w:rFonts w:ascii="Cambria" w:hAnsi="Cambria"/>
          <w:b/>
          <w:szCs w:val="24"/>
        </w:rPr>
        <w:t>ata visualization</w:t>
      </w:r>
      <w:r w:rsidRPr="00991117">
        <w:rPr>
          <w:rFonts w:ascii="Cambria" w:hAnsi="Cambria"/>
          <w:szCs w:val="24"/>
        </w:rPr>
        <w:t xml:space="preserve">, designed </w:t>
      </w:r>
      <w:r w:rsidR="00464EB4">
        <w:rPr>
          <w:rFonts w:ascii="Cambria" w:hAnsi="Cambria"/>
          <w:b/>
          <w:szCs w:val="24"/>
        </w:rPr>
        <w:t>D</w:t>
      </w:r>
      <w:r w:rsidRPr="00991117">
        <w:rPr>
          <w:rFonts w:ascii="Cambria" w:hAnsi="Cambria"/>
          <w:b/>
          <w:szCs w:val="24"/>
        </w:rPr>
        <w:t>ashboards</w:t>
      </w:r>
      <w:r w:rsidRPr="00991117">
        <w:rPr>
          <w:rFonts w:ascii="Cambria" w:hAnsi="Cambria"/>
          <w:szCs w:val="24"/>
        </w:rPr>
        <w:t xml:space="preserve"> with </w:t>
      </w:r>
      <w:r w:rsidRPr="00991117">
        <w:rPr>
          <w:rFonts w:ascii="Cambria" w:hAnsi="Cambria"/>
          <w:b/>
          <w:szCs w:val="24"/>
        </w:rPr>
        <w:t>Tableau</w:t>
      </w:r>
      <w:r w:rsidR="00464EB4">
        <w:rPr>
          <w:rFonts w:ascii="Cambria" w:hAnsi="Cambria"/>
          <w:szCs w:val="24"/>
        </w:rPr>
        <w:t xml:space="preserve"> and </w:t>
      </w:r>
      <w:r w:rsidR="00464EB4" w:rsidRPr="00464EB4">
        <w:rPr>
          <w:rFonts w:ascii="Cambria" w:hAnsi="Cambria"/>
          <w:b/>
          <w:szCs w:val="24"/>
        </w:rPr>
        <w:t>Power BI</w:t>
      </w:r>
      <w:r w:rsidRPr="00991117">
        <w:rPr>
          <w:rFonts w:ascii="Cambria" w:hAnsi="Cambria"/>
          <w:szCs w:val="24"/>
        </w:rPr>
        <w:t xml:space="preserve"> and generated complex reports including char</w:t>
      </w:r>
      <w:r w:rsidR="00793578" w:rsidRPr="00991117">
        <w:rPr>
          <w:rFonts w:ascii="Cambria" w:hAnsi="Cambria"/>
          <w:szCs w:val="24"/>
        </w:rPr>
        <w:t>t</w:t>
      </w:r>
      <w:r w:rsidRPr="00991117">
        <w:rPr>
          <w:rFonts w:ascii="Cambria" w:hAnsi="Cambria"/>
          <w:szCs w:val="24"/>
        </w:rPr>
        <w:t>s, summaries, and graphs to interpret the findings to the team and stakeholders</w:t>
      </w:r>
    </w:p>
    <w:p w14:paraId="6DDAF075" w14:textId="77777777" w:rsidR="00CB47D8" w:rsidRPr="00991117" w:rsidRDefault="00527E3B" w:rsidP="00247926">
      <w:pPr>
        <w:pStyle w:val="ListParagraph"/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Expertise in </w:t>
      </w:r>
      <w:r w:rsidRPr="00991117">
        <w:rPr>
          <w:rFonts w:ascii="Cambria" w:hAnsi="Cambria"/>
          <w:b/>
          <w:szCs w:val="24"/>
        </w:rPr>
        <w:t>statistical methodologies</w:t>
      </w:r>
      <w:r w:rsidRPr="00991117">
        <w:rPr>
          <w:rFonts w:ascii="Cambria" w:hAnsi="Cambria"/>
          <w:szCs w:val="24"/>
        </w:rPr>
        <w:t xml:space="preserve"> like parametric and non-parametric tests like </w:t>
      </w:r>
      <w:r w:rsidRPr="00991117">
        <w:rPr>
          <w:rFonts w:ascii="Cambria" w:hAnsi="Cambria"/>
          <w:b/>
          <w:szCs w:val="24"/>
        </w:rPr>
        <w:t>t-test, chi-squared goodness of fit test, and ANOVA, hypothesis testing</w:t>
      </w:r>
    </w:p>
    <w:p w14:paraId="2E403D05" w14:textId="77777777" w:rsidR="00153E6A" w:rsidRDefault="00D801A1" w:rsidP="00247926">
      <w:pPr>
        <w:pStyle w:val="ListParagraph"/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Worked with </w:t>
      </w:r>
      <w:r w:rsidR="0033322B" w:rsidRPr="00991117">
        <w:rPr>
          <w:rFonts w:ascii="Cambria" w:hAnsi="Cambria"/>
          <w:szCs w:val="24"/>
        </w:rPr>
        <w:t xml:space="preserve">Big data tools like </w:t>
      </w:r>
      <w:r w:rsidR="0033322B" w:rsidRPr="00991117">
        <w:rPr>
          <w:rFonts w:ascii="Cambria" w:hAnsi="Cambria"/>
          <w:b/>
          <w:szCs w:val="24"/>
        </w:rPr>
        <w:t>Pig</w:t>
      </w:r>
      <w:r w:rsidR="006F08F7" w:rsidRPr="00991117">
        <w:rPr>
          <w:rFonts w:ascii="Cambria" w:hAnsi="Cambria"/>
          <w:b/>
          <w:szCs w:val="24"/>
        </w:rPr>
        <w:t xml:space="preserve">, </w:t>
      </w:r>
      <w:r w:rsidR="0033322B" w:rsidRPr="00991117">
        <w:rPr>
          <w:rFonts w:ascii="Cambria" w:hAnsi="Cambria"/>
          <w:b/>
          <w:szCs w:val="24"/>
        </w:rPr>
        <w:t>Hive, Spark</w:t>
      </w:r>
      <w:r w:rsidR="0033322B" w:rsidRPr="00991117">
        <w:rPr>
          <w:rFonts w:ascii="Cambria" w:hAnsi="Cambria"/>
          <w:szCs w:val="24"/>
        </w:rPr>
        <w:t xml:space="preserve">, and </w:t>
      </w:r>
      <w:r w:rsidR="003F3F76" w:rsidRPr="00991117">
        <w:rPr>
          <w:rFonts w:ascii="Cambria" w:hAnsi="Cambria"/>
          <w:szCs w:val="24"/>
        </w:rPr>
        <w:t xml:space="preserve">worked with data engineers on </w:t>
      </w:r>
      <w:r w:rsidR="0033322B" w:rsidRPr="00991117">
        <w:rPr>
          <w:rFonts w:ascii="Cambria" w:hAnsi="Cambria"/>
          <w:szCs w:val="24"/>
        </w:rPr>
        <w:t xml:space="preserve">deployment tools like </w:t>
      </w:r>
      <w:r w:rsidRPr="00991117">
        <w:rPr>
          <w:rFonts w:ascii="Cambria" w:hAnsi="Cambria"/>
          <w:b/>
          <w:szCs w:val="24"/>
        </w:rPr>
        <w:t>Flask, Kubernetes and Docker</w:t>
      </w:r>
      <w:r w:rsidRPr="00991117">
        <w:rPr>
          <w:rFonts w:ascii="Cambria" w:hAnsi="Cambria"/>
          <w:szCs w:val="24"/>
        </w:rPr>
        <w:t xml:space="preserve"> for </w:t>
      </w:r>
      <w:r w:rsidR="0033322B" w:rsidRPr="00991117">
        <w:rPr>
          <w:rFonts w:ascii="Cambria" w:hAnsi="Cambria"/>
          <w:szCs w:val="24"/>
        </w:rPr>
        <w:t>validating and maintaining</w:t>
      </w:r>
      <w:r w:rsidRPr="00991117">
        <w:rPr>
          <w:rFonts w:ascii="Cambria" w:hAnsi="Cambria"/>
          <w:szCs w:val="24"/>
        </w:rPr>
        <w:t xml:space="preserve"> model performance</w:t>
      </w:r>
    </w:p>
    <w:p w14:paraId="34AAE149" w14:textId="180733CA" w:rsidR="00153E6A" w:rsidRDefault="00153E6A" w:rsidP="00247926">
      <w:pPr>
        <w:pStyle w:val="ListParagraph"/>
        <w:numPr>
          <w:ilvl w:val="0"/>
          <w:numId w:val="14"/>
        </w:numPr>
        <w:ind w:left="90" w:hanging="270"/>
        <w:jc w:val="both"/>
        <w:rPr>
          <w:rFonts w:ascii="Cambria" w:hAnsi="Cambria"/>
          <w:szCs w:val="24"/>
        </w:rPr>
      </w:pPr>
      <w:r w:rsidRPr="00153E6A">
        <w:rPr>
          <w:rFonts w:ascii="Cambria" w:hAnsi="Cambria"/>
          <w:szCs w:val="24"/>
        </w:rPr>
        <w:t xml:space="preserve">Experience with Python libraries including </w:t>
      </w:r>
      <w:r w:rsidRPr="003D5A8C">
        <w:rPr>
          <w:rFonts w:ascii="Cambria" w:hAnsi="Cambria"/>
          <w:b/>
          <w:szCs w:val="24"/>
        </w:rPr>
        <w:t xml:space="preserve">NumPy, Pandas, SciPy, SkLearn, MatplotLib, Seaborn, Theano, Tensorflow, </w:t>
      </w:r>
      <w:r w:rsidR="00BE2D29">
        <w:rPr>
          <w:rFonts w:ascii="Cambria" w:hAnsi="Cambria"/>
          <w:b/>
          <w:szCs w:val="24"/>
        </w:rPr>
        <w:t>NLTK</w:t>
      </w:r>
      <w:r w:rsidRPr="00153E6A">
        <w:rPr>
          <w:rFonts w:ascii="Cambria" w:hAnsi="Cambria"/>
          <w:szCs w:val="24"/>
        </w:rPr>
        <w:t xml:space="preserve"> and R libraries including </w:t>
      </w:r>
      <w:r w:rsidRPr="003D5A8C">
        <w:rPr>
          <w:rFonts w:ascii="Cambria" w:hAnsi="Cambria"/>
          <w:b/>
          <w:szCs w:val="24"/>
        </w:rPr>
        <w:t>ggplot2, dplyr</w:t>
      </w:r>
    </w:p>
    <w:p w14:paraId="08398ECF" w14:textId="6D0659EA" w:rsidR="00F24D57" w:rsidRPr="003D5A8C" w:rsidRDefault="003D5A8C" w:rsidP="00247926">
      <w:pPr>
        <w:numPr>
          <w:ilvl w:val="0"/>
          <w:numId w:val="14"/>
        </w:numPr>
        <w:tabs>
          <w:tab w:val="left" w:pos="1620"/>
        </w:tabs>
        <w:ind w:left="90" w:hanging="270"/>
        <w:jc w:val="both"/>
        <w:rPr>
          <w:rFonts w:ascii="Cambria" w:hAnsi="Cambria"/>
          <w:szCs w:val="24"/>
        </w:rPr>
      </w:pPr>
      <w:r w:rsidRPr="003D5A8C">
        <w:rPr>
          <w:rFonts w:ascii="Cambria" w:hAnsi="Cambria"/>
          <w:szCs w:val="24"/>
        </w:rPr>
        <w:t>Creative in finding solutions to problems and determining modifications for optimal use of organizational data and expert at providing realistic projections and establishing various scenarios to determine viable process strategies</w:t>
      </w:r>
    </w:p>
    <w:p w14:paraId="51B6DF79" w14:textId="25695905" w:rsidR="00246251" w:rsidRPr="00246251" w:rsidRDefault="00246251" w:rsidP="00247926">
      <w:pPr>
        <w:pBdr>
          <w:bottom w:val="single" w:sz="4" w:space="1" w:color="auto"/>
        </w:pBdr>
        <w:ind w:left="-180"/>
        <w:rPr>
          <w:rStyle w:val="Heading1Char"/>
          <w:sz w:val="32"/>
        </w:rPr>
      </w:pPr>
      <w:r w:rsidRPr="00093E7E">
        <w:rPr>
          <w:rStyle w:val="Heading1Char"/>
        </w:rPr>
        <w:t>Skills</w:t>
      </w:r>
    </w:p>
    <w:tbl>
      <w:tblPr>
        <w:tblStyle w:val="TableGrid"/>
        <w:tblW w:w="11007" w:type="dxa"/>
        <w:tblLook w:val="0400" w:firstRow="0" w:lastRow="0" w:firstColumn="0" w:lastColumn="0" w:noHBand="0" w:noVBand="1"/>
      </w:tblPr>
      <w:tblGrid>
        <w:gridCol w:w="11007"/>
      </w:tblGrid>
      <w:tr w:rsidR="00371551" w:rsidRPr="00991117" w14:paraId="7973CB40" w14:textId="77777777" w:rsidTr="00BA2C4A">
        <w:trPr>
          <w:trHeight w:val="8082"/>
        </w:trPr>
        <w:tc>
          <w:tcPr>
            <w:tcW w:w="1100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X="-1570" w:tblpY="265"/>
              <w:tblW w:w="10705" w:type="dxa"/>
              <w:tblLook w:val="04A0" w:firstRow="1" w:lastRow="0" w:firstColumn="1" w:lastColumn="0" w:noHBand="0" w:noVBand="1"/>
            </w:tblPr>
            <w:tblGrid>
              <w:gridCol w:w="2425"/>
              <w:gridCol w:w="8280"/>
            </w:tblGrid>
            <w:tr w:rsidR="00CB47D8" w:rsidRPr="00991117" w14:paraId="41539C5A" w14:textId="77777777" w:rsidTr="008272DA">
              <w:trPr>
                <w:trHeight w:val="706"/>
              </w:trPr>
              <w:tc>
                <w:tcPr>
                  <w:tcW w:w="2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45926D" w14:textId="77777777" w:rsidR="00CB47D8" w:rsidRPr="00991117" w:rsidRDefault="00CB47D8" w:rsidP="00247926">
                  <w:pPr>
                    <w:spacing w:line="360" w:lineRule="auto"/>
                    <w:ind w:left="-16"/>
                    <w:jc w:val="right"/>
                    <w:rPr>
                      <w:rFonts w:ascii="Cambria" w:hAnsi="Cambria" w:cstheme="minorHAnsi"/>
                      <w:b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b/>
                      <w:szCs w:val="24"/>
                    </w:rPr>
                    <w:lastRenderedPageBreak/>
                    <w:t>Scripting Languages and platforms</w:t>
                  </w:r>
                </w:p>
              </w:tc>
              <w:tc>
                <w:tcPr>
                  <w:tcW w:w="8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0F699E" w14:textId="32443489" w:rsidR="00CB47D8" w:rsidRPr="00991117" w:rsidRDefault="00CB47D8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szCs w:val="24"/>
                    </w:rPr>
                    <w:t>Python</w:t>
                  </w:r>
                  <w:r w:rsidR="009553B9" w:rsidRPr="00991117">
                    <w:rPr>
                      <w:rFonts w:ascii="Cambria" w:hAnsi="Cambria" w:cstheme="minorHAnsi"/>
                      <w:szCs w:val="24"/>
                    </w:rPr>
                    <w:t xml:space="preserve"> </w:t>
                  </w:r>
                  <w:r w:rsidR="00794241" w:rsidRPr="00991117">
                    <w:rPr>
                      <w:rFonts w:ascii="Cambria" w:hAnsi="Cambria" w:cstheme="minorHAnsi"/>
                      <w:szCs w:val="24"/>
                    </w:rPr>
                    <w:t>(Numpy, pandas, Scikit-learn, tensorflow, re, pickle, lstm</w:t>
                  </w:r>
                  <w:r w:rsidR="00FA40B0" w:rsidRPr="00991117">
                    <w:rPr>
                      <w:rFonts w:ascii="Cambria" w:hAnsi="Cambria" w:cstheme="minorHAnsi"/>
                      <w:szCs w:val="24"/>
                    </w:rPr>
                    <w:t>, tkinter, etc.</w:t>
                  </w:r>
                  <w:r w:rsidR="00794241" w:rsidRPr="00991117">
                    <w:rPr>
                      <w:rFonts w:ascii="Cambria" w:hAnsi="Cambria" w:cstheme="minorHAnsi"/>
                      <w:szCs w:val="24"/>
                    </w:rPr>
                    <w:t>)</w:t>
                  </w:r>
                  <w:r w:rsidRPr="00991117">
                    <w:rPr>
                      <w:rFonts w:ascii="Cambria" w:hAnsi="Cambria" w:cstheme="minorHAnsi"/>
                      <w:szCs w:val="24"/>
                    </w:rPr>
                    <w:t>, R</w:t>
                  </w:r>
                  <w:r w:rsidR="00794241" w:rsidRPr="00991117">
                    <w:rPr>
                      <w:rFonts w:ascii="Cambria" w:hAnsi="Cambria" w:cstheme="minorHAnsi"/>
                      <w:szCs w:val="24"/>
                    </w:rPr>
                    <w:t xml:space="preserve"> (xts, zoo, quantmod)</w:t>
                  </w:r>
                  <w:r w:rsidRPr="00991117">
                    <w:rPr>
                      <w:rFonts w:ascii="Cambria" w:hAnsi="Cambria" w:cstheme="minorHAnsi"/>
                      <w:szCs w:val="24"/>
                    </w:rPr>
                    <w:t>, Hive, SQL, C, Google Colab, Jupyter Lab</w:t>
                  </w:r>
                </w:p>
              </w:tc>
            </w:tr>
            <w:tr w:rsidR="00CB47D8" w:rsidRPr="00991117" w14:paraId="1273D5CF" w14:textId="77777777" w:rsidTr="008272DA">
              <w:trPr>
                <w:trHeight w:val="734"/>
              </w:trPr>
              <w:tc>
                <w:tcPr>
                  <w:tcW w:w="2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A20D40" w14:textId="77777777" w:rsidR="00CB47D8" w:rsidRPr="00991117" w:rsidRDefault="00CB47D8" w:rsidP="00247926">
                  <w:pPr>
                    <w:spacing w:line="360" w:lineRule="auto"/>
                    <w:jc w:val="right"/>
                    <w:rPr>
                      <w:rFonts w:ascii="Cambria" w:eastAsia="Cambria" w:hAnsi="Cambria" w:cstheme="minorHAnsi"/>
                      <w:b/>
                      <w:color w:val="008080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b/>
                      <w:szCs w:val="24"/>
                    </w:rPr>
                    <w:t>Statistical Tests</w:t>
                  </w:r>
                </w:p>
              </w:tc>
              <w:tc>
                <w:tcPr>
                  <w:tcW w:w="8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E320F3" w14:textId="77777777" w:rsidR="00CB47D8" w:rsidRPr="00991117" w:rsidRDefault="00CB47D8" w:rsidP="00247926">
                  <w:pPr>
                    <w:spacing w:line="360" w:lineRule="auto"/>
                    <w:jc w:val="both"/>
                    <w:rPr>
                      <w:rFonts w:ascii="Cambria" w:eastAsia="Cambria" w:hAnsi="Cambria" w:cstheme="minorHAnsi"/>
                      <w:b/>
                      <w:color w:val="008080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szCs w:val="24"/>
                    </w:rPr>
                    <w:t>Hypothesis testing, ANOVA, MANOVA and ANCOVA tests, t-tests, Chi-Square Goodness of Fit test, Linear and Logistic Regression, Discriminant Analysis</w:t>
                  </w:r>
                </w:p>
              </w:tc>
            </w:tr>
            <w:tr w:rsidR="00CB47D8" w:rsidRPr="00991117" w14:paraId="33724976" w14:textId="77777777" w:rsidTr="008272DA">
              <w:trPr>
                <w:trHeight w:val="845"/>
              </w:trPr>
              <w:tc>
                <w:tcPr>
                  <w:tcW w:w="2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DE1D47" w14:textId="77777777" w:rsidR="00CB47D8" w:rsidRPr="00991117" w:rsidRDefault="00CB47D8" w:rsidP="00247926">
                  <w:pPr>
                    <w:spacing w:line="360" w:lineRule="auto"/>
                    <w:ind w:left="-108"/>
                    <w:jc w:val="right"/>
                    <w:rPr>
                      <w:rFonts w:ascii="Cambria" w:eastAsiaTheme="minorHAnsi" w:hAnsi="Cambria" w:cstheme="minorHAnsi"/>
                      <w:b/>
                      <w:color w:val="auto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b/>
                      <w:szCs w:val="24"/>
                    </w:rPr>
                    <w:t>Machine Learning Algorithms</w:t>
                  </w:r>
                </w:p>
              </w:tc>
              <w:tc>
                <w:tcPr>
                  <w:tcW w:w="8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D68EE8" w14:textId="77777777" w:rsidR="0016789B" w:rsidRDefault="00CB47D8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Cs w:val="24"/>
                    </w:rPr>
                  </w:pPr>
                  <w:r w:rsidRPr="00153E6A">
                    <w:rPr>
                      <w:rFonts w:ascii="Cambria" w:hAnsi="Cambria" w:cstheme="minorHAnsi"/>
                      <w:b/>
                      <w:szCs w:val="24"/>
                    </w:rPr>
                    <w:t>Regression Models</w:t>
                  </w:r>
                  <w:r w:rsidR="00F24D57">
                    <w:rPr>
                      <w:rFonts w:ascii="Cambria" w:hAnsi="Cambria" w:cstheme="minorHAnsi"/>
                      <w:b/>
                      <w:szCs w:val="24"/>
                    </w:rPr>
                    <w:t xml:space="preserve">: </w:t>
                  </w:r>
                  <w:r w:rsidRPr="00991117">
                    <w:rPr>
                      <w:rFonts w:ascii="Cambria" w:hAnsi="Cambria" w:cstheme="minorHAnsi"/>
                      <w:szCs w:val="24"/>
                    </w:rPr>
                    <w:t>Linear, Polynomial, Support Vector, Decision Trees</w:t>
                  </w:r>
                </w:p>
                <w:p w14:paraId="6E18F721" w14:textId="3EBAE1D4" w:rsidR="00153E6A" w:rsidRDefault="00CB47D8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Cs w:val="24"/>
                    </w:rPr>
                  </w:pPr>
                  <w:r w:rsidRPr="00153E6A">
                    <w:rPr>
                      <w:rFonts w:ascii="Cambria" w:hAnsi="Cambria" w:cstheme="minorHAnsi"/>
                      <w:b/>
                      <w:szCs w:val="24"/>
                    </w:rPr>
                    <w:t>Classification Models</w:t>
                  </w:r>
                  <w:r w:rsidR="00C93AF0">
                    <w:rPr>
                      <w:rFonts w:ascii="Cambria" w:hAnsi="Cambria" w:cstheme="minorHAnsi"/>
                      <w:b/>
                      <w:szCs w:val="24"/>
                    </w:rPr>
                    <w:t>:</w:t>
                  </w:r>
                  <w:r w:rsidRPr="00991117">
                    <w:rPr>
                      <w:rFonts w:ascii="Cambria" w:hAnsi="Cambria" w:cstheme="minorHAnsi"/>
                      <w:szCs w:val="24"/>
                    </w:rPr>
                    <w:t xml:space="preserve"> Logistic Regression, </w:t>
                  </w:r>
                  <w:r w:rsidR="00F24D57">
                    <w:rPr>
                      <w:rFonts w:ascii="Cambria" w:hAnsi="Cambria" w:cstheme="minorHAnsi"/>
                      <w:szCs w:val="24"/>
                    </w:rPr>
                    <w:t>k-N</w:t>
                  </w:r>
                  <w:r w:rsidR="0016789B">
                    <w:rPr>
                      <w:rFonts w:ascii="Cambria" w:hAnsi="Cambria" w:cstheme="minorHAnsi"/>
                      <w:szCs w:val="24"/>
                    </w:rPr>
                    <w:t xml:space="preserve">earest </w:t>
                  </w:r>
                  <w:r w:rsidR="00F24D57">
                    <w:rPr>
                      <w:rFonts w:ascii="Cambria" w:hAnsi="Cambria" w:cstheme="minorHAnsi"/>
                      <w:szCs w:val="24"/>
                    </w:rPr>
                    <w:t>N</w:t>
                  </w:r>
                  <w:r w:rsidR="0016789B">
                    <w:rPr>
                      <w:rFonts w:ascii="Cambria" w:hAnsi="Cambria" w:cstheme="minorHAnsi"/>
                      <w:szCs w:val="24"/>
                    </w:rPr>
                    <w:t>eighbors</w:t>
                  </w:r>
                  <w:r w:rsidR="00F24D57">
                    <w:rPr>
                      <w:rFonts w:ascii="Cambria" w:hAnsi="Cambria" w:cstheme="minorHAnsi"/>
                      <w:szCs w:val="24"/>
                    </w:rPr>
                    <w:t xml:space="preserve">, </w:t>
                  </w:r>
                  <w:r w:rsidRPr="00991117">
                    <w:rPr>
                      <w:rFonts w:ascii="Cambria" w:hAnsi="Cambria" w:cstheme="minorHAnsi"/>
                      <w:szCs w:val="24"/>
                    </w:rPr>
                    <w:t>Decision Trees,</w:t>
                  </w:r>
                  <w:r w:rsidR="0016789B">
                    <w:rPr>
                      <w:rFonts w:ascii="Cambria" w:hAnsi="Cambria" w:cstheme="minorHAnsi"/>
                      <w:szCs w:val="24"/>
                    </w:rPr>
                    <w:t xml:space="preserve"> </w:t>
                  </w:r>
                  <w:r w:rsidR="00F24D57">
                    <w:rPr>
                      <w:rFonts w:ascii="Cambria" w:hAnsi="Cambria" w:cstheme="minorHAnsi"/>
                      <w:szCs w:val="24"/>
                    </w:rPr>
                    <w:t>Naïve-Bayes</w:t>
                  </w:r>
                  <w:r w:rsidR="0016789B">
                    <w:rPr>
                      <w:rFonts w:ascii="Cambria" w:hAnsi="Cambria" w:cstheme="minorHAnsi"/>
                      <w:szCs w:val="24"/>
                    </w:rPr>
                    <w:t>,</w:t>
                  </w:r>
                  <w:r w:rsidRPr="00991117">
                    <w:rPr>
                      <w:rFonts w:ascii="Cambria" w:hAnsi="Cambria" w:cstheme="minorHAnsi"/>
                      <w:szCs w:val="24"/>
                    </w:rPr>
                    <w:t xml:space="preserve"> </w:t>
                  </w:r>
                  <w:r w:rsidR="00592F05">
                    <w:rPr>
                      <w:rFonts w:ascii="Cambria" w:hAnsi="Cambria" w:cstheme="minorHAnsi"/>
                      <w:szCs w:val="24"/>
                    </w:rPr>
                    <w:t xml:space="preserve">Random Forest, </w:t>
                  </w:r>
                  <w:r w:rsidRPr="00991117">
                    <w:rPr>
                      <w:rFonts w:ascii="Cambria" w:hAnsi="Cambria" w:cstheme="minorHAnsi"/>
                      <w:szCs w:val="24"/>
                    </w:rPr>
                    <w:t>Support Vector Machines</w:t>
                  </w:r>
                </w:p>
                <w:p w14:paraId="7F34FCDE" w14:textId="758629D8" w:rsidR="00991117" w:rsidRDefault="00F24D57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Cs w:val="24"/>
                    </w:rPr>
                  </w:pPr>
                  <w:r w:rsidRPr="00F24D57">
                    <w:rPr>
                      <w:rFonts w:ascii="Cambria" w:hAnsi="Cambria" w:cstheme="minorHAnsi"/>
                      <w:b/>
                      <w:szCs w:val="24"/>
                    </w:rPr>
                    <w:t>Clustering</w:t>
                  </w:r>
                  <w:r w:rsidRPr="00F24D57">
                    <w:rPr>
                      <w:rFonts w:ascii="Cambria" w:hAnsi="Cambria" w:cstheme="minorHAnsi"/>
                      <w:szCs w:val="24"/>
                    </w:rPr>
                    <w:t>: K-means, Hierarchical, Expectation maximization</w:t>
                  </w:r>
                  <w:r w:rsidR="00CB47D8" w:rsidRPr="00991117">
                    <w:rPr>
                      <w:rFonts w:ascii="Cambria" w:hAnsi="Cambria" w:cstheme="minorHAnsi"/>
                      <w:szCs w:val="24"/>
                    </w:rPr>
                    <w:t xml:space="preserve"> </w:t>
                  </w:r>
                </w:p>
                <w:p w14:paraId="5CCBDD0A" w14:textId="60EEF4A5" w:rsidR="00153E6A" w:rsidRDefault="00153E6A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Cs w:val="24"/>
                    </w:rPr>
                  </w:pPr>
                  <w:r w:rsidRPr="00153E6A">
                    <w:rPr>
                      <w:rFonts w:ascii="Cambria" w:hAnsi="Cambria" w:cstheme="minorHAnsi"/>
                      <w:b/>
                      <w:szCs w:val="24"/>
                    </w:rPr>
                    <w:t>Association Rule Learning</w:t>
                  </w:r>
                  <w:r w:rsidRPr="00153E6A">
                    <w:rPr>
                      <w:rFonts w:ascii="Cambria" w:hAnsi="Cambria" w:cstheme="minorHAnsi"/>
                      <w:szCs w:val="24"/>
                    </w:rPr>
                    <w:t>: Apriori, Eclat</w:t>
                  </w:r>
                </w:p>
                <w:p w14:paraId="4B617D97" w14:textId="77777777" w:rsidR="00F24D57" w:rsidRDefault="00CB47D8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Cs w:val="24"/>
                    </w:rPr>
                  </w:pPr>
                  <w:r w:rsidRPr="00153E6A">
                    <w:rPr>
                      <w:rFonts w:ascii="Cambria" w:hAnsi="Cambria" w:cstheme="minorHAnsi"/>
                      <w:b/>
                      <w:szCs w:val="24"/>
                    </w:rPr>
                    <w:t>Ensemble Learning</w:t>
                  </w:r>
                  <w:r w:rsidRPr="00991117">
                    <w:rPr>
                      <w:rFonts w:ascii="Cambria" w:hAnsi="Cambria" w:cstheme="minorHAnsi"/>
                      <w:szCs w:val="24"/>
                    </w:rPr>
                    <w:t xml:space="preserve"> Random Forest, Bagging Trees, Gradient Boosting Machine</w:t>
                  </w:r>
                </w:p>
                <w:p w14:paraId="6D1B18D9" w14:textId="176A609F" w:rsidR="00CB47D8" w:rsidRDefault="00CB47D8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Cs w:val="24"/>
                    </w:rPr>
                  </w:pPr>
                  <w:r w:rsidRPr="00F24D57">
                    <w:rPr>
                      <w:rFonts w:ascii="Cambria" w:hAnsi="Cambria" w:cstheme="minorHAnsi"/>
                      <w:b/>
                      <w:szCs w:val="24"/>
                    </w:rPr>
                    <w:t>Time Series Forecasting</w:t>
                  </w:r>
                  <w:r w:rsidRPr="00991117">
                    <w:rPr>
                      <w:rFonts w:ascii="Cambria" w:hAnsi="Cambria" w:cstheme="minorHAnsi"/>
                      <w:szCs w:val="24"/>
                    </w:rPr>
                    <w:t xml:space="preserve"> AR, MA, ARIMA, ARCH, GARCH, MSGARCH, eGARCH</w:t>
                  </w:r>
                </w:p>
                <w:p w14:paraId="5F11AA5F" w14:textId="77777777" w:rsidR="00F24D57" w:rsidRDefault="00F24D57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Cs w:val="24"/>
                    </w:rPr>
                  </w:pPr>
                  <w:r w:rsidRPr="00F24D57">
                    <w:rPr>
                      <w:rFonts w:ascii="Cambria" w:hAnsi="Cambria" w:cstheme="minorHAnsi"/>
                      <w:b/>
                      <w:szCs w:val="24"/>
                    </w:rPr>
                    <w:t>Dimensionality Reduction</w:t>
                  </w:r>
                  <w:r w:rsidRPr="00F24D57">
                    <w:rPr>
                      <w:rFonts w:ascii="Cambria" w:hAnsi="Cambria" w:cstheme="minorHAnsi"/>
                      <w:szCs w:val="24"/>
                    </w:rPr>
                    <w:t>: Principal component Analysis (PCA), Linear discriminant Analysis (LDA), Autoencoders</w:t>
                  </w:r>
                </w:p>
                <w:p w14:paraId="6415CD4F" w14:textId="1FE24290" w:rsidR="00F24D57" w:rsidRPr="00991117" w:rsidRDefault="00F24D57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Cs w:val="24"/>
                    </w:rPr>
                  </w:pPr>
                  <w:r w:rsidRPr="00F24D57">
                    <w:rPr>
                      <w:rFonts w:ascii="Cambria" w:hAnsi="Cambria" w:cstheme="minorHAnsi"/>
                      <w:b/>
                      <w:szCs w:val="24"/>
                    </w:rPr>
                    <w:t>Text Data Analytics</w:t>
                  </w:r>
                  <w:r w:rsidR="00C93AF0">
                    <w:rPr>
                      <w:rFonts w:ascii="Cambria" w:hAnsi="Cambria" w:cstheme="minorHAnsi"/>
                      <w:b/>
                      <w:szCs w:val="24"/>
                    </w:rPr>
                    <w:t xml:space="preserve">: </w:t>
                  </w:r>
                  <w:r w:rsidRPr="00991117">
                    <w:rPr>
                      <w:rFonts w:ascii="Cambria" w:hAnsi="Cambria" w:cstheme="minorHAnsi"/>
                      <w:szCs w:val="24"/>
                    </w:rPr>
                    <w:t>Natural Language Processing</w:t>
                  </w:r>
                  <w:r w:rsidR="00C93AF0">
                    <w:rPr>
                      <w:rFonts w:ascii="Cambria" w:hAnsi="Cambria" w:cstheme="minorHAnsi"/>
                      <w:szCs w:val="24"/>
                    </w:rPr>
                    <w:t xml:space="preserve">, </w:t>
                  </w:r>
                  <w:r w:rsidR="000F69FE">
                    <w:rPr>
                      <w:rFonts w:ascii="Cambria" w:hAnsi="Cambria" w:cstheme="minorHAnsi"/>
                      <w:szCs w:val="24"/>
                    </w:rPr>
                    <w:t xml:space="preserve">NLTK, Spacy, </w:t>
                  </w:r>
                  <w:r w:rsidR="00C93AF0">
                    <w:rPr>
                      <w:rFonts w:ascii="Cambria" w:hAnsi="Cambria" w:cstheme="minorHAnsi"/>
                      <w:szCs w:val="24"/>
                    </w:rPr>
                    <w:t>LSTM, RNN</w:t>
                  </w:r>
                </w:p>
              </w:tc>
            </w:tr>
            <w:tr w:rsidR="00CB47D8" w:rsidRPr="00991117" w14:paraId="21AC9AF3" w14:textId="77777777" w:rsidTr="008272DA">
              <w:trPr>
                <w:trHeight w:val="496"/>
              </w:trPr>
              <w:tc>
                <w:tcPr>
                  <w:tcW w:w="2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78F92D" w14:textId="77777777" w:rsidR="00CB47D8" w:rsidRPr="00991117" w:rsidRDefault="00CB47D8" w:rsidP="00247926">
                  <w:pPr>
                    <w:spacing w:line="360" w:lineRule="auto"/>
                    <w:jc w:val="right"/>
                    <w:rPr>
                      <w:rFonts w:ascii="Cambria" w:hAnsi="Cambria" w:cstheme="minorHAnsi"/>
                      <w:b/>
                      <w:sz w:val="20"/>
                    </w:rPr>
                  </w:pPr>
                  <w:r w:rsidRPr="00991117">
                    <w:rPr>
                      <w:rFonts w:ascii="Cambria" w:hAnsi="Cambria" w:cstheme="minorHAnsi"/>
                      <w:b/>
                      <w:szCs w:val="24"/>
                    </w:rPr>
                    <w:t>Validation</w:t>
                  </w:r>
                  <w:r w:rsidRPr="00991117">
                    <w:rPr>
                      <w:rFonts w:ascii="Cambria" w:hAnsi="Cambria" w:cstheme="minorHAnsi"/>
                      <w:b/>
                      <w:sz w:val="20"/>
                    </w:rPr>
                    <w:t xml:space="preserve"> </w:t>
                  </w:r>
                  <w:r w:rsidRPr="00991117">
                    <w:rPr>
                      <w:rFonts w:ascii="Cambria" w:hAnsi="Cambria" w:cstheme="minorHAnsi"/>
                      <w:b/>
                      <w:szCs w:val="24"/>
                    </w:rPr>
                    <w:t>Tests</w:t>
                  </w:r>
                </w:p>
              </w:tc>
              <w:tc>
                <w:tcPr>
                  <w:tcW w:w="8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FC0DDD" w14:textId="77777777" w:rsidR="00CB47D8" w:rsidRPr="00991117" w:rsidRDefault="00CB47D8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 w:val="20"/>
                    </w:rPr>
                  </w:pPr>
                  <w:r w:rsidRPr="00991117">
                    <w:rPr>
                      <w:rFonts w:ascii="Cambria" w:hAnsi="Cambria" w:cstheme="minorHAnsi"/>
                      <w:szCs w:val="24"/>
                    </w:rPr>
                    <w:t>Monte Carlo methods, k-fold cross validation, Out of the Box Estimate</w:t>
                  </w:r>
                </w:p>
              </w:tc>
            </w:tr>
            <w:tr w:rsidR="00CB47D8" w:rsidRPr="00991117" w14:paraId="1610F549" w14:textId="77777777" w:rsidTr="008272DA">
              <w:trPr>
                <w:trHeight w:val="501"/>
              </w:trPr>
              <w:tc>
                <w:tcPr>
                  <w:tcW w:w="2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C11093" w14:textId="77777777" w:rsidR="00CB47D8" w:rsidRPr="00991117" w:rsidRDefault="00CB47D8" w:rsidP="00247926">
                  <w:pPr>
                    <w:spacing w:line="360" w:lineRule="auto"/>
                    <w:jc w:val="right"/>
                    <w:rPr>
                      <w:rFonts w:ascii="Cambria" w:eastAsia="Cambria" w:hAnsi="Cambria" w:cstheme="minorHAnsi"/>
                      <w:b/>
                      <w:color w:val="008080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b/>
                      <w:szCs w:val="24"/>
                    </w:rPr>
                    <w:t>Analytical tools</w:t>
                  </w:r>
                </w:p>
              </w:tc>
              <w:tc>
                <w:tcPr>
                  <w:tcW w:w="8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A5CF5E" w14:textId="77777777" w:rsidR="00CB47D8" w:rsidRPr="00991117" w:rsidRDefault="00CB47D8" w:rsidP="00247926">
                  <w:pPr>
                    <w:spacing w:line="360" w:lineRule="auto"/>
                    <w:jc w:val="both"/>
                    <w:rPr>
                      <w:rFonts w:ascii="Cambria" w:eastAsia="Cambria" w:hAnsi="Cambria" w:cstheme="minorHAnsi"/>
                      <w:b/>
                      <w:color w:val="008080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szCs w:val="24"/>
                    </w:rPr>
                    <w:t>Google Analytics, R Studio, SAS</w:t>
                  </w:r>
                </w:p>
              </w:tc>
            </w:tr>
            <w:tr w:rsidR="00CB47D8" w:rsidRPr="00991117" w14:paraId="7E8876DA" w14:textId="77777777" w:rsidTr="008272DA">
              <w:trPr>
                <w:trHeight w:val="501"/>
              </w:trPr>
              <w:tc>
                <w:tcPr>
                  <w:tcW w:w="2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9EA479" w14:textId="77777777" w:rsidR="00CB47D8" w:rsidRPr="00991117" w:rsidRDefault="00CB47D8" w:rsidP="00247926">
                  <w:pPr>
                    <w:spacing w:line="360" w:lineRule="auto"/>
                    <w:jc w:val="right"/>
                    <w:rPr>
                      <w:rFonts w:ascii="Cambria" w:eastAsia="Cambria" w:hAnsi="Cambria" w:cstheme="minorHAnsi"/>
                      <w:b/>
                      <w:color w:val="008080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b/>
                      <w:szCs w:val="24"/>
                    </w:rPr>
                    <w:t>Data Visualization</w:t>
                  </w:r>
                </w:p>
              </w:tc>
              <w:tc>
                <w:tcPr>
                  <w:tcW w:w="8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8187D37" w14:textId="77777777" w:rsidR="00CB47D8" w:rsidRPr="00991117" w:rsidRDefault="00CB47D8" w:rsidP="00247926">
                  <w:pPr>
                    <w:spacing w:line="360" w:lineRule="auto"/>
                    <w:jc w:val="both"/>
                    <w:rPr>
                      <w:rFonts w:ascii="Cambria" w:eastAsia="Cambria" w:hAnsi="Cambria" w:cstheme="minorHAnsi"/>
                      <w:b/>
                      <w:color w:val="008080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szCs w:val="24"/>
                    </w:rPr>
                    <w:t>Tableau, Microsoft Power BI, R ggplot2, plotly, Python matplotlib, seaborn, bokeh</w:t>
                  </w:r>
                </w:p>
              </w:tc>
            </w:tr>
            <w:tr w:rsidR="00CB47D8" w:rsidRPr="00991117" w14:paraId="41EF049B" w14:textId="77777777" w:rsidTr="008272DA">
              <w:trPr>
                <w:trHeight w:val="399"/>
              </w:trPr>
              <w:tc>
                <w:tcPr>
                  <w:tcW w:w="2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447B29" w14:textId="77777777" w:rsidR="00CB47D8" w:rsidRPr="00991117" w:rsidRDefault="00CB47D8" w:rsidP="00247926">
                  <w:pPr>
                    <w:spacing w:line="360" w:lineRule="auto"/>
                    <w:jc w:val="right"/>
                    <w:rPr>
                      <w:rFonts w:ascii="Cambria" w:eastAsiaTheme="minorHAnsi" w:hAnsi="Cambria" w:cstheme="minorHAnsi"/>
                      <w:b/>
                      <w:color w:val="auto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b/>
                      <w:szCs w:val="24"/>
                    </w:rPr>
                    <w:t>Database Systems</w:t>
                  </w:r>
                </w:p>
              </w:tc>
              <w:tc>
                <w:tcPr>
                  <w:tcW w:w="8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35B85F" w14:textId="71AF7CEF" w:rsidR="00CB47D8" w:rsidRPr="00991117" w:rsidRDefault="00CB47D8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szCs w:val="24"/>
                    </w:rPr>
                    <w:t xml:space="preserve">MS SQL, Oracle, MYSQL, PostgreSQL, MongoDB, Teradata, DB2, Amazon </w:t>
                  </w:r>
                  <w:r w:rsidR="002F3392">
                    <w:rPr>
                      <w:rFonts w:ascii="Cambria" w:hAnsi="Cambria" w:cstheme="minorHAnsi"/>
                      <w:szCs w:val="24"/>
                    </w:rPr>
                    <w:t>Dynamo DB</w:t>
                  </w:r>
                </w:p>
              </w:tc>
            </w:tr>
            <w:tr w:rsidR="00CB47D8" w:rsidRPr="00991117" w14:paraId="49C53F94" w14:textId="77777777" w:rsidTr="008272DA">
              <w:trPr>
                <w:trHeight w:val="465"/>
              </w:trPr>
              <w:tc>
                <w:tcPr>
                  <w:tcW w:w="2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907DF6" w14:textId="65AEB980" w:rsidR="00CB47D8" w:rsidRPr="00991117" w:rsidRDefault="00CB47D8" w:rsidP="00247926">
                  <w:pPr>
                    <w:spacing w:line="360" w:lineRule="auto"/>
                    <w:jc w:val="right"/>
                    <w:rPr>
                      <w:rFonts w:ascii="Cambria" w:eastAsiaTheme="minorHAnsi" w:hAnsi="Cambria" w:cstheme="minorHAnsi"/>
                      <w:b/>
                      <w:color w:val="auto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b/>
                      <w:szCs w:val="24"/>
                    </w:rPr>
                    <w:t>Big Data Tools</w:t>
                  </w:r>
                </w:p>
              </w:tc>
              <w:tc>
                <w:tcPr>
                  <w:tcW w:w="8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3CFD12" w14:textId="77777777" w:rsidR="00CB47D8" w:rsidRPr="00991117" w:rsidRDefault="00CB47D8" w:rsidP="00247926">
                  <w:pPr>
                    <w:spacing w:line="360" w:lineRule="auto"/>
                    <w:jc w:val="both"/>
                    <w:rPr>
                      <w:rFonts w:ascii="Cambria" w:hAnsi="Cambria" w:cstheme="minorHAnsi"/>
                      <w:szCs w:val="24"/>
                    </w:rPr>
                  </w:pPr>
                  <w:r w:rsidRPr="00991117">
                    <w:rPr>
                      <w:rFonts w:ascii="Cambria" w:hAnsi="Cambria" w:cstheme="minorHAnsi"/>
                      <w:szCs w:val="24"/>
                    </w:rPr>
                    <w:t>Apache Ambari, Pig, Hive, Hadoop, Spark, Kafka, Hive, Flask, Kubernetes, Docker</w:t>
                  </w:r>
                </w:p>
              </w:tc>
            </w:tr>
          </w:tbl>
          <w:p w14:paraId="0C5023A3" w14:textId="77777777" w:rsidR="00371551" w:rsidRPr="00991117" w:rsidRDefault="00371551" w:rsidP="00247926">
            <w:pPr>
              <w:spacing w:line="360" w:lineRule="auto"/>
              <w:rPr>
                <w:rStyle w:val="Heading1Char"/>
                <w:sz w:val="24"/>
              </w:rPr>
            </w:pPr>
          </w:p>
        </w:tc>
      </w:tr>
    </w:tbl>
    <w:p w14:paraId="4CB96BD4" w14:textId="77777777" w:rsidR="00247926" w:rsidRDefault="00247926" w:rsidP="00247926">
      <w:pPr>
        <w:pStyle w:val="Heading1"/>
        <w:pBdr>
          <w:bottom w:val="single" w:sz="4" w:space="1" w:color="auto"/>
        </w:pBdr>
        <w:spacing w:before="0" w:after="0" w:line="360" w:lineRule="auto"/>
        <w:ind w:left="-180"/>
        <w:rPr>
          <w:rFonts w:ascii="Cambria" w:hAnsi="Cambria"/>
          <w:b/>
          <w:sz w:val="24"/>
        </w:rPr>
      </w:pPr>
    </w:p>
    <w:p w14:paraId="0EA67092" w14:textId="21DD9568" w:rsidR="007D2993" w:rsidRPr="003C0045" w:rsidRDefault="00F45FBC" w:rsidP="00247926">
      <w:pPr>
        <w:pStyle w:val="Heading1"/>
        <w:pBdr>
          <w:bottom w:val="single" w:sz="4" w:space="1" w:color="auto"/>
        </w:pBdr>
        <w:spacing w:before="0" w:after="0" w:line="360" w:lineRule="auto"/>
        <w:ind w:left="-180"/>
        <w:rPr>
          <w:rFonts w:ascii="Cambria" w:hAnsi="Cambria"/>
          <w:b/>
          <w:sz w:val="24"/>
        </w:rPr>
      </w:pPr>
      <w:r w:rsidRPr="00991117">
        <w:rPr>
          <w:rFonts w:ascii="Cambria" w:hAnsi="Cambria"/>
          <w:b/>
          <w:sz w:val="24"/>
        </w:rPr>
        <w:t>Experience</w:t>
      </w:r>
    </w:p>
    <w:p w14:paraId="2C7D39CE" w14:textId="7581DD72" w:rsidR="00BA2C4A" w:rsidRPr="00BA2C4A" w:rsidRDefault="007D2993" w:rsidP="00247926">
      <w:pPr>
        <w:pStyle w:val="Heading2"/>
        <w:spacing w:before="0"/>
        <w:ind w:left="-180"/>
      </w:pPr>
      <w:r>
        <w:rPr>
          <w:b/>
          <w:i/>
        </w:rPr>
        <w:t>Kohl’s</w:t>
      </w:r>
      <w:r w:rsidR="0077305E" w:rsidRPr="00862037">
        <w:rPr>
          <w:b/>
          <w:i/>
        </w:rPr>
        <w:t>,</w:t>
      </w:r>
      <w:r w:rsidR="0077305E" w:rsidRPr="00862037">
        <w:t xml:space="preserve"> </w:t>
      </w:r>
      <w:r w:rsidR="0077305E" w:rsidRPr="00862037">
        <w:rPr>
          <w:b/>
        </w:rPr>
        <w:t>Data Sci</w:t>
      </w:r>
      <w:r w:rsidR="00164DF7" w:rsidRPr="00164DF7">
        <w:rPr>
          <w:b/>
        </w:rPr>
        <w:t>entist</w:t>
      </w:r>
      <w:r w:rsidR="0077305E">
        <w:tab/>
      </w:r>
      <w:r w:rsidR="0077305E">
        <w:tab/>
        <w:t xml:space="preserve"> </w:t>
      </w:r>
      <w:r w:rsidR="003C01D8">
        <w:tab/>
      </w:r>
      <w:r w:rsidR="003F3F76">
        <w:tab/>
      </w:r>
      <w:r w:rsidR="0077305E">
        <w:t xml:space="preserve"> </w:t>
      </w:r>
      <w:r w:rsidR="00164DF7">
        <w:tab/>
      </w:r>
      <w:r w:rsidR="003C0045">
        <w:t xml:space="preserve">     </w:t>
      </w:r>
      <w:r w:rsidR="00337D03">
        <w:t xml:space="preserve">   </w:t>
      </w:r>
      <w:r>
        <w:t>Menomonee Falls</w:t>
      </w:r>
      <w:r w:rsidR="0077305E" w:rsidRPr="0077305E">
        <w:t xml:space="preserve">, </w:t>
      </w:r>
      <w:r>
        <w:t>WI</w:t>
      </w:r>
      <w:r w:rsidR="0077305E" w:rsidRPr="0077305E">
        <w:t xml:space="preserve"> </w:t>
      </w:r>
      <w:r w:rsidR="003C0045">
        <w:t>Mar</w:t>
      </w:r>
      <w:r w:rsidR="0077305E" w:rsidRPr="0077305E">
        <w:t xml:space="preserve"> 201</w:t>
      </w:r>
      <w:r w:rsidR="003C0045">
        <w:t>8</w:t>
      </w:r>
      <w:r w:rsidR="0077305E" w:rsidRPr="0077305E">
        <w:t xml:space="preserve"> - </w:t>
      </w:r>
      <w:r w:rsidR="00247926">
        <w:t>Present</w:t>
      </w:r>
    </w:p>
    <w:p w14:paraId="3B53B015" w14:textId="0E05A983" w:rsidR="00010D32" w:rsidRPr="00465EF5" w:rsidRDefault="005834CC" w:rsidP="00247926">
      <w:pPr>
        <w:jc w:val="both"/>
      </w:pPr>
      <w:r>
        <w:rPr>
          <w:rFonts w:ascii="Cambria" w:hAnsi="Cambria"/>
          <w:b/>
          <w:szCs w:val="24"/>
        </w:rPr>
        <w:t>Objective</w:t>
      </w:r>
      <w:r w:rsidR="00010D32" w:rsidRPr="00991117">
        <w:rPr>
          <w:rFonts w:ascii="Cambria" w:hAnsi="Cambria"/>
          <w:b/>
          <w:szCs w:val="24"/>
        </w:rPr>
        <w:t>:</w:t>
      </w:r>
      <w:r w:rsidR="00A53891" w:rsidRPr="00991117">
        <w:rPr>
          <w:rFonts w:ascii="Cambria" w:hAnsi="Cambria"/>
          <w:b/>
          <w:szCs w:val="24"/>
        </w:rPr>
        <w:t xml:space="preserve"> </w:t>
      </w:r>
      <w:r w:rsidR="007E0C78">
        <w:rPr>
          <w:rFonts w:ascii="Cambria" w:hAnsi="Cambria"/>
          <w:szCs w:val="24"/>
        </w:rPr>
        <w:t>To</w:t>
      </w:r>
      <w:r w:rsidR="00A53891" w:rsidRPr="00991117">
        <w:rPr>
          <w:rFonts w:ascii="Cambria" w:hAnsi="Cambria"/>
          <w:szCs w:val="24"/>
        </w:rPr>
        <w:t xml:space="preserve"> build </w:t>
      </w:r>
      <w:r w:rsidR="00177872">
        <w:rPr>
          <w:rFonts w:ascii="Cambria" w:hAnsi="Cambria"/>
          <w:szCs w:val="24"/>
        </w:rPr>
        <w:t xml:space="preserve">an opinion mining and sentiment analysis of user reviews for various products and develop a search algorithm to boost sales and reduce the </w:t>
      </w:r>
      <w:r w:rsidR="00C57358">
        <w:rPr>
          <w:rFonts w:ascii="Cambria" w:hAnsi="Cambria"/>
          <w:szCs w:val="24"/>
        </w:rPr>
        <w:t>bounce rate</w:t>
      </w:r>
      <w:r w:rsidR="00465EF5">
        <w:rPr>
          <w:rFonts w:ascii="Cambria" w:hAnsi="Cambria"/>
          <w:szCs w:val="24"/>
        </w:rPr>
        <w:t>.</w:t>
      </w:r>
      <w:r w:rsidR="00465EF5" w:rsidRPr="00465EF5">
        <w:rPr>
          <w:rFonts w:ascii="Cambria" w:hAnsi="Cambria"/>
          <w:szCs w:val="24"/>
        </w:rPr>
        <w:t xml:space="preserve"> </w:t>
      </w:r>
    </w:p>
    <w:p w14:paraId="4F142817" w14:textId="5D85AE93" w:rsidR="0077305E" w:rsidRPr="00991117" w:rsidRDefault="0077305E" w:rsidP="00247926">
      <w:pPr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b/>
          <w:szCs w:val="24"/>
        </w:rPr>
        <w:t>Responsibilities</w:t>
      </w:r>
      <w:r w:rsidRPr="00991117">
        <w:rPr>
          <w:rFonts w:ascii="Cambria" w:hAnsi="Cambria"/>
          <w:szCs w:val="24"/>
        </w:rPr>
        <w:t>:</w:t>
      </w:r>
    </w:p>
    <w:p w14:paraId="4FC4AD9D" w14:textId="7354136D" w:rsidR="007601FC" w:rsidRPr="00991117" w:rsidRDefault="00957EE5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Performed</w:t>
      </w:r>
      <w:r w:rsidR="00C57358">
        <w:rPr>
          <w:rFonts w:ascii="Cambria" w:hAnsi="Cambria"/>
          <w:szCs w:val="24"/>
        </w:rPr>
        <w:t xml:space="preserve"> </w:t>
      </w:r>
      <w:r w:rsidR="00C57358" w:rsidRPr="003C0045">
        <w:rPr>
          <w:rFonts w:ascii="Cambria" w:hAnsi="Cambria"/>
          <w:b/>
          <w:szCs w:val="24"/>
        </w:rPr>
        <w:t>opinion mining</w:t>
      </w:r>
      <w:r w:rsidR="00C57358">
        <w:rPr>
          <w:rFonts w:ascii="Cambria" w:hAnsi="Cambria"/>
          <w:szCs w:val="24"/>
        </w:rPr>
        <w:t xml:space="preserve"> and </w:t>
      </w:r>
      <w:r w:rsidR="00C57358" w:rsidRPr="003C0045">
        <w:rPr>
          <w:rFonts w:ascii="Cambria" w:hAnsi="Cambria"/>
          <w:b/>
          <w:szCs w:val="24"/>
        </w:rPr>
        <w:t>sentiment analysis</w:t>
      </w:r>
      <w:r w:rsidR="00C57358">
        <w:rPr>
          <w:rFonts w:ascii="Cambria" w:hAnsi="Cambria"/>
          <w:szCs w:val="24"/>
        </w:rPr>
        <w:t xml:space="preserve"> of user reviews </w:t>
      </w:r>
      <w:r w:rsidR="0090206A">
        <w:rPr>
          <w:rFonts w:ascii="Cambria" w:hAnsi="Cambria"/>
          <w:szCs w:val="24"/>
        </w:rPr>
        <w:t xml:space="preserve">at a document level, sentence level and aspect level to </w:t>
      </w:r>
      <w:r w:rsidR="00434C14">
        <w:rPr>
          <w:rFonts w:ascii="Cambria" w:hAnsi="Cambria"/>
          <w:szCs w:val="24"/>
        </w:rPr>
        <w:t>optimize</w:t>
      </w:r>
      <w:r w:rsidR="0090206A">
        <w:rPr>
          <w:rFonts w:ascii="Cambria" w:hAnsi="Cambria"/>
          <w:szCs w:val="24"/>
        </w:rPr>
        <w:t xml:space="preserve"> the sentiment of the users about the products</w:t>
      </w:r>
      <w:r>
        <w:rPr>
          <w:rFonts w:ascii="Cambria" w:hAnsi="Cambria"/>
          <w:szCs w:val="24"/>
        </w:rPr>
        <w:t xml:space="preserve"> and </w:t>
      </w:r>
      <w:r w:rsidR="00465EF5">
        <w:rPr>
          <w:rFonts w:ascii="Cambria" w:hAnsi="Cambria"/>
          <w:szCs w:val="24"/>
        </w:rPr>
        <w:t xml:space="preserve">improve the </w:t>
      </w:r>
      <w:r w:rsidR="00465EF5" w:rsidRPr="003C0045">
        <w:rPr>
          <w:rFonts w:ascii="Cambria" w:hAnsi="Cambria"/>
          <w:b/>
          <w:szCs w:val="24"/>
        </w:rPr>
        <w:t>contextual semantic search</w:t>
      </w:r>
      <w:r w:rsidR="0090206A">
        <w:rPr>
          <w:rFonts w:ascii="Cambria" w:hAnsi="Cambria"/>
          <w:szCs w:val="24"/>
        </w:rPr>
        <w:t xml:space="preserve"> </w:t>
      </w:r>
      <w:r w:rsidR="008C2E51">
        <w:rPr>
          <w:rFonts w:ascii="Cambria" w:hAnsi="Cambria"/>
          <w:szCs w:val="24"/>
        </w:rPr>
        <w:t>which</w:t>
      </w:r>
      <w:r w:rsidR="0090206A">
        <w:rPr>
          <w:rFonts w:ascii="Cambria" w:hAnsi="Cambria"/>
          <w:szCs w:val="24"/>
        </w:rPr>
        <w:t xml:space="preserve"> improve</w:t>
      </w:r>
      <w:r w:rsidR="008C2E51">
        <w:rPr>
          <w:rFonts w:ascii="Cambria" w:hAnsi="Cambria"/>
          <w:szCs w:val="24"/>
        </w:rPr>
        <w:t>d</w:t>
      </w:r>
      <w:r w:rsidR="0090206A">
        <w:rPr>
          <w:rFonts w:ascii="Cambria" w:hAnsi="Cambria"/>
          <w:szCs w:val="24"/>
        </w:rPr>
        <w:t xml:space="preserve"> the </w:t>
      </w:r>
      <w:r w:rsidR="009B38E6">
        <w:rPr>
          <w:rFonts w:ascii="Cambria" w:hAnsi="Cambria"/>
          <w:szCs w:val="24"/>
        </w:rPr>
        <w:t>S</w:t>
      </w:r>
      <w:r w:rsidR="0090206A">
        <w:rPr>
          <w:rFonts w:ascii="Cambria" w:hAnsi="Cambria"/>
          <w:szCs w:val="24"/>
        </w:rPr>
        <w:t xml:space="preserve">earch Rank </w:t>
      </w:r>
      <w:r w:rsidR="009B38E6">
        <w:rPr>
          <w:rFonts w:ascii="Cambria" w:hAnsi="Cambria"/>
          <w:szCs w:val="24"/>
        </w:rPr>
        <w:t>algorithm accuracy by 5% and reduce</w:t>
      </w:r>
      <w:r w:rsidR="002E1840">
        <w:rPr>
          <w:rFonts w:ascii="Cambria" w:hAnsi="Cambria"/>
          <w:szCs w:val="24"/>
        </w:rPr>
        <w:t>d</w:t>
      </w:r>
      <w:r w:rsidR="009B38E6">
        <w:rPr>
          <w:rFonts w:ascii="Cambria" w:hAnsi="Cambria"/>
          <w:szCs w:val="24"/>
        </w:rPr>
        <w:t xml:space="preserve"> bounce rate by 13% in some cases</w:t>
      </w:r>
    </w:p>
    <w:p w14:paraId="6849128D" w14:textId="53982F00" w:rsidR="00AF6244" w:rsidRDefault="00AF6244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Used common NLP pre-processing techniques, such as (</w:t>
      </w:r>
      <w:r w:rsidRPr="003C0045">
        <w:rPr>
          <w:rFonts w:ascii="Cambria" w:hAnsi="Cambria"/>
          <w:b/>
          <w:szCs w:val="24"/>
        </w:rPr>
        <w:t>tokenization, lemmatization/stemming, POS tagging, parsing</w:t>
      </w:r>
      <w:r w:rsidRPr="00991117">
        <w:rPr>
          <w:rFonts w:ascii="Cambria" w:hAnsi="Cambria"/>
          <w:szCs w:val="24"/>
        </w:rPr>
        <w:t xml:space="preserve">) </w:t>
      </w:r>
      <w:r w:rsidR="009553B9" w:rsidRPr="00991117">
        <w:rPr>
          <w:rFonts w:ascii="Cambria" w:hAnsi="Cambria"/>
          <w:szCs w:val="24"/>
        </w:rPr>
        <w:t>on</w:t>
      </w:r>
      <w:r w:rsidRPr="00991117">
        <w:rPr>
          <w:rFonts w:ascii="Cambria" w:hAnsi="Cambria"/>
          <w:szCs w:val="24"/>
        </w:rPr>
        <w:t xml:space="preserve"> text data for analytic</w:t>
      </w:r>
      <w:r w:rsidR="009553B9" w:rsidRPr="00991117">
        <w:rPr>
          <w:rFonts w:ascii="Cambria" w:hAnsi="Cambria"/>
          <w:szCs w:val="24"/>
        </w:rPr>
        <w:t xml:space="preserve">s over products and user reviews which in turn were used in </w:t>
      </w:r>
      <w:r w:rsidR="009B38E6">
        <w:rPr>
          <w:rFonts w:ascii="Cambria" w:hAnsi="Cambria"/>
          <w:szCs w:val="24"/>
        </w:rPr>
        <w:t>search</w:t>
      </w:r>
      <w:r w:rsidR="009553B9" w:rsidRPr="00991117">
        <w:rPr>
          <w:rFonts w:ascii="Cambria" w:hAnsi="Cambria"/>
          <w:szCs w:val="24"/>
        </w:rPr>
        <w:t xml:space="preserve"> </w:t>
      </w:r>
      <w:r w:rsidR="00957EE5">
        <w:rPr>
          <w:rFonts w:ascii="Cambria" w:hAnsi="Cambria"/>
          <w:szCs w:val="24"/>
        </w:rPr>
        <w:t>criteria</w:t>
      </w:r>
    </w:p>
    <w:p w14:paraId="335C77D4" w14:textId="0C6615FC" w:rsidR="001F1710" w:rsidRDefault="00C96B54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U</w:t>
      </w:r>
      <w:r w:rsidR="0090206A">
        <w:rPr>
          <w:rFonts w:ascii="Cambria" w:hAnsi="Cambria"/>
          <w:szCs w:val="24"/>
        </w:rPr>
        <w:t xml:space="preserve">tilized several natural language processing techniques like POS tagging, bag of words model, </w:t>
      </w:r>
      <w:r w:rsidR="0090206A" w:rsidRPr="003C0045">
        <w:rPr>
          <w:rFonts w:ascii="Cambria" w:hAnsi="Cambria"/>
          <w:b/>
          <w:szCs w:val="24"/>
        </w:rPr>
        <w:t>word2vec</w:t>
      </w:r>
      <w:r w:rsidR="001920DD" w:rsidRPr="003C0045">
        <w:rPr>
          <w:rFonts w:ascii="Cambria" w:hAnsi="Cambria"/>
          <w:b/>
          <w:szCs w:val="24"/>
        </w:rPr>
        <w:t>, count vectorizer</w:t>
      </w:r>
      <w:r w:rsidR="009B38E6">
        <w:rPr>
          <w:rFonts w:ascii="Cambria" w:hAnsi="Cambria"/>
          <w:szCs w:val="24"/>
        </w:rPr>
        <w:t xml:space="preserve"> and modelled using </w:t>
      </w:r>
      <w:r w:rsidR="009B38E6" w:rsidRPr="003C0045">
        <w:rPr>
          <w:rFonts w:ascii="Cambria" w:hAnsi="Cambria"/>
          <w:b/>
          <w:szCs w:val="24"/>
        </w:rPr>
        <w:t>PySpark MLLib</w:t>
      </w:r>
      <w:r w:rsidR="009B38E6">
        <w:rPr>
          <w:rFonts w:ascii="Cambria" w:hAnsi="Cambria"/>
          <w:szCs w:val="24"/>
        </w:rPr>
        <w:t xml:space="preserve"> and python.</w:t>
      </w:r>
    </w:p>
    <w:p w14:paraId="1BE00ABE" w14:textId="1D7A510F" w:rsidR="0090206A" w:rsidRPr="001920DD" w:rsidRDefault="001F1710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Performed Latent Semantic Analysis to understand the contextual </w:t>
      </w:r>
      <w:r w:rsidR="00C96B54">
        <w:rPr>
          <w:rFonts w:ascii="Cambria" w:hAnsi="Cambria"/>
          <w:szCs w:val="24"/>
        </w:rPr>
        <w:t>usage of words by statistical computations</w:t>
      </w:r>
    </w:p>
    <w:p w14:paraId="6E5893B0" w14:textId="7558BAE5" w:rsidR="00AF6244" w:rsidRPr="00991117" w:rsidRDefault="00AF6244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Initiated the application of deep learning into existing use cases and implemented Machine Learning/Deep learning models to build </w:t>
      </w:r>
      <w:r w:rsidRPr="003C0045">
        <w:rPr>
          <w:rFonts w:ascii="Cambria" w:hAnsi="Cambria"/>
          <w:b/>
          <w:szCs w:val="24"/>
        </w:rPr>
        <w:t>Text Classification, Topic Modelling</w:t>
      </w:r>
      <w:r w:rsidRPr="00991117">
        <w:rPr>
          <w:rFonts w:ascii="Cambria" w:hAnsi="Cambria"/>
          <w:szCs w:val="24"/>
        </w:rPr>
        <w:t xml:space="preserve">, utilized </w:t>
      </w:r>
      <w:r w:rsidRPr="003C0045">
        <w:rPr>
          <w:rFonts w:ascii="Cambria" w:hAnsi="Cambria"/>
          <w:b/>
          <w:szCs w:val="24"/>
        </w:rPr>
        <w:t>tf-idf, Random Forests</w:t>
      </w:r>
      <w:r w:rsidRPr="00991117">
        <w:rPr>
          <w:rFonts w:ascii="Cambria" w:hAnsi="Cambria"/>
          <w:szCs w:val="24"/>
        </w:rPr>
        <w:t xml:space="preserve"> and </w:t>
      </w:r>
      <w:r w:rsidRPr="003C0045">
        <w:rPr>
          <w:rFonts w:ascii="Cambria" w:hAnsi="Cambria"/>
          <w:b/>
          <w:szCs w:val="24"/>
        </w:rPr>
        <w:t>Naive Bayes</w:t>
      </w:r>
      <w:r w:rsidRPr="00991117">
        <w:rPr>
          <w:rFonts w:ascii="Cambria" w:hAnsi="Cambria"/>
          <w:szCs w:val="24"/>
        </w:rPr>
        <w:t xml:space="preserve"> to perform topics classification and sentiment analysis</w:t>
      </w:r>
    </w:p>
    <w:p w14:paraId="10C2B9F6" w14:textId="6606FCB9" w:rsidR="00051EE4" w:rsidRPr="00991117" w:rsidRDefault="00051EE4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Trained models including </w:t>
      </w:r>
      <w:r w:rsidRPr="003C0045">
        <w:rPr>
          <w:rFonts w:ascii="Cambria" w:hAnsi="Cambria"/>
          <w:b/>
          <w:szCs w:val="24"/>
        </w:rPr>
        <w:t>Logistic Regression, Random Forest</w:t>
      </w:r>
      <w:r w:rsidRPr="00991117">
        <w:rPr>
          <w:rFonts w:ascii="Cambria" w:hAnsi="Cambria"/>
          <w:szCs w:val="24"/>
        </w:rPr>
        <w:t xml:space="preserve"> and </w:t>
      </w:r>
      <w:r w:rsidRPr="003C0045">
        <w:rPr>
          <w:rFonts w:ascii="Cambria" w:hAnsi="Cambria"/>
          <w:b/>
          <w:szCs w:val="24"/>
        </w:rPr>
        <w:t>K-Nearest Neighbors</w:t>
      </w:r>
      <w:r w:rsidRPr="00991117">
        <w:rPr>
          <w:rFonts w:ascii="Cambria" w:hAnsi="Cambria"/>
          <w:szCs w:val="24"/>
        </w:rPr>
        <w:t xml:space="preserve">, and </w:t>
      </w:r>
      <w:r w:rsidRPr="003C0045">
        <w:rPr>
          <w:rFonts w:ascii="Cambria" w:hAnsi="Cambria"/>
          <w:b/>
          <w:szCs w:val="24"/>
        </w:rPr>
        <w:t>Support Vector Machine</w:t>
      </w:r>
      <w:r w:rsidRPr="00991117">
        <w:rPr>
          <w:rFonts w:ascii="Cambria" w:hAnsi="Cambria"/>
          <w:szCs w:val="24"/>
        </w:rPr>
        <w:t xml:space="preserve"> and applied </w:t>
      </w:r>
      <w:r w:rsidRPr="003C0045">
        <w:rPr>
          <w:rFonts w:ascii="Cambria" w:hAnsi="Cambria"/>
          <w:b/>
          <w:szCs w:val="24"/>
        </w:rPr>
        <w:t>regularization</w:t>
      </w:r>
      <w:r w:rsidRPr="00991117">
        <w:rPr>
          <w:rFonts w:ascii="Cambria" w:hAnsi="Cambria"/>
          <w:szCs w:val="24"/>
        </w:rPr>
        <w:t xml:space="preserve"> with optimal parameters to overcome overfitting</w:t>
      </w:r>
    </w:p>
    <w:p w14:paraId="283163C6" w14:textId="04C06AA4" w:rsidR="003C01D8" w:rsidRPr="00991117" w:rsidRDefault="0011638E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Performed Product Matching, created sequential model for product matching across various retail websites</w:t>
      </w:r>
    </w:p>
    <w:p w14:paraId="1E1BA467" w14:textId="07517021" w:rsidR="00051EE4" w:rsidRPr="00991117" w:rsidRDefault="00051EE4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Evaluated the performance of 4 classifiers </w:t>
      </w:r>
      <w:r w:rsidR="007E0C78">
        <w:rPr>
          <w:rFonts w:ascii="Cambria" w:hAnsi="Cambria"/>
          <w:szCs w:val="24"/>
        </w:rPr>
        <w:t>using</w:t>
      </w:r>
      <w:r w:rsidRPr="00991117">
        <w:rPr>
          <w:rFonts w:ascii="Cambria" w:hAnsi="Cambria"/>
          <w:szCs w:val="24"/>
        </w:rPr>
        <w:t xml:space="preserve"> </w:t>
      </w:r>
      <w:r w:rsidRPr="007E0C78">
        <w:rPr>
          <w:rFonts w:ascii="Cambria" w:hAnsi="Cambria"/>
          <w:b/>
          <w:szCs w:val="24"/>
        </w:rPr>
        <w:t>k-fold cross-validation</w:t>
      </w:r>
      <w:r w:rsidRPr="00991117">
        <w:rPr>
          <w:rFonts w:ascii="Cambria" w:hAnsi="Cambria"/>
          <w:szCs w:val="24"/>
        </w:rPr>
        <w:t xml:space="preserve"> technique and generated </w:t>
      </w:r>
      <w:r w:rsidRPr="007E0C78">
        <w:rPr>
          <w:rFonts w:ascii="Cambria" w:hAnsi="Cambria"/>
          <w:b/>
          <w:szCs w:val="24"/>
        </w:rPr>
        <w:t>ROC curves</w:t>
      </w:r>
      <w:r w:rsidRPr="00991117">
        <w:rPr>
          <w:rFonts w:ascii="Cambria" w:hAnsi="Cambria"/>
          <w:szCs w:val="24"/>
        </w:rPr>
        <w:t xml:space="preserve"> and </w:t>
      </w:r>
      <w:r w:rsidRPr="007E0C78">
        <w:rPr>
          <w:rFonts w:ascii="Cambria" w:hAnsi="Cambria"/>
          <w:b/>
          <w:szCs w:val="24"/>
        </w:rPr>
        <w:t>PR curves</w:t>
      </w:r>
      <w:r w:rsidRPr="00991117">
        <w:rPr>
          <w:rFonts w:ascii="Cambria" w:hAnsi="Cambria"/>
          <w:szCs w:val="24"/>
        </w:rPr>
        <w:t xml:space="preserve"> for comparison, analyzed </w:t>
      </w:r>
      <w:r w:rsidRPr="007E0C78">
        <w:rPr>
          <w:rFonts w:ascii="Cambria" w:hAnsi="Cambria"/>
          <w:b/>
          <w:szCs w:val="24"/>
        </w:rPr>
        <w:t>feature importance</w:t>
      </w:r>
      <w:r w:rsidRPr="00991117">
        <w:rPr>
          <w:rFonts w:ascii="Cambria" w:hAnsi="Cambria"/>
          <w:szCs w:val="24"/>
        </w:rPr>
        <w:t xml:space="preserve"> to identify top factors that influenced prediction results</w:t>
      </w:r>
    </w:p>
    <w:p w14:paraId="569A00CA" w14:textId="572E5230" w:rsidR="00371551" w:rsidRPr="00991117" w:rsidRDefault="0077305E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Used </w:t>
      </w:r>
      <w:r w:rsidR="00371551" w:rsidRPr="00991117">
        <w:rPr>
          <w:rFonts w:ascii="Cambria" w:hAnsi="Cambria"/>
          <w:szCs w:val="24"/>
        </w:rPr>
        <w:t xml:space="preserve">PySpark machine learning library </w:t>
      </w:r>
      <w:r w:rsidRPr="00991117">
        <w:rPr>
          <w:rFonts w:ascii="Cambria" w:hAnsi="Cambria"/>
          <w:szCs w:val="24"/>
        </w:rPr>
        <w:t>MLlib</w:t>
      </w:r>
      <w:r w:rsidR="00371551" w:rsidRPr="00991117">
        <w:rPr>
          <w:rFonts w:ascii="Cambria" w:hAnsi="Cambria"/>
          <w:szCs w:val="24"/>
        </w:rPr>
        <w:t xml:space="preserve"> </w:t>
      </w:r>
      <w:r w:rsidRPr="00991117">
        <w:rPr>
          <w:rFonts w:ascii="Cambria" w:hAnsi="Cambria"/>
          <w:szCs w:val="24"/>
        </w:rPr>
        <w:t>to build and evaluate different</w:t>
      </w:r>
      <w:r w:rsidR="000454CA" w:rsidRPr="00991117">
        <w:rPr>
          <w:rFonts w:ascii="Cambria" w:hAnsi="Cambria"/>
          <w:szCs w:val="24"/>
        </w:rPr>
        <w:t xml:space="preserve"> machine learning</w:t>
      </w:r>
      <w:r w:rsidRPr="00991117">
        <w:rPr>
          <w:rFonts w:ascii="Cambria" w:hAnsi="Cambria"/>
          <w:szCs w:val="24"/>
        </w:rPr>
        <w:t xml:space="preserve"> models</w:t>
      </w:r>
      <w:r w:rsidR="00371551" w:rsidRPr="00991117">
        <w:rPr>
          <w:rFonts w:ascii="Cambria" w:hAnsi="Cambria"/>
          <w:szCs w:val="24"/>
        </w:rPr>
        <w:t xml:space="preserve"> </w:t>
      </w:r>
    </w:p>
    <w:p w14:paraId="311CA2E9" w14:textId="3FC8C952" w:rsidR="00371551" w:rsidRPr="00991117" w:rsidRDefault="00371551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Worked </w:t>
      </w:r>
      <w:r w:rsidR="00957EE5">
        <w:rPr>
          <w:rFonts w:ascii="Cambria" w:hAnsi="Cambria"/>
          <w:szCs w:val="24"/>
        </w:rPr>
        <w:t xml:space="preserve">with </w:t>
      </w:r>
      <w:r w:rsidR="00957EE5" w:rsidRPr="003C0045">
        <w:rPr>
          <w:rFonts w:ascii="Cambria" w:hAnsi="Cambria"/>
          <w:b/>
          <w:szCs w:val="24"/>
        </w:rPr>
        <w:t>chi-squared analysis</w:t>
      </w:r>
      <w:r w:rsidR="00957EE5">
        <w:rPr>
          <w:rFonts w:ascii="Cambria" w:hAnsi="Cambria"/>
          <w:szCs w:val="24"/>
        </w:rPr>
        <w:t xml:space="preserve"> for</w:t>
      </w:r>
      <w:r w:rsidRPr="00991117">
        <w:rPr>
          <w:rFonts w:ascii="Cambria" w:hAnsi="Cambria"/>
          <w:szCs w:val="24"/>
        </w:rPr>
        <w:t xml:space="preserve"> </w:t>
      </w:r>
      <w:r w:rsidRPr="003C0045">
        <w:rPr>
          <w:rFonts w:ascii="Cambria" w:hAnsi="Cambria"/>
          <w:b/>
          <w:szCs w:val="24"/>
        </w:rPr>
        <w:t>feature engineering</w:t>
      </w:r>
      <w:r w:rsidRPr="00991117">
        <w:rPr>
          <w:rFonts w:ascii="Cambria" w:hAnsi="Cambria"/>
          <w:szCs w:val="24"/>
        </w:rPr>
        <w:t xml:space="preserve"> that involves converting the arbitrary data to well-behaved data such as dealing with text features</w:t>
      </w:r>
    </w:p>
    <w:p w14:paraId="42D2C79E" w14:textId="5B1F5A6B" w:rsidR="00371551" w:rsidRPr="003C0045" w:rsidRDefault="0077305E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b/>
          <w:szCs w:val="24"/>
        </w:rPr>
      </w:pPr>
      <w:r w:rsidRPr="00991117">
        <w:rPr>
          <w:rFonts w:ascii="Cambria" w:hAnsi="Cambria"/>
          <w:szCs w:val="24"/>
        </w:rPr>
        <w:t>Performed data mining</w:t>
      </w:r>
      <w:r w:rsidR="00957EE5">
        <w:rPr>
          <w:rFonts w:ascii="Cambria" w:hAnsi="Cambria"/>
          <w:szCs w:val="24"/>
        </w:rPr>
        <w:t xml:space="preserve"> </w:t>
      </w:r>
      <w:r w:rsidRPr="00991117">
        <w:rPr>
          <w:rFonts w:ascii="Cambria" w:hAnsi="Cambria"/>
          <w:szCs w:val="24"/>
        </w:rPr>
        <w:t xml:space="preserve">using very complex </w:t>
      </w:r>
      <w:r w:rsidRPr="003C0045">
        <w:rPr>
          <w:rFonts w:ascii="Cambria" w:hAnsi="Cambria"/>
          <w:b/>
          <w:szCs w:val="24"/>
        </w:rPr>
        <w:t>SQL</w:t>
      </w:r>
      <w:r w:rsidRPr="00991117">
        <w:rPr>
          <w:rFonts w:ascii="Cambria" w:hAnsi="Cambria"/>
          <w:szCs w:val="24"/>
        </w:rPr>
        <w:t xml:space="preserve"> queries and discovered pattern</w:t>
      </w:r>
      <w:r w:rsidR="009857A3" w:rsidRPr="00991117">
        <w:rPr>
          <w:rFonts w:ascii="Cambria" w:hAnsi="Cambria"/>
          <w:szCs w:val="24"/>
        </w:rPr>
        <w:t>, u</w:t>
      </w:r>
      <w:r w:rsidRPr="00991117">
        <w:rPr>
          <w:rFonts w:ascii="Cambria" w:hAnsi="Cambria"/>
          <w:szCs w:val="24"/>
        </w:rPr>
        <w:t>sed extensive SQL for </w:t>
      </w:r>
      <w:r w:rsidRPr="003C0045">
        <w:rPr>
          <w:rFonts w:ascii="Cambria" w:hAnsi="Cambria"/>
          <w:b/>
          <w:szCs w:val="24"/>
        </w:rPr>
        <w:t>data profiling/analysis</w:t>
      </w:r>
      <w:r w:rsidRPr="00991117">
        <w:rPr>
          <w:rFonts w:ascii="Cambria" w:hAnsi="Cambria"/>
          <w:szCs w:val="24"/>
        </w:rPr>
        <w:t xml:space="preserve"> to provide guidance in building the </w:t>
      </w:r>
      <w:r w:rsidRPr="003C0045">
        <w:rPr>
          <w:rFonts w:ascii="Cambria" w:hAnsi="Cambria"/>
          <w:b/>
          <w:szCs w:val="24"/>
        </w:rPr>
        <w:t>data</w:t>
      </w:r>
      <w:r w:rsidR="00371551" w:rsidRPr="003C0045">
        <w:rPr>
          <w:rFonts w:ascii="Cambria" w:hAnsi="Cambria"/>
          <w:b/>
          <w:szCs w:val="24"/>
        </w:rPr>
        <w:t xml:space="preserve"> </w:t>
      </w:r>
      <w:r w:rsidRPr="003C0045">
        <w:rPr>
          <w:rFonts w:ascii="Cambria" w:hAnsi="Cambria"/>
          <w:b/>
          <w:szCs w:val="24"/>
        </w:rPr>
        <w:t>model</w:t>
      </w:r>
    </w:p>
    <w:p w14:paraId="1C8B2A2C" w14:textId="4A6F7C8B" w:rsidR="00247926" w:rsidRPr="00BA2C4A" w:rsidRDefault="00BA2C4A" w:rsidP="00337D03">
      <w:pPr>
        <w:spacing w:line="480" w:lineRule="auto"/>
        <w:ind w:hanging="180"/>
        <w:jc w:val="both"/>
        <w:rPr>
          <w:rFonts w:ascii="Cambria" w:hAnsi="Cambria"/>
          <w:szCs w:val="24"/>
        </w:rPr>
      </w:pPr>
      <w:r w:rsidRPr="00BA2C4A">
        <w:rPr>
          <w:rFonts w:ascii="Cambria" w:hAnsi="Cambria"/>
          <w:b/>
          <w:szCs w:val="24"/>
        </w:rPr>
        <w:t xml:space="preserve">Environment: </w:t>
      </w:r>
      <w:r w:rsidRPr="00BA2C4A">
        <w:rPr>
          <w:rFonts w:ascii="Cambria" w:hAnsi="Cambria"/>
          <w:szCs w:val="24"/>
        </w:rPr>
        <w:t xml:space="preserve"> Python 3.6, R 3.3.1, PySpark 2.4.1, Tableau 10, Linux, Hive, SQL Server</w:t>
      </w:r>
      <w:r w:rsidR="00247926">
        <w:rPr>
          <w:rFonts w:ascii="Cambria" w:hAnsi="Cambria"/>
          <w:szCs w:val="24"/>
        </w:rPr>
        <w:t>.</w:t>
      </w:r>
    </w:p>
    <w:p w14:paraId="270BC756" w14:textId="29EE3DC8" w:rsidR="00BA2C4A" w:rsidRPr="00337D03" w:rsidRDefault="007D2993" w:rsidP="00337D03">
      <w:pPr>
        <w:pStyle w:val="Heading2"/>
        <w:pBdr>
          <w:top w:val="single" w:sz="4" w:space="1" w:color="auto"/>
        </w:pBdr>
        <w:spacing w:before="0" w:line="480" w:lineRule="auto"/>
        <w:ind w:left="-180" w:right="-90"/>
      </w:pPr>
      <w:r>
        <w:rPr>
          <w:b/>
          <w:i/>
        </w:rPr>
        <w:t>Ally</w:t>
      </w:r>
      <w:r w:rsidR="00BE2D29">
        <w:rPr>
          <w:b/>
          <w:i/>
        </w:rPr>
        <w:t xml:space="preserve"> Financial</w:t>
      </w:r>
      <w:r w:rsidR="00BE2D29">
        <w:t xml:space="preserve">, </w:t>
      </w:r>
      <w:r w:rsidR="00BE2D29">
        <w:rPr>
          <w:b/>
        </w:rPr>
        <w:t>Data Scientist/Quantitative Analyst</w:t>
      </w:r>
      <w:r w:rsidR="00BE2D29">
        <w:tab/>
        <w:t xml:space="preserve">    </w:t>
      </w:r>
      <w:r>
        <w:tab/>
      </w:r>
      <w:r w:rsidR="00BE2D29">
        <w:t xml:space="preserve"> </w:t>
      </w:r>
      <w:r w:rsidR="003C0045">
        <w:t xml:space="preserve">      </w:t>
      </w:r>
      <w:r>
        <w:t>Charlotte</w:t>
      </w:r>
      <w:r w:rsidR="00BE2D29">
        <w:t xml:space="preserve">, </w:t>
      </w:r>
      <w:r>
        <w:t>NC</w:t>
      </w:r>
      <w:r w:rsidR="00BE2D29">
        <w:t xml:space="preserve"> </w:t>
      </w:r>
      <w:r>
        <w:t>Sept</w:t>
      </w:r>
      <w:r w:rsidR="00BE2D29">
        <w:t xml:space="preserve"> 201</w:t>
      </w:r>
      <w:r>
        <w:t>7</w:t>
      </w:r>
      <w:r w:rsidR="007E0C78">
        <w:t xml:space="preserve"> </w:t>
      </w:r>
      <w:r w:rsidR="00BE2D29">
        <w:t xml:space="preserve">- </w:t>
      </w:r>
      <w:r>
        <w:t>Mar 2018</w:t>
      </w:r>
    </w:p>
    <w:p w14:paraId="62DEAEA3" w14:textId="12972920" w:rsidR="00BE2D29" w:rsidRPr="00991117" w:rsidRDefault="005834CC" w:rsidP="00337D03">
      <w:pPr>
        <w:spacing w:after="24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Objective</w:t>
      </w:r>
      <w:r w:rsidR="00BE2D29" w:rsidRPr="00991117">
        <w:rPr>
          <w:rFonts w:ascii="Cambria" w:hAnsi="Cambria"/>
          <w:b/>
          <w:szCs w:val="24"/>
        </w:rPr>
        <w:t xml:space="preserve">: </w:t>
      </w:r>
      <w:r w:rsidR="00BE2D29" w:rsidRPr="00991117">
        <w:rPr>
          <w:rFonts w:ascii="Cambria" w:hAnsi="Cambria"/>
          <w:szCs w:val="24"/>
        </w:rPr>
        <w:t xml:space="preserve">Perform time series analysis for trading team interested in options markets for regular and trading around earnings, volatility modelling using </w:t>
      </w:r>
      <w:r w:rsidR="00BE2D29" w:rsidRPr="003C0045">
        <w:rPr>
          <w:rFonts w:ascii="Cambria" w:hAnsi="Cambria"/>
          <w:b/>
          <w:szCs w:val="24"/>
        </w:rPr>
        <w:t>MSGARCH</w:t>
      </w:r>
      <w:r w:rsidR="00BE2D29" w:rsidRPr="00991117">
        <w:rPr>
          <w:rFonts w:ascii="Cambria" w:hAnsi="Cambria"/>
          <w:szCs w:val="24"/>
        </w:rPr>
        <w:t xml:space="preserve"> and other techniques</w:t>
      </w:r>
    </w:p>
    <w:p w14:paraId="1E5B0E26" w14:textId="6C5225BC" w:rsidR="00E54142" w:rsidRPr="00E54142" w:rsidRDefault="00BE2D29" w:rsidP="00247926">
      <w:pPr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b/>
          <w:szCs w:val="24"/>
        </w:rPr>
        <w:t>Responsibilities</w:t>
      </w:r>
      <w:r w:rsidRPr="00991117">
        <w:rPr>
          <w:rFonts w:ascii="Cambria" w:hAnsi="Cambria"/>
          <w:szCs w:val="24"/>
        </w:rPr>
        <w:t>:</w:t>
      </w:r>
    </w:p>
    <w:p w14:paraId="263A84B9" w14:textId="40715087" w:rsidR="00E54142" w:rsidRDefault="00E54142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Developed </w:t>
      </w:r>
      <w:r w:rsidRPr="003C0045">
        <w:rPr>
          <w:rFonts w:ascii="Cambria" w:hAnsi="Cambria"/>
          <w:b/>
          <w:szCs w:val="24"/>
        </w:rPr>
        <w:t>time series forecasting</w:t>
      </w:r>
      <w:r w:rsidRPr="00991117">
        <w:rPr>
          <w:rFonts w:ascii="Cambria" w:hAnsi="Cambria"/>
          <w:szCs w:val="24"/>
        </w:rPr>
        <w:t xml:space="preserve"> models such as </w:t>
      </w:r>
      <w:r w:rsidRPr="003C0045">
        <w:rPr>
          <w:rFonts w:ascii="Cambria" w:hAnsi="Cambria"/>
          <w:b/>
          <w:szCs w:val="24"/>
        </w:rPr>
        <w:t>Autoregressive Integrated Moving Average model, Exponential Smoothing model, Seasonal Exponential Smoothing model, and Holt-Winters model</w:t>
      </w:r>
      <w:r w:rsidRPr="00991117">
        <w:rPr>
          <w:rFonts w:ascii="Cambria" w:hAnsi="Cambria"/>
          <w:szCs w:val="24"/>
        </w:rPr>
        <w:t xml:space="preserve"> in R programming </w:t>
      </w:r>
      <w:r>
        <w:rPr>
          <w:rFonts w:ascii="Cambria" w:hAnsi="Cambria"/>
          <w:szCs w:val="24"/>
        </w:rPr>
        <w:t>and python</w:t>
      </w:r>
    </w:p>
    <w:p w14:paraId="5E66DA98" w14:textId="370D9006" w:rsidR="00BE2D29" w:rsidRPr="00991117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Developed volatility models such as </w:t>
      </w:r>
      <w:r w:rsidRPr="003C0045">
        <w:rPr>
          <w:rFonts w:ascii="Cambria" w:hAnsi="Cambria"/>
          <w:b/>
          <w:szCs w:val="24"/>
        </w:rPr>
        <w:t>ARCH, GARCH and Markov Regime switching GARCH models</w:t>
      </w:r>
      <w:r w:rsidRPr="00991117">
        <w:rPr>
          <w:rFonts w:ascii="Cambria" w:hAnsi="Cambria"/>
          <w:szCs w:val="24"/>
        </w:rPr>
        <w:t xml:space="preserve"> on required stocks and simulated using </w:t>
      </w:r>
      <w:r w:rsidRPr="003C0045">
        <w:rPr>
          <w:rFonts w:ascii="Cambria" w:hAnsi="Cambria"/>
          <w:b/>
          <w:szCs w:val="24"/>
        </w:rPr>
        <w:t>maximum likelihood estimation</w:t>
      </w:r>
      <w:r w:rsidRPr="00991117">
        <w:rPr>
          <w:rFonts w:ascii="Cambria" w:hAnsi="Cambria"/>
          <w:szCs w:val="24"/>
        </w:rPr>
        <w:t xml:space="preserve"> and </w:t>
      </w:r>
      <w:r w:rsidRPr="003C0045">
        <w:rPr>
          <w:rFonts w:ascii="Cambria" w:hAnsi="Cambria"/>
          <w:b/>
          <w:szCs w:val="24"/>
        </w:rPr>
        <w:t>Bayesian MCMC methods</w:t>
      </w:r>
      <w:r w:rsidRPr="00991117">
        <w:rPr>
          <w:rFonts w:ascii="Cambria" w:hAnsi="Cambria"/>
          <w:szCs w:val="24"/>
        </w:rPr>
        <w:t xml:space="preserve"> </w:t>
      </w:r>
    </w:p>
    <w:p w14:paraId="35502938" w14:textId="24F5BF5D" w:rsidR="00663FC1" w:rsidRPr="00663FC1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Developed a </w:t>
      </w:r>
      <w:r w:rsidRPr="003C0045">
        <w:rPr>
          <w:rFonts w:ascii="Cambria" w:hAnsi="Cambria"/>
          <w:b/>
          <w:szCs w:val="24"/>
        </w:rPr>
        <w:t>statistical arbitrage strategy</w:t>
      </w:r>
      <w:r w:rsidRPr="00991117">
        <w:rPr>
          <w:rFonts w:ascii="Cambria" w:hAnsi="Cambria"/>
          <w:szCs w:val="24"/>
        </w:rPr>
        <w:t xml:space="preserve"> using multiple characteristics for each stock including </w:t>
      </w:r>
      <w:r w:rsidRPr="003C0045">
        <w:rPr>
          <w:rFonts w:ascii="Cambria" w:hAnsi="Cambria"/>
          <w:b/>
          <w:szCs w:val="24"/>
        </w:rPr>
        <w:t>size, value, momentum</w:t>
      </w:r>
      <w:r w:rsidRPr="00991117">
        <w:rPr>
          <w:rFonts w:ascii="Cambria" w:hAnsi="Cambria"/>
          <w:szCs w:val="24"/>
        </w:rPr>
        <w:t xml:space="preserve">, and their interactions with </w:t>
      </w:r>
      <w:r w:rsidRPr="003C0045">
        <w:rPr>
          <w:rFonts w:ascii="Cambria" w:hAnsi="Cambria"/>
          <w:b/>
          <w:szCs w:val="24"/>
        </w:rPr>
        <w:t>macroeconomic</w:t>
      </w:r>
      <w:r w:rsidRPr="00991117">
        <w:rPr>
          <w:rFonts w:ascii="Cambria" w:hAnsi="Cambria"/>
          <w:szCs w:val="24"/>
        </w:rPr>
        <w:t xml:space="preserve"> variables by applying </w:t>
      </w:r>
      <w:r w:rsidRPr="003C0045">
        <w:rPr>
          <w:rFonts w:ascii="Cambria" w:hAnsi="Cambria"/>
          <w:b/>
          <w:szCs w:val="24"/>
        </w:rPr>
        <w:t>machine learning algorithms</w:t>
      </w:r>
      <w:r w:rsidRPr="00991117">
        <w:rPr>
          <w:rFonts w:ascii="Cambria" w:hAnsi="Cambria"/>
          <w:szCs w:val="24"/>
        </w:rPr>
        <w:t xml:space="preserve"> including </w:t>
      </w:r>
      <w:r w:rsidRPr="003C0045">
        <w:rPr>
          <w:rFonts w:ascii="Cambria" w:hAnsi="Cambria"/>
          <w:b/>
          <w:szCs w:val="24"/>
        </w:rPr>
        <w:t>generalized linear models, boosted regression tress and support vector machines</w:t>
      </w:r>
      <w:r w:rsidRPr="00991117">
        <w:rPr>
          <w:rFonts w:ascii="Cambria" w:hAnsi="Cambria"/>
          <w:szCs w:val="24"/>
        </w:rPr>
        <w:t xml:space="preserve">, tuned the </w:t>
      </w:r>
      <w:r w:rsidRPr="003C0045">
        <w:rPr>
          <w:rFonts w:ascii="Cambria" w:hAnsi="Cambria"/>
          <w:b/>
          <w:szCs w:val="24"/>
        </w:rPr>
        <w:t>hyperparameters</w:t>
      </w:r>
      <w:r w:rsidRPr="00991117">
        <w:rPr>
          <w:rFonts w:ascii="Cambria" w:hAnsi="Cambria"/>
          <w:szCs w:val="24"/>
        </w:rPr>
        <w:t xml:space="preserve"> and </w:t>
      </w:r>
      <w:r w:rsidRPr="003C0045">
        <w:rPr>
          <w:rFonts w:ascii="Cambria" w:hAnsi="Cambria"/>
          <w:b/>
          <w:szCs w:val="24"/>
        </w:rPr>
        <w:t>back-tested</w:t>
      </w:r>
      <w:r w:rsidRPr="00991117">
        <w:rPr>
          <w:rFonts w:ascii="Cambria" w:hAnsi="Cambria"/>
          <w:szCs w:val="24"/>
        </w:rPr>
        <w:t xml:space="preserve"> the models using validation and out-of-sample data</w:t>
      </w:r>
    </w:p>
    <w:p w14:paraId="5F4A177E" w14:textId="182DE071" w:rsidR="00663FC1" w:rsidRDefault="00663FC1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012890">
        <w:rPr>
          <w:rFonts w:ascii="Cambria" w:hAnsi="Cambria"/>
          <w:szCs w:val="24"/>
        </w:rPr>
        <w:t xml:space="preserve">Implemented and maintained scalable </w:t>
      </w:r>
      <w:r w:rsidRPr="00663FC1">
        <w:rPr>
          <w:rFonts w:ascii="Cambria" w:hAnsi="Cambria"/>
          <w:b/>
          <w:szCs w:val="24"/>
        </w:rPr>
        <w:t>python</w:t>
      </w:r>
      <w:r w:rsidRPr="00012890">
        <w:rPr>
          <w:rFonts w:ascii="Cambria" w:hAnsi="Cambria"/>
          <w:szCs w:val="24"/>
        </w:rPr>
        <w:t xml:space="preserve"> code for daily automated data update, technical indicators generations</w:t>
      </w:r>
      <w:r>
        <w:rPr>
          <w:rFonts w:ascii="Cambria" w:hAnsi="Cambria"/>
          <w:szCs w:val="24"/>
        </w:rPr>
        <w:t xml:space="preserve"> which are used to build </w:t>
      </w:r>
      <w:r w:rsidR="00464EB4">
        <w:rPr>
          <w:rFonts w:ascii="Cambria" w:hAnsi="Cambria"/>
          <w:b/>
          <w:szCs w:val="24"/>
        </w:rPr>
        <w:t>E</w:t>
      </w:r>
      <w:r w:rsidRPr="00663FC1">
        <w:rPr>
          <w:rFonts w:ascii="Cambria" w:hAnsi="Cambria"/>
          <w:b/>
          <w:szCs w:val="24"/>
        </w:rPr>
        <w:t>nsemble models</w:t>
      </w:r>
      <w:r>
        <w:rPr>
          <w:rFonts w:ascii="Cambria" w:hAnsi="Cambria"/>
          <w:szCs w:val="24"/>
        </w:rPr>
        <w:t xml:space="preserve"> to predict the expected revenue of targeted companies</w:t>
      </w:r>
    </w:p>
    <w:p w14:paraId="47BCE239" w14:textId="551F292C" w:rsidR="00BE2D29" w:rsidRPr="00B07ACC" w:rsidRDefault="00663FC1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I</w:t>
      </w:r>
      <w:r w:rsidR="00BE2D29" w:rsidRPr="00991117">
        <w:rPr>
          <w:rFonts w:ascii="Cambria" w:hAnsi="Cambria"/>
          <w:szCs w:val="24"/>
        </w:rPr>
        <w:t xml:space="preserve">mplemented </w:t>
      </w:r>
      <w:r w:rsidR="00BE2D29" w:rsidRPr="003C0045">
        <w:rPr>
          <w:rFonts w:ascii="Cambria" w:hAnsi="Cambria"/>
          <w:b/>
          <w:szCs w:val="24"/>
        </w:rPr>
        <w:t>Markowitz Mean-Variance Model</w:t>
      </w:r>
      <w:r w:rsidR="00BE2D29" w:rsidRPr="00991117">
        <w:rPr>
          <w:rFonts w:ascii="Cambria" w:hAnsi="Cambria"/>
          <w:szCs w:val="24"/>
        </w:rPr>
        <w:t xml:space="preserve"> and </w:t>
      </w:r>
      <w:r w:rsidR="00464EB4">
        <w:rPr>
          <w:rFonts w:ascii="Cambria" w:hAnsi="Cambria"/>
          <w:b/>
          <w:szCs w:val="24"/>
        </w:rPr>
        <w:t>R</w:t>
      </w:r>
      <w:r w:rsidR="00BE2D29" w:rsidRPr="003C0045">
        <w:rPr>
          <w:rFonts w:ascii="Cambria" w:hAnsi="Cambria"/>
          <w:b/>
          <w:szCs w:val="24"/>
        </w:rPr>
        <w:t>isk parity models</w:t>
      </w:r>
      <w:r w:rsidR="00BE2D29" w:rsidRPr="00991117">
        <w:rPr>
          <w:rFonts w:ascii="Cambria" w:hAnsi="Cambria"/>
          <w:szCs w:val="24"/>
        </w:rPr>
        <w:t xml:space="preserve"> in Python which are 15% better performing compared to S&amp;P index and maximize drawdown</w:t>
      </w:r>
    </w:p>
    <w:p w14:paraId="343F87B0" w14:textId="77777777" w:rsidR="00BE2D29" w:rsidRPr="00991117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Created and presented models for potential holdings to fund managers</w:t>
      </w:r>
      <w:r>
        <w:rPr>
          <w:rFonts w:ascii="Cambria" w:hAnsi="Cambria"/>
          <w:szCs w:val="24"/>
        </w:rPr>
        <w:t>, a</w:t>
      </w:r>
      <w:r w:rsidRPr="00991117">
        <w:rPr>
          <w:rFonts w:ascii="Cambria" w:hAnsi="Cambria"/>
          <w:szCs w:val="24"/>
        </w:rPr>
        <w:t xml:space="preserve">chieved </w:t>
      </w:r>
      <w:r>
        <w:rPr>
          <w:rFonts w:ascii="Cambria" w:hAnsi="Cambria"/>
          <w:szCs w:val="24"/>
        </w:rPr>
        <w:t>1</w:t>
      </w:r>
      <w:r w:rsidRPr="00991117">
        <w:rPr>
          <w:rFonts w:ascii="Cambria" w:hAnsi="Cambria"/>
          <w:szCs w:val="24"/>
        </w:rPr>
        <w:t>0% better returns against historical performance.</w:t>
      </w:r>
    </w:p>
    <w:p w14:paraId="044542C2" w14:textId="1CCC78C4" w:rsidR="00BE2D29" w:rsidRPr="004A5D05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Created </w:t>
      </w:r>
      <w:r w:rsidR="00464EB4">
        <w:rPr>
          <w:rFonts w:ascii="Cambria" w:hAnsi="Cambria"/>
          <w:b/>
          <w:szCs w:val="24"/>
        </w:rPr>
        <w:t>M</w:t>
      </w:r>
      <w:r w:rsidRPr="003C0045">
        <w:rPr>
          <w:rFonts w:ascii="Cambria" w:hAnsi="Cambria"/>
          <w:b/>
          <w:szCs w:val="24"/>
        </w:rPr>
        <w:t xml:space="preserve">achine </w:t>
      </w:r>
      <w:r w:rsidR="00464EB4">
        <w:rPr>
          <w:rFonts w:ascii="Cambria" w:hAnsi="Cambria"/>
          <w:b/>
          <w:szCs w:val="24"/>
        </w:rPr>
        <w:t>L</w:t>
      </w:r>
      <w:r w:rsidRPr="003C0045">
        <w:rPr>
          <w:rFonts w:ascii="Cambria" w:hAnsi="Cambria"/>
          <w:b/>
          <w:szCs w:val="24"/>
        </w:rPr>
        <w:t>earning tools</w:t>
      </w:r>
      <w:r w:rsidRPr="00991117">
        <w:rPr>
          <w:rFonts w:ascii="Cambria" w:hAnsi="Cambria"/>
          <w:szCs w:val="24"/>
        </w:rPr>
        <w:t xml:space="preserve"> that computes </w:t>
      </w:r>
      <w:r w:rsidRPr="003C0045">
        <w:rPr>
          <w:rFonts w:ascii="Cambria" w:hAnsi="Cambria"/>
          <w:b/>
          <w:szCs w:val="24"/>
        </w:rPr>
        <w:t>adjusted P/E values</w:t>
      </w:r>
      <w:r>
        <w:rPr>
          <w:rFonts w:ascii="Cambria" w:hAnsi="Cambria"/>
          <w:szCs w:val="24"/>
        </w:rPr>
        <w:t xml:space="preserve"> and few other </w:t>
      </w:r>
      <w:r w:rsidRPr="003C0045">
        <w:rPr>
          <w:rFonts w:ascii="Cambria" w:hAnsi="Cambria"/>
          <w:b/>
          <w:szCs w:val="24"/>
        </w:rPr>
        <w:t>custom</w:t>
      </w:r>
      <w:r>
        <w:rPr>
          <w:rFonts w:ascii="Cambria" w:hAnsi="Cambria"/>
          <w:szCs w:val="24"/>
        </w:rPr>
        <w:t xml:space="preserve"> </w:t>
      </w:r>
      <w:r w:rsidRPr="003C0045">
        <w:rPr>
          <w:rFonts w:ascii="Cambria" w:hAnsi="Cambria"/>
          <w:b/>
          <w:szCs w:val="24"/>
        </w:rPr>
        <w:t>visualizations</w:t>
      </w:r>
      <w:r>
        <w:rPr>
          <w:rFonts w:ascii="Cambria" w:hAnsi="Cambria"/>
          <w:szCs w:val="24"/>
        </w:rPr>
        <w:t xml:space="preserve"> to</w:t>
      </w:r>
      <w:r w:rsidRPr="00991117">
        <w:rPr>
          <w:rFonts w:ascii="Cambria" w:hAnsi="Cambria"/>
          <w:szCs w:val="24"/>
        </w:rPr>
        <w:t xml:space="preserve"> internal</w:t>
      </w:r>
      <w:r>
        <w:rPr>
          <w:rFonts w:ascii="Cambria" w:hAnsi="Cambria"/>
          <w:szCs w:val="24"/>
        </w:rPr>
        <w:t xml:space="preserve">ly </w:t>
      </w:r>
      <w:r w:rsidRPr="00991117">
        <w:rPr>
          <w:rFonts w:ascii="Cambria" w:hAnsi="Cambria"/>
          <w:szCs w:val="24"/>
        </w:rPr>
        <w:t xml:space="preserve">used application required for </w:t>
      </w:r>
      <w:r>
        <w:rPr>
          <w:rFonts w:ascii="Cambria" w:hAnsi="Cambria"/>
          <w:szCs w:val="24"/>
        </w:rPr>
        <w:t xml:space="preserve">various </w:t>
      </w:r>
      <w:r w:rsidRPr="00991117">
        <w:rPr>
          <w:rFonts w:ascii="Cambria" w:hAnsi="Cambria"/>
          <w:szCs w:val="24"/>
        </w:rPr>
        <w:t xml:space="preserve">teams based on </w:t>
      </w:r>
      <w:r w:rsidRPr="003C0045">
        <w:rPr>
          <w:rFonts w:ascii="Cambria" w:hAnsi="Cambria"/>
          <w:b/>
          <w:szCs w:val="24"/>
        </w:rPr>
        <w:t>tkinter module in python</w:t>
      </w:r>
    </w:p>
    <w:p w14:paraId="660A4D12" w14:textId="1BBFAFFC" w:rsidR="00BE2D29" w:rsidRPr="00012890" w:rsidRDefault="00663FC1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Extracted news titles using news feed trade logs for past 10 years and back-tested keyword trading strategy with historical prices</w:t>
      </w:r>
    </w:p>
    <w:p w14:paraId="343B962A" w14:textId="598B8113" w:rsidR="00BE2D29" w:rsidRPr="00FB2565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FB2565">
        <w:rPr>
          <w:rFonts w:ascii="Cambria" w:hAnsi="Cambria"/>
          <w:szCs w:val="24"/>
        </w:rPr>
        <w:t xml:space="preserve">Selected 30 features by performing stocks ranking, portfolios grouping and back-testing on different types of factors such as </w:t>
      </w:r>
      <w:r w:rsidRPr="003C0045">
        <w:rPr>
          <w:rFonts w:ascii="Cambria" w:hAnsi="Cambria"/>
          <w:b/>
          <w:szCs w:val="24"/>
        </w:rPr>
        <w:t xml:space="preserve">Trailing P/E, </w:t>
      </w:r>
      <w:r w:rsidR="007E0C78">
        <w:rPr>
          <w:rFonts w:ascii="Cambria" w:hAnsi="Cambria"/>
          <w:b/>
          <w:szCs w:val="24"/>
        </w:rPr>
        <w:t>D</w:t>
      </w:r>
      <w:r w:rsidRPr="003C0045">
        <w:rPr>
          <w:rFonts w:ascii="Cambria" w:hAnsi="Cambria"/>
          <w:b/>
          <w:szCs w:val="24"/>
        </w:rPr>
        <w:t xml:space="preserve">ebt </w:t>
      </w:r>
      <w:r w:rsidR="007E0C78">
        <w:rPr>
          <w:rFonts w:ascii="Cambria" w:hAnsi="Cambria"/>
          <w:b/>
          <w:szCs w:val="24"/>
        </w:rPr>
        <w:t>R</w:t>
      </w:r>
      <w:r w:rsidRPr="003C0045">
        <w:rPr>
          <w:rFonts w:ascii="Cambria" w:hAnsi="Cambria"/>
          <w:b/>
          <w:szCs w:val="24"/>
        </w:rPr>
        <w:t>atio, Sentiment</w:t>
      </w:r>
      <w:r w:rsidRPr="00FB2565">
        <w:rPr>
          <w:rFonts w:ascii="Cambria" w:hAnsi="Cambria"/>
          <w:szCs w:val="24"/>
        </w:rPr>
        <w:t xml:space="preserve"> on a 10-year daily data</w:t>
      </w:r>
    </w:p>
    <w:p w14:paraId="6CFC8EF0" w14:textId="77777777" w:rsidR="00BE2D29" w:rsidRPr="00012890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012890">
        <w:rPr>
          <w:rFonts w:ascii="Cambria" w:hAnsi="Cambria"/>
          <w:szCs w:val="24"/>
        </w:rPr>
        <w:t>Automate and run monthly monitoring reports to check that the model inputs and outputs are stable and behave reliably and assess whether model performance is deteriorating over time</w:t>
      </w:r>
    </w:p>
    <w:p w14:paraId="63E09DE5" w14:textId="5CDBC1A0" w:rsidR="00BE2D29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Developed data analytical databases from complex financial data</w:t>
      </w:r>
      <w:r w:rsidR="003C0045" w:rsidRPr="003C0045">
        <w:rPr>
          <w:rFonts w:ascii="Cambria" w:hAnsi="Cambria"/>
          <w:szCs w:val="24"/>
        </w:rPr>
        <w:t xml:space="preserve"> </w:t>
      </w:r>
      <w:r w:rsidR="003C0045" w:rsidRPr="00991117">
        <w:rPr>
          <w:rFonts w:ascii="Cambria" w:hAnsi="Cambria"/>
          <w:szCs w:val="24"/>
        </w:rPr>
        <w:t>source</w:t>
      </w:r>
      <w:r w:rsidRPr="00991117">
        <w:rPr>
          <w:rFonts w:ascii="Cambria" w:hAnsi="Cambria"/>
          <w:szCs w:val="24"/>
        </w:rPr>
        <w:t xml:space="preserve"> and Performed daily system checks, data auditing, created reports &amp; monitored data for accuracy</w:t>
      </w:r>
    </w:p>
    <w:p w14:paraId="6EFFE12F" w14:textId="1705DF64" w:rsidR="00247926" w:rsidRPr="00BA2C4A" w:rsidRDefault="00BA2C4A" w:rsidP="00337D03">
      <w:pPr>
        <w:spacing w:line="480" w:lineRule="auto"/>
        <w:ind w:hanging="180"/>
        <w:jc w:val="both"/>
        <w:rPr>
          <w:rFonts w:ascii="Cambria" w:hAnsi="Cambria"/>
          <w:szCs w:val="24"/>
        </w:rPr>
      </w:pPr>
      <w:r w:rsidRPr="00BA2C4A">
        <w:rPr>
          <w:rFonts w:ascii="Cambria" w:hAnsi="Cambria"/>
          <w:b/>
          <w:szCs w:val="24"/>
        </w:rPr>
        <w:t xml:space="preserve">Environment: </w:t>
      </w:r>
      <w:r w:rsidRPr="00BA2C4A">
        <w:rPr>
          <w:rFonts w:ascii="Cambria" w:hAnsi="Cambria"/>
          <w:szCs w:val="24"/>
        </w:rPr>
        <w:t xml:space="preserve"> Python 3.5, R 3.1.1, Tableau, MSSQL, SQL Server</w:t>
      </w:r>
      <w:r w:rsidR="00247926">
        <w:rPr>
          <w:rFonts w:ascii="Cambria" w:hAnsi="Cambria"/>
          <w:szCs w:val="24"/>
        </w:rPr>
        <w:t>.</w:t>
      </w:r>
    </w:p>
    <w:p w14:paraId="5CE43921" w14:textId="76877C42" w:rsidR="00BA2C4A" w:rsidRPr="00BA2C4A" w:rsidRDefault="00B57B26" w:rsidP="00337D03">
      <w:pPr>
        <w:pStyle w:val="Heading2"/>
        <w:pBdr>
          <w:top w:val="single" w:sz="4" w:space="1" w:color="auto"/>
        </w:pBdr>
        <w:spacing w:before="0" w:line="480" w:lineRule="auto"/>
        <w:ind w:left="-180"/>
      </w:pPr>
      <w:r>
        <w:rPr>
          <w:b/>
          <w:i/>
        </w:rPr>
        <w:t>Wells Fargo</w:t>
      </w:r>
      <w:r w:rsidR="00BE2D29">
        <w:t xml:space="preserve">, </w:t>
      </w:r>
      <w:r w:rsidR="00462C8F">
        <w:t xml:space="preserve">Jr. </w:t>
      </w:r>
      <w:r w:rsidR="00BE2D29" w:rsidRPr="00862037">
        <w:rPr>
          <w:b/>
        </w:rPr>
        <w:t>Data Scientist</w:t>
      </w:r>
      <w:r w:rsidR="00BE2D29">
        <w:tab/>
      </w:r>
      <w:r w:rsidR="00BE2D29">
        <w:tab/>
      </w:r>
      <w:r w:rsidR="00BE2D29">
        <w:tab/>
      </w:r>
      <w:r w:rsidR="00BE2D29">
        <w:tab/>
        <w:t xml:space="preserve">        </w:t>
      </w:r>
      <w:r w:rsidR="00BE2D29">
        <w:tab/>
      </w:r>
      <w:r>
        <w:t xml:space="preserve">Charlotte, NC </w:t>
      </w:r>
      <w:r w:rsidR="007E0C78">
        <w:t>Mar</w:t>
      </w:r>
      <w:r w:rsidR="00BE2D29">
        <w:t xml:space="preserve"> 201</w:t>
      </w:r>
      <w:r w:rsidR="007E0C78">
        <w:t xml:space="preserve">5 </w:t>
      </w:r>
      <w:r w:rsidR="00BE2D29">
        <w:t xml:space="preserve">- </w:t>
      </w:r>
      <w:r w:rsidR="007E0C78">
        <w:t>Ju</w:t>
      </w:r>
      <w:r w:rsidR="00247926">
        <w:t>ly</w:t>
      </w:r>
      <w:r w:rsidR="00BE2D29">
        <w:t xml:space="preserve"> 201</w:t>
      </w:r>
      <w:r w:rsidR="007E0C78">
        <w:t>7</w:t>
      </w:r>
    </w:p>
    <w:p w14:paraId="5F4658DB" w14:textId="609693CA" w:rsidR="00BE2D29" w:rsidRPr="00991117" w:rsidRDefault="005834CC" w:rsidP="00337D03">
      <w:pPr>
        <w:spacing w:after="240"/>
        <w:jc w:val="both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Objective</w:t>
      </w:r>
      <w:r w:rsidR="00BE2D29" w:rsidRPr="00991117">
        <w:rPr>
          <w:rFonts w:ascii="Cambria" w:hAnsi="Cambria"/>
          <w:b/>
          <w:szCs w:val="24"/>
        </w:rPr>
        <w:t xml:space="preserve">: </w:t>
      </w:r>
      <w:r w:rsidR="00BE2D29" w:rsidRPr="00991117">
        <w:rPr>
          <w:rFonts w:ascii="Cambria" w:hAnsi="Cambria"/>
          <w:szCs w:val="24"/>
        </w:rPr>
        <w:t>Develop machine learning models, churn modeling</w:t>
      </w:r>
      <w:r w:rsidR="00BE2D29">
        <w:rPr>
          <w:rFonts w:ascii="Cambria" w:hAnsi="Cambria"/>
          <w:szCs w:val="24"/>
        </w:rPr>
        <w:t xml:space="preserve">, </w:t>
      </w:r>
      <w:r w:rsidR="00BE2D29" w:rsidRPr="00991117">
        <w:rPr>
          <w:rFonts w:ascii="Cambria" w:hAnsi="Cambria"/>
          <w:szCs w:val="24"/>
        </w:rPr>
        <w:t>customer segmentation and identify key business performance indicators</w:t>
      </w:r>
    </w:p>
    <w:p w14:paraId="28CBBB9A" w14:textId="77777777" w:rsidR="00BE2D29" w:rsidRPr="00991117" w:rsidRDefault="00BE2D29" w:rsidP="00247926">
      <w:pPr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b/>
          <w:szCs w:val="24"/>
        </w:rPr>
        <w:t>Responsibilities</w:t>
      </w:r>
      <w:r w:rsidRPr="00991117">
        <w:rPr>
          <w:rFonts w:ascii="Cambria" w:hAnsi="Cambria"/>
          <w:szCs w:val="24"/>
        </w:rPr>
        <w:t>:</w:t>
      </w:r>
    </w:p>
    <w:p w14:paraId="2AE8C7F5" w14:textId="77777777" w:rsidR="00BE2D29" w:rsidRPr="00991117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Built </w:t>
      </w:r>
      <w:r w:rsidRPr="003C0045">
        <w:rPr>
          <w:rFonts w:ascii="Cambria" w:hAnsi="Cambria"/>
          <w:b/>
          <w:szCs w:val="24"/>
        </w:rPr>
        <w:t>customer churn models</w:t>
      </w:r>
      <w:r w:rsidRPr="00991117">
        <w:rPr>
          <w:rFonts w:ascii="Cambria" w:hAnsi="Cambria"/>
          <w:szCs w:val="24"/>
        </w:rPr>
        <w:t xml:space="preserve"> for which addressed unbalanced classification problem using the </w:t>
      </w:r>
      <w:r w:rsidRPr="003C0045">
        <w:rPr>
          <w:rFonts w:ascii="Cambria" w:hAnsi="Cambria"/>
          <w:b/>
          <w:szCs w:val="24"/>
        </w:rPr>
        <w:t>Synthetic Minority Over-sampling Technique</w:t>
      </w:r>
      <w:r w:rsidRPr="00991117">
        <w:rPr>
          <w:rFonts w:ascii="Cambria" w:hAnsi="Cambria"/>
          <w:szCs w:val="24"/>
        </w:rPr>
        <w:t xml:space="preserve">, built the model based on </w:t>
      </w:r>
      <w:r w:rsidRPr="003C0045">
        <w:rPr>
          <w:rFonts w:ascii="Cambria" w:hAnsi="Cambria"/>
          <w:b/>
          <w:szCs w:val="24"/>
        </w:rPr>
        <w:t>CAR, CHAID</w:t>
      </w:r>
      <w:r w:rsidRPr="00991117">
        <w:rPr>
          <w:rFonts w:ascii="Cambria" w:hAnsi="Cambria"/>
          <w:szCs w:val="24"/>
        </w:rPr>
        <w:t xml:space="preserve"> and other machine learning algorithms and achieved an </w:t>
      </w:r>
      <w:r>
        <w:rPr>
          <w:rFonts w:ascii="Cambria" w:hAnsi="Cambria"/>
          <w:szCs w:val="24"/>
        </w:rPr>
        <w:t xml:space="preserve">overall </w:t>
      </w:r>
      <w:r w:rsidRPr="00991117">
        <w:rPr>
          <w:rFonts w:ascii="Cambria" w:hAnsi="Cambria"/>
          <w:szCs w:val="24"/>
        </w:rPr>
        <w:t>accuracy of 83%</w:t>
      </w:r>
    </w:p>
    <w:p w14:paraId="3F4BC0A5" w14:textId="14D48951" w:rsidR="00BE2D29" w:rsidRPr="00991117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Evaluated the performance of </w:t>
      </w:r>
      <w:r w:rsidR="007E0C78">
        <w:rPr>
          <w:rFonts w:ascii="Cambria" w:hAnsi="Cambria"/>
          <w:szCs w:val="24"/>
        </w:rPr>
        <w:t>using</w:t>
      </w:r>
      <w:r w:rsidRPr="00991117">
        <w:rPr>
          <w:rFonts w:ascii="Cambria" w:hAnsi="Cambria"/>
          <w:szCs w:val="24"/>
        </w:rPr>
        <w:t xml:space="preserve"> </w:t>
      </w:r>
      <w:r w:rsidRPr="003C0045">
        <w:rPr>
          <w:rFonts w:ascii="Cambria" w:hAnsi="Cambria"/>
          <w:b/>
          <w:szCs w:val="24"/>
        </w:rPr>
        <w:t xml:space="preserve">k-fold cross-validation </w:t>
      </w:r>
      <w:r w:rsidRPr="00991117">
        <w:rPr>
          <w:rFonts w:ascii="Cambria" w:hAnsi="Cambria"/>
          <w:szCs w:val="24"/>
        </w:rPr>
        <w:t xml:space="preserve">and generated </w:t>
      </w:r>
      <w:r w:rsidRPr="003C0045">
        <w:rPr>
          <w:rFonts w:ascii="Cambria" w:hAnsi="Cambria"/>
          <w:b/>
          <w:szCs w:val="24"/>
        </w:rPr>
        <w:t>ROC curves and PR curves</w:t>
      </w:r>
      <w:r w:rsidRPr="00991117">
        <w:rPr>
          <w:rFonts w:ascii="Cambria" w:hAnsi="Cambria"/>
          <w:szCs w:val="24"/>
        </w:rPr>
        <w:t xml:space="preserve"> for comparison, analyzed feature importance to identify top factors that influenced prediction results</w:t>
      </w:r>
    </w:p>
    <w:p w14:paraId="582A4E16" w14:textId="77777777" w:rsidR="00BE2D29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Performed Segmentation: Business requirement was to be able to effectively customize the marketing campaigns to perform clustering which effectively segments the customers</w:t>
      </w:r>
    </w:p>
    <w:p w14:paraId="6A027B28" w14:textId="0B63FB81" w:rsidR="00BE2D29" w:rsidRPr="00B0074D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Utilized classification models like </w:t>
      </w:r>
      <w:r w:rsidRPr="003C0045">
        <w:rPr>
          <w:rFonts w:ascii="Cambria" w:hAnsi="Cambria"/>
          <w:b/>
          <w:szCs w:val="24"/>
        </w:rPr>
        <w:t>logistic regression, decision and boosted trees</w:t>
      </w:r>
      <w:r>
        <w:rPr>
          <w:rFonts w:ascii="Cambria" w:hAnsi="Cambria"/>
          <w:szCs w:val="24"/>
        </w:rPr>
        <w:t xml:space="preserve">, </w:t>
      </w:r>
      <w:r w:rsidRPr="003C0045">
        <w:rPr>
          <w:rFonts w:ascii="Cambria" w:hAnsi="Cambria"/>
          <w:b/>
          <w:szCs w:val="24"/>
        </w:rPr>
        <w:t>random forest</w:t>
      </w:r>
      <w:r>
        <w:rPr>
          <w:rFonts w:ascii="Cambria" w:hAnsi="Cambria"/>
          <w:szCs w:val="24"/>
        </w:rPr>
        <w:t xml:space="preserve"> and performed </w:t>
      </w:r>
      <w:r w:rsidRPr="003C0045">
        <w:rPr>
          <w:rFonts w:ascii="Cambria" w:hAnsi="Cambria"/>
          <w:b/>
          <w:szCs w:val="24"/>
        </w:rPr>
        <w:t>cross validation</w:t>
      </w:r>
      <w:r>
        <w:rPr>
          <w:rFonts w:ascii="Cambria" w:hAnsi="Cambria"/>
          <w:szCs w:val="24"/>
        </w:rPr>
        <w:t xml:space="preserve"> based on </w:t>
      </w:r>
      <w:r w:rsidRPr="003C0045">
        <w:rPr>
          <w:rFonts w:ascii="Cambria" w:hAnsi="Cambria"/>
          <w:b/>
          <w:szCs w:val="24"/>
        </w:rPr>
        <w:t>grid search and k-fold cross validation</w:t>
      </w:r>
    </w:p>
    <w:p w14:paraId="15B42BF4" w14:textId="1BCFFBF2" w:rsidR="00B0074D" w:rsidRPr="00991117" w:rsidRDefault="00B0074D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Worked with </w:t>
      </w:r>
      <w:r w:rsidRPr="00B0074D">
        <w:rPr>
          <w:rFonts w:ascii="Cambria" w:hAnsi="Cambria"/>
          <w:b/>
          <w:szCs w:val="24"/>
        </w:rPr>
        <w:t>AWS EC2</w:t>
      </w:r>
      <w:r>
        <w:rPr>
          <w:rFonts w:ascii="Cambria" w:hAnsi="Cambria"/>
          <w:szCs w:val="24"/>
        </w:rPr>
        <w:t xml:space="preserve"> instances to create GPU heavy models and worked with data engineers to deploy models</w:t>
      </w:r>
    </w:p>
    <w:p w14:paraId="7C3B8D36" w14:textId="77777777" w:rsidR="00BE2D29" w:rsidRPr="00991117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Involved in defining the source to target data mappings, business rules, data definitions</w:t>
      </w:r>
    </w:p>
    <w:p w14:paraId="13A54F19" w14:textId="77777777" w:rsidR="00BE2D29" w:rsidRPr="00991117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Deployed </w:t>
      </w:r>
      <w:r>
        <w:rPr>
          <w:rFonts w:ascii="Cambria" w:hAnsi="Cambria"/>
          <w:szCs w:val="24"/>
        </w:rPr>
        <w:t xml:space="preserve">various </w:t>
      </w:r>
      <w:r w:rsidRPr="00991117">
        <w:rPr>
          <w:rFonts w:ascii="Cambria" w:hAnsi="Cambria"/>
          <w:szCs w:val="24"/>
        </w:rPr>
        <w:t xml:space="preserve">machine learning models and regularly updated </w:t>
      </w:r>
      <w:r>
        <w:rPr>
          <w:rFonts w:ascii="Cambria" w:hAnsi="Cambria"/>
          <w:szCs w:val="24"/>
        </w:rPr>
        <w:t xml:space="preserve">them </w:t>
      </w:r>
      <w:r w:rsidRPr="00991117">
        <w:rPr>
          <w:rFonts w:ascii="Cambria" w:hAnsi="Cambria"/>
          <w:szCs w:val="24"/>
        </w:rPr>
        <w:t>with quarterly</w:t>
      </w:r>
      <w:r>
        <w:rPr>
          <w:rFonts w:ascii="Cambria" w:hAnsi="Cambria"/>
          <w:szCs w:val="24"/>
        </w:rPr>
        <w:t xml:space="preserve"> </w:t>
      </w:r>
      <w:r w:rsidRPr="00991117">
        <w:rPr>
          <w:rFonts w:ascii="Cambria" w:hAnsi="Cambria"/>
          <w:szCs w:val="24"/>
        </w:rPr>
        <w:t>development with new improvements</w:t>
      </w:r>
    </w:p>
    <w:p w14:paraId="47D83CEF" w14:textId="52F0FC75" w:rsidR="00BE2D29" w:rsidRPr="00991117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Moved the data science eco system into </w:t>
      </w:r>
      <w:r w:rsidR="007E0C78">
        <w:rPr>
          <w:rFonts w:ascii="Cambria" w:hAnsi="Cambria"/>
          <w:b/>
          <w:szCs w:val="24"/>
        </w:rPr>
        <w:t>G</w:t>
      </w:r>
      <w:r w:rsidRPr="007E0C78">
        <w:rPr>
          <w:rFonts w:ascii="Cambria" w:hAnsi="Cambria"/>
          <w:b/>
          <w:szCs w:val="24"/>
        </w:rPr>
        <w:t>it version control</w:t>
      </w:r>
      <w:r w:rsidRPr="00991117">
        <w:rPr>
          <w:rFonts w:ascii="Cambria" w:hAnsi="Cambria"/>
          <w:szCs w:val="24"/>
        </w:rPr>
        <w:t xml:space="preserve"> to track changes across teams</w:t>
      </w:r>
    </w:p>
    <w:p w14:paraId="4DA68845" w14:textId="77777777" w:rsidR="00BE2D29" w:rsidRPr="00991117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lastRenderedPageBreak/>
        <w:t>Created Data Quality Scripts using </w:t>
      </w:r>
      <w:r w:rsidRPr="003C0045">
        <w:rPr>
          <w:rFonts w:ascii="Cambria" w:hAnsi="Cambria"/>
          <w:b/>
          <w:szCs w:val="24"/>
        </w:rPr>
        <w:t>SQL</w:t>
      </w:r>
      <w:r w:rsidRPr="00991117">
        <w:rPr>
          <w:rFonts w:ascii="Cambria" w:hAnsi="Cambria"/>
          <w:szCs w:val="24"/>
        </w:rPr>
        <w:t> and </w:t>
      </w:r>
      <w:r w:rsidRPr="003C0045">
        <w:rPr>
          <w:rFonts w:ascii="Cambria" w:hAnsi="Cambria"/>
          <w:b/>
          <w:szCs w:val="24"/>
        </w:rPr>
        <w:t>Hive</w:t>
      </w:r>
      <w:r w:rsidRPr="00991117">
        <w:rPr>
          <w:rFonts w:ascii="Cambria" w:hAnsi="Cambria"/>
          <w:szCs w:val="24"/>
        </w:rPr>
        <w:t> to validate successful data load and quality of the data</w:t>
      </w:r>
      <w:r>
        <w:rPr>
          <w:rFonts w:ascii="Cambria" w:hAnsi="Cambria"/>
          <w:szCs w:val="24"/>
        </w:rPr>
        <w:t xml:space="preserve">, </w:t>
      </w:r>
      <w:r w:rsidRPr="00991117">
        <w:rPr>
          <w:rFonts w:ascii="Cambria" w:hAnsi="Cambria"/>
          <w:szCs w:val="24"/>
        </w:rPr>
        <w:t xml:space="preserve">various types of </w:t>
      </w:r>
      <w:r w:rsidRPr="003C0045">
        <w:rPr>
          <w:rFonts w:ascii="Cambria" w:hAnsi="Cambria"/>
          <w:b/>
          <w:szCs w:val="24"/>
        </w:rPr>
        <w:t>data visualizations using Python and Tableau</w:t>
      </w:r>
      <w:r w:rsidRPr="00991117">
        <w:rPr>
          <w:rFonts w:ascii="Cambria" w:hAnsi="Cambria"/>
          <w:szCs w:val="24"/>
        </w:rPr>
        <w:t>.</w:t>
      </w:r>
    </w:p>
    <w:p w14:paraId="08C6AB0B" w14:textId="77777777" w:rsidR="00BE2D29" w:rsidRPr="00991117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Document</w:t>
      </w:r>
      <w:r>
        <w:rPr>
          <w:rFonts w:ascii="Cambria" w:hAnsi="Cambria"/>
          <w:szCs w:val="24"/>
        </w:rPr>
        <w:t>ed</w:t>
      </w:r>
      <w:r w:rsidRPr="00991117">
        <w:rPr>
          <w:rFonts w:ascii="Cambria" w:hAnsi="Cambria"/>
          <w:szCs w:val="24"/>
        </w:rPr>
        <w:t xml:space="preserve"> the complete process flow to describe program development,</w:t>
      </w:r>
      <w:r>
        <w:rPr>
          <w:rFonts w:ascii="Cambria" w:hAnsi="Cambria"/>
          <w:szCs w:val="24"/>
        </w:rPr>
        <w:t xml:space="preserve"> </w:t>
      </w:r>
      <w:r w:rsidRPr="00991117">
        <w:rPr>
          <w:rFonts w:ascii="Cambria" w:hAnsi="Cambria"/>
          <w:szCs w:val="24"/>
        </w:rPr>
        <w:t>testing, logic, and implementation, application integration, coding.</w:t>
      </w:r>
    </w:p>
    <w:p w14:paraId="489C6EA8" w14:textId="77777777" w:rsidR="00BE2D29" w:rsidRPr="00991117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Involved in defining the business/transformation rules applied for sales and service data.</w:t>
      </w:r>
    </w:p>
    <w:p w14:paraId="3D34F068" w14:textId="3A708F07" w:rsidR="00BE2D29" w:rsidRDefault="00BE2D29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Worked with internal architects and assisted in the development of current and target state data architectures.</w:t>
      </w:r>
    </w:p>
    <w:p w14:paraId="0B09B513" w14:textId="69AFCE7D" w:rsidR="00247926" w:rsidRPr="00BA2C4A" w:rsidRDefault="00BA2C4A" w:rsidP="00337D03">
      <w:pPr>
        <w:spacing w:line="480" w:lineRule="auto"/>
        <w:ind w:hanging="270"/>
        <w:jc w:val="both"/>
        <w:rPr>
          <w:rFonts w:ascii="Cambria" w:hAnsi="Cambria"/>
          <w:szCs w:val="24"/>
        </w:rPr>
      </w:pPr>
      <w:r w:rsidRPr="00BA2C4A">
        <w:rPr>
          <w:rFonts w:ascii="Cambria" w:hAnsi="Cambria"/>
          <w:b/>
          <w:szCs w:val="24"/>
        </w:rPr>
        <w:t xml:space="preserve">Environment: </w:t>
      </w:r>
      <w:r w:rsidRPr="00BA2C4A">
        <w:rPr>
          <w:rFonts w:ascii="Cambria" w:hAnsi="Cambria"/>
          <w:szCs w:val="24"/>
        </w:rPr>
        <w:t xml:space="preserve"> Python, R, R, Linux, Power BI, MSSQL, SQL Server, Hive, Git</w:t>
      </w:r>
      <w:r w:rsidR="00B0074D">
        <w:rPr>
          <w:rFonts w:ascii="Cambria" w:hAnsi="Cambria"/>
          <w:szCs w:val="24"/>
        </w:rPr>
        <w:t>, AWS</w:t>
      </w:r>
      <w:r w:rsidR="00247926">
        <w:rPr>
          <w:rFonts w:ascii="Cambria" w:hAnsi="Cambria"/>
          <w:szCs w:val="24"/>
        </w:rPr>
        <w:t>.</w:t>
      </w:r>
    </w:p>
    <w:p w14:paraId="325566BD" w14:textId="6F60321D" w:rsidR="0016140A" w:rsidRDefault="00B57B26" w:rsidP="00337D03">
      <w:pPr>
        <w:pStyle w:val="Heading2"/>
        <w:pBdr>
          <w:top w:val="single" w:sz="4" w:space="1" w:color="auto"/>
        </w:pBdr>
        <w:spacing w:before="0" w:line="480" w:lineRule="auto"/>
        <w:ind w:left="-90" w:right="-180" w:hanging="180"/>
      </w:pPr>
      <w:r>
        <w:rPr>
          <w:b/>
          <w:i/>
        </w:rPr>
        <w:t>BCBS</w:t>
      </w:r>
      <w:r w:rsidR="00010D32">
        <w:rPr>
          <w:b/>
          <w:i/>
        </w:rPr>
        <w:t>,</w:t>
      </w:r>
      <w:r w:rsidR="0016140A">
        <w:t xml:space="preserve"> </w:t>
      </w:r>
      <w:r w:rsidR="0016140A">
        <w:rPr>
          <w:b/>
        </w:rPr>
        <w:t>Data Analys</w:t>
      </w:r>
      <w:r w:rsidR="003F3F76">
        <w:rPr>
          <w:b/>
        </w:rPr>
        <w:t>t</w:t>
      </w:r>
      <w:r w:rsidR="003F3F76">
        <w:rPr>
          <w:b/>
        </w:rPr>
        <w:tab/>
      </w:r>
      <w:r>
        <w:t>Chicago,IL</w:t>
      </w:r>
      <w:r>
        <w:tab/>
      </w:r>
      <w:r w:rsidR="0016140A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140A">
        <w:t>May 2012</w:t>
      </w:r>
      <w:r w:rsidR="007E0C78">
        <w:t xml:space="preserve"> </w:t>
      </w:r>
      <w:r w:rsidR="0016140A">
        <w:t xml:space="preserve">- </w:t>
      </w:r>
      <w:r w:rsidR="007E0C78">
        <w:t>Feb</w:t>
      </w:r>
      <w:r w:rsidR="0016140A">
        <w:t xml:space="preserve"> 201</w:t>
      </w:r>
      <w:r w:rsidR="007E0C78">
        <w:t>5</w:t>
      </w:r>
    </w:p>
    <w:p w14:paraId="3D68DB2B" w14:textId="77777777" w:rsidR="0016140A" w:rsidRPr="00991117" w:rsidRDefault="0016140A" w:rsidP="00337D03">
      <w:pPr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b/>
          <w:szCs w:val="24"/>
        </w:rPr>
        <w:t>Responsibilities</w:t>
      </w:r>
      <w:r w:rsidRPr="00991117">
        <w:rPr>
          <w:rFonts w:ascii="Cambria" w:hAnsi="Cambria"/>
          <w:szCs w:val="24"/>
        </w:rPr>
        <w:t>:</w:t>
      </w:r>
    </w:p>
    <w:p w14:paraId="7AACDC08" w14:textId="56BC2C9D" w:rsidR="0016140A" w:rsidRPr="00991117" w:rsidRDefault="0016140A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Developed Machine learning models that predict and optimize product performance</w:t>
      </w:r>
    </w:p>
    <w:p w14:paraId="0C08783A" w14:textId="453A6E51" w:rsidR="0016140A" w:rsidRDefault="0016140A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Co-supported the pilot </w:t>
      </w:r>
      <w:r w:rsidRPr="007E0C78">
        <w:rPr>
          <w:rFonts w:ascii="Cambria" w:hAnsi="Cambria"/>
          <w:b/>
          <w:szCs w:val="24"/>
        </w:rPr>
        <w:t>data science</w:t>
      </w:r>
      <w:r w:rsidRPr="00991117">
        <w:rPr>
          <w:rFonts w:ascii="Cambria" w:hAnsi="Cambria"/>
          <w:szCs w:val="24"/>
        </w:rPr>
        <w:t xml:space="preserve"> group with </w:t>
      </w:r>
      <w:r w:rsidRPr="007E0C78">
        <w:rPr>
          <w:rFonts w:ascii="Cambria" w:hAnsi="Cambria"/>
          <w:b/>
          <w:szCs w:val="24"/>
        </w:rPr>
        <w:t>data architecture</w:t>
      </w:r>
      <w:r w:rsidRPr="00991117">
        <w:rPr>
          <w:rFonts w:ascii="Cambria" w:hAnsi="Cambria"/>
          <w:szCs w:val="24"/>
        </w:rPr>
        <w:t xml:space="preserve"> and </w:t>
      </w:r>
      <w:r w:rsidRPr="007E0C78">
        <w:rPr>
          <w:rFonts w:ascii="Cambria" w:hAnsi="Cambria"/>
          <w:b/>
          <w:szCs w:val="24"/>
        </w:rPr>
        <w:t>data cleaning</w:t>
      </w:r>
      <w:r w:rsidRPr="00991117">
        <w:rPr>
          <w:rFonts w:ascii="Cambria" w:hAnsi="Cambria"/>
          <w:szCs w:val="24"/>
        </w:rPr>
        <w:t xml:space="preserve"> whose projects generated a savings of $1</w:t>
      </w:r>
      <w:r w:rsidR="009857A3" w:rsidRPr="00991117">
        <w:rPr>
          <w:rFonts w:ascii="Cambria" w:hAnsi="Cambria"/>
          <w:szCs w:val="24"/>
        </w:rPr>
        <w:t>3</w:t>
      </w:r>
      <w:r w:rsidRPr="00991117">
        <w:rPr>
          <w:rFonts w:ascii="Cambria" w:hAnsi="Cambria"/>
          <w:szCs w:val="24"/>
        </w:rPr>
        <w:t xml:space="preserve">0,000 in company </w:t>
      </w:r>
      <w:r w:rsidR="007E0C78">
        <w:rPr>
          <w:rFonts w:ascii="Cambria" w:hAnsi="Cambria"/>
          <w:szCs w:val="24"/>
        </w:rPr>
        <w:t>operating</w:t>
      </w:r>
      <w:r w:rsidRPr="00991117">
        <w:rPr>
          <w:rFonts w:ascii="Cambria" w:hAnsi="Cambria"/>
          <w:szCs w:val="24"/>
        </w:rPr>
        <w:t xml:space="preserve"> costs</w:t>
      </w:r>
    </w:p>
    <w:p w14:paraId="59FB06CD" w14:textId="3E7D3BD9" w:rsidR="00012890" w:rsidRPr="00991117" w:rsidRDefault="00012890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012890">
        <w:rPr>
          <w:rFonts w:ascii="Cambria" w:hAnsi="Cambria"/>
          <w:szCs w:val="24"/>
        </w:rPr>
        <w:t>Redefined many attributes and relationships in the reverse engineered model and cleansed unwanted tables/ columns as part of data analysis responsibilities</w:t>
      </w:r>
    </w:p>
    <w:p w14:paraId="5FEBE9E5" w14:textId="080AB88C" w:rsidR="0016140A" w:rsidRPr="00991117" w:rsidRDefault="0016140A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Collaborated with key business executives to understand organizational needs and appropriate use cases for nascent and existing machine</w:t>
      </w:r>
    </w:p>
    <w:p w14:paraId="1E567B2C" w14:textId="07AB22C9" w:rsidR="0016140A" w:rsidRPr="00991117" w:rsidRDefault="00E670FC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 xml:space="preserve">Involved in </w:t>
      </w:r>
      <w:r w:rsidRPr="007E0C78">
        <w:rPr>
          <w:rFonts w:ascii="Cambria" w:hAnsi="Cambria"/>
          <w:b/>
          <w:szCs w:val="24"/>
        </w:rPr>
        <w:t>Normalization</w:t>
      </w:r>
      <w:r w:rsidR="0045314B" w:rsidRPr="00991117">
        <w:rPr>
          <w:rFonts w:ascii="Cambria" w:hAnsi="Cambria"/>
          <w:szCs w:val="24"/>
        </w:rPr>
        <w:t xml:space="preserve"> (up to </w:t>
      </w:r>
      <w:r w:rsidRPr="00991117">
        <w:rPr>
          <w:rFonts w:ascii="Cambria" w:hAnsi="Cambria"/>
          <w:szCs w:val="24"/>
        </w:rPr>
        <w:t xml:space="preserve">3rd normal form), </w:t>
      </w:r>
      <w:r w:rsidRPr="007E0C78">
        <w:rPr>
          <w:rFonts w:ascii="Cambria" w:hAnsi="Cambria"/>
          <w:b/>
          <w:szCs w:val="24"/>
        </w:rPr>
        <w:t>De-normalization</w:t>
      </w:r>
      <w:r w:rsidRPr="00991117">
        <w:rPr>
          <w:rFonts w:ascii="Cambria" w:hAnsi="Cambria"/>
          <w:szCs w:val="24"/>
        </w:rPr>
        <w:t xml:space="preserve"> (</w:t>
      </w:r>
      <w:r w:rsidRPr="007E0C78">
        <w:rPr>
          <w:rFonts w:ascii="Cambria" w:hAnsi="Cambria"/>
          <w:b/>
          <w:szCs w:val="24"/>
        </w:rPr>
        <w:t>Star Schema</w:t>
      </w:r>
      <w:r w:rsidRPr="00991117">
        <w:rPr>
          <w:rFonts w:ascii="Cambria" w:hAnsi="Cambria"/>
          <w:szCs w:val="24"/>
        </w:rPr>
        <w:t xml:space="preserve"> for Data Warehousing.</w:t>
      </w:r>
      <w:r w:rsidR="0045314B" w:rsidRPr="00991117">
        <w:rPr>
          <w:rFonts w:ascii="Cambria" w:hAnsi="Cambria"/>
          <w:szCs w:val="24"/>
        </w:rPr>
        <w:t>)</w:t>
      </w:r>
      <w:r w:rsidR="008F3BDE" w:rsidRPr="00991117">
        <w:rPr>
          <w:rFonts w:ascii="Cambria" w:hAnsi="Cambria"/>
          <w:szCs w:val="24"/>
        </w:rPr>
        <w:t xml:space="preserve"> of </w:t>
      </w:r>
      <w:r w:rsidR="008F3BDE" w:rsidRPr="007E0C78">
        <w:rPr>
          <w:rFonts w:ascii="Cambria" w:hAnsi="Cambria"/>
          <w:b/>
          <w:szCs w:val="24"/>
        </w:rPr>
        <w:t>databases</w:t>
      </w:r>
      <w:r w:rsidR="008F3BDE" w:rsidRPr="00991117">
        <w:rPr>
          <w:rFonts w:ascii="Cambria" w:hAnsi="Cambria"/>
          <w:szCs w:val="24"/>
        </w:rPr>
        <w:t xml:space="preserve"> and setup the </w:t>
      </w:r>
      <w:r w:rsidR="008F3BDE" w:rsidRPr="007E0C78">
        <w:rPr>
          <w:rFonts w:ascii="Cambria" w:hAnsi="Cambria"/>
          <w:b/>
          <w:szCs w:val="24"/>
        </w:rPr>
        <w:t>pipelines</w:t>
      </w:r>
      <w:r w:rsidR="008F3BDE" w:rsidRPr="00991117">
        <w:rPr>
          <w:rFonts w:ascii="Cambria" w:hAnsi="Cambria"/>
          <w:szCs w:val="24"/>
        </w:rPr>
        <w:t xml:space="preserve"> for various reports generation</w:t>
      </w:r>
    </w:p>
    <w:p w14:paraId="0BAC4CEE" w14:textId="0211FCF5" w:rsidR="00E670FC" w:rsidRPr="00991117" w:rsidRDefault="00CC554D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991117">
        <w:rPr>
          <w:rFonts w:ascii="Cambria" w:hAnsi="Cambria"/>
          <w:szCs w:val="24"/>
        </w:rPr>
        <w:t>Prepared </w:t>
      </w:r>
      <w:r w:rsidR="00025B85" w:rsidRPr="00991117">
        <w:rPr>
          <w:rFonts w:ascii="Cambria" w:hAnsi="Cambria"/>
          <w:szCs w:val="24"/>
        </w:rPr>
        <w:t xml:space="preserve">weekly and quarterly required </w:t>
      </w:r>
      <w:r w:rsidRPr="007E0C78">
        <w:rPr>
          <w:rFonts w:ascii="Cambria" w:hAnsi="Cambria"/>
          <w:b/>
          <w:szCs w:val="24"/>
        </w:rPr>
        <w:t>Data Visualization</w:t>
      </w:r>
      <w:r w:rsidRPr="00991117">
        <w:rPr>
          <w:rFonts w:ascii="Cambria" w:hAnsi="Cambria"/>
          <w:szCs w:val="24"/>
        </w:rPr>
        <w:t xml:space="preserve"> reports for management using </w:t>
      </w:r>
      <w:r w:rsidRPr="007E0C78">
        <w:rPr>
          <w:rFonts w:ascii="Cambria" w:hAnsi="Cambria"/>
          <w:b/>
          <w:szCs w:val="24"/>
        </w:rPr>
        <w:t>R</w:t>
      </w:r>
      <w:r w:rsidR="007E0C78">
        <w:rPr>
          <w:rFonts w:ascii="Cambria" w:hAnsi="Cambria"/>
          <w:b/>
          <w:szCs w:val="24"/>
        </w:rPr>
        <w:t xml:space="preserve"> programming</w:t>
      </w:r>
    </w:p>
    <w:p w14:paraId="03B31FB3" w14:textId="50102B43" w:rsidR="00862037" w:rsidRPr="007719B4" w:rsidRDefault="00D801A1" w:rsidP="00247926">
      <w:pPr>
        <w:pStyle w:val="ListParagraph"/>
        <w:numPr>
          <w:ilvl w:val="0"/>
          <w:numId w:val="14"/>
        </w:numPr>
        <w:ind w:left="360"/>
        <w:jc w:val="both"/>
        <w:rPr>
          <w:sz w:val="20"/>
        </w:rPr>
      </w:pPr>
      <w:r w:rsidRPr="00991117">
        <w:rPr>
          <w:rFonts w:ascii="Cambria" w:hAnsi="Cambria"/>
          <w:szCs w:val="24"/>
        </w:rPr>
        <w:t xml:space="preserve">Responsible for </w:t>
      </w:r>
      <w:r w:rsidRPr="007E0C78">
        <w:rPr>
          <w:rFonts w:ascii="Cambria" w:hAnsi="Cambria"/>
          <w:b/>
          <w:szCs w:val="24"/>
        </w:rPr>
        <w:t>quantitative analysis</w:t>
      </w:r>
      <w:r w:rsidRPr="00991117">
        <w:rPr>
          <w:rFonts w:ascii="Cambria" w:hAnsi="Cambria"/>
          <w:szCs w:val="24"/>
        </w:rPr>
        <w:t xml:space="preserve"> of </w:t>
      </w:r>
      <w:r w:rsidRPr="007E0C78">
        <w:rPr>
          <w:rFonts w:ascii="Cambria" w:hAnsi="Cambria"/>
          <w:b/>
          <w:szCs w:val="24"/>
        </w:rPr>
        <w:t>structured and semi-structured data</w:t>
      </w:r>
      <w:r w:rsidRPr="00991117">
        <w:rPr>
          <w:rFonts w:ascii="Cambria" w:hAnsi="Cambria"/>
          <w:szCs w:val="24"/>
        </w:rPr>
        <w:t>, working in small teams to develop, test, and harden advanced analytical models as required.</w:t>
      </w:r>
    </w:p>
    <w:p w14:paraId="17587D7D" w14:textId="6FB5E409" w:rsidR="007719B4" w:rsidRPr="006C1BA5" w:rsidRDefault="00012890" w:rsidP="00247926">
      <w:pPr>
        <w:pStyle w:val="ListParagraph"/>
        <w:numPr>
          <w:ilvl w:val="0"/>
          <w:numId w:val="14"/>
        </w:numPr>
        <w:ind w:left="360"/>
        <w:jc w:val="both"/>
        <w:rPr>
          <w:rFonts w:ascii="Cambria" w:hAnsi="Cambria"/>
          <w:szCs w:val="24"/>
        </w:rPr>
      </w:pPr>
      <w:r w:rsidRPr="00012890">
        <w:rPr>
          <w:rFonts w:ascii="Cambria" w:hAnsi="Cambria"/>
          <w:szCs w:val="24"/>
        </w:rPr>
        <w:t xml:space="preserve">Performed extensive </w:t>
      </w:r>
      <w:r w:rsidRPr="007E0C78">
        <w:rPr>
          <w:rFonts w:ascii="Cambria" w:hAnsi="Cambria"/>
          <w:b/>
          <w:szCs w:val="24"/>
        </w:rPr>
        <w:t>requirement analysis</w:t>
      </w:r>
      <w:r w:rsidRPr="00012890">
        <w:rPr>
          <w:rFonts w:ascii="Cambria" w:hAnsi="Cambria"/>
          <w:szCs w:val="24"/>
        </w:rPr>
        <w:t xml:space="preserve"> and developed use cases and </w:t>
      </w:r>
      <w:r w:rsidRPr="007E0C78">
        <w:rPr>
          <w:rFonts w:ascii="Cambria" w:hAnsi="Cambria"/>
          <w:b/>
          <w:szCs w:val="24"/>
        </w:rPr>
        <w:t>Workflow Diagrams</w:t>
      </w:r>
    </w:p>
    <w:p w14:paraId="5F7C4829" w14:textId="4D7441FA" w:rsidR="001764A6" w:rsidRPr="0033322B" w:rsidRDefault="001764A6" w:rsidP="00247926">
      <w:pPr>
        <w:rPr>
          <w:rFonts w:ascii="Cambria" w:hAnsi="Cambria"/>
          <w:sz w:val="24"/>
        </w:rPr>
      </w:pPr>
    </w:p>
    <w:sectPr w:rsidR="001764A6" w:rsidRPr="0033322B" w:rsidSect="001E567C">
      <w:headerReference w:type="default" r:id="rId8"/>
      <w:footerReference w:type="default" r:id="rId9"/>
      <w:headerReference w:type="first" r:id="rId10"/>
      <w:pgSz w:w="12240" w:h="15840"/>
      <w:pgMar w:top="168" w:right="720" w:bottom="1080" w:left="81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D224C" w14:textId="77777777" w:rsidR="005D7911" w:rsidRDefault="005D7911">
      <w:pPr>
        <w:spacing w:line="240" w:lineRule="auto"/>
      </w:pPr>
      <w:r>
        <w:separator/>
      </w:r>
    </w:p>
  </w:endnote>
  <w:endnote w:type="continuationSeparator" w:id="0">
    <w:p w14:paraId="71ED14FE" w14:textId="77777777" w:rsidR="005D7911" w:rsidRDefault="005D7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3C5DDF" w14:textId="77777777" w:rsidR="00D2084A" w:rsidRDefault="00D2084A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57B26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63F6E" w14:textId="77777777" w:rsidR="005D7911" w:rsidRDefault="005D7911">
      <w:pPr>
        <w:spacing w:line="240" w:lineRule="auto"/>
      </w:pPr>
      <w:r>
        <w:separator/>
      </w:r>
    </w:p>
  </w:footnote>
  <w:footnote w:type="continuationSeparator" w:id="0">
    <w:p w14:paraId="6D7A4BE6" w14:textId="77777777" w:rsidR="005D7911" w:rsidRDefault="005D79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4975C" w14:textId="598103C1" w:rsidR="00381FA7" w:rsidRDefault="00381FA7">
    <w:pPr>
      <w:spacing w:line="264" w:lineRule="auto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EF4F0F" wp14:editId="6AB8B3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0BFC019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81855a [1614]" strokeweight="1.25pt">
              <w10:wrap anchorx="page" anchory="page"/>
            </v:rect>
          </w:pict>
        </mc:Fallback>
      </mc:AlternateContent>
    </w:r>
  </w:p>
  <w:p w14:paraId="2F2012A6" w14:textId="77777777" w:rsidR="00381FA7" w:rsidRDefault="00381F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E21D4" w14:textId="77777777" w:rsidR="00381FA7" w:rsidRDefault="00381FA7">
    <w:pPr>
      <w:spacing w:line="264" w:lineRule="auto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74860E" wp14:editId="544777D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076D73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81855a [1614]" strokeweight="1.25pt">
              <w10:wrap anchorx="page" anchory="page"/>
            </v:rect>
          </w:pict>
        </mc:Fallback>
      </mc:AlternateContent>
    </w:r>
    <w:sdt>
      <w:sdtPr>
        <w:rPr>
          <w:color w:val="0096CE" w:themeColor="accent1"/>
          <w:sz w:val="20"/>
          <w:szCs w:val="20"/>
        </w:rPr>
        <w:alias w:val="Title"/>
        <w:id w:val="621269527"/>
        <w:placeholder>
          <w:docPart w:val="362FCC1488E34A8D8B65F05303EC9BB2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0096CE" w:themeColor="accent1"/>
            <w:sz w:val="20"/>
            <w:szCs w:val="20"/>
          </w:rPr>
          <w:t>[Document title]</w:t>
        </w:r>
      </w:sdtContent>
    </w:sdt>
  </w:p>
  <w:p w14:paraId="51F49715" w14:textId="77777777" w:rsidR="004E5901" w:rsidRDefault="004E59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74B55"/>
    <w:multiLevelType w:val="multilevel"/>
    <w:tmpl w:val="79E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2E4A15"/>
    <w:multiLevelType w:val="hybridMultilevel"/>
    <w:tmpl w:val="BD28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6DB9"/>
    <w:multiLevelType w:val="multilevel"/>
    <w:tmpl w:val="5FE6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8F7E56"/>
    <w:multiLevelType w:val="hybridMultilevel"/>
    <w:tmpl w:val="876CCA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498A7FBD"/>
    <w:multiLevelType w:val="multilevel"/>
    <w:tmpl w:val="A51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3522E5A"/>
    <w:multiLevelType w:val="hybridMultilevel"/>
    <w:tmpl w:val="E4C6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2B1F0A"/>
    <w:multiLevelType w:val="hybridMultilevel"/>
    <w:tmpl w:val="E0FA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4856BD"/>
    <w:multiLevelType w:val="multilevel"/>
    <w:tmpl w:val="D6F8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540D50"/>
    <w:multiLevelType w:val="multilevel"/>
    <w:tmpl w:val="F3F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21"/>
  </w:num>
  <w:num w:numId="14">
    <w:abstractNumId w:val="12"/>
  </w:num>
  <w:num w:numId="15">
    <w:abstractNumId w:val="13"/>
  </w:num>
  <w:num w:numId="16">
    <w:abstractNumId w:val="14"/>
  </w:num>
  <w:num w:numId="17">
    <w:abstractNumId w:val="13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4A"/>
    <w:rsid w:val="00010D32"/>
    <w:rsid w:val="00012890"/>
    <w:rsid w:val="00025B85"/>
    <w:rsid w:val="000425C6"/>
    <w:rsid w:val="000454CA"/>
    <w:rsid w:val="00051EE4"/>
    <w:rsid w:val="00064FC7"/>
    <w:rsid w:val="00075B82"/>
    <w:rsid w:val="00093E7E"/>
    <w:rsid w:val="000C5155"/>
    <w:rsid w:val="000F1DC7"/>
    <w:rsid w:val="000F69FE"/>
    <w:rsid w:val="0011638E"/>
    <w:rsid w:val="00126364"/>
    <w:rsid w:val="00130646"/>
    <w:rsid w:val="00152452"/>
    <w:rsid w:val="00153E6A"/>
    <w:rsid w:val="00160529"/>
    <w:rsid w:val="0016140A"/>
    <w:rsid w:val="00164DF7"/>
    <w:rsid w:val="0016789B"/>
    <w:rsid w:val="001764A6"/>
    <w:rsid w:val="00177872"/>
    <w:rsid w:val="00183145"/>
    <w:rsid w:val="001920DD"/>
    <w:rsid w:val="00193A65"/>
    <w:rsid w:val="001B0443"/>
    <w:rsid w:val="001B4643"/>
    <w:rsid w:val="001D732B"/>
    <w:rsid w:val="001E567C"/>
    <w:rsid w:val="001F1710"/>
    <w:rsid w:val="001F46C3"/>
    <w:rsid w:val="00211273"/>
    <w:rsid w:val="00211488"/>
    <w:rsid w:val="00213E93"/>
    <w:rsid w:val="00213F41"/>
    <w:rsid w:val="002261ED"/>
    <w:rsid w:val="00232146"/>
    <w:rsid w:val="002379F7"/>
    <w:rsid w:val="00246251"/>
    <w:rsid w:val="00247926"/>
    <w:rsid w:val="002962A7"/>
    <w:rsid w:val="002B3B79"/>
    <w:rsid w:val="002E005D"/>
    <w:rsid w:val="002E1840"/>
    <w:rsid w:val="002F3392"/>
    <w:rsid w:val="002F47D4"/>
    <w:rsid w:val="0033322B"/>
    <w:rsid w:val="003375A3"/>
    <w:rsid w:val="00337C64"/>
    <w:rsid w:val="00337D03"/>
    <w:rsid w:val="00361A21"/>
    <w:rsid w:val="00367016"/>
    <w:rsid w:val="00371551"/>
    <w:rsid w:val="0037548E"/>
    <w:rsid w:val="00381349"/>
    <w:rsid w:val="00381FA7"/>
    <w:rsid w:val="003A0357"/>
    <w:rsid w:val="003C0045"/>
    <w:rsid w:val="003C01D8"/>
    <w:rsid w:val="003C2297"/>
    <w:rsid w:val="003D5A8C"/>
    <w:rsid w:val="003E7996"/>
    <w:rsid w:val="003F3B40"/>
    <w:rsid w:val="003F3F76"/>
    <w:rsid w:val="003F76CB"/>
    <w:rsid w:val="00402AB2"/>
    <w:rsid w:val="00405775"/>
    <w:rsid w:val="00427F1E"/>
    <w:rsid w:val="004342EC"/>
    <w:rsid w:val="00434C14"/>
    <w:rsid w:val="004459B3"/>
    <w:rsid w:val="0045314B"/>
    <w:rsid w:val="00462C8F"/>
    <w:rsid w:val="00464EB4"/>
    <w:rsid w:val="00465EF5"/>
    <w:rsid w:val="00477D03"/>
    <w:rsid w:val="004844D0"/>
    <w:rsid w:val="00490268"/>
    <w:rsid w:val="004A1ADD"/>
    <w:rsid w:val="004A5D05"/>
    <w:rsid w:val="004B72D4"/>
    <w:rsid w:val="004C0978"/>
    <w:rsid w:val="004C3892"/>
    <w:rsid w:val="004E5901"/>
    <w:rsid w:val="004F6A9E"/>
    <w:rsid w:val="00527E3B"/>
    <w:rsid w:val="00530E75"/>
    <w:rsid w:val="005608AB"/>
    <w:rsid w:val="005648FD"/>
    <w:rsid w:val="005834CC"/>
    <w:rsid w:val="00592F05"/>
    <w:rsid w:val="00596B6D"/>
    <w:rsid w:val="005B7925"/>
    <w:rsid w:val="005D7911"/>
    <w:rsid w:val="00637106"/>
    <w:rsid w:val="00637F2D"/>
    <w:rsid w:val="006472C0"/>
    <w:rsid w:val="00663FC1"/>
    <w:rsid w:val="00690174"/>
    <w:rsid w:val="006964C8"/>
    <w:rsid w:val="006C1BA5"/>
    <w:rsid w:val="006D3B8E"/>
    <w:rsid w:val="006E5641"/>
    <w:rsid w:val="006E5CC4"/>
    <w:rsid w:val="006E61DE"/>
    <w:rsid w:val="006F08F7"/>
    <w:rsid w:val="00712145"/>
    <w:rsid w:val="007143C3"/>
    <w:rsid w:val="00726583"/>
    <w:rsid w:val="0073379B"/>
    <w:rsid w:val="007432F3"/>
    <w:rsid w:val="00750142"/>
    <w:rsid w:val="00752755"/>
    <w:rsid w:val="007601FC"/>
    <w:rsid w:val="007627F5"/>
    <w:rsid w:val="00762984"/>
    <w:rsid w:val="00767261"/>
    <w:rsid w:val="007719B4"/>
    <w:rsid w:val="0077305E"/>
    <w:rsid w:val="00792B56"/>
    <w:rsid w:val="00793578"/>
    <w:rsid w:val="00794241"/>
    <w:rsid w:val="007C51D0"/>
    <w:rsid w:val="007C5D7D"/>
    <w:rsid w:val="007C6D48"/>
    <w:rsid w:val="007D2993"/>
    <w:rsid w:val="007D6EDE"/>
    <w:rsid w:val="007E0C78"/>
    <w:rsid w:val="00806E3B"/>
    <w:rsid w:val="00817DF5"/>
    <w:rsid w:val="008272DA"/>
    <w:rsid w:val="00862037"/>
    <w:rsid w:val="00880B75"/>
    <w:rsid w:val="008A1C52"/>
    <w:rsid w:val="008B2D0D"/>
    <w:rsid w:val="008B46C7"/>
    <w:rsid w:val="008C0E40"/>
    <w:rsid w:val="008C2E51"/>
    <w:rsid w:val="008E1E74"/>
    <w:rsid w:val="008E1F80"/>
    <w:rsid w:val="008F3BDE"/>
    <w:rsid w:val="00900257"/>
    <w:rsid w:val="0090206A"/>
    <w:rsid w:val="009111D7"/>
    <w:rsid w:val="0092346D"/>
    <w:rsid w:val="00954C54"/>
    <w:rsid w:val="009553B9"/>
    <w:rsid w:val="00957EE5"/>
    <w:rsid w:val="00971A48"/>
    <w:rsid w:val="00977EF8"/>
    <w:rsid w:val="00983DA8"/>
    <w:rsid w:val="009857A3"/>
    <w:rsid w:val="00991117"/>
    <w:rsid w:val="009A695A"/>
    <w:rsid w:val="009B3801"/>
    <w:rsid w:val="009B38E6"/>
    <w:rsid w:val="009D39AC"/>
    <w:rsid w:val="00A33E23"/>
    <w:rsid w:val="00A53891"/>
    <w:rsid w:val="00A603F6"/>
    <w:rsid w:val="00A97329"/>
    <w:rsid w:val="00AC3365"/>
    <w:rsid w:val="00AC4135"/>
    <w:rsid w:val="00AD7393"/>
    <w:rsid w:val="00AF6244"/>
    <w:rsid w:val="00B0074D"/>
    <w:rsid w:val="00B0548E"/>
    <w:rsid w:val="00B06F91"/>
    <w:rsid w:val="00B07ACC"/>
    <w:rsid w:val="00B14E73"/>
    <w:rsid w:val="00B20604"/>
    <w:rsid w:val="00B31FC8"/>
    <w:rsid w:val="00B550F6"/>
    <w:rsid w:val="00B57B26"/>
    <w:rsid w:val="00B65E6B"/>
    <w:rsid w:val="00B6605F"/>
    <w:rsid w:val="00B835EE"/>
    <w:rsid w:val="00BA2C4A"/>
    <w:rsid w:val="00BB2111"/>
    <w:rsid w:val="00BD5B36"/>
    <w:rsid w:val="00BE2D29"/>
    <w:rsid w:val="00BE3429"/>
    <w:rsid w:val="00BE5218"/>
    <w:rsid w:val="00BF632F"/>
    <w:rsid w:val="00C056DC"/>
    <w:rsid w:val="00C35398"/>
    <w:rsid w:val="00C57358"/>
    <w:rsid w:val="00C74AEB"/>
    <w:rsid w:val="00C773C5"/>
    <w:rsid w:val="00C8306D"/>
    <w:rsid w:val="00C85DA2"/>
    <w:rsid w:val="00C93AF0"/>
    <w:rsid w:val="00C96B54"/>
    <w:rsid w:val="00CA6DEB"/>
    <w:rsid w:val="00CB47D8"/>
    <w:rsid w:val="00CB6DA9"/>
    <w:rsid w:val="00CC554D"/>
    <w:rsid w:val="00D02B66"/>
    <w:rsid w:val="00D04AEF"/>
    <w:rsid w:val="00D136AC"/>
    <w:rsid w:val="00D2084A"/>
    <w:rsid w:val="00D3459E"/>
    <w:rsid w:val="00D44B68"/>
    <w:rsid w:val="00D469F8"/>
    <w:rsid w:val="00D54540"/>
    <w:rsid w:val="00D65933"/>
    <w:rsid w:val="00D77989"/>
    <w:rsid w:val="00D801A1"/>
    <w:rsid w:val="00D865D4"/>
    <w:rsid w:val="00DB0F4D"/>
    <w:rsid w:val="00DB29EE"/>
    <w:rsid w:val="00DB7951"/>
    <w:rsid w:val="00DC0330"/>
    <w:rsid w:val="00DC0D70"/>
    <w:rsid w:val="00DC304E"/>
    <w:rsid w:val="00DC55A9"/>
    <w:rsid w:val="00DE1502"/>
    <w:rsid w:val="00DE55F0"/>
    <w:rsid w:val="00DF7C83"/>
    <w:rsid w:val="00E10969"/>
    <w:rsid w:val="00E207A3"/>
    <w:rsid w:val="00E36974"/>
    <w:rsid w:val="00E54142"/>
    <w:rsid w:val="00E6238F"/>
    <w:rsid w:val="00E66251"/>
    <w:rsid w:val="00E670FC"/>
    <w:rsid w:val="00EB514D"/>
    <w:rsid w:val="00EC61EC"/>
    <w:rsid w:val="00ED7F69"/>
    <w:rsid w:val="00EE1F8E"/>
    <w:rsid w:val="00EE5251"/>
    <w:rsid w:val="00EF0CB5"/>
    <w:rsid w:val="00EF5151"/>
    <w:rsid w:val="00EF5D7C"/>
    <w:rsid w:val="00F02263"/>
    <w:rsid w:val="00F17584"/>
    <w:rsid w:val="00F24D57"/>
    <w:rsid w:val="00F45FBC"/>
    <w:rsid w:val="00F55DE6"/>
    <w:rsid w:val="00F84C56"/>
    <w:rsid w:val="00FA2B95"/>
    <w:rsid w:val="00FA40B0"/>
    <w:rsid w:val="00FB2565"/>
    <w:rsid w:val="00FB3B00"/>
    <w:rsid w:val="00FB54AB"/>
    <w:rsid w:val="00FB6C2D"/>
    <w:rsid w:val="00FC2C47"/>
    <w:rsid w:val="00FF6710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FA427"/>
  <w15:chartTrackingRefBased/>
  <w15:docId w15:val="{812139E3-94D2-4A38-92E9-BCE0D6FF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ED7F69"/>
  </w:style>
  <w:style w:type="character" w:customStyle="1" w:styleId="rezemp-highlightedfield-highlightedterm">
    <w:name w:val="rezemp-highlightedfield-highlightedterm"/>
    <w:basedOn w:val="DefaultParagraphFont"/>
    <w:rsid w:val="0077305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B4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l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2FCC1488E34A8D8B65F05303EC9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F2D45-885F-4336-9193-B6D8B3393E0F}"/>
      </w:docPartPr>
      <w:docPartBody>
        <w:p w:rsidR="005033E8" w:rsidRDefault="002C2F74" w:rsidP="002C2F74">
          <w:pPr>
            <w:pStyle w:val="362FCC1488E34A8D8B65F05303EC9BB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74"/>
    <w:rsid w:val="00121E3F"/>
    <w:rsid w:val="001C75BF"/>
    <w:rsid w:val="002A54FE"/>
    <w:rsid w:val="002C2F74"/>
    <w:rsid w:val="004A748C"/>
    <w:rsid w:val="005033E8"/>
    <w:rsid w:val="00510EC3"/>
    <w:rsid w:val="005269F9"/>
    <w:rsid w:val="005A1DBE"/>
    <w:rsid w:val="00762F5C"/>
    <w:rsid w:val="00787B9C"/>
    <w:rsid w:val="007F2808"/>
    <w:rsid w:val="00B24A5B"/>
    <w:rsid w:val="00B97603"/>
    <w:rsid w:val="00C21BA1"/>
    <w:rsid w:val="00E97E9D"/>
    <w:rsid w:val="00F8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5F0D91979C4283A0F5A55E4A372E1C">
    <w:name w:val="5F5F0D91979C4283A0F5A55E4A372E1C"/>
    <w:rsid w:val="002C2F74"/>
  </w:style>
  <w:style w:type="paragraph" w:customStyle="1" w:styleId="362FCC1488E34A8D8B65F05303EC9BB2">
    <w:name w:val="362FCC1488E34A8D8B65F05303EC9BB2"/>
    <w:rsid w:val="002C2F74"/>
  </w:style>
  <w:style w:type="paragraph" w:customStyle="1" w:styleId="67C71AA0DC224C04AB1A38CFEFD26B34">
    <w:name w:val="67C71AA0DC224C04AB1A38CFEFD26B34"/>
    <w:rsid w:val="002C2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856F1-7040-4EC6-9C30-2CC94B46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5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reddy</dc:creator>
  <cp:keywords/>
  <dc:description/>
  <cp:lastModifiedBy>Atul</cp:lastModifiedBy>
  <cp:revision>2</cp:revision>
  <cp:lastPrinted>2019-05-01T21:54:00Z</cp:lastPrinted>
  <dcterms:created xsi:type="dcterms:W3CDTF">2019-06-13T10:30:00Z</dcterms:created>
  <dcterms:modified xsi:type="dcterms:W3CDTF">2019-06-13T10:30:00Z</dcterms:modified>
</cp:coreProperties>
</file>