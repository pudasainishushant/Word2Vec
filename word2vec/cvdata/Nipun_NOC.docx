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FD" w:rsidRPr="00F2741C" w:rsidRDefault="00F36B8F" w:rsidP="00F2741C">
      <w:pPr>
        <w:pStyle w:val="Title"/>
        <w:pBdr>
          <w:bottom w:val="none" w:sz="0" w:space="0" w:color="auto"/>
        </w:pBdr>
        <w:tabs>
          <w:tab w:val="right" w:pos="7610"/>
        </w:tabs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4968875</wp:posOffset>
            </wp:positionH>
            <wp:positionV relativeFrom="margin">
              <wp:posOffset>-162560</wp:posOffset>
            </wp:positionV>
            <wp:extent cx="850900" cy="628015"/>
            <wp:effectExtent l="0" t="0" r="6350" b="635"/>
            <wp:wrapSquare wrapText="bothSides"/>
            <wp:docPr id="3" name="Picture 3" descr="C:\Users\foram\Desktop\jncia-jun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am\Desktop\jncia-junos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741C">
        <w:rPr>
          <w:rFonts w:ascii="Calibri" w:hAnsi="Calibri" w:cs="Calibri"/>
          <w:b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4006850</wp:posOffset>
            </wp:positionH>
            <wp:positionV relativeFrom="paragraph">
              <wp:posOffset>-361315</wp:posOffset>
            </wp:positionV>
            <wp:extent cx="962025" cy="952500"/>
            <wp:effectExtent l="0" t="0" r="9525" b="0"/>
            <wp:wrapNone/>
            <wp:docPr id="7" name="Picture 7" descr="Description: Description: ccn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cnp_m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2741C">
        <w:rPr>
          <w:rFonts w:ascii="Calibri" w:hAnsi="Calibri" w:cs="Calibri"/>
          <w:b/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3049270</wp:posOffset>
            </wp:positionH>
            <wp:positionV relativeFrom="paragraph">
              <wp:posOffset>-360680</wp:posOffset>
            </wp:positionV>
            <wp:extent cx="951230" cy="952500"/>
            <wp:effectExtent l="0" t="0" r="1270" b="0"/>
            <wp:wrapNone/>
            <wp:docPr id="6" name="Picture 9" descr="ccna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cna_me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E0C33" w:rsidRPr="00F2741C">
        <w:rPr>
          <w:rFonts w:ascii="Calibri" w:hAnsi="Calibri" w:cs="Calibri"/>
          <w:sz w:val="22"/>
          <w:szCs w:val="22"/>
        </w:rPr>
        <w:t>‍‍</w:t>
      </w:r>
      <w:r w:rsidRPr="00F2741C">
        <w:rPr>
          <w:rFonts w:ascii="Calibri" w:hAnsi="Calibri" w:cs="Calibri"/>
          <w:sz w:val="22"/>
          <w:szCs w:val="22"/>
        </w:rPr>
        <w:tab/>
      </w:r>
    </w:p>
    <w:p w:rsidR="00F2741C" w:rsidRPr="00F2741C" w:rsidRDefault="00F2741C" w:rsidP="00A614B9">
      <w:pPr>
        <w:pStyle w:val="NormalWeb"/>
        <w:shd w:val="clear" w:color="auto" w:fill="FFFFFF"/>
        <w:spacing w:before="0" w:beforeAutospacing="0" w:after="165" w:afterAutospacing="0" w:line="343" w:lineRule="atLeast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</w:p>
    <w:p w:rsidR="00F2741C" w:rsidRPr="00F2741C" w:rsidRDefault="00F2741C" w:rsidP="00A614B9">
      <w:pPr>
        <w:pStyle w:val="NormalWeb"/>
        <w:shd w:val="clear" w:color="auto" w:fill="FFFFFF"/>
        <w:spacing w:before="0" w:beforeAutospacing="0" w:after="165" w:afterAutospacing="0" w:line="343" w:lineRule="atLeast"/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  <w:shd w:val="clear" w:color="auto" w:fill="FFFFFF"/>
        </w:rPr>
        <w:t>Objective</w:t>
      </w:r>
    </w:p>
    <w:p w:rsidR="009D5323" w:rsidRPr="00F2741C" w:rsidRDefault="009D5323" w:rsidP="00A614B9">
      <w:pPr>
        <w:pStyle w:val="NormalWeb"/>
        <w:shd w:val="clear" w:color="auto" w:fill="FFFFFF"/>
        <w:spacing w:before="0" w:beforeAutospacing="0" w:after="165" w:afterAutospacing="0" w:line="343" w:lineRule="atLeast"/>
        <w:rPr>
          <w:rFonts w:ascii="Calibri" w:hAnsi="Calibri" w:cs="Calibri"/>
          <w:color w:val="333333"/>
          <w:sz w:val="22"/>
          <w:szCs w:val="22"/>
        </w:rPr>
      </w:pPr>
      <w:r w:rsidRPr="00F2741C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I would like to be flourish as a Network Engineer. I have all technical skills as well as a positive approach which will lead me to success in any deal. </w:t>
      </w:r>
      <w:r w:rsidRPr="00F2741C">
        <w:rPr>
          <w:rFonts w:ascii="Calibri" w:eastAsia="Calibri" w:hAnsi="Calibri" w:cs="Calibri"/>
          <w:bCs/>
          <w:color w:val="000000" w:themeColor="text1"/>
          <w:sz w:val="22"/>
          <w:szCs w:val="22"/>
        </w:rPr>
        <w:t>To obtain a network engineering position within a diverse environment where my knowledge, skills, and experienc</w:t>
      </w:r>
      <w:r w:rsidR="00A614B9" w:rsidRPr="00F2741C">
        <w:rPr>
          <w:rFonts w:ascii="Calibri" w:eastAsia="Calibri" w:hAnsi="Calibri" w:cs="Calibri"/>
          <w:bCs/>
          <w:color w:val="000000" w:themeColor="text1"/>
          <w:sz w:val="22"/>
          <w:szCs w:val="22"/>
        </w:rPr>
        <w:t>e seeking a responsible position as a NOC engineer with a view of utilize my skills towards professional growth and development.</w:t>
      </w:r>
    </w:p>
    <w:p w:rsidR="00F2741C" w:rsidRDefault="00F2741C" w:rsidP="0065427C">
      <w:pPr>
        <w:spacing w:after="0" w:line="276" w:lineRule="auto"/>
        <w:jc w:val="both"/>
        <w:rPr>
          <w:rFonts w:ascii="Calibri" w:eastAsia="Calibri" w:hAnsi="Calibri" w:cs="Calibri"/>
          <w:bCs/>
          <w:sz w:val="22"/>
          <w:szCs w:val="22"/>
        </w:rPr>
      </w:pPr>
    </w:p>
    <w:p w:rsidR="00F2741C" w:rsidRPr="00F2741C" w:rsidRDefault="00F2741C" w:rsidP="0065427C">
      <w:pPr>
        <w:spacing w:after="0" w:line="276" w:lineRule="auto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F2741C">
        <w:rPr>
          <w:rFonts w:ascii="Calibri" w:eastAsia="Calibri" w:hAnsi="Calibri" w:cs="Calibri"/>
          <w:b/>
          <w:bCs/>
          <w:sz w:val="22"/>
          <w:szCs w:val="22"/>
        </w:rPr>
        <w:t>Professional Summary:</w:t>
      </w:r>
    </w:p>
    <w:p w:rsidR="007812AE" w:rsidRPr="00F2741C" w:rsidRDefault="00B81EBD" w:rsidP="0065427C">
      <w:pPr>
        <w:spacing w:after="0" w:line="276" w:lineRule="auto"/>
        <w:jc w:val="both"/>
        <w:rPr>
          <w:rFonts w:ascii="Calibri" w:eastAsia="Calibri" w:hAnsi="Calibri" w:cs="Calibri"/>
          <w:bCs/>
          <w:sz w:val="22"/>
          <w:szCs w:val="22"/>
        </w:rPr>
      </w:pPr>
      <w:r w:rsidRPr="00F2741C">
        <w:rPr>
          <w:rFonts w:ascii="Calibri" w:eastAsia="Calibri" w:hAnsi="Calibri" w:cs="Calibri"/>
          <w:bCs/>
          <w:sz w:val="22"/>
          <w:szCs w:val="22"/>
        </w:rPr>
        <w:t>A d</w:t>
      </w:r>
      <w:r w:rsidR="008632E2" w:rsidRPr="00F2741C">
        <w:rPr>
          <w:rFonts w:ascii="Calibri" w:eastAsia="Calibri" w:hAnsi="Calibri" w:cs="Calibri"/>
          <w:bCs/>
          <w:sz w:val="22"/>
          <w:szCs w:val="22"/>
        </w:rPr>
        <w:t>edicated Professional with Six (6</w:t>
      </w:r>
      <w:r w:rsidRPr="00F2741C">
        <w:rPr>
          <w:rFonts w:ascii="Calibri" w:eastAsia="Calibri" w:hAnsi="Calibri" w:cs="Calibri"/>
          <w:bCs/>
          <w:sz w:val="22"/>
          <w:szCs w:val="22"/>
        </w:rPr>
        <w:t>) years of e</w:t>
      </w:r>
      <w:r w:rsidR="007812AE" w:rsidRPr="00F2741C">
        <w:rPr>
          <w:rFonts w:ascii="Calibri" w:eastAsia="Calibri" w:hAnsi="Calibri" w:cs="Calibri"/>
          <w:bCs/>
          <w:sz w:val="22"/>
          <w:szCs w:val="22"/>
        </w:rPr>
        <w:t>xpertise in Designing, Implementation, Administration, Operations and Troubleshooting of enterprise data networks as a Network Engineer.</w:t>
      </w:r>
    </w:p>
    <w:p w:rsidR="007812AE" w:rsidRPr="00F2741C" w:rsidRDefault="007812AE" w:rsidP="00F2741C">
      <w:pPr>
        <w:pStyle w:val="ListParagraph"/>
        <w:numPr>
          <w:ilvl w:val="0"/>
          <w:numId w:val="25"/>
        </w:numPr>
        <w:spacing w:after="0" w:line="276" w:lineRule="auto"/>
        <w:ind w:right="409"/>
        <w:jc w:val="both"/>
        <w:rPr>
          <w:rFonts w:ascii="Calibri" w:hAnsi="Calibri" w:cs="Calibri"/>
          <w:bCs/>
          <w:sz w:val="22"/>
          <w:szCs w:val="22"/>
        </w:rPr>
      </w:pPr>
      <w:r w:rsidRPr="00F2741C">
        <w:rPr>
          <w:rFonts w:ascii="Calibri" w:hAnsi="Calibri" w:cs="Calibri"/>
          <w:bCs/>
          <w:sz w:val="22"/>
          <w:szCs w:val="22"/>
        </w:rPr>
        <w:t xml:space="preserve">Worked on Cisco Catalyst series </w:t>
      </w:r>
      <w:r w:rsidRPr="00F2741C">
        <w:rPr>
          <w:rFonts w:ascii="Calibri" w:hAnsi="Calibri" w:cs="Calibri"/>
          <w:b/>
          <w:bCs/>
          <w:sz w:val="22"/>
          <w:szCs w:val="22"/>
        </w:rPr>
        <w:t xml:space="preserve">2900, 3560, 3750, 4500, 4900, 6500 </w:t>
      </w:r>
      <w:r w:rsidRPr="00F2741C">
        <w:rPr>
          <w:rFonts w:ascii="Calibri" w:hAnsi="Calibri" w:cs="Calibri"/>
          <w:bCs/>
          <w:sz w:val="22"/>
          <w:szCs w:val="22"/>
        </w:rPr>
        <w:t xml:space="preserve">and Cisco </w:t>
      </w:r>
      <w:r w:rsidRPr="00F2741C">
        <w:rPr>
          <w:rFonts w:ascii="Calibri" w:hAnsi="Calibri" w:cs="Calibri"/>
          <w:b/>
          <w:bCs/>
          <w:sz w:val="22"/>
          <w:szCs w:val="22"/>
        </w:rPr>
        <w:t>1800, 2600, 3600, 7200</w:t>
      </w:r>
      <w:r w:rsidRPr="00F2741C">
        <w:rPr>
          <w:rFonts w:ascii="Calibri" w:hAnsi="Calibri" w:cs="Calibri"/>
          <w:bCs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bCs/>
          <w:sz w:val="22"/>
          <w:szCs w:val="22"/>
        </w:rPr>
        <w:t>7600</w:t>
      </w:r>
      <w:r w:rsidRPr="00F2741C">
        <w:rPr>
          <w:rFonts w:ascii="Calibri" w:hAnsi="Calibri" w:cs="Calibri"/>
          <w:bCs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bCs/>
          <w:sz w:val="22"/>
          <w:szCs w:val="22"/>
        </w:rPr>
        <w:t xml:space="preserve">ASR 9k </w:t>
      </w:r>
      <w:r w:rsidRPr="00F2741C">
        <w:rPr>
          <w:rFonts w:ascii="Calibri" w:hAnsi="Calibri" w:cs="Calibri"/>
          <w:bCs/>
          <w:sz w:val="22"/>
          <w:szCs w:val="22"/>
        </w:rPr>
        <w:t>routers.</w:t>
      </w:r>
    </w:p>
    <w:p w:rsidR="008632E2" w:rsidRPr="00F2741C" w:rsidRDefault="007812AE" w:rsidP="00F2741C">
      <w:pPr>
        <w:pStyle w:val="ListParagraph"/>
        <w:numPr>
          <w:ilvl w:val="0"/>
          <w:numId w:val="25"/>
        </w:numPr>
        <w:shd w:val="clear" w:color="auto" w:fill="FFFFFF" w:themeFill="background1"/>
        <w:spacing w:after="0" w:line="276" w:lineRule="auto"/>
        <w:ind w:right="409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F2741C">
        <w:rPr>
          <w:rFonts w:ascii="Calibri" w:hAnsi="Calibri" w:cs="Calibri"/>
          <w:bCs/>
          <w:sz w:val="22"/>
          <w:szCs w:val="22"/>
        </w:rPr>
        <w:t xml:space="preserve">Worked on Nexus platform 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7010</w:t>
      </w:r>
      <w:r w:rsidRPr="00F2741C">
        <w:rPr>
          <w:rFonts w:ascii="Calibri" w:hAnsi="Calibri" w:cs="Calibri"/>
          <w:b/>
          <w:bCs/>
          <w:sz w:val="22"/>
          <w:szCs w:val="22"/>
        </w:rPr>
        <w:t>, 5K</w:t>
      </w:r>
      <w:r w:rsidRPr="00F2741C">
        <w:rPr>
          <w:rFonts w:ascii="Calibri" w:hAnsi="Calibri" w:cs="Calibri"/>
          <w:bCs/>
          <w:sz w:val="22"/>
          <w:szCs w:val="22"/>
        </w:rPr>
        <w:t xml:space="preserve"> series 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5548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5020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5010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  <w:r w:rsidRPr="00F2741C">
        <w:rPr>
          <w:rFonts w:ascii="Calibri" w:hAnsi="Calibri" w:cs="Calibri"/>
          <w:bCs/>
          <w:sz w:val="22"/>
          <w:szCs w:val="22"/>
        </w:rPr>
        <w:t xml:space="preserve"> and 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FEX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(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2248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and </w:t>
      </w:r>
      <w:r w:rsidRPr="00F2741C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2232</w:t>
      </w:r>
      <w:r w:rsidRPr="00F2741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  <w:r w:rsidRPr="00F2741C">
        <w:rPr>
          <w:rFonts w:ascii="Calibri" w:hAnsi="Calibri" w:cs="Calibri"/>
          <w:bCs/>
          <w:sz w:val="22"/>
          <w:szCs w:val="22"/>
        </w:rPr>
        <w:t xml:space="preserve"> and deployed </w:t>
      </w:r>
      <w:r w:rsidRPr="00F2741C">
        <w:rPr>
          <w:rFonts w:ascii="Calibri" w:hAnsi="Calibri" w:cs="Calibri"/>
          <w:b/>
          <w:bCs/>
          <w:sz w:val="22"/>
          <w:szCs w:val="22"/>
        </w:rPr>
        <w:t xml:space="preserve">VPC, VDC </w:t>
      </w:r>
      <w:r w:rsidRPr="00F2741C">
        <w:rPr>
          <w:rFonts w:ascii="Calibri" w:hAnsi="Calibri" w:cs="Calibri"/>
          <w:sz w:val="22"/>
          <w:szCs w:val="22"/>
        </w:rPr>
        <w:t>and</w:t>
      </w:r>
      <w:r w:rsidRPr="00F2741C">
        <w:rPr>
          <w:rFonts w:ascii="Calibri" w:hAnsi="Calibri" w:cs="Calibri"/>
          <w:b/>
          <w:bCs/>
          <w:sz w:val="22"/>
          <w:szCs w:val="22"/>
        </w:rPr>
        <w:t xml:space="preserve"> OTV</w:t>
      </w:r>
      <w:r w:rsidRPr="00F2741C">
        <w:rPr>
          <w:rFonts w:ascii="Calibri" w:hAnsi="Calibri" w:cs="Calibri"/>
          <w:bCs/>
          <w:sz w:val="22"/>
          <w:szCs w:val="22"/>
        </w:rPr>
        <w:t xml:space="preserve"> and successfully implemented </w:t>
      </w:r>
      <w:r w:rsidRPr="00F2741C">
        <w:rPr>
          <w:rFonts w:ascii="Calibri" w:hAnsi="Calibri" w:cs="Calibri"/>
          <w:b/>
          <w:bCs/>
          <w:sz w:val="22"/>
          <w:szCs w:val="22"/>
        </w:rPr>
        <w:t>VSS</w:t>
      </w:r>
      <w:r w:rsidRPr="00F2741C">
        <w:rPr>
          <w:rFonts w:ascii="Calibri" w:hAnsi="Calibri" w:cs="Calibri"/>
          <w:bCs/>
          <w:sz w:val="22"/>
          <w:szCs w:val="22"/>
        </w:rPr>
        <w:t xml:space="preserve"> on the cisco catalyst switches.</w:t>
      </w:r>
    </w:p>
    <w:p w:rsidR="008632E2" w:rsidRPr="00F2741C" w:rsidRDefault="00F639B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  <w:color w:val="FF0000"/>
          <w:kern w:val="1"/>
          <w:sz w:val="22"/>
          <w:szCs w:val="22"/>
          <w:lang w:eastAsia="ar-SA"/>
        </w:rPr>
      </w:pPr>
      <w:r w:rsidRPr="00F2741C">
        <w:rPr>
          <w:rFonts w:ascii="Calibri" w:eastAsia="Calibri" w:hAnsi="Calibri" w:cs="Calibri"/>
          <w:sz w:val="22"/>
          <w:szCs w:val="22"/>
        </w:rPr>
        <w:t>I</w:t>
      </w:r>
      <w:r w:rsidR="008632E2" w:rsidRPr="00F2741C">
        <w:rPr>
          <w:rFonts w:ascii="Calibri" w:eastAsia="Calibri" w:hAnsi="Calibri" w:cs="Calibri"/>
          <w:sz w:val="22"/>
          <w:szCs w:val="22"/>
        </w:rPr>
        <w:t>nventory of all network hardware, Management and Monitoring by use of</w:t>
      </w:r>
      <w:r w:rsidR="008632E2" w:rsidRPr="00F2741C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8632E2" w:rsidRPr="00F2741C">
        <w:rPr>
          <w:rFonts w:ascii="Calibri" w:eastAsia="Calibri" w:hAnsi="Calibri" w:cs="Calibri"/>
          <w:b/>
          <w:sz w:val="22"/>
          <w:szCs w:val="22"/>
        </w:rPr>
        <w:t>SSH, Syslog, SNMP, NTP</w:t>
      </w:r>
      <w:r w:rsidR="008632E2" w:rsidRPr="00F2741C">
        <w:rPr>
          <w:rFonts w:ascii="Calibri" w:eastAsia="Calibri" w:hAnsi="Calibri" w:cs="Calibri"/>
          <w:bCs/>
          <w:sz w:val="22"/>
          <w:szCs w:val="22"/>
        </w:rPr>
        <w:t>.</w:t>
      </w:r>
      <w:r w:rsidR="008632E2" w:rsidRPr="00F2741C">
        <w:rPr>
          <w:rFonts w:ascii="Calibri" w:eastAsia="Calibri" w:hAnsi="Calibri" w:cs="Calibri"/>
          <w:sz w:val="22"/>
          <w:szCs w:val="22"/>
        </w:rPr>
        <w:t xml:space="preserve"> Proficient in using </w:t>
      </w:r>
      <w:r w:rsidR="008632E2" w:rsidRPr="00F2741C">
        <w:rPr>
          <w:rFonts w:ascii="Calibri" w:eastAsia="Calibri" w:hAnsi="Calibri" w:cs="Calibri"/>
          <w:b/>
          <w:sz w:val="22"/>
          <w:szCs w:val="22"/>
        </w:rPr>
        <w:t>MS Visio</w:t>
      </w:r>
      <w:r w:rsidR="008632E2" w:rsidRPr="00F2741C">
        <w:rPr>
          <w:rFonts w:ascii="Calibri" w:eastAsia="Calibri" w:hAnsi="Calibri" w:cs="Calibri"/>
          <w:sz w:val="22"/>
          <w:szCs w:val="22"/>
        </w:rPr>
        <w:t xml:space="preserve"> for documentation.</w:t>
      </w:r>
    </w:p>
    <w:p w:rsidR="007812AE" w:rsidRPr="00F2741C" w:rsidRDefault="007812AE" w:rsidP="00F2741C">
      <w:pPr>
        <w:pStyle w:val="ListParagraph"/>
        <w:numPr>
          <w:ilvl w:val="0"/>
          <w:numId w:val="25"/>
        </w:numPr>
        <w:spacing w:after="0" w:line="276" w:lineRule="auto"/>
        <w:ind w:right="409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Expertise understanding in implementing and configuring </w:t>
      </w:r>
      <w:r w:rsidRPr="00F2741C">
        <w:rPr>
          <w:rFonts w:ascii="Calibri" w:eastAsia="Calibri" w:hAnsi="Calibri" w:cs="Calibri"/>
          <w:b/>
          <w:sz w:val="22"/>
          <w:szCs w:val="22"/>
        </w:rPr>
        <w:t>F5 Big-IP LTM-3900</w:t>
      </w:r>
      <w:r w:rsidRPr="00F2741C">
        <w:rPr>
          <w:rFonts w:ascii="Calibri" w:eastAsia="Calibri" w:hAnsi="Calibri" w:cs="Calibri"/>
          <w:bCs/>
          <w:sz w:val="22"/>
          <w:szCs w:val="22"/>
        </w:rPr>
        <w:t xml:space="preserve">, and </w:t>
      </w:r>
      <w:r w:rsidRPr="00F2741C">
        <w:rPr>
          <w:rFonts w:ascii="Calibri" w:eastAsia="Calibri" w:hAnsi="Calibri" w:cs="Calibri"/>
          <w:b/>
          <w:sz w:val="22"/>
          <w:szCs w:val="22"/>
        </w:rPr>
        <w:t>6900</w:t>
      </w:r>
      <w:r w:rsidR="0065427C" w:rsidRPr="00F2741C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2741C">
        <w:rPr>
          <w:rFonts w:ascii="Calibri" w:eastAsia="Calibri" w:hAnsi="Calibri" w:cs="Calibri"/>
          <w:b/>
          <w:sz w:val="22"/>
          <w:szCs w:val="22"/>
        </w:rPr>
        <w:t xml:space="preserve">LOAD BALANCERS, </w:t>
      </w:r>
      <w:r w:rsidRPr="00F2741C">
        <w:rPr>
          <w:rFonts w:ascii="Calibri" w:eastAsia="Calibri" w:hAnsi="Calibri" w:cs="Calibri"/>
          <w:bCs/>
          <w:sz w:val="22"/>
          <w:szCs w:val="22"/>
        </w:rPr>
        <w:t>maintained policies.</w:t>
      </w:r>
      <w:r w:rsidR="00EB597B" w:rsidRPr="00F2741C">
        <w:rPr>
          <w:rFonts w:ascii="Calibri" w:hAnsi="Calibri" w:cs="Calibri"/>
          <w:sz w:val="22"/>
          <w:szCs w:val="22"/>
        </w:rPr>
        <w:t xml:space="preserve"> Managed enterprise grade server/application load balancing using </w:t>
      </w:r>
      <w:r w:rsidR="00EB597B" w:rsidRPr="00F2741C">
        <w:rPr>
          <w:rFonts w:ascii="Calibri" w:hAnsi="Calibri" w:cs="Calibri"/>
          <w:b/>
          <w:sz w:val="22"/>
          <w:szCs w:val="22"/>
        </w:rPr>
        <w:t>F5 LTM/GTM</w:t>
      </w:r>
      <w:r w:rsidR="00EB597B" w:rsidRPr="00F2741C">
        <w:rPr>
          <w:rFonts w:ascii="Calibri" w:hAnsi="Calibri" w:cs="Calibri"/>
          <w:sz w:val="22"/>
          <w:szCs w:val="22"/>
        </w:rPr>
        <w:t>.</w:t>
      </w:r>
    </w:p>
    <w:p w:rsidR="00A52D52" w:rsidRPr="00F2741C" w:rsidRDefault="00A52D52" w:rsidP="00F2741C">
      <w:pPr>
        <w:pStyle w:val="ListParagraph"/>
        <w:numPr>
          <w:ilvl w:val="0"/>
          <w:numId w:val="25"/>
        </w:numPr>
        <w:spacing w:after="0" w:line="276" w:lineRule="auto"/>
        <w:ind w:right="409"/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Switching tasks include VTP, ISL/ 802.1q, IPSec and GRE Tunneling, VLANs, Ether Channel, Trucking, Port Security, STP and RSTP.</w:t>
      </w:r>
    </w:p>
    <w:p w:rsidR="007812AE" w:rsidRPr="00F2741C" w:rsidRDefault="007812AE" w:rsidP="00F2741C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Style w:val="print1"/>
          <w:rFonts w:ascii="Calibri" w:hAnsi="Calibri" w:cs="Calibri"/>
          <w:color w:val="000000" w:themeColor="text1"/>
          <w:sz w:val="22"/>
          <w:szCs w:val="22"/>
        </w:rPr>
        <w:t>Strong working experience on</w:t>
      </w:r>
      <w:r w:rsidRPr="00F2741C">
        <w:rPr>
          <w:rStyle w:val="print1"/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F2741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Firewalls, ACS, </w:t>
      </w:r>
      <w:r w:rsidRPr="00F2741C">
        <w:rPr>
          <w:rFonts w:ascii="Calibri" w:hAnsi="Calibri" w:cs="Calibri"/>
          <w:b/>
          <w:bCs/>
          <w:sz w:val="22"/>
          <w:szCs w:val="22"/>
        </w:rPr>
        <w:t>Cisco ASA 5540 Series</w:t>
      </w:r>
      <w:r w:rsidRPr="00F2741C">
        <w:rPr>
          <w:rFonts w:ascii="Calibri" w:hAnsi="Calibri" w:cs="Calibri"/>
          <w:bCs/>
          <w:sz w:val="22"/>
          <w:szCs w:val="22"/>
        </w:rPr>
        <w:t>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Proficient hands on experience in configuration &amp; troubleshooting of routing protocols and deployment of </w:t>
      </w:r>
      <w:r w:rsidRPr="00F2741C">
        <w:rPr>
          <w:rFonts w:ascii="Calibri" w:eastAsia="Calibri" w:hAnsi="Calibri" w:cs="Calibri"/>
          <w:b/>
          <w:sz w:val="22"/>
          <w:szCs w:val="22"/>
        </w:rPr>
        <w:t>OSPF, EIGRP, BGP</w:t>
      </w:r>
      <w:r w:rsidRPr="00F2741C">
        <w:rPr>
          <w:rFonts w:ascii="Calibri" w:eastAsia="Calibri" w:hAnsi="Calibri" w:cs="Calibri"/>
          <w:bCs/>
          <w:sz w:val="22"/>
          <w:szCs w:val="22"/>
        </w:rPr>
        <w:t xml:space="preserve"> and Policy routing</w:t>
      </w:r>
      <w:r w:rsidRPr="00F2741C">
        <w:rPr>
          <w:rFonts w:ascii="Calibri" w:eastAsia="Calibri" w:hAnsi="Calibri" w:cs="Calibri"/>
          <w:sz w:val="22"/>
          <w:szCs w:val="22"/>
        </w:rPr>
        <w:t xml:space="preserve"> on Cisco Routers.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>Experience in implementing, maintaining and troubleshooting L2 switching tasks such as</w:t>
      </w:r>
    </w:p>
    <w:p w:rsidR="007812AE" w:rsidRPr="00F2741C" w:rsidRDefault="007812AE" w:rsidP="00F2741C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2741C">
        <w:rPr>
          <w:rFonts w:ascii="Calibri" w:eastAsia="Calibri" w:hAnsi="Calibri" w:cs="Calibri"/>
          <w:b/>
          <w:sz w:val="22"/>
          <w:szCs w:val="22"/>
        </w:rPr>
        <w:t>VLANs, VTP, VLAN</w:t>
      </w:r>
      <w:r w:rsidRPr="00F2741C">
        <w:rPr>
          <w:rFonts w:ascii="Calibri" w:eastAsia="Calibri" w:hAnsi="Calibri" w:cs="Calibri"/>
          <w:sz w:val="22"/>
          <w:szCs w:val="22"/>
        </w:rPr>
        <w:t xml:space="preserve"> Trunking using </w:t>
      </w:r>
      <w:r w:rsidRPr="00F2741C">
        <w:rPr>
          <w:rFonts w:ascii="Calibri" w:eastAsia="Calibri" w:hAnsi="Calibri" w:cs="Calibri"/>
          <w:b/>
          <w:sz w:val="22"/>
          <w:szCs w:val="22"/>
        </w:rPr>
        <w:t>ISL</w:t>
      </w:r>
      <w:r w:rsidRPr="00F2741C">
        <w:rPr>
          <w:rFonts w:ascii="Calibri" w:eastAsia="Calibri" w:hAnsi="Calibri" w:cs="Calibri"/>
          <w:sz w:val="22"/>
          <w:szCs w:val="22"/>
        </w:rPr>
        <w:t xml:space="preserve"> and </w:t>
      </w:r>
      <w:r w:rsidRPr="00F2741C">
        <w:rPr>
          <w:rFonts w:ascii="Calibri" w:eastAsia="Calibri" w:hAnsi="Calibri" w:cs="Calibri"/>
          <w:b/>
          <w:sz w:val="22"/>
          <w:szCs w:val="22"/>
        </w:rPr>
        <w:t>802.1Q, STP, RSTP, PVST+,  Etherchannel</w:t>
      </w:r>
      <w:r w:rsidRPr="00F2741C">
        <w:rPr>
          <w:rFonts w:ascii="Calibri" w:eastAsia="Calibri" w:hAnsi="Calibri" w:cs="Calibri"/>
          <w:sz w:val="22"/>
          <w:szCs w:val="22"/>
        </w:rPr>
        <w:t xml:space="preserve"> using </w:t>
      </w:r>
      <w:r w:rsidRPr="00F2741C">
        <w:rPr>
          <w:rFonts w:ascii="Calibri" w:eastAsia="Calibri" w:hAnsi="Calibri" w:cs="Calibri"/>
          <w:b/>
          <w:sz w:val="22"/>
          <w:szCs w:val="22"/>
        </w:rPr>
        <w:t>LACP</w:t>
      </w:r>
      <w:r w:rsidRPr="00F2741C">
        <w:rPr>
          <w:rFonts w:ascii="Calibri" w:eastAsia="Calibri" w:hAnsi="Calibri" w:cs="Calibri"/>
          <w:sz w:val="22"/>
          <w:szCs w:val="22"/>
        </w:rPr>
        <w:t xml:space="preserve"> and </w:t>
      </w:r>
      <w:r w:rsidR="0065427C" w:rsidRPr="00F2741C">
        <w:rPr>
          <w:rFonts w:ascii="Calibri" w:eastAsia="Calibri" w:hAnsi="Calibri" w:cs="Calibri"/>
          <w:b/>
          <w:sz w:val="22"/>
          <w:szCs w:val="22"/>
        </w:rPr>
        <w:t>PAG</w:t>
      </w:r>
      <w:r w:rsidRPr="00F2741C">
        <w:rPr>
          <w:rFonts w:ascii="Calibri" w:eastAsia="Calibri" w:hAnsi="Calibri" w:cs="Calibri"/>
          <w:b/>
          <w:sz w:val="22"/>
          <w:szCs w:val="22"/>
        </w:rPr>
        <w:t>P, Inter-Vlan routing</w:t>
      </w:r>
      <w:r w:rsidR="0065427C" w:rsidRPr="00F2741C">
        <w:rPr>
          <w:rFonts w:ascii="Calibri" w:eastAsia="Calibri" w:hAnsi="Calibri" w:cs="Calibri"/>
          <w:b/>
          <w:sz w:val="22"/>
          <w:szCs w:val="22"/>
        </w:rPr>
        <w:t>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Implemented redundancy with </w:t>
      </w:r>
      <w:r w:rsidRPr="00F2741C">
        <w:rPr>
          <w:rFonts w:ascii="Calibri" w:eastAsia="Calibri" w:hAnsi="Calibri" w:cs="Calibri"/>
          <w:b/>
          <w:sz w:val="22"/>
          <w:szCs w:val="22"/>
        </w:rPr>
        <w:t>HSRP, VRRP, GLBP, Eth</w:t>
      </w:r>
      <w:r w:rsidR="0065427C" w:rsidRPr="00F2741C">
        <w:rPr>
          <w:rFonts w:ascii="Calibri" w:eastAsia="Calibri" w:hAnsi="Calibri" w:cs="Calibri"/>
          <w:b/>
          <w:sz w:val="22"/>
          <w:szCs w:val="22"/>
        </w:rPr>
        <w:t>er channel technology (LACP, PAG</w:t>
      </w:r>
      <w:r w:rsidRPr="00F2741C">
        <w:rPr>
          <w:rFonts w:ascii="Calibri" w:eastAsia="Calibri" w:hAnsi="Calibri" w:cs="Calibri"/>
          <w:b/>
          <w:sz w:val="22"/>
          <w:szCs w:val="22"/>
        </w:rPr>
        <w:t>P).</w:t>
      </w:r>
    </w:p>
    <w:p w:rsidR="00F37DEE" w:rsidRPr="00F2741C" w:rsidRDefault="00F37DE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Strong hands on experience on PIX Firewalls, ASA (5540/5550) Firewalls. Implemented Security Policies using ACL, Firewall, IPSEC, SSL, VPN, IPS/IDS, AAA(TACACS+ &amp; RADIUS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Expertise in implementing Security policies like </w:t>
      </w:r>
      <w:r w:rsidRPr="00F2741C">
        <w:rPr>
          <w:rFonts w:ascii="Calibri" w:eastAsia="Calibri" w:hAnsi="Calibri" w:cs="Calibri"/>
          <w:b/>
          <w:sz w:val="22"/>
          <w:szCs w:val="22"/>
        </w:rPr>
        <w:t xml:space="preserve">NAT, PAT, IDS, IPS </w:t>
      </w:r>
      <w:r w:rsidRPr="00F2741C">
        <w:rPr>
          <w:rFonts w:ascii="Calibri" w:eastAsia="Calibri" w:hAnsi="Calibri" w:cs="Calibri"/>
          <w:sz w:val="22"/>
          <w:szCs w:val="22"/>
        </w:rPr>
        <w:t>and</w:t>
      </w:r>
      <w:r w:rsidRPr="00F2741C">
        <w:rPr>
          <w:rFonts w:ascii="Calibri" w:eastAsia="Calibri" w:hAnsi="Calibri" w:cs="Calibri"/>
          <w:b/>
          <w:sz w:val="22"/>
          <w:szCs w:val="22"/>
        </w:rPr>
        <w:t xml:space="preserve"> Access lists.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Had a good </w:t>
      </w:r>
      <w:r w:rsidR="00B81EBD" w:rsidRPr="00F2741C">
        <w:rPr>
          <w:rFonts w:ascii="Calibri" w:eastAsia="Calibri" w:hAnsi="Calibri" w:cs="Calibri"/>
          <w:sz w:val="22"/>
          <w:szCs w:val="22"/>
        </w:rPr>
        <w:t>experience in</w:t>
      </w:r>
      <w:r w:rsidRPr="00F2741C">
        <w:rPr>
          <w:rFonts w:ascii="Calibri" w:eastAsia="Calibri" w:hAnsi="Calibri" w:cs="Calibri"/>
          <w:sz w:val="22"/>
          <w:szCs w:val="22"/>
        </w:rPr>
        <w:t xml:space="preserve"> implementing L2 and L3 </w:t>
      </w:r>
      <w:r w:rsidRPr="00F2741C">
        <w:rPr>
          <w:rFonts w:ascii="Calibri" w:eastAsia="Calibri" w:hAnsi="Calibri" w:cs="Calibri"/>
          <w:b/>
          <w:sz w:val="22"/>
          <w:szCs w:val="22"/>
        </w:rPr>
        <w:t>VPN.</w:t>
      </w:r>
    </w:p>
    <w:p w:rsidR="0065427C" w:rsidRPr="00F2741C" w:rsidRDefault="0065427C" w:rsidP="00F2741C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eastAsia="Times New Roman" w:hAnsi="Calibri" w:cs="Calibri"/>
          <w:color w:val="000000"/>
          <w:sz w:val="22"/>
          <w:szCs w:val="22"/>
        </w:rPr>
        <w:t xml:space="preserve">Good Knowledge on </w:t>
      </w:r>
      <w:r w:rsidRPr="00F2741C">
        <w:rPr>
          <w:rFonts w:ascii="Calibri" w:eastAsia="Times New Roman" w:hAnsi="Calibri" w:cs="Calibri"/>
          <w:b/>
          <w:color w:val="000000"/>
          <w:sz w:val="22"/>
          <w:szCs w:val="22"/>
        </w:rPr>
        <w:t>Cisco Call Manager, Unity</w:t>
      </w:r>
      <w:r w:rsidRPr="00F2741C">
        <w:rPr>
          <w:rFonts w:ascii="Calibri" w:eastAsia="Times New Roman" w:hAnsi="Calibri" w:cs="Calibri"/>
          <w:color w:val="000000"/>
          <w:sz w:val="22"/>
          <w:szCs w:val="22"/>
        </w:rPr>
        <w:t>, and</w:t>
      </w:r>
      <w:r w:rsidRPr="00F2741C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</w:t>
      </w:r>
      <w:r w:rsidRPr="00F2741C">
        <w:rPr>
          <w:rFonts w:ascii="Calibri" w:eastAsia="Times New Roman" w:hAnsi="Calibri" w:cs="Calibri"/>
          <w:color w:val="000000"/>
          <w:sz w:val="22"/>
          <w:szCs w:val="22"/>
        </w:rPr>
        <w:t>associated</w:t>
      </w:r>
      <w:r w:rsidRPr="00F2741C">
        <w:rPr>
          <w:rFonts w:ascii="Calibri" w:eastAsia="Times New Roman" w:hAnsi="Calibri" w:cs="Calibri"/>
          <w:b/>
          <w:color w:val="000000"/>
          <w:sz w:val="22"/>
          <w:szCs w:val="22"/>
        </w:rPr>
        <w:t xml:space="preserve"> Voice Applications.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Worked with MPLS in establishing peer ship with </w:t>
      </w:r>
      <w:r w:rsidRPr="00F2741C">
        <w:rPr>
          <w:rFonts w:ascii="Calibri" w:hAnsi="Calibri" w:cs="Calibri"/>
          <w:b/>
          <w:sz w:val="22"/>
          <w:szCs w:val="22"/>
        </w:rPr>
        <w:t>BGP</w:t>
      </w:r>
      <w:r w:rsidRPr="00F2741C">
        <w:rPr>
          <w:rFonts w:ascii="Calibri" w:hAnsi="Calibri" w:cs="Calibri"/>
          <w:sz w:val="22"/>
          <w:szCs w:val="22"/>
        </w:rPr>
        <w:t xml:space="preserve"> protocol</w:t>
      </w:r>
    </w:p>
    <w:p w:rsidR="007812AE" w:rsidRPr="00F2741C" w:rsidRDefault="00EB597B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Good amount of knowledge about various </w:t>
      </w:r>
      <w:r w:rsidRPr="00F2741C">
        <w:rPr>
          <w:rFonts w:ascii="Calibri" w:hAnsi="Calibri" w:cs="Calibri"/>
          <w:b/>
          <w:sz w:val="22"/>
          <w:szCs w:val="22"/>
        </w:rPr>
        <w:t>WAN</w:t>
      </w:r>
      <w:r w:rsidRPr="00F2741C">
        <w:rPr>
          <w:rFonts w:ascii="Calibri" w:hAnsi="Calibri" w:cs="Calibri"/>
          <w:sz w:val="22"/>
          <w:szCs w:val="22"/>
        </w:rPr>
        <w:t xml:space="preserve"> technologies such as </w:t>
      </w:r>
      <w:r w:rsidRPr="00F2741C">
        <w:rPr>
          <w:rFonts w:ascii="Calibri" w:hAnsi="Calibri" w:cs="Calibri"/>
          <w:b/>
          <w:sz w:val="22"/>
          <w:szCs w:val="22"/>
        </w:rPr>
        <w:t>Frame-Relay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PPP and HDLC</w:t>
      </w:r>
      <w:r w:rsidRPr="00F2741C">
        <w:rPr>
          <w:rFonts w:ascii="Calibri" w:hAnsi="Calibri" w:cs="Calibri"/>
          <w:sz w:val="22"/>
          <w:szCs w:val="22"/>
        </w:rPr>
        <w:t>.</w:t>
      </w:r>
    </w:p>
    <w:p w:rsidR="007812AE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lastRenderedPageBreak/>
        <w:t xml:space="preserve">Implemented traffic filters using </w:t>
      </w:r>
      <w:r w:rsidRPr="00F2741C">
        <w:rPr>
          <w:rFonts w:ascii="Calibri" w:eastAsia="Calibri" w:hAnsi="Calibri" w:cs="Calibri"/>
          <w:b/>
          <w:sz w:val="22"/>
          <w:szCs w:val="22"/>
        </w:rPr>
        <w:t>Access-lists, Distribute-Lists, Route Maps and route manipulation using Offset-list.</w:t>
      </w:r>
    </w:p>
    <w:p w:rsidR="006B26FD" w:rsidRPr="00F2741C" w:rsidRDefault="007812AE" w:rsidP="00F2741C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 xml:space="preserve">Experience in </w:t>
      </w:r>
      <w:r w:rsidRPr="00F2741C">
        <w:rPr>
          <w:rFonts w:ascii="Calibri" w:eastAsia="Calibri" w:hAnsi="Calibri" w:cs="Calibri"/>
          <w:b/>
          <w:sz w:val="22"/>
          <w:szCs w:val="22"/>
        </w:rPr>
        <w:t>T1/E1/T3</w:t>
      </w:r>
      <w:r w:rsidRPr="00F2741C">
        <w:rPr>
          <w:rFonts w:ascii="Calibri" w:eastAsia="Calibri" w:hAnsi="Calibri" w:cs="Calibri"/>
          <w:sz w:val="22"/>
          <w:szCs w:val="22"/>
        </w:rPr>
        <w:t xml:space="preserve"> technologies and different LAN &amp; WAN technologies.</w:t>
      </w:r>
    </w:p>
    <w:p w:rsidR="002F48FA" w:rsidRPr="00F2741C" w:rsidRDefault="002F48FA" w:rsidP="00F2741C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</w:rPr>
      </w:pPr>
      <w:r w:rsidRPr="00F2741C">
        <w:rPr>
          <w:rFonts w:ascii="Calibri" w:hAnsi="Calibri" w:cs="Calibri"/>
        </w:rPr>
        <w:t>Excellent working knowledge of TCP/IP protocol suite and OSI layers.</w:t>
      </w:r>
    </w:p>
    <w:p w:rsidR="006A5821" w:rsidRPr="00F2741C" w:rsidRDefault="006A5821" w:rsidP="00F2741C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</w:rPr>
      </w:pPr>
      <w:r w:rsidRPr="00F2741C">
        <w:rPr>
          <w:rFonts w:ascii="Calibri" w:hAnsi="Calibri" w:cs="Calibri"/>
        </w:rPr>
        <w:t>Good knowledge and experience in Installation, Configuration and Administration of Windows Servers 2003/2008, Active Directory, FTP, DNS, DHCP, TFTP, Linux OS under various LAN and WAN environments</w:t>
      </w:r>
    </w:p>
    <w:p w:rsidR="0093527D" w:rsidRPr="00F2741C" w:rsidRDefault="0093527D" w:rsidP="008632E2">
      <w:pPr>
        <w:pStyle w:val="ListParagraph"/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0692C" w:rsidRPr="00F2741C" w:rsidRDefault="00D0692C" w:rsidP="00D0692C">
      <w:pPr>
        <w:rPr>
          <w:rFonts w:ascii="Calibri" w:hAnsi="Calibri" w:cs="Calibri"/>
          <w:sz w:val="22"/>
          <w:szCs w:val="22"/>
        </w:rPr>
      </w:pPr>
    </w:p>
    <w:p w:rsidR="009B4E24" w:rsidRPr="00F2741C" w:rsidRDefault="00F2741C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Technical Skills and Abilities:</w:t>
      </w:r>
    </w:p>
    <w:p w:rsidR="00F2741C" w:rsidRDefault="00F2741C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Cisco Routers: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  <w:t xml:space="preserve">                2600, 2900, 3600, 3800, 7200 and 7600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Cisco L2 &amp; L3 Switches:</w:t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2900, 3560, 3750, 4500, 4900 and 6500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ind w:left="2880" w:hanging="28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 xml:space="preserve">LAN Technologies: </w:t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Ethernet, Fast Ethernet, and Gigabit Ethernet, VLAN, Inter-VLAN Routing, VTP, STP, RSTP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 xml:space="preserve">WAN Technologies: </w:t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Frame Relay, PPP, HDLC, (E1/T1/E3T3)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 xml:space="preserve">Switching Technologies:          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VLANs, Inter VLAN routing and Port Channels, VTP, Spanning Tree 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                                Protocols like PVST+, RSTP+, Multi-Layer Switching, and Port security,                  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eastAsiaTheme="minorEastAsia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</w:t>
      </w:r>
      <w:r w:rsidR="009952B6"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    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VSS, CEF and DCEF. </w:t>
      </w: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>Nexus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>5548, 5596, 6000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7009, 7018; Cisco      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                     </w:t>
      </w:r>
      <w:r w:rsidR="00134B2C"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 xml:space="preserve">                               </w:t>
      </w: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>Catalyst: 6506, 6509, 4928, 4948, 4507, 4510,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2741C">
        <w:rPr>
          <w:rFonts w:ascii="Calibri" w:eastAsiaTheme="minorEastAsia" w:hAnsi="Calibri" w:cs="Calibri"/>
          <w:color w:val="000000" w:themeColor="text1"/>
          <w:sz w:val="22"/>
          <w:szCs w:val="22"/>
        </w:rPr>
        <w:t>3750, 3560, and 2960.</w:t>
      </w:r>
    </w:p>
    <w:p w:rsidR="009B4E24" w:rsidRPr="00F2741C" w:rsidRDefault="009B4E24" w:rsidP="009B4E24">
      <w:pPr>
        <w:spacing w:after="200" w:line="276" w:lineRule="auto"/>
        <w:contextualSpacing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Network Security: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  <w:t xml:space="preserve"> Cisco ASA (5512/5550/5585), ACL, IPSEC, Soniwall Firewall, </w:t>
      </w:r>
    </w:p>
    <w:p w:rsidR="009B4E24" w:rsidRPr="00F2741C" w:rsidRDefault="009B4E24" w:rsidP="009B4E24">
      <w:pPr>
        <w:spacing w:after="200" w:line="276" w:lineRule="auto"/>
        <w:contextualSpacing/>
        <w:jc w:val="both"/>
        <w:rPr>
          <w:rFonts w:ascii="Calibri" w:eastAsiaTheme="minorEastAsia" w:hAnsi="Calibri" w:cs="Calibri"/>
          <w:b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                   </w:t>
      </w:r>
      <w:r w:rsidR="009952B6"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                        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9952B6"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WatchGuard Firewall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Server Operating System: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</w:r>
      <w:r w:rsidR="009952B6" w:rsidRPr="00F2741C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Windows Server 2008, 2012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 xml:space="preserve">Desktop Operating System:     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Windows 7/8/10, Mac OSX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ind w:left="2880" w:hanging="28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Routing Protocols: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  <w:t>RIP v1/v2, OSPF, EIGRP, BGP, PBR, Route Filtering, Redistribution, Summarization, and Static Routing.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Gateway Load Balancing: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  <w:t>HSRP, VRRP, GLBP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ind w:left="2880" w:hanging="28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Network Mgmt. Tools:</w:t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Wire shark, Net flow Analyzer, Cisco Prime Infrastructure, SNMP, SYSLOG</w:t>
      </w:r>
      <w:r w:rsidR="006E7EB1" w:rsidRPr="00F2741C">
        <w:rPr>
          <w:rFonts w:ascii="Calibri" w:hAnsi="Calibri" w:cs="Calibri"/>
          <w:color w:val="000000" w:themeColor="text1"/>
          <w:sz w:val="22"/>
          <w:szCs w:val="22"/>
        </w:rPr>
        <w:t>, NetF</w:t>
      </w:r>
      <w:r w:rsidR="004575D9" w:rsidRPr="00F2741C">
        <w:rPr>
          <w:rFonts w:ascii="Calibri" w:hAnsi="Calibri" w:cs="Calibri"/>
          <w:color w:val="000000" w:themeColor="text1"/>
          <w:sz w:val="22"/>
          <w:szCs w:val="22"/>
        </w:rPr>
        <w:t>low</w:t>
      </w:r>
      <w:r w:rsidR="00AD10C0" w:rsidRPr="00F2741C">
        <w:rPr>
          <w:rFonts w:ascii="Calibri" w:hAnsi="Calibri" w:cs="Calibri"/>
          <w:color w:val="000000" w:themeColor="text1"/>
          <w:sz w:val="22"/>
          <w:szCs w:val="22"/>
        </w:rPr>
        <w:t>, V</w:t>
      </w:r>
      <w:r w:rsidR="007779F5" w:rsidRPr="00F2741C">
        <w:rPr>
          <w:rFonts w:ascii="Calibri" w:hAnsi="Calibri" w:cs="Calibri"/>
          <w:color w:val="000000" w:themeColor="text1"/>
          <w:sz w:val="22"/>
          <w:szCs w:val="22"/>
        </w:rPr>
        <w:t>M</w:t>
      </w:r>
      <w:r w:rsidR="00AD10C0" w:rsidRPr="00F2741C">
        <w:rPr>
          <w:rFonts w:ascii="Calibri" w:hAnsi="Calibri" w:cs="Calibri"/>
          <w:color w:val="000000" w:themeColor="text1"/>
          <w:sz w:val="22"/>
          <w:szCs w:val="22"/>
        </w:rPr>
        <w:t>ware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ind w:left="2880" w:hanging="2880"/>
        <w:jc w:val="both"/>
        <w:rPr>
          <w:rFonts w:ascii="Calibri" w:hAnsi="Calibri" w:cs="Calibri"/>
          <w:color w:val="000000" w:themeColor="text1"/>
          <w:sz w:val="22"/>
          <w:szCs w:val="22"/>
          <w:shd w:val="clear" w:color="auto" w:fill="FFFF00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>Security Server Protocols: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ab/>
        <w:t xml:space="preserve"> TACACS+, LDAP, RADIUS</w:t>
      </w:r>
      <w:r w:rsidRPr="00F2741C">
        <w:rPr>
          <w:rFonts w:ascii="Calibri" w:hAnsi="Calibri" w:cs="Calibri"/>
          <w:color w:val="000000" w:themeColor="text1"/>
          <w:sz w:val="22"/>
          <w:szCs w:val="22"/>
          <w:shd w:val="clear" w:color="auto" w:fill="FFFF00"/>
        </w:rPr>
        <w:t xml:space="preserve"> </w:t>
      </w:r>
    </w:p>
    <w:p w:rsidR="009B4E24" w:rsidRPr="00F2741C" w:rsidRDefault="009B4E24" w:rsidP="009B4E24">
      <w:pPr>
        <w:numPr>
          <w:ilvl w:val="12"/>
          <w:numId w:val="0"/>
        </w:numPr>
        <w:spacing w:after="0"/>
        <w:ind w:left="2880" w:hanging="288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 xml:space="preserve">Load balancer: </w:t>
      </w:r>
      <w:r w:rsidRPr="00F2741C">
        <w:rPr>
          <w:rFonts w:ascii="Calibri" w:hAnsi="Calibri" w:cs="Calibri"/>
          <w:b/>
          <w:color w:val="000000" w:themeColor="text1"/>
          <w:sz w:val="22"/>
          <w:szCs w:val="22"/>
        </w:rPr>
        <w:tab/>
        <w:t xml:space="preserve"> </w:t>
      </w:r>
      <w:r w:rsidRPr="00F2741C">
        <w:rPr>
          <w:rFonts w:ascii="Calibri" w:hAnsi="Calibri" w:cs="Calibri"/>
          <w:color w:val="000000" w:themeColor="text1"/>
          <w:sz w:val="22"/>
          <w:szCs w:val="22"/>
        </w:rPr>
        <w:t>F5 load balancer</w:t>
      </w:r>
    </w:p>
    <w:p w:rsidR="009B4E24" w:rsidRPr="00F2741C" w:rsidRDefault="009B4E24" w:rsidP="009B4E24">
      <w:pPr>
        <w:pStyle w:val="NoSpacing"/>
        <w:jc w:val="both"/>
        <w:rPr>
          <w:rFonts w:ascii="Calibri" w:hAnsi="Calibri" w:cs="Calibri"/>
          <w:b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 xml:space="preserve">VPN: </w:t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  <w:t xml:space="preserve"> </w:t>
      </w:r>
      <w:r w:rsidRPr="00F2741C">
        <w:rPr>
          <w:rFonts w:ascii="Calibri" w:hAnsi="Calibri" w:cs="Calibri"/>
          <w:color w:val="000000" w:themeColor="text1"/>
        </w:rPr>
        <w:t>IPsec &amp; SSL VPN both Site-to-site and Remote VPN</w:t>
      </w:r>
    </w:p>
    <w:p w:rsidR="009B4E24" w:rsidRPr="00F2741C" w:rsidRDefault="009B4E24" w:rsidP="009B4E24">
      <w:pPr>
        <w:pStyle w:val="NoSpacing"/>
        <w:jc w:val="both"/>
        <w:rPr>
          <w:rFonts w:ascii="Calibri" w:hAnsi="Calibri" w:cs="Calibri"/>
          <w:b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Google Business Apps:</w:t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  <w:t xml:space="preserve"> </w:t>
      </w:r>
      <w:r w:rsidRPr="00F2741C">
        <w:rPr>
          <w:rFonts w:ascii="Calibri" w:hAnsi="Calibri" w:cs="Calibri"/>
          <w:color w:val="000000" w:themeColor="text1"/>
        </w:rPr>
        <w:t>Email and other App managing &amp; administration, Email archiving</w:t>
      </w:r>
    </w:p>
    <w:p w:rsidR="009B4E24" w:rsidRPr="00F2741C" w:rsidRDefault="009B4E24" w:rsidP="009B4E24">
      <w:pPr>
        <w:pStyle w:val="NoSpacing"/>
        <w:jc w:val="both"/>
        <w:rPr>
          <w:rFonts w:ascii="Calibri" w:hAnsi="Calibri" w:cs="Calibri"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Microsoft Office 365:</w:t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  <w:t xml:space="preserve"> </w:t>
      </w:r>
      <w:r w:rsidRPr="00F2741C">
        <w:rPr>
          <w:rFonts w:ascii="Calibri" w:hAnsi="Calibri" w:cs="Calibri"/>
          <w:color w:val="000000" w:themeColor="text1"/>
        </w:rPr>
        <w:t xml:space="preserve">AD (Azure) User management, SharePoint </w:t>
      </w:r>
    </w:p>
    <w:p w:rsidR="009B4E24" w:rsidRPr="00F2741C" w:rsidRDefault="009B4E24" w:rsidP="009B4E24">
      <w:pPr>
        <w:pStyle w:val="NoSpacing"/>
        <w:jc w:val="both"/>
        <w:rPr>
          <w:rFonts w:ascii="Calibri" w:hAnsi="Calibri" w:cs="Calibri"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Ticketing System:</w:t>
      </w:r>
      <w:r w:rsidRPr="00F2741C">
        <w:rPr>
          <w:rFonts w:ascii="Calibri" w:hAnsi="Calibri" w:cs="Calibri"/>
          <w:b/>
          <w:color w:val="000000" w:themeColor="text1"/>
        </w:rPr>
        <w:tab/>
      </w:r>
      <w:r w:rsidRPr="00F2741C">
        <w:rPr>
          <w:rFonts w:ascii="Calibri" w:hAnsi="Calibri" w:cs="Calibri"/>
          <w:b/>
          <w:color w:val="000000" w:themeColor="text1"/>
        </w:rPr>
        <w:tab/>
        <w:t xml:space="preserve"> </w:t>
      </w:r>
      <w:r w:rsidRPr="00F2741C">
        <w:rPr>
          <w:rFonts w:ascii="Calibri" w:hAnsi="Calibri" w:cs="Calibri"/>
          <w:color w:val="000000" w:themeColor="text1"/>
        </w:rPr>
        <w:t>IT Desktop Support ticketing system, JIRA</w:t>
      </w:r>
    </w:p>
    <w:p w:rsidR="009B4E24" w:rsidRPr="00F2741C" w:rsidRDefault="009B4E24" w:rsidP="009B4E24">
      <w:pPr>
        <w:pStyle w:val="NoSpacing"/>
        <w:jc w:val="both"/>
        <w:rPr>
          <w:rFonts w:ascii="Calibri" w:hAnsi="Calibri" w:cs="Calibri"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NEXUS Features:</w:t>
      </w:r>
      <w:r w:rsidRPr="00F2741C">
        <w:rPr>
          <w:rFonts w:ascii="Calibri" w:hAnsi="Calibri" w:cs="Calibri"/>
          <w:color w:val="000000" w:themeColor="text1"/>
        </w:rPr>
        <w:t xml:space="preserve">                       VDC, VPC, VSS, VRF.</w:t>
      </w:r>
    </w:p>
    <w:p w:rsidR="00D0692C" w:rsidRPr="00F2741C" w:rsidRDefault="009B4E24" w:rsidP="009B4E24">
      <w:pPr>
        <w:pStyle w:val="NoSpacing"/>
        <w:jc w:val="both"/>
        <w:rPr>
          <w:rFonts w:ascii="Calibri" w:hAnsi="Calibri" w:cs="Calibri"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Forensic tools:</w:t>
      </w:r>
      <w:r w:rsidRPr="00F2741C">
        <w:rPr>
          <w:rFonts w:ascii="Calibri" w:hAnsi="Calibri" w:cs="Calibri"/>
          <w:color w:val="000000" w:themeColor="text1"/>
        </w:rPr>
        <w:t xml:space="preserve">                             FTK, Encase, MPE+</w:t>
      </w:r>
    </w:p>
    <w:p w:rsidR="00F3576F" w:rsidRPr="00F2741C" w:rsidRDefault="00F3576F" w:rsidP="009B4E24">
      <w:pPr>
        <w:pStyle w:val="NoSpacing"/>
        <w:jc w:val="both"/>
        <w:rPr>
          <w:rFonts w:ascii="Calibri" w:hAnsi="Calibri" w:cs="Calibri"/>
          <w:color w:val="000000" w:themeColor="text1"/>
        </w:rPr>
      </w:pPr>
    </w:p>
    <w:p w:rsidR="00F3576F" w:rsidRPr="00F2741C" w:rsidRDefault="00F2741C" w:rsidP="009B4E24">
      <w:pPr>
        <w:pStyle w:val="NoSpacing"/>
        <w:jc w:val="both"/>
        <w:rPr>
          <w:rFonts w:ascii="Calibri" w:hAnsi="Calibri" w:cs="Calibri"/>
          <w:b/>
          <w:color w:val="000000" w:themeColor="text1"/>
        </w:rPr>
      </w:pPr>
      <w:r w:rsidRPr="00F2741C">
        <w:rPr>
          <w:rFonts w:ascii="Calibri" w:hAnsi="Calibri" w:cs="Calibri"/>
          <w:b/>
          <w:color w:val="000000" w:themeColor="text1"/>
        </w:rPr>
        <w:t>Technical Certification:</w:t>
      </w:r>
    </w:p>
    <w:p w:rsidR="00A952D3" w:rsidRPr="00F2741C" w:rsidRDefault="00A952D3" w:rsidP="00F2741C">
      <w:pPr>
        <w:pStyle w:val="ListParagraph"/>
        <w:numPr>
          <w:ilvl w:val="0"/>
          <w:numId w:val="17"/>
        </w:numPr>
        <w:spacing w:beforeLines="20" w:afterLines="120" w:line="480" w:lineRule="auto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F2741C">
        <w:rPr>
          <w:rFonts w:ascii="Calibri" w:hAnsi="Calibri" w:cs="Calibri"/>
          <w:bCs/>
          <w:color w:val="auto"/>
          <w:sz w:val="22"/>
          <w:szCs w:val="22"/>
        </w:rPr>
        <w:t>Cisco Certified Network Associate (CCNA)</w:t>
      </w:r>
    </w:p>
    <w:p w:rsidR="00A952D3" w:rsidRPr="00F2741C" w:rsidRDefault="00A952D3" w:rsidP="00F2741C">
      <w:pPr>
        <w:pStyle w:val="ListParagraph"/>
        <w:numPr>
          <w:ilvl w:val="0"/>
          <w:numId w:val="17"/>
        </w:numPr>
        <w:spacing w:beforeLines="20" w:afterLines="120" w:line="480" w:lineRule="auto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F2741C">
        <w:rPr>
          <w:rFonts w:ascii="Calibri" w:hAnsi="Calibri" w:cs="Calibri"/>
          <w:bCs/>
          <w:color w:val="auto"/>
          <w:sz w:val="22"/>
          <w:szCs w:val="22"/>
        </w:rPr>
        <w:t>Cisco Certified Network Professional (CCNP)</w:t>
      </w:r>
    </w:p>
    <w:p w:rsidR="00E33EC9" w:rsidRPr="00F2741C" w:rsidRDefault="00A952D3" w:rsidP="00F2741C">
      <w:pPr>
        <w:pStyle w:val="ListParagraph"/>
        <w:numPr>
          <w:ilvl w:val="0"/>
          <w:numId w:val="17"/>
        </w:numPr>
        <w:spacing w:beforeLines="20" w:afterLines="120" w:line="480" w:lineRule="auto"/>
        <w:jc w:val="both"/>
        <w:rPr>
          <w:rFonts w:ascii="Calibri" w:hAnsi="Calibri" w:cs="Calibri"/>
          <w:bCs/>
          <w:color w:val="auto"/>
          <w:sz w:val="22"/>
          <w:szCs w:val="22"/>
        </w:rPr>
      </w:pPr>
      <w:r w:rsidRPr="00F2741C">
        <w:rPr>
          <w:rFonts w:ascii="Calibri" w:hAnsi="Calibri" w:cs="Calibri"/>
          <w:bCs/>
          <w:color w:val="auto"/>
          <w:sz w:val="22"/>
          <w:szCs w:val="22"/>
        </w:rPr>
        <w:t>JNCIA – 102 (JUNOS)</w:t>
      </w:r>
    </w:p>
    <w:p w:rsidR="00F2741C" w:rsidRDefault="00F2741C">
      <w:pPr>
        <w:pStyle w:val="Subsection"/>
        <w:spacing w:before="100"/>
        <w:rPr>
          <w:rFonts w:ascii="Calibri" w:hAnsi="Calibri" w:cs="Calibri"/>
          <w:sz w:val="22"/>
          <w:szCs w:val="22"/>
        </w:rPr>
      </w:pPr>
    </w:p>
    <w:p w:rsidR="00F2741C" w:rsidRDefault="00F2741C">
      <w:pPr>
        <w:pStyle w:val="Subsection"/>
        <w:spacing w:before="100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Professional Experience:</w:t>
      </w:r>
    </w:p>
    <w:p w:rsidR="006B26FD" w:rsidRPr="00F2741C" w:rsidRDefault="00F2741C" w:rsidP="00F2741C">
      <w:pPr>
        <w:pStyle w:val="NoSpacing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Alcoa , Niles , OH</w:t>
      </w:r>
      <w:r w:rsidRPr="00F2741C">
        <w:rPr>
          <w:rFonts w:ascii="Calibri" w:hAnsi="Calibri" w:cs="Calibri"/>
          <w:b/>
        </w:rPr>
        <w:t> </w:t>
      </w:r>
      <w:r w:rsidRPr="00F2741C">
        <w:rPr>
          <w:rFonts w:ascii="Calibri" w:hAnsi="Calibri" w:cs="Calibri"/>
          <w:b/>
        </w:rPr>
        <w:tab/>
      </w:r>
      <w:r w:rsidRPr="00F2741C">
        <w:rPr>
          <w:rFonts w:ascii="Calibri" w:hAnsi="Calibri" w:cs="Calibri"/>
          <w:b/>
        </w:rPr>
        <w:tab/>
      </w:r>
      <w:r w:rsidRPr="00F2741C">
        <w:rPr>
          <w:rFonts w:ascii="Calibri" w:hAnsi="Calibri" w:cs="Calibri"/>
          <w:b/>
        </w:rPr>
        <w:tab/>
      </w:r>
      <w:r w:rsidRPr="00F2741C">
        <w:rPr>
          <w:rFonts w:ascii="Calibri" w:hAnsi="Calibri" w:cs="Calibri"/>
          <w:b/>
        </w:rPr>
        <w:tab/>
      </w:r>
      <w:r w:rsidRPr="00F2741C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                              </w:t>
      </w:r>
      <w:r w:rsidR="00BC474A" w:rsidRPr="00F2741C">
        <w:rPr>
          <w:rFonts w:ascii="Calibri" w:hAnsi="Calibri" w:cs="Calibri"/>
          <w:b/>
        </w:rPr>
        <w:t>jan-2015 to ti</w:t>
      </w:r>
      <w:r w:rsidR="00F1335E" w:rsidRPr="00F2741C">
        <w:rPr>
          <w:rFonts w:ascii="Calibri" w:hAnsi="Calibri" w:cs="Calibri"/>
          <w:b/>
        </w:rPr>
        <w:t>ll present</w:t>
      </w:r>
    </w:p>
    <w:p w:rsidR="00F2741C" w:rsidRPr="00F2741C" w:rsidRDefault="00F2741C" w:rsidP="00F2741C">
      <w:pPr>
        <w:pStyle w:val="NoSpacing"/>
        <w:rPr>
          <w:rFonts w:ascii="Calibri" w:hAnsi="Calibri" w:cs="Calibri"/>
          <w:b/>
        </w:rPr>
      </w:pPr>
      <w:r w:rsidRPr="00F2741C">
        <w:rPr>
          <w:rFonts w:ascii="Calibri" w:hAnsi="Calibri" w:cs="Calibri"/>
          <w:b/>
        </w:rPr>
        <w:t>Sr Network Engineer | </w:t>
      </w:r>
    </w:p>
    <w:p w:rsidR="008632E2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Involved in the activity of DATA-Center migration of regular Cisco catalyst switches with the new </w:t>
      </w:r>
      <w:r w:rsidRPr="00F2741C">
        <w:rPr>
          <w:rFonts w:ascii="Calibri" w:hAnsi="Calibri" w:cs="Calibri"/>
          <w:b/>
          <w:sz w:val="22"/>
          <w:szCs w:val="22"/>
        </w:rPr>
        <w:t>Nexus</w:t>
      </w:r>
      <w:r w:rsidRPr="00F2741C">
        <w:rPr>
          <w:rFonts w:ascii="Calibri" w:hAnsi="Calibri" w:cs="Calibri"/>
          <w:sz w:val="22"/>
          <w:szCs w:val="22"/>
        </w:rPr>
        <w:t xml:space="preserve"> </w:t>
      </w:r>
      <w:r w:rsidRPr="00F2741C">
        <w:rPr>
          <w:rFonts w:ascii="Calibri" w:hAnsi="Calibri" w:cs="Calibri"/>
          <w:b/>
          <w:sz w:val="22"/>
          <w:szCs w:val="22"/>
        </w:rPr>
        <w:t>2148</w:t>
      </w:r>
      <w:r w:rsidRPr="00F2741C">
        <w:rPr>
          <w:rFonts w:ascii="Calibri" w:hAnsi="Calibri" w:cs="Calibri"/>
          <w:sz w:val="22"/>
          <w:szCs w:val="22"/>
        </w:rPr>
        <w:t>,</w:t>
      </w:r>
      <w:r w:rsidRPr="00F2741C">
        <w:rPr>
          <w:rFonts w:ascii="Calibri" w:hAnsi="Calibri" w:cs="Calibri"/>
          <w:b/>
          <w:sz w:val="22"/>
          <w:szCs w:val="22"/>
        </w:rPr>
        <w:t xml:space="preserve"> 2224T,</w:t>
      </w:r>
      <w:r w:rsidRPr="00F2741C">
        <w:rPr>
          <w:rFonts w:ascii="Calibri" w:hAnsi="Calibri" w:cs="Calibri"/>
          <w:sz w:val="22"/>
          <w:szCs w:val="22"/>
        </w:rPr>
        <w:t xml:space="preserve"> </w:t>
      </w:r>
      <w:r w:rsidRPr="00F2741C">
        <w:rPr>
          <w:rFonts w:ascii="Calibri" w:hAnsi="Calibri" w:cs="Calibri"/>
          <w:b/>
          <w:sz w:val="22"/>
          <w:szCs w:val="22"/>
        </w:rPr>
        <w:t>5548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6018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 xml:space="preserve">7010 </w:t>
      </w:r>
      <w:r w:rsidRPr="00F2741C">
        <w:rPr>
          <w:rFonts w:ascii="Calibri" w:hAnsi="Calibri" w:cs="Calibri"/>
          <w:sz w:val="22"/>
          <w:szCs w:val="22"/>
        </w:rPr>
        <w:t xml:space="preserve">using F3/M3 line-cards with 10GE &amp; 40GE interfaces and </w:t>
      </w:r>
      <w:r w:rsidRPr="00F2741C">
        <w:rPr>
          <w:rFonts w:ascii="Calibri" w:hAnsi="Calibri" w:cs="Calibri"/>
          <w:b/>
          <w:sz w:val="22"/>
          <w:szCs w:val="22"/>
        </w:rPr>
        <w:t>Supervisor 2E</w:t>
      </w:r>
      <w:r w:rsidRPr="00F2741C">
        <w:rPr>
          <w:rFonts w:ascii="Calibri" w:hAnsi="Calibri" w:cs="Calibri"/>
          <w:sz w:val="22"/>
          <w:szCs w:val="22"/>
        </w:rPr>
        <w:t>.</w:t>
      </w:r>
    </w:p>
    <w:p w:rsidR="008632E2" w:rsidRPr="00F2741C" w:rsidRDefault="008632E2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eastAsia="Times New Roman" w:hAnsi="Calibri" w:cs="Calibri"/>
          <w:color w:val="333333"/>
          <w:sz w:val="22"/>
          <w:szCs w:val="22"/>
          <w:lang w:eastAsia="en-US"/>
        </w:rPr>
        <w:t>Responsible for monitoring networking systems, networking devices, and building custom built tools</w:t>
      </w:r>
    </w:p>
    <w:p w:rsidR="00B33FE7" w:rsidRPr="00F2741C" w:rsidRDefault="00F639BE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Style w:val="print1"/>
          <w:rFonts w:ascii="Calibri" w:hAnsi="Calibri" w:cs="Calibri"/>
          <w:color w:val="404040" w:themeColor="text1" w:themeTint="BF"/>
          <w:sz w:val="22"/>
          <w:szCs w:val="22"/>
        </w:rPr>
      </w:pPr>
      <w:r w:rsidRPr="00F2741C">
        <w:rPr>
          <w:rFonts w:ascii="Calibri" w:eastAsia="Calibri" w:hAnsi="Calibri" w:cs="Calibri"/>
          <w:sz w:val="22"/>
          <w:szCs w:val="22"/>
        </w:rPr>
        <w:t>Managed inventory of all network hardware, Management and Monitoring by use of</w:t>
      </w:r>
      <w:r w:rsidRPr="00F2741C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F2741C">
        <w:rPr>
          <w:rFonts w:ascii="Calibri" w:eastAsia="Calibri" w:hAnsi="Calibri" w:cs="Calibri"/>
          <w:b/>
          <w:sz w:val="22"/>
          <w:szCs w:val="22"/>
        </w:rPr>
        <w:t>SSH, Syslog, SNMP,</w:t>
      </w:r>
      <w:r w:rsidR="004575D9" w:rsidRPr="00F2741C">
        <w:rPr>
          <w:rFonts w:ascii="Calibri" w:eastAsia="Calibri" w:hAnsi="Calibri" w:cs="Calibri"/>
          <w:b/>
          <w:sz w:val="22"/>
          <w:szCs w:val="22"/>
        </w:rPr>
        <w:t>Netflow</w:t>
      </w:r>
      <w:r w:rsidRPr="00F2741C">
        <w:rPr>
          <w:rFonts w:ascii="Calibri" w:eastAsia="Calibri" w:hAnsi="Calibri" w:cs="Calibri"/>
          <w:b/>
          <w:sz w:val="22"/>
          <w:szCs w:val="22"/>
        </w:rPr>
        <w:t xml:space="preserve"> NTP</w:t>
      </w:r>
      <w:r w:rsidRPr="00F2741C">
        <w:rPr>
          <w:rFonts w:ascii="Calibri" w:eastAsia="Calibri" w:hAnsi="Calibri" w:cs="Calibri"/>
          <w:bCs/>
          <w:sz w:val="22"/>
          <w:szCs w:val="22"/>
        </w:rPr>
        <w:t>.</w:t>
      </w:r>
      <w:r w:rsidRPr="00F2741C">
        <w:rPr>
          <w:rFonts w:ascii="Calibri" w:eastAsia="Calibri" w:hAnsi="Calibri" w:cs="Calibri"/>
          <w:sz w:val="22"/>
          <w:szCs w:val="22"/>
        </w:rPr>
        <w:t xml:space="preserve"> Proficient in using </w:t>
      </w:r>
      <w:r w:rsidRPr="00F2741C">
        <w:rPr>
          <w:rFonts w:ascii="Calibri" w:eastAsia="Calibri" w:hAnsi="Calibri" w:cs="Calibri"/>
          <w:b/>
          <w:sz w:val="22"/>
          <w:szCs w:val="22"/>
        </w:rPr>
        <w:t>MS Visio</w:t>
      </w:r>
      <w:r w:rsidRPr="00F2741C">
        <w:rPr>
          <w:rFonts w:ascii="Calibri" w:eastAsia="Calibri" w:hAnsi="Calibri" w:cs="Calibri"/>
          <w:sz w:val="22"/>
          <w:szCs w:val="22"/>
        </w:rPr>
        <w:t xml:space="preserve"> for documentation.</w:t>
      </w:r>
    </w:p>
    <w:p w:rsidR="00134B2C" w:rsidRPr="00F2741C" w:rsidRDefault="00B33FE7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eastAsia="Times New Roman" w:hAnsi="Calibri" w:cs="Calibri"/>
          <w:color w:val="333333"/>
          <w:sz w:val="22"/>
          <w:szCs w:val="22"/>
          <w:lang w:eastAsia="en-US"/>
        </w:rPr>
        <w:t>Handled responsibilities of monitoring network traffic, installing network equipment, and maintaining data networking systems</w:t>
      </w:r>
    </w:p>
    <w:p w:rsidR="00FD044F" w:rsidRPr="00F2741C" w:rsidRDefault="00FD044F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eastAsia="Times New Roman" w:hAnsi="Calibri" w:cs="Calibri"/>
          <w:color w:val="333333"/>
          <w:sz w:val="22"/>
          <w:szCs w:val="22"/>
          <w:lang w:eastAsia="en-US"/>
        </w:rPr>
        <w:t>Enables users to setup Virtual Machines on a single physical Machine and using them simultaneously along with actual machine u</w:t>
      </w:r>
      <w:r w:rsidR="007779F5" w:rsidRPr="00F2741C">
        <w:rPr>
          <w:rFonts w:ascii="Calibri" w:eastAsia="Times New Roman" w:hAnsi="Calibri" w:cs="Calibri"/>
          <w:color w:val="333333"/>
          <w:sz w:val="22"/>
          <w:szCs w:val="22"/>
          <w:lang w:eastAsia="en-US"/>
        </w:rPr>
        <w:t>sing VM</w:t>
      </w:r>
      <w:r w:rsidRPr="00F2741C">
        <w:rPr>
          <w:rFonts w:ascii="Calibri" w:eastAsia="Times New Roman" w:hAnsi="Calibri" w:cs="Calibri"/>
          <w:color w:val="333333"/>
          <w:sz w:val="22"/>
          <w:szCs w:val="22"/>
          <w:lang w:eastAsia="en-US"/>
        </w:rPr>
        <w:t>ware workstation 12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As part of Data Center fabric remediation/refresh project, deployed Cisco Nexus switches and implemented </w:t>
      </w:r>
      <w:r w:rsidRPr="00F2741C">
        <w:rPr>
          <w:rFonts w:ascii="Calibri" w:hAnsi="Calibri" w:cs="Calibri"/>
          <w:b/>
          <w:sz w:val="22"/>
          <w:szCs w:val="22"/>
        </w:rPr>
        <w:t>features like FEX Links, VPC and VDC.</w:t>
      </w:r>
    </w:p>
    <w:p w:rsidR="002D4861" w:rsidRPr="00F2741C" w:rsidRDefault="002D4861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Migration of existing </w:t>
      </w:r>
      <w:r w:rsidRPr="00F2741C">
        <w:rPr>
          <w:rFonts w:ascii="Calibri" w:hAnsi="Calibri" w:cs="Calibri"/>
          <w:b/>
          <w:bCs/>
          <w:sz w:val="22"/>
          <w:szCs w:val="22"/>
        </w:rPr>
        <w:t>IPSEC VPN tunnels</w:t>
      </w:r>
      <w:r w:rsidRPr="00F2741C">
        <w:rPr>
          <w:rFonts w:ascii="Calibri" w:hAnsi="Calibri" w:cs="Calibri"/>
          <w:sz w:val="22"/>
          <w:szCs w:val="22"/>
        </w:rPr>
        <w:t xml:space="preserve"> from one </w:t>
      </w:r>
      <w:r w:rsidRPr="00F2741C">
        <w:rPr>
          <w:rFonts w:ascii="Calibri" w:hAnsi="Calibri" w:cs="Calibri"/>
          <w:b/>
          <w:bCs/>
          <w:sz w:val="22"/>
          <w:szCs w:val="22"/>
        </w:rPr>
        <w:t>Data Center to another Data Center</w:t>
      </w:r>
      <w:r w:rsidRPr="00F2741C">
        <w:rPr>
          <w:rFonts w:ascii="Calibri" w:hAnsi="Calibri" w:cs="Calibri"/>
          <w:sz w:val="22"/>
          <w:szCs w:val="22"/>
        </w:rPr>
        <w:t>, due to decom of existing Data Center, which involved working with Partner Companies.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Involved in the troubleshooting aspects of complex network infrastructure using routing protocols like </w:t>
      </w:r>
      <w:r w:rsidRPr="00F2741C">
        <w:rPr>
          <w:rFonts w:ascii="Calibri" w:hAnsi="Calibri" w:cs="Calibri"/>
          <w:b/>
          <w:sz w:val="22"/>
          <w:szCs w:val="22"/>
        </w:rPr>
        <w:t>EIGRP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 xml:space="preserve">OSPF </w:t>
      </w:r>
      <w:r w:rsidRPr="00F2741C">
        <w:rPr>
          <w:rFonts w:ascii="Calibri" w:hAnsi="Calibri" w:cs="Calibri"/>
          <w:sz w:val="22"/>
          <w:szCs w:val="22"/>
        </w:rPr>
        <w:t>and</w:t>
      </w:r>
      <w:r w:rsidRPr="00F2741C">
        <w:rPr>
          <w:rFonts w:ascii="Calibri" w:hAnsi="Calibri" w:cs="Calibri"/>
          <w:b/>
          <w:sz w:val="22"/>
          <w:szCs w:val="22"/>
        </w:rPr>
        <w:t xml:space="preserve"> BGP</w:t>
      </w:r>
      <w:r w:rsidRPr="00F2741C">
        <w:rPr>
          <w:rFonts w:ascii="Calibri" w:hAnsi="Calibri" w:cs="Calibri"/>
          <w:sz w:val="22"/>
          <w:szCs w:val="22"/>
        </w:rPr>
        <w:t>.</w:t>
      </w:r>
    </w:p>
    <w:p w:rsidR="007C7CF4" w:rsidRPr="00F2741C" w:rsidRDefault="007C7CF4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Experience with converting </w:t>
      </w:r>
      <w:r w:rsidRPr="00F2741C">
        <w:rPr>
          <w:rFonts w:ascii="Calibri" w:hAnsi="Calibri" w:cs="Calibri"/>
          <w:b/>
          <w:bCs/>
          <w:sz w:val="22"/>
          <w:szCs w:val="22"/>
        </w:rPr>
        <w:t>WAN routing from EIGRP/OSPF to BGP</w:t>
      </w:r>
      <w:r w:rsidRPr="00F2741C">
        <w:rPr>
          <w:rFonts w:ascii="Calibri" w:hAnsi="Calibri" w:cs="Calibri"/>
          <w:sz w:val="22"/>
          <w:szCs w:val="22"/>
        </w:rPr>
        <w:t xml:space="preserve"> (OSPF is used for local routing only) which also involved converting from Point to point circuits to MPLS circuits.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Configured and deploying Cisco </w:t>
      </w:r>
      <w:r w:rsidRPr="00F2741C">
        <w:rPr>
          <w:rFonts w:ascii="Calibri" w:hAnsi="Calibri" w:cs="Calibri"/>
          <w:b/>
          <w:sz w:val="22"/>
          <w:szCs w:val="22"/>
        </w:rPr>
        <w:t>Catalyst</w:t>
      </w:r>
      <w:r w:rsidRPr="00F2741C">
        <w:rPr>
          <w:rFonts w:ascii="Calibri" w:hAnsi="Calibri" w:cs="Calibri"/>
          <w:sz w:val="22"/>
          <w:szCs w:val="22"/>
        </w:rPr>
        <w:t xml:space="preserve"> </w:t>
      </w:r>
      <w:r w:rsidRPr="00F2741C">
        <w:rPr>
          <w:rFonts w:ascii="Calibri" w:hAnsi="Calibri" w:cs="Calibri"/>
          <w:b/>
          <w:sz w:val="22"/>
          <w:szCs w:val="22"/>
        </w:rPr>
        <w:t>6506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4948E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4510</w:t>
      </w:r>
      <w:r w:rsidRPr="00F2741C">
        <w:rPr>
          <w:rFonts w:ascii="Calibri" w:hAnsi="Calibri" w:cs="Calibri"/>
          <w:sz w:val="22"/>
          <w:szCs w:val="22"/>
        </w:rPr>
        <w:t xml:space="preserve"> switches and   Cisco </w:t>
      </w:r>
      <w:r w:rsidRPr="00F2741C">
        <w:rPr>
          <w:rFonts w:ascii="Calibri" w:hAnsi="Calibri" w:cs="Calibri"/>
          <w:b/>
          <w:sz w:val="22"/>
          <w:szCs w:val="22"/>
        </w:rPr>
        <w:t>3660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3845</w:t>
      </w:r>
      <w:r w:rsidRPr="00F2741C">
        <w:rPr>
          <w:rFonts w:ascii="Calibri" w:hAnsi="Calibri" w:cs="Calibri"/>
          <w:sz w:val="22"/>
          <w:szCs w:val="22"/>
        </w:rPr>
        <w:t xml:space="preserve">, and </w:t>
      </w:r>
      <w:r w:rsidRPr="00F2741C">
        <w:rPr>
          <w:rFonts w:ascii="Calibri" w:hAnsi="Calibri" w:cs="Calibri"/>
          <w:b/>
          <w:sz w:val="22"/>
          <w:szCs w:val="22"/>
        </w:rPr>
        <w:t>7609</w:t>
      </w:r>
      <w:r w:rsidRPr="00F2741C">
        <w:rPr>
          <w:rFonts w:ascii="Calibri" w:hAnsi="Calibri" w:cs="Calibri"/>
          <w:sz w:val="22"/>
          <w:szCs w:val="22"/>
        </w:rPr>
        <w:t xml:space="preserve"> series routers.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Applied </w:t>
      </w:r>
      <w:r w:rsidRPr="00F2741C">
        <w:rPr>
          <w:rFonts w:ascii="Calibri" w:hAnsi="Calibri" w:cs="Calibri"/>
          <w:b/>
          <w:sz w:val="22"/>
          <w:szCs w:val="22"/>
        </w:rPr>
        <w:t>ACLs</w:t>
      </w:r>
      <w:r w:rsidRPr="00F2741C">
        <w:rPr>
          <w:rFonts w:ascii="Calibri" w:hAnsi="Calibri" w:cs="Calibri"/>
          <w:sz w:val="22"/>
          <w:szCs w:val="22"/>
        </w:rPr>
        <w:t xml:space="preserve"> for Internet access to the servers using </w:t>
      </w:r>
      <w:r w:rsidRPr="00F2741C">
        <w:rPr>
          <w:rFonts w:ascii="Calibri" w:hAnsi="Calibri" w:cs="Calibri"/>
          <w:b/>
          <w:sz w:val="22"/>
          <w:szCs w:val="22"/>
        </w:rPr>
        <w:t>Cisco 5550</w:t>
      </w:r>
      <w:r w:rsidRPr="00F2741C">
        <w:rPr>
          <w:rFonts w:ascii="Calibri" w:hAnsi="Calibri" w:cs="Calibri"/>
          <w:sz w:val="22"/>
          <w:szCs w:val="22"/>
        </w:rPr>
        <w:t xml:space="preserve"> </w:t>
      </w:r>
      <w:r w:rsidRPr="00F2741C">
        <w:rPr>
          <w:rFonts w:ascii="Calibri" w:hAnsi="Calibri" w:cs="Calibri"/>
          <w:b/>
          <w:sz w:val="22"/>
          <w:szCs w:val="22"/>
        </w:rPr>
        <w:t>ASA firewall</w:t>
      </w:r>
      <w:r w:rsidRPr="00F2741C">
        <w:rPr>
          <w:rFonts w:ascii="Calibri" w:hAnsi="Calibri" w:cs="Calibri"/>
          <w:sz w:val="22"/>
          <w:szCs w:val="22"/>
        </w:rPr>
        <w:t xml:space="preserve"> and performed </w:t>
      </w:r>
      <w:r w:rsidRPr="00F2741C">
        <w:rPr>
          <w:rFonts w:ascii="Calibri" w:hAnsi="Calibri" w:cs="Calibri"/>
          <w:b/>
          <w:sz w:val="22"/>
          <w:szCs w:val="22"/>
        </w:rPr>
        <w:t>NAT</w:t>
      </w:r>
      <w:r w:rsidRPr="00F2741C">
        <w:rPr>
          <w:rFonts w:ascii="Calibri" w:hAnsi="Calibri" w:cs="Calibri"/>
          <w:sz w:val="22"/>
          <w:szCs w:val="22"/>
        </w:rPr>
        <w:t>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Designed and implemented </w:t>
      </w:r>
      <w:r w:rsidRPr="00F2741C">
        <w:rPr>
          <w:rFonts w:ascii="Calibri" w:hAnsi="Calibri" w:cs="Calibri"/>
          <w:bCs/>
          <w:sz w:val="22"/>
          <w:szCs w:val="22"/>
        </w:rPr>
        <w:t>DMZ</w:t>
      </w:r>
      <w:r w:rsidRPr="00F2741C">
        <w:rPr>
          <w:rFonts w:ascii="Calibri" w:hAnsi="Calibri" w:cs="Calibri"/>
          <w:sz w:val="22"/>
          <w:szCs w:val="22"/>
        </w:rPr>
        <w:t xml:space="preserve"> for Web servers, Mail servers &amp; FTP Servers using </w:t>
      </w:r>
      <w:r w:rsidRPr="00F2741C">
        <w:rPr>
          <w:rFonts w:ascii="Calibri" w:hAnsi="Calibri" w:cs="Calibri"/>
          <w:b/>
          <w:sz w:val="22"/>
          <w:szCs w:val="22"/>
        </w:rPr>
        <w:t xml:space="preserve">Cisco </w:t>
      </w:r>
      <w:r w:rsidRPr="00F2741C">
        <w:rPr>
          <w:rFonts w:ascii="Calibri" w:hAnsi="Calibri" w:cs="Calibri"/>
          <w:b/>
          <w:bCs/>
          <w:sz w:val="22"/>
          <w:szCs w:val="22"/>
        </w:rPr>
        <w:t>ASA5500</w:t>
      </w:r>
      <w:r w:rsidRPr="00F2741C">
        <w:rPr>
          <w:rFonts w:ascii="Calibri" w:hAnsi="Calibri" w:cs="Calibri"/>
          <w:bCs/>
          <w:sz w:val="22"/>
          <w:szCs w:val="22"/>
        </w:rPr>
        <w:t xml:space="preserve"> Firewalls.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Performed load balancing and application level redundancy by deploying </w:t>
      </w:r>
      <w:r w:rsidRPr="00F2741C">
        <w:rPr>
          <w:rFonts w:ascii="Calibri" w:hAnsi="Calibri" w:cs="Calibri"/>
          <w:b/>
          <w:sz w:val="22"/>
          <w:szCs w:val="22"/>
        </w:rPr>
        <w:t>F5 BIG-IP LTM 3900</w:t>
      </w:r>
      <w:r w:rsidRPr="00F2741C">
        <w:rPr>
          <w:rFonts w:ascii="Calibri" w:hAnsi="Calibri" w:cs="Calibri"/>
          <w:sz w:val="22"/>
          <w:szCs w:val="22"/>
        </w:rPr>
        <w:t>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Supported in giving access the User machines and partners exterior to the network using </w:t>
      </w:r>
      <w:r w:rsidRPr="00F2741C">
        <w:rPr>
          <w:rFonts w:ascii="Calibri" w:hAnsi="Calibri" w:cs="Calibri"/>
          <w:b/>
          <w:sz w:val="22"/>
          <w:szCs w:val="22"/>
        </w:rPr>
        <w:t>IPsec VPN tunneling</w:t>
      </w:r>
      <w:r w:rsidRPr="00F2741C">
        <w:rPr>
          <w:rFonts w:ascii="Calibri" w:hAnsi="Calibri" w:cs="Calibri"/>
          <w:sz w:val="22"/>
          <w:szCs w:val="22"/>
        </w:rPr>
        <w:t xml:space="preserve"> and SSL.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Dealt with the service providers in the case of WAN outages.</w:t>
      </w:r>
    </w:p>
    <w:p w:rsidR="00134B2C" w:rsidRPr="00F2741C" w:rsidRDefault="00134B2C" w:rsidP="00F2741C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Responsible for simulating network operations with the usage of packet analyzer like Wire shark, and use to resolve tickets whenever there is an issue.</w:t>
      </w:r>
    </w:p>
    <w:p w:rsidR="00A952D3" w:rsidRPr="00F2741C" w:rsidRDefault="00134B2C" w:rsidP="00F2741C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 xml:space="preserve">Had hands on experience in configuring and implementing </w:t>
      </w:r>
      <w:r w:rsidRPr="00F2741C">
        <w:rPr>
          <w:rFonts w:ascii="Calibri" w:hAnsi="Calibri" w:cs="Calibri"/>
          <w:b/>
          <w:sz w:val="22"/>
          <w:szCs w:val="22"/>
        </w:rPr>
        <w:t>Prefix-lists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Route-maps</w:t>
      </w:r>
      <w:r w:rsidRPr="00F2741C">
        <w:rPr>
          <w:rFonts w:ascii="Calibri" w:hAnsi="Calibri" w:cs="Calibri"/>
          <w:sz w:val="22"/>
          <w:szCs w:val="22"/>
        </w:rPr>
        <w:t xml:space="preserve">, </w:t>
      </w:r>
      <w:r w:rsidRPr="00F2741C">
        <w:rPr>
          <w:rFonts w:ascii="Calibri" w:hAnsi="Calibri" w:cs="Calibri"/>
          <w:b/>
          <w:sz w:val="22"/>
          <w:szCs w:val="22"/>
        </w:rPr>
        <w:t>Ether-channels</w:t>
      </w:r>
      <w:r w:rsidRPr="00F2741C">
        <w:rPr>
          <w:rFonts w:ascii="Calibri" w:hAnsi="Calibri" w:cs="Calibri"/>
          <w:sz w:val="22"/>
          <w:szCs w:val="22"/>
        </w:rPr>
        <w:t>.</w:t>
      </w:r>
      <w:r w:rsidR="00A952D3" w:rsidRPr="00F2741C">
        <w:rPr>
          <w:rFonts w:ascii="Calibri" w:hAnsi="Calibri" w:cs="Calibri"/>
          <w:color w:val="263238"/>
          <w:sz w:val="22"/>
          <w:szCs w:val="22"/>
        </w:rPr>
        <w:t>.</w:t>
      </w:r>
    </w:p>
    <w:p w:rsidR="00A952D3" w:rsidRPr="00F2741C" w:rsidRDefault="00A952D3" w:rsidP="00A952D3">
      <w:pPr>
        <w:pStyle w:val="ListParagraph"/>
        <w:spacing w:after="0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sdt>
      <w:sdtPr>
        <w:rPr>
          <w:b/>
          <w:bCs/>
          <w:caps/>
          <w:color w:val="404040" w:themeColor="text1" w:themeTint="BF"/>
        </w:rPr>
        <w:id w:val="417760904"/>
      </w:sdtPr>
      <w:sdtEndPr>
        <w:rPr>
          <w:rFonts w:ascii="Calibri" w:eastAsiaTheme="minorHAnsi" w:hAnsi="Calibri" w:cs="Calibri"/>
          <w:b w:val="0"/>
          <w:bCs w:val="0"/>
          <w:caps w:val="0"/>
          <w:lang w:eastAsia="ja-JP"/>
        </w:rPr>
      </w:sdtEndPr>
      <w:sdtContent>
        <w:sdt>
          <w:sdtPr>
            <w:rPr>
              <w:b/>
              <w:bCs/>
              <w:caps/>
              <w:color w:val="404040" w:themeColor="text1" w:themeTint="BF"/>
            </w:rPr>
            <w:id w:val="-1773932447"/>
          </w:sdtPr>
          <w:sdtEndPr>
            <w:rPr>
              <w:rFonts w:ascii="Calibri" w:eastAsiaTheme="minorHAnsi" w:hAnsi="Calibri" w:cs="Calibri"/>
              <w:b w:val="0"/>
              <w:bCs w:val="0"/>
              <w:caps w:val="0"/>
              <w:lang w:eastAsia="ja-JP"/>
            </w:rPr>
          </w:sdtEndPr>
          <w:sdtContent>
            <w:p w:rsidR="00F2741C" w:rsidRDefault="00F2741C" w:rsidP="00F2741C">
              <w:pPr>
                <w:pStyle w:val="NoSpacing"/>
                <w:rPr>
                  <w:b/>
                  <w:bCs/>
                  <w:caps/>
                  <w:color w:val="404040" w:themeColor="text1" w:themeTint="BF"/>
                </w:rPr>
              </w:pPr>
            </w:p>
            <w:p w:rsidR="00F2741C" w:rsidRDefault="00F2741C" w:rsidP="00F2741C">
              <w:pPr>
                <w:pStyle w:val="NoSpacing"/>
                <w:rPr>
                  <w:b/>
                  <w:bCs/>
                  <w:caps/>
                  <w:color w:val="404040" w:themeColor="text1" w:themeTint="BF"/>
                </w:rPr>
              </w:pPr>
            </w:p>
            <w:p w:rsidR="00F2741C" w:rsidRDefault="00F2741C" w:rsidP="00F2741C">
              <w:pPr>
                <w:pStyle w:val="NoSpacing"/>
                <w:rPr>
                  <w:b/>
                  <w:bCs/>
                  <w:caps/>
                  <w:color w:val="404040" w:themeColor="text1" w:themeTint="BF"/>
                </w:rPr>
              </w:pPr>
            </w:p>
            <w:p w:rsidR="006B26FD" w:rsidRPr="00F2741C" w:rsidRDefault="00F2741C" w:rsidP="00F2741C">
              <w:pPr>
                <w:pStyle w:val="NoSpacing"/>
                <w:rPr>
                  <w:rFonts w:ascii="Calibri" w:hAnsi="Calibri" w:cs="Calibri"/>
                  <w:b/>
                </w:rPr>
              </w:pPr>
              <w:r>
                <w:rPr>
                  <w:rFonts w:ascii="Calibri" w:hAnsi="Calibri" w:cs="Calibri"/>
                  <w:b/>
                </w:rPr>
                <w:lastRenderedPageBreak/>
                <w:t>Alaska Airlines, Seattle, W</w:t>
              </w:r>
              <w:r w:rsidR="00EC2F39" w:rsidRPr="00F2741C">
                <w:rPr>
                  <w:rFonts w:ascii="Calibri" w:hAnsi="Calibri" w:cs="Calibri"/>
                  <w:b/>
                </w:rPr>
                <w:t>a</w:t>
              </w:r>
              <w:r w:rsidRPr="00F2741C">
                <w:rPr>
                  <w:rFonts w:ascii="Calibri" w:hAnsi="Calibri" w:cs="Calibri"/>
                  <w:b/>
                </w:rPr>
                <w:tab/>
              </w:r>
              <w:r w:rsidRPr="00F2741C">
                <w:rPr>
                  <w:rFonts w:ascii="Calibri" w:hAnsi="Calibri" w:cs="Calibri"/>
                  <w:b/>
                </w:rPr>
                <w:tab/>
              </w:r>
              <w:r w:rsidRPr="00F2741C">
                <w:rPr>
                  <w:rFonts w:ascii="Calibri" w:hAnsi="Calibri" w:cs="Calibri"/>
                  <w:b/>
                </w:rPr>
                <w:tab/>
              </w:r>
              <w:r w:rsidRPr="00F2741C">
                <w:rPr>
                  <w:rFonts w:ascii="Calibri" w:hAnsi="Calibri" w:cs="Calibri"/>
                  <w:b/>
                </w:rPr>
                <w:tab/>
              </w:r>
              <w:r w:rsidR="00AE0C33" w:rsidRPr="00F2741C">
                <w:rPr>
                  <w:rFonts w:ascii="Calibri" w:hAnsi="Calibri" w:cs="Calibri"/>
                  <w:b/>
                </w:rPr>
                <w:t> </w:t>
              </w:r>
              <w:r>
                <w:rPr>
                  <w:rFonts w:ascii="Calibri" w:hAnsi="Calibri" w:cs="Calibri"/>
                  <w:b/>
                </w:rPr>
                <w:t xml:space="preserve">                                            </w:t>
              </w:r>
              <w:r w:rsidR="005B7A51" w:rsidRPr="00F2741C">
                <w:rPr>
                  <w:rFonts w:ascii="Calibri" w:hAnsi="Calibri" w:cs="Calibri"/>
                  <w:b/>
                </w:rPr>
                <w:t>OCT</w:t>
              </w:r>
              <w:r w:rsidR="006D1890" w:rsidRPr="00F2741C">
                <w:rPr>
                  <w:rFonts w:ascii="Calibri" w:hAnsi="Calibri" w:cs="Calibri"/>
                  <w:b/>
                </w:rPr>
                <w:t xml:space="preserve"> </w:t>
              </w:r>
              <w:r w:rsidR="00BC474A" w:rsidRPr="00F2741C">
                <w:rPr>
                  <w:rFonts w:ascii="Calibri" w:hAnsi="Calibri" w:cs="Calibri"/>
                  <w:b/>
                </w:rPr>
                <w:t>2012</w:t>
              </w:r>
              <w:r w:rsidR="006D1890" w:rsidRPr="00F2741C">
                <w:rPr>
                  <w:rFonts w:ascii="Calibri" w:hAnsi="Calibri" w:cs="Calibri"/>
                  <w:b/>
                </w:rPr>
                <w:t xml:space="preserve"> to </w:t>
              </w:r>
              <w:r w:rsidR="00BC474A" w:rsidRPr="00F2741C">
                <w:rPr>
                  <w:rFonts w:ascii="Calibri" w:hAnsi="Calibri" w:cs="Calibri"/>
                  <w:b/>
                </w:rPr>
                <w:t xml:space="preserve"> DEC 2014</w:t>
              </w:r>
            </w:p>
            <w:p w:rsidR="00F2741C" w:rsidRPr="00F2741C" w:rsidRDefault="00F2741C" w:rsidP="00F2741C">
              <w:pPr>
                <w:pStyle w:val="NoSpacing"/>
                <w:rPr>
                  <w:rFonts w:ascii="Calibri" w:hAnsi="Calibri" w:cs="Calibri"/>
                  <w:b/>
                </w:rPr>
              </w:pPr>
              <w:r w:rsidRPr="00F2741C">
                <w:rPr>
                  <w:rFonts w:ascii="Calibri" w:hAnsi="Calibri" w:cs="Calibri"/>
                  <w:b/>
                </w:rPr>
                <w:t>network engineer</w:t>
              </w:r>
              <w:r>
                <w:rPr>
                  <w:rFonts w:ascii="Calibri" w:hAnsi="Calibri" w:cs="Calibri"/>
                  <w:b/>
                </w:rPr>
                <w:t> 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Key responsibility of LAN and WAN maintenance and troubleshooting any network related problems.</w:t>
              </w:r>
            </w:p>
            <w:p w:rsidR="00B375E9" w:rsidRPr="00F2741C" w:rsidRDefault="00B375E9" w:rsidP="00F2741C">
              <w:pPr>
                <w:pStyle w:val="NoSpacing"/>
                <w:numPr>
                  <w:ilvl w:val="0"/>
                  <w:numId w:val="26"/>
                </w:numPr>
                <w:jc w:val="both"/>
                <w:rPr>
                  <w:rFonts w:ascii="Calibri" w:hAnsi="Calibri" w:cs="Calibri"/>
                </w:rPr>
              </w:pPr>
              <w:r w:rsidRPr="00F2741C">
                <w:rPr>
                  <w:rFonts w:ascii="Calibri" w:hAnsi="Calibri" w:cs="Calibri"/>
                </w:rPr>
                <w:t>Installation, Configuration and Administration of ADS,DNS,DHCP and Web proxy(ISA)server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Tuned according to the requirements of the organization for deploying and maintaining the routers and switches.</w:t>
              </w:r>
            </w:p>
            <w:p w:rsidR="00223417" w:rsidRPr="00F2741C" w:rsidRDefault="00223417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Experience in deploying EIGRP/BGP redistribution and the changing the metrics for the primary and backup.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Performed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IOS upgrade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on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Cisco 7200, 3600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Router and making sure that there is high data availability.</w:t>
              </w:r>
            </w:p>
            <w:p w:rsidR="00FF03B3" w:rsidRPr="00F2741C" w:rsidRDefault="00FF03B3" w:rsidP="00F2741C">
              <w:pPr>
                <w:pStyle w:val="ListParagraph"/>
                <w:numPr>
                  <w:ilvl w:val="0"/>
                  <w:numId w:val="26"/>
                </w:numPr>
                <w:spacing w:after="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Responsible for turning up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BGP peering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and customer sessions, as well as debugging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BGP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routing problems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Provided high level of security to the network by installing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ASA 5520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along with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ACLs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>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Extensively worked on layer 2 features like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STP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,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VLAN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,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and VTP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and implemented them on new switches and used to troubleshoot any issues.</w:t>
              </w:r>
            </w:p>
            <w:p w:rsidR="00397C81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Tasks included in performing network administration issues like configuring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RPVST+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,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Port security</w:t>
              </w:r>
              <w:r w:rsidR="00515FE0" w:rsidRPr="00F2741C">
                <w:rPr>
                  <w:rFonts w:ascii="Calibri" w:hAnsi="Calibri" w:cs="Calibri"/>
                  <w:sz w:val="22"/>
                  <w:szCs w:val="22"/>
                </w:rPr>
                <w:t xml:space="preserve"> </w:t>
              </w:r>
            </w:p>
            <w:p w:rsidR="00DE7480" w:rsidRPr="00F2741C" w:rsidRDefault="00DE7480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Designed and Implemented Cisco VOIP infrastructure.</w:t>
              </w:r>
            </w:p>
            <w:p w:rsidR="00C0252F" w:rsidRPr="00F2741C" w:rsidRDefault="00C0252F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configuring Voice VLANs with respect to Cisco VOIP phones 7940, 7960</w:t>
              </w:r>
            </w:p>
            <w:p w:rsidR="00DE7480" w:rsidRPr="00F2741C" w:rsidRDefault="00C0252F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worked with the Call manager installation for deploying Cisco VOIP</w:t>
              </w:r>
            </w:p>
            <w:p w:rsidR="00FF03B3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Dealt with troubleshooting the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EIGRP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and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OSPF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protocols during the process of migration and establishing new client setups.</w:t>
              </w:r>
            </w:p>
            <w:p w:rsidR="00B375E9" w:rsidRPr="00F2741C" w:rsidRDefault="00B375E9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Configured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OSPF redistribution and authentication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with type 3 LSA filtering and to prevent LSA flooding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Worked on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OSPF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using features like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TSA, SA, NSSA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and route summarization. Configured EBGP/IBGP policies also tested BGP attributes such as Local preference, MED, AS-PATH, Community and Weight. </w:t>
              </w:r>
            </w:p>
            <w:p w:rsidR="00FF03B3" w:rsidRPr="00F2741C" w:rsidRDefault="00FF03B3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configuring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>IPSEC VPN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 on </w:t>
              </w:r>
              <w:r w:rsidRPr="00F2741C">
                <w:rPr>
                  <w:rFonts w:ascii="Calibri" w:hAnsi="Calibri" w:cs="Calibri"/>
                  <w:b/>
                  <w:sz w:val="22"/>
                  <w:szCs w:val="22"/>
                </w:rPr>
                <w:t xml:space="preserve">SRX </w:t>
              </w:r>
              <w:r w:rsidRPr="00F2741C">
                <w:rPr>
                  <w:rFonts w:ascii="Calibri" w:hAnsi="Calibri" w:cs="Calibri"/>
                  <w:sz w:val="22"/>
                  <w:szCs w:val="22"/>
                </w:rPr>
                <w:t>series firewalls.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 xml:space="preserve">Responsible for resolving service request tickets from the help desk which involved in providing complete technical support. </w:t>
              </w:r>
            </w:p>
            <w:p w:rsidR="00515FE0" w:rsidRPr="00F2741C" w:rsidRDefault="00397C81" w:rsidP="00F2741C">
              <w:pPr>
                <w:pStyle w:val="ListParagraph"/>
                <w:numPr>
                  <w:ilvl w:val="0"/>
                  <w:numId w:val="26"/>
                </w:numPr>
                <w:spacing w:after="200" w:line="276" w:lineRule="auto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Involved in design and implementation of data center migration, worked on implementation strategies for the expansion of the M</w:t>
              </w:r>
              <w:r w:rsidR="00F8438D" w:rsidRPr="00F2741C">
                <w:rPr>
                  <w:rFonts w:ascii="Calibri" w:hAnsi="Calibri" w:cs="Calibri"/>
                  <w:sz w:val="22"/>
                  <w:szCs w:val="22"/>
                </w:rPr>
                <w:t>PLS VPN networks</w:t>
              </w:r>
            </w:p>
            <w:p w:rsidR="00134B2C" w:rsidRPr="00F2741C" w:rsidRDefault="00B15D70" w:rsidP="00515FE0">
              <w:pPr>
                <w:pStyle w:val="ListParagraph"/>
                <w:spacing w:after="200" w:line="276" w:lineRule="auto"/>
                <w:ind w:left="360"/>
                <w:jc w:val="both"/>
                <w:rPr>
                  <w:rFonts w:ascii="Calibri" w:hAnsi="Calibri" w:cs="Calibri"/>
                  <w:sz w:val="22"/>
                  <w:szCs w:val="22"/>
                </w:rPr>
              </w:pPr>
            </w:p>
          </w:sdtContent>
        </w:sdt>
        <w:sdt>
          <w:sdtPr>
            <w:rPr>
              <w:b/>
              <w:bCs/>
              <w:caps/>
              <w:color w:val="404040" w:themeColor="text1" w:themeTint="BF"/>
            </w:rPr>
            <w:id w:val="1663050326"/>
          </w:sdtPr>
          <w:sdtEndPr>
            <w:rPr>
              <w:rFonts w:ascii="Calibri" w:eastAsiaTheme="minorHAnsi" w:hAnsi="Calibri" w:cs="Calibri"/>
              <w:b w:val="0"/>
              <w:bCs w:val="0"/>
              <w:caps w:val="0"/>
              <w:lang w:eastAsia="ja-JP"/>
            </w:rPr>
          </w:sdtEndPr>
          <w:sdtContent>
            <w:p w:rsidR="00134B2C" w:rsidRPr="00F2741C" w:rsidRDefault="00040AEE" w:rsidP="00F2741C">
              <w:pPr>
                <w:pStyle w:val="NoSpacing"/>
                <w:rPr>
                  <w:rFonts w:ascii="Calibri" w:hAnsi="Calibri" w:cs="Calibri"/>
                  <w:b/>
                </w:rPr>
              </w:pPr>
              <w:r w:rsidRPr="00F2741C">
                <w:rPr>
                  <w:rFonts w:ascii="Calibri" w:hAnsi="Calibri" w:cs="Calibri"/>
                  <w:b/>
                </w:rPr>
                <w:t>Samyak infotech pvt ltd</w:t>
              </w:r>
              <w:r w:rsidR="00F2741C">
                <w:rPr>
                  <w:rFonts w:ascii="Calibri" w:hAnsi="Calibri" w:cs="Calibri"/>
                  <w:b/>
                </w:rPr>
                <w:t>,India</w:t>
              </w:r>
              <w:r w:rsidR="00F2741C" w:rsidRPr="00F2741C">
                <w:rPr>
                  <w:rFonts w:ascii="Calibri" w:hAnsi="Calibri" w:cs="Calibri"/>
                  <w:b/>
                </w:rPr>
                <w:tab/>
              </w:r>
              <w:r w:rsidR="00F2741C" w:rsidRPr="00F2741C">
                <w:rPr>
                  <w:rFonts w:ascii="Calibri" w:hAnsi="Calibri" w:cs="Calibri"/>
                  <w:b/>
                </w:rPr>
                <w:tab/>
              </w:r>
              <w:r w:rsidR="00F2741C" w:rsidRPr="00F2741C">
                <w:rPr>
                  <w:rFonts w:ascii="Calibri" w:hAnsi="Calibri" w:cs="Calibri"/>
                  <w:b/>
                </w:rPr>
                <w:tab/>
              </w:r>
              <w:r w:rsidR="00F2741C" w:rsidRPr="00F2741C">
                <w:rPr>
                  <w:rFonts w:ascii="Calibri" w:hAnsi="Calibri" w:cs="Calibri"/>
                  <w:b/>
                </w:rPr>
                <w:tab/>
              </w:r>
              <w:r w:rsidR="00F2741C" w:rsidRPr="00F2741C">
                <w:rPr>
                  <w:rFonts w:ascii="Calibri" w:hAnsi="Calibri" w:cs="Calibri"/>
                  <w:b/>
                </w:rPr>
                <w:tab/>
              </w:r>
              <w:r w:rsidR="00F2741C">
                <w:rPr>
                  <w:rFonts w:ascii="Calibri" w:hAnsi="Calibri" w:cs="Calibri"/>
                  <w:b/>
                </w:rPr>
                <w:t xml:space="preserve">                               </w:t>
              </w:r>
              <w:r w:rsidR="00BC474A" w:rsidRPr="00F2741C">
                <w:rPr>
                  <w:rFonts w:ascii="Calibri" w:hAnsi="Calibri" w:cs="Calibri"/>
                  <w:b/>
                </w:rPr>
                <w:t>OCT 2010</w:t>
              </w:r>
              <w:r w:rsidR="003330E4" w:rsidRPr="00F2741C">
                <w:rPr>
                  <w:rFonts w:ascii="Calibri" w:hAnsi="Calibri" w:cs="Calibri"/>
                  <w:b/>
                </w:rPr>
                <w:t xml:space="preserve">to </w:t>
              </w:r>
              <w:r w:rsidR="00315CDB" w:rsidRPr="00F2741C">
                <w:rPr>
                  <w:rFonts w:ascii="Calibri" w:hAnsi="Calibri" w:cs="Calibri"/>
                  <w:b/>
                </w:rPr>
                <w:t>AUG</w:t>
              </w:r>
              <w:r w:rsidR="003330E4" w:rsidRPr="00F2741C">
                <w:rPr>
                  <w:rFonts w:ascii="Calibri" w:hAnsi="Calibri" w:cs="Calibri"/>
                  <w:b/>
                </w:rPr>
                <w:t xml:space="preserve"> </w:t>
              </w:r>
              <w:r w:rsidR="00B375E9" w:rsidRPr="00F2741C">
                <w:rPr>
                  <w:rFonts w:ascii="Calibri" w:hAnsi="Calibri" w:cs="Calibri"/>
                  <w:b/>
                </w:rPr>
                <w:t>201</w:t>
              </w:r>
              <w:r w:rsidR="00BC474A" w:rsidRPr="00F2741C">
                <w:rPr>
                  <w:rFonts w:ascii="Calibri" w:hAnsi="Calibri" w:cs="Calibri"/>
                  <w:b/>
                </w:rPr>
                <w:t>2</w:t>
              </w:r>
            </w:p>
            <w:p w:rsidR="00F2741C" w:rsidRPr="00F2741C" w:rsidRDefault="00F2741C" w:rsidP="00F2741C">
              <w:pPr>
                <w:pStyle w:val="NoSpacing"/>
                <w:tabs>
                  <w:tab w:val="left" w:pos="4170"/>
                </w:tabs>
                <w:rPr>
                  <w:rFonts w:ascii="Calibri" w:hAnsi="Calibri" w:cs="Calibri"/>
                  <w:b/>
                </w:rPr>
              </w:pPr>
              <w:r>
                <w:rPr>
                  <w:rFonts w:ascii="Calibri" w:hAnsi="Calibri" w:cs="Calibri"/>
                  <w:b/>
                </w:rPr>
                <w:t>N</w:t>
              </w:r>
              <w:r w:rsidRPr="00F2741C">
                <w:rPr>
                  <w:rFonts w:ascii="Calibri" w:hAnsi="Calibri" w:cs="Calibri"/>
                  <w:b/>
                </w:rPr>
                <w:t>etwork engineer </w:t>
              </w:r>
              <w:r>
                <w:rPr>
                  <w:rFonts w:ascii="Calibri" w:hAnsi="Calibri" w:cs="Calibri"/>
                  <w:b/>
                </w:rPr>
                <w:tab/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Documented the company’s design, implementation and troubleshooting procedures.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Monitored the Network performance based on company’s Service Level Agreement (SLA).</w:t>
              </w:r>
            </w:p>
            <w:p w:rsidR="00207459" w:rsidRPr="00F2741C" w:rsidRDefault="00FA0D44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Creating Virtual Machines on one device to enable multi task using VMware workstation.</w:t>
              </w:r>
            </w:p>
            <w:p w:rsidR="00424D11" w:rsidRPr="00F2741C" w:rsidRDefault="00207459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eastAsia="Times New Roman" w:hAnsi="Calibri" w:cs="Calibri"/>
                  <w:color w:val="333333"/>
                  <w:sz w:val="22"/>
                  <w:szCs w:val="22"/>
                  <w:lang w:eastAsia="en-US"/>
                </w:rPr>
                <w:t>Performed the tasks of monitoring network performance by using standard management tools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lastRenderedPageBreak/>
                <w:t xml:space="preserve">Testing the new zone for failover capabilities and redundancy. Connected the Distribution routers to the Core routers via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OSPF areas</w:t>
              </w: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.</w:t>
              </w:r>
            </w:p>
            <w:p w:rsidR="00C07E52" w:rsidRPr="00F2741C" w:rsidRDefault="00C07E52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configured policy based routing for BGP for complex network systems</w:t>
              </w:r>
            </w:p>
            <w:p w:rsidR="00C07E52" w:rsidRPr="00F2741C" w:rsidRDefault="00C07E52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Implement various OSPF scenarios on networks consisting of 7600 routers</w:t>
              </w:r>
            </w:p>
            <w:p w:rsidR="00C07E52" w:rsidRPr="00F2741C" w:rsidRDefault="00C07E52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configured multiprotocol Label Switching (MPLS) VPN with routing Information Protocol (RIP) on the customer's site.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 xml:space="preserve">Configured VLANs with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802.1Q tagging</w:t>
              </w: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 xml:space="preserve"> according to the Server team’s requirements.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sz w:val="22"/>
                  <w:szCs w:val="22"/>
                </w:rPr>
                <w:t>Involved in troubleshooting of DNS, DHCP and other IP conflict problems.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 xml:space="preserve">Performed </w:t>
              </w:r>
              <w:r w:rsidRPr="00F2741C">
                <w:rPr>
                  <w:rFonts w:ascii="Calibri" w:hAnsi="Calibri" w:cs="Calibri"/>
                  <w:b/>
                  <w:bCs/>
                  <w:sz w:val="22"/>
                  <w:szCs w:val="22"/>
                </w:rPr>
                <w:t>IOS upgrades</w:t>
              </w: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 xml:space="preserve"> on various catalyst series switches and maintained latest IOS versions according to company’s policy</w:t>
              </w:r>
            </w:p>
            <w:p w:rsidR="00134B2C" w:rsidRPr="00F2741C" w:rsidRDefault="00134B2C" w:rsidP="00F2741C">
              <w:pPr>
                <w:pStyle w:val="ListParagraph"/>
                <w:numPr>
                  <w:ilvl w:val="0"/>
                  <w:numId w:val="28"/>
                </w:numPr>
                <w:spacing w:beforeLines="20" w:afterLines="120" w:line="276" w:lineRule="auto"/>
                <w:jc w:val="both"/>
                <w:rPr>
                  <w:rFonts w:ascii="Calibri" w:hAnsi="Calibri" w:cs="Calibri"/>
                  <w:bCs/>
                  <w:sz w:val="22"/>
                  <w:szCs w:val="22"/>
                </w:rPr>
              </w:pPr>
              <w:r w:rsidRPr="00F2741C">
                <w:rPr>
                  <w:rFonts w:ascii="Calibri" w:hAnsi="Calibri" w:cs="Calibri"/>
                  <w:bCs/>
                  <w:sz w:val="22"/>
                  <w:szCs w:val="22"/>
                </w:rPr>
                <w:t>Resolving all computer related problems, such as troubleshooting operating system failure, scheduling and updating virus checks on servers and desktops</w:t>
              </w:r>
            </w:p>
          </w:sdtContent>
        </w:sdt>
      </w:sdtContent>
    </w:sdt>
    <w:p w:rsidR="00F2741C" w:rsidRPr="00F2741C" w:rsidRDefault="00F2741C" w:rsidP="00F2741C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b/>
          <w:color w:val="auto"/>
          <w:sz w:val="22"/>
          <w:szCs w:val="22"/>
        </w:rPr>
      </w:pPr>
      <w:r w:rsidRPr="00F2741C">
        <w:rPr>
          <w:rFonts w:ascii="Calibri" w:hAnsi="Calibri" w:cs="Calibri"/>
          <w:b/>
          <w:color w:val="auto"/>
          <w:sz w:val="22"/>
          <w:szCs w:val="22"/>
        </w:rPr>
        <w:t>Qualification:</w:t>
      </w:r>
    </w:p>
    <w:p w:rsidR="00F2741C" w:rsidRDefault="00F2741C" w:rsidP="00F8438D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sz w:val="22"/>
          <w:szCs w:val="22"/>
        </w:rPr>
      </w:pPr>
    </w:p>
    <w:p w:rsidR="00EA4504" w:rsidRPr="00F2741C" w:rsidRDefault="00EA4504" w:rsidP="00F8438D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sz w:val="22"/>
          <w:szCs w:val="22"/>
        </w:rPr>
      </w:pPr>
      <w:r w:rsidRPr="00F2741C">
        <w:rPr>
          <w:rFonts w:ascii="Calibri" w:hAnsi="Calibri" w:cs="Calibri"/>
          <w:sz w:val="22"/>
          <w:szCs w:val="22"/>
        </w:rPr>
        <w:t>Bachelor of Engineering in Electronics and Communic</w:t>
      </w:r>
      <w:r w:rsidR="00CE324D" w:rsidRPr="00F2741C">
        <w:rPr>
          <w:rFonts w:ascii="Calibri" w:hAnsi="Calibri" w:cs="Calibri"/>
          <w:sz w:val="22"/>
          <w:szCs w:val="22"/>
        </w:rPr>
        <w:t xml:space="preserve">ation from Gujarat </w:t>
      </w:r>
      <w:r w:rsidRPr="00F2741C">
        <w:rPr>
          <w:rFonts w:ascii="Calibri" w:hAnsi="Calibri" w:cs="Calibri"/>
          <w:sz w:val="22"/>
          <w:szCs w:val="22"/>
        </w:rPr>
        <w:t xml:space="preserve"> University, India</w:t>
      </w:r>
    </w:p>
    <w:sectPr w:rsidR="00EA4504" w:rsidRPr="00F2741C" w:rsidSect="00F2741C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7EA" w:rsidRDefault="009167EA">
      <w:pPr>
        <w:spacing w:after="0"/>
      </w:pPr>
      <w:r>
        <w:separator/>
      </w:r>
    </w:p>
  </w:endnote>
  <w:endnote w:type="continuationSeparator" w:id="1">
    <w:p w:rsidR="009167EA" w:rsidRDefault="009167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7EA" w:rsidRDefault="009167EA">
      <w:pPr>
        <w:spacing w:after="0"/>
      </w:pPr>
      <w:r>
        <w:separator/>
      </w:r>
    </w:p>
  </w:footnote>
  <w:footnote w:type="continuationSeparator" w:id="1">
    <w:p w:rsidR="009167EA" w:rsidRDefault="009167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9B74"/>
      </v:shape>
    </w:pict>
  </w:numPicBullet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8E5402"/>
    <w:multiLevelType w:val="hybridMultilevel"/>
    <w:tmpl w:val="181082D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14E2D"/>
    <w:multiLevelType w:val="hybridMultilevel"/>
    <w:tmpl w:val="475AD8E2"/>
    <w:lvl w:ilvl="0" w:tplc="A176B13C">
      <w:numFmt w:val="bullet"/>
      <w:lvlText w:val="•"/>
      <w:lvlJc w:val="left"/>
      <w:pPr>
        <w:ind w:left="14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F1C622C"/>
    <w:multiLevelType w:val="hybridMultilevel"/>
    <w:tmpl w:val="0FDCB3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D652B0"/>
    <w:multiLevelType w:val="hybridMultilevel"/>
    <w:tmpl w:val="D25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BE18C5"/>
    <w:multiLevelType w:val="hybridMultilevel"/>
    <w:tmpl w:val="DCB0D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3407A5"/>
    <w:multiLevelType w:val="hybridMultilevel"/>
    <w:tmpl w:val="E0B2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1697B"/>
    <w:multiLevelType w:val="hybridMultilevel"/>
    <w:tmpl w:val="2FF66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F43C2"/>
    <w:multiLevelType w:val="hybridMultilevel"/>
    <w:tmpl w:val="3490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B463D"/>
    <w:multiLevelType w:val="hybridMultilevel"/>
    <w:tmpl w:val="87F899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A85EC2"/>
    <w:multiLevelType w:val="multilevel"/>
    <w:tmpl w:val="01A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CD2395"/>
    <w:multiLevelType w:val="hybridMultilevel"/>
    <w:tmpl w:val="0ED445AE"/>
    <w:lvl w:ilvl="0" w:tplc="7F5EDB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06D33"/>
    <w:multiLevelType w:val="hybridMultilevel"/>
    <w:tmpl w:val="105E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1D65083"/>
    <w:multiLevelType w:val="hybridMultilevel"/>
    <w:tmpl w:val="E8B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354"/>
    <w:multiLevelType w:val="hybridMultilevel"/>
    <w:tmpl w:val="ECD2D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244A2"/>
    <w:multiLevelType w:val="hybridMultilevel"/>
    <w:tmpl w:val="70D8A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505B17"/>
    <w:multiLevelType w:val="hybridMultilevel"/>
    <w:tmpl w:val="8BCA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6A3001"/>
    <w:multiLevelType w:val="hybridMultilevel"/>
    <w:tmpl w:val="F75C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2A5EC9"/>
    <w:multiLevelType w:val="hybridMultilevel"/>
    <w:tmpl w:val="1FA2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89E4148"/>
    <w:multiLevelType w:val="hybridMultilevel"/>
    <w:tmpl w:val="49024376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>
    <w:nsid w:val="6D036619"/>
    <w:multiLevelType w:val="hybridMultilevel"/>
    <w:tmpl w:val="27C63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DFD5CAE"/>
    <w:multiLevelType w:val="multilevel"/>
    <w:tmpl w:val="6D8C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CB7246"/>
    <w:multiLevelType w:val="multilevel"/>
    <w:tmpl w:val="7EE8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4C55EA"/>
    <w:multiLevelType w:val="hybridMultilevel"/>
    <w:tmpl w:val="0EBEEC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A401D0"/>
    <w:multiLevelType w:val="hybridMultilevel"/>
    <w:tmpl w:val="50B4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1"/>
  </w:num>
  <w:num w:numId="8">
    <w:abstractNumId w:val="19"/>
  </w:num>
  <w:num w:numId="9">
    <w:abstractNumId w:val="14"/>
  </w:num>
  <w:num w:numId="10">
    <w:abstractNumId w:val="15"/>
  </w:num>
  <w:num w:numId="11">
    <w:abstractNumId w:val="9"/>
  </w:num>
  <w:num w:numId="12">
    <w:abstractNumId w:val="7"/>
  </w:num>
  <w:num w:numId="13">
    <w:abstractNumId w:val="2"/>
  </w:num>
  <w:num w:numId="14">
    <w:abstractNumId w:val="17"/>
  </w:num>
  <w:num w:numId="15">
    <w:abstractNumId w:val="5"/>
  </w:num>
  <w:num w:numId="16">
    <w:abstractNumId w:val="3"/>
  </w:num>
  <w:num w:numId="17">
    <w:abstractNumId w:val="23"/>
  </w:num>
  <w:num w:numId="18">
    <w:abstractNumId w:val="18"/>
  </w:num>
  <w:num w:numId="19">
    <w:abstractNumId w:val="12"/>
  </w:num>
  <w:num w:numId="20">
    <w:abstractNumId w:val="24"/>
  </w:num>
  <w:num w:numId="21">
    <w:abstractNumId w:val="20"/>
  </w:num>
  <w:num w:numId="22">
    <w:abstractNumId w:val="21"/>
  </w:num>
  <w:num w:numId="23">
    <w:abstractNumId w:val="10"/>
  </w:num>
  <w:num w:numId="24">
    <w:abstractNumId w:val="22"/>
  </w:num>
  <w:num w:numId="25">
    <w:abstractNumId w:val="13"/>
  </w:num>
  <w:num w:numId="26">
    <w:abstractNumId w:val="8"/>
  </w:num>
  <w:num w:numId="27">
    <w:abstractNumId w:val="1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BF5CDD"/>
    <w:rsid w:val="00040AEE"/>
    <w:rsid w:val="000449FD"/>
    <w:rsid w:val="000514F6"/>
    <w:rsid w:val="00081D1A"/>
    <w:rsid w:val="00093A4D"/>
    <w:rsid w:val="000D4948"/>
    <w:rsid w:val="000E36AE"/>
    <w:rsid w:val="000F7C0F"/>
    <w:rsid w:val="00134B2C"/>
    <w:rsid w:val="00185688"/>
    <w:rsid w:val="001B266F"/>
    <w:rsid w:val="00207459"/>
    <w:rsid w:val="0021543B"/>
    <w:rsid w:val="00223417"/>
    <w:rsid w:val="002D4861"/>
    <w:rsid w:val="002F48FA"/>
    <w:rsid w:val="00315CDB"/>
    <w:rsid w:val="003330E4"/>
    <w:rsid w:val="00397C81"/>
    <w:rsid w:val="00412EC6"/>
    <w:rsid w:val="004155E7"/>
    <w:rsid w:val="00424D11"/>
    <w:rsid w:val="004403A1"/>
    <w:rsid w:val="004575D9"/>
    <w:rsid w:val="00467B62"/>
    <w:rsid w:val="004B0D53"/>
    <w:rsid w:val="004B4F73"/>
    <w:rsid w:val="00515FE0"/>
    <w:rsid w:val="00516DAD"/>
    <w:rsid w:val="005B7A51"/>
    <w:rsid w:val="005C6B29"/>
    <w:rsid w:val="0065427C"/>
    <w:rsid w:val="006A5821"/>
    <w:rsid w:val="006B26FD"/>
    <w:rsid w:val="006D1890"/>
    <w:rsid w:val="006E7EB1"/>
    <w:rsid w:val="006F64CB"/>
    <w:rsid w:val="00703521"/>
    <w:rsid w:val="007779F5"/>
    <w:rsid w:val="007812AE"/>
    <w:rsid w:val="007C3D13"/>
    <w:rsid w:val="007C7CF4"/>
    <w:rsid w:val="00814546"/>
    <w:rsid w:val="008632E2"/>
    <w:rsid w:val="008C0FDC"/>
    <w:rsid w:val="008F10B4"/>
    <w:rsid w:val="009167EA"/>
    <w:rsid w:val="0093527D"/>
    <w:rsid w:val="00980E61"/>
    <w:rsid w:val="009952B6"/>
    <w:rsid w:val="00996F25"/>
    <w:rsid w:val="009A2494"/>
    <w:rsid w:val="009B0968"/>
    <w:rsid w:val="009B4E24"/>
    <w:rsid w:val="009D5323"/>
    <w:rsid w:val="009E7257"/>
    <w:rsid w:val="00A05F82"/>
    <w:rsid w:val="00A52D52"/>
    <w:rsid w:val="00A57CEE"/>
    <w:rsid w:val="00A614B9"/>
    <w:rsid w:val="00A952D3"/>
    <w:rsid w:val="00AD10C0"/>
    <w:rsid w:val="00AE0C33"/>
    <w:rsid w:val="00B15D70"/>
    <w:rsid w:val="00B33FE7"/>
    <w:rsid w:val="00B375E9"/>
    <w:rsid w:val="00B81EBD"/>
    <w:rsid w:val="00B94F61"/>
    <w:rsid w:val="00BC474A"/>
    <w:rsid w:val="00BF5CDD"/>
    <w:rsid w:val="00C0252F"/>
    <w:rsid w:val="00C07E52"/>
    <w:rsid w:val="00C2180C"/>
    <w:rsid w:val="00C65A22"/>
    <w:rsid w:val="00CC04D0"/>
    <w:rsid w:val="00CE324D"/>
    <w:rsid w:val="00D0692C"/>
    <w:rsid w:val="00D62AAA"/>
    <w:rsid w:val="00DA2C13"/>
    <w:rsid w:val="00DD3449"/>
    <w:rsid w:val="00DE7480"/>
    <w:rsid w:val="00DE7BB7"/>
    <w:rsid w:val="00E33EC9"/>
    <w:rsid w:val="00EA4504"/>
    <w:rsid w:val="00EB597B"/>
    <w:rsid w:val="00EC2F39"/>
    <w:rsid w:val="00ED7B1C"/>
    <w:rsid w:val="00EE6C0C"/>
    <w:rsid w:val="00F1335E"/>
    <w:rsid w:val="00F2741C"/>
    <w:rsid w:val="00F3576F"/>
    <w:rsid w:val="00F36B8F"/>
    <w:rsid w:val="00F37DEE"/>
    <w:rsid w:val="00F639BE"/>
    <w:rsid w:val="00F8438D"/>
    <w:rsid w:val="00FA0D44"/>
    <w:rsid w:val="00FC0DEF"/>
    <w:rsid w:val="00FD044F"/>
    <w:rsid w:val="00FF0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0E36A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0E36AE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0E36AE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0E36AE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0E36AE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0E36AE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0E36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36AE"/>
  </w:style>
  <w:style w:type="paragraph" w:styleId="Footer">
    <w:name w:val="footer"/>
    <w:basedOn w:val="Normal"/>
    <w:link w:val="FooterChar"/>
    <w:uiPriority w:val="99"/>
    <w:unhideWhenUsed/>
    <w:rsid w:val="000E36AE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E36AE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0E36AE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0E36AE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0E36AE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0E36AE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0E36AE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0E36AE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0E36AE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0E36AE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0E36AE"/>
    <w:rPr>
      <w:b/>
      <w:bCs/>
      <w:color w:val="0D0D0D" w:themeColor="text1" w:themeTint="F2"/>
    </w:rPr>
  </w:style>
  <w:style w:type="character" w:customStyle="1" w:styleId="print1">
    <w:name w:val="print1"/>
    <w:rsid w:val="007812AE"/>
    <w:rPr>
      <w:rFonts w:ascii="Verdana" w:hAnsi="Verdana" w:hint="default"/>
      <w:color w:val="333333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B94F6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5427C"/>
  </w:style>
  <w:style w:type="paragraph" w:styleId="NoSpacing">
    <w:name w:val="No Spacing"/>
    <w:uiPriority w:val="99"/>
    <w:qFormat/>
    <w:rsid w:val="00814546"/>
    <w:pPr>
      <w:spacing w:after="0"/>
    </w:pPr>
    <w:rPr>
      <w:rFonts w:eastAsiaTheme="minorEastAsia"/>
      <w:color w:val="auto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4C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14B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BFE"/>
    <w:rsid w:val="001C1EB4"/>
    <w:rsid w:val="00434BFE"/>
    <w:rsid w:val="0048430F"/>
    <w:rsid w:val="004D38F3"/>
    <w:rsid w:val="00666F29"/>
    <w:rsid w:val="007C0861"/>
    <w:rsid w:val="00927618"/>
    <w:rsid w:val="00CC08BD"/>
    <w:rsid w:val="00CF79B4"/>
    <w:rsid w:val="00FA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3EE028806406BB34D9AC9767C666F">
    <w:name w:val="1453EE028806406BB34D9AC9767C666F"/>
    <w:rsid w:val="00927618"/>
  </w:style>
  <w:style w:type="paragraph" w:customStyle="1" w:styleId="9C9A894FAD734E05AF42F60AE0B9F006">
    <w:name w:val="9C9A894FAD734E05AF42F60AE0B9F006"/>
    <w:rsid w:val="00927618"/>
  </w:style>
  <w:style w:type="paragraph" w:customStyle="1" w:styleId="0C78E50ED34C4A6BBE220694C1A3E95E">
    <w:name w:val="0C78E50ED34C4A6BBE220694C1A3E95E"/>
    <w:rsid w:val="00927618"/>
  </w:style>
  <w:style w:type="paragraph" w:customStyle="1" w:styleId="21E99A9CF68F4DAEAB5F203302BB04B5">
    <w:name w:val="21E99A9CF68F4DAEAB5F203302BB04B5"/>
    <w:rsid w:val="00927618"/>
  </w:style>
  <w:style w:type="paragraph" w:customStyle="1" w:styleId="3CC21D8658DD4361AA02CECAD00C1699">
    <w:name w:val="3CC21D8658DD4361AA02CECAD00C1699"/>
    <w:rsid w:val="00927618"/>
  </w:style>
  <w:style w:type="paragraph" w:customStyle="1" w:styleId="CE599B0182FE4EA8ADFCBE58BE163DF1">
    <w:name w:val="CE599B0182FE4EA8ADFCBE58BE163DF1"/>
    <w:rsid w:val="00927618"/>
  </w:style>
  <w:style w:type="paragraph" w:customStyle="1" w:styleId="33E574682A7E43748F5FC049FAB0A2ED">
    <w:name w:val="33E574682A7E43748F5FC049FAB0A2ED"/>
    <w:rsid w:val="00927618"/>
  </w:style>
  <w:style w:type="paragraph" w:customStyle="1" w:styleId="0430460B1982428B8716AF5BFFB37757">
    <w:name w:val="0430460B1982428B8716AF5BFFB37757"/>
    <w:rsid w:val="00927618"/>
  </w:style>
  <w:style w:type="paragraph" w:customStyle="1" w:styleId="8BA037B6E8874AB2ABF7AB382876DB00">
    <w:name w:val="8BA037B6E8874AB2ABF7AB382876DB00"/>
    <w:rsid w:val="00927618"/>
  </w:style>
  <w:style w:type="character" w:styleId="PlaceholderText">
    <w:name w:val="Placeholder Text"/>
    <w:basedOn w:val="DefaultParagraphFont"/>
    <w:uiPriority w:val="99"/>
    <w:semiHidden/>
    <w:rsid w:val="00927618"/>
    <w:rPr>
      <w:color w:val="808080"/>
    </w:rPr>
  </w:style>
  <w:style w:type="paragraph" w:customStyle="1" w:styleId="D65695D0F536402097A1882690CF3473">
    <w:name w:val="D65695D0F536402097A1882690CF3473"/>
    <w:rsid w:val="00927618"/>
  </w:style>
  <w:style w:type="paragraph" w:customStyle="1" w:styleId="F99BD326636B430F99082623E1AA4F32">
    <w:name w:val="F99BD326636B430F99082623E1AA4F32"/>
    <w:rsid w:val="00927618"/>
  </w:style>
  <w:style w:type="paragraph" w:styleId="ListBullet">
    <w:name w:val="List Bullet"/>
    <w:basedOn w:val="Normal"/>
    <w:uiPriority w:val="1"/>
    <w:unhideWhenUsed/>
    <w:qFormat/>
    <w:rsid w:val="00927618"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48B248C33E344D0F80593F51EBEE09DF">
    <w:name w:val="48B248C33E344D0F80593F51EBEE09DF"/>
    <w:rsid w:val="00927618"/>
  </w:style>
  <w:style w:type="paragraph" w:customStyle="1" w:styleId="166A28E5F1094381BA934F36431ADFA7">
    <w:name w:val="166A28E5F1094381BA934F36431ADFA7"/>
    <w:rsid w:val="00927618"/>
  </w:style>
  <w:style w:type="paragraph" w:customStyle="1" w:styleId="948F0237BB164E80BE369BADBEB9DE31">
    <w:name w:val="948F0237BB164E80BE369BADBEB9DE31"/>
    <w:rsid w:val="00927618"/>
  </w:style>
  <w:style w:type="paragraph" w:customStyle="1" w:styleId="F06BEE882F884D91BE5EB887209A6CC0">
    <w:name w:val="F06BEE882F884D91BE5EB887209A6CC0"/>
    <w:rsid w:val="00927618"/>
  </w:style>
  <w:style w:type="paragraph" w:customStyle="1" w:styleId="0F51FD7912184B49B9995597D227118A">
    <w:name w:val="0F51FD7912184B49B9995597D227118A"/>
    <w:rsid w:val="00927618"/>
  </w:style>
  <w:style w:type="paragraph" w:customStyle="1" w:styleId="EB6162D28D0348D2838C29CDD7C376E7">
    <w:name w:val="EB6162D28D0348D2838C29CDD7C376E7"/>
    <w:rsid w:val="00927618"/>
  </w:style>
  <w:style w:type="paragraph" w:customStyle="1" w:styleId="9FCC6FF2BC064579A2A2878CFB04F7F4">
    <w:name w:val="9FCC6FF2BC064579A2A2878CFB04F7F4"/>
    <w:rsid w:val="00927618"/>
  </w:style>
  <w:style w:type="paragraph" w:customStyle="1" w:styleId="512F3384BB3649B9B5F86C6570705EE5">
    <w:name w:val="512F3384BB3649B9B5F86C6570705EE5"/>
    <w:rsid w:val="00927618"/>
  </w:style>
  <w:style w:type="paragraph" w:customStyle="1" w:styleId="D4A99976EA524A308591EC93E1E96CEF">
    <w:name w:val="D4A99976EA524A308591EC93E1E96CEF"/>
    <w:rsid w:val="00927618"/>
  </w:style>
  <w:style w:type="paragraph" w:customStyle="1" w:styleId="C18D01B94ACB41ACA0110593B965A121">
    <w:name w:val="C18D01B94ACB41ACA0110593B965A121"/>
    <w:rsid w:val="00927618"/>
  </w:style>
  <w:style w:type="paragraph" w:customStyle="1" w:styleId="628B560987CD43699A53ADD82E407ACF">
    <w:name w:val="628B560987CD43699A53ADD82E407ACF"/>
    <w:rsid w:val="009276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Phone#: 424-625-4820</CompanyPhone>
  <CompanyFax/>
  <CompanyEmail>Email id:  nipun.networking@gmail.com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DEEC1-0D36-4FB6-B233-A92E3CE471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27</TotalTime>
  <Pages>5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vgupta</dc:creator>
  <cp:lastModifiedBy>vgupta</cp:lastModifiedBy>
  <cp:revision>2</cp:revision>
  <dcterms:created xsi:type="dcterms:W3CDTF">2016-05-24T19:02:00Z</dcterms:created>
  <dcterms:modified xsi:type="dcterms:W3CDTF">2016-05-24T19:02:00Z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